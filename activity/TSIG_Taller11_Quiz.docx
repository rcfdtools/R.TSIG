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2C917A" w14:textId="5885C3C8" w:rsidR="009C0767" w:rsidRDefault="009C0767" w:rsidP="00C814A5">
      <w:pPr>
        <w:rPr>
          <w:lang w:val="es-CO"/>
        </w:rPr>
      </w:pPr>
    </w:p>
    <w:p w14:paraId="620C8883" w14:textId="111FDC27" w:rsidR="00424525" w:rsidRDefault="00DB2610" w:rsidP="00424525">
      <w:pPr>
        <w:ind w:left="284" w:hanging="284"/>
        <w:jc w:val="center"/>
        <w:rPr>
          <w:color w:val="000000" w:themeColor="text1"/>
          <w:sz w:val="24"/>
          <w:szCs w:val="24"/>
          <w:lang w:val="es-419"/>
        </w:rPr>
      </w:pPr>
      <w:r w:rsidRPr="00C814A5">
        <w:rPr>
          <w:color w:val="000000" w:themeColor="text1"/>
          <w:sz w:val="24"/>
          <w:szCs w:val="24"/>
          <w:lang w:val="es-419"/>
        </w:rPr>
        <w:t xml:space="preserve">Quiz </w:t>
      </w:r>
      <w:r w:rsidR="00424525">
        <w:rPr>
          <w:color w:val="000000" w:themeColor="text1"/>
          <w:sz w:val="24"/>
          <w:szCs w:val="24"/>
          <w:lang w:val="es-419"/>
        </w:rPr>
        <w:t>11 –</w:t>
      </w:r>
      <w:r w:rsidR="00424525" w:rsidRPr="00C814A5">
        <w:rPr>
          <w:color w:val="000000" w:themeColor="text1"/>
          <w:sz w:val="24"/>
          <w:szCs w:val="24"/>
          <w:lang w:val="es-419"/>
        </w:rPr>
        <w:t xml:space="preserve"> </w:t>
      </w:r>
      <w:r>
        <w:rPr>
          <w:color w:val="000000" w:themeColor="text1"/>
          <w:sz w:val="24"/>
          <w:szCs w:val="24"/>
          <w:lang w:val="es-419"/>
        </w:rPr>
        <w:t xml:space="preserve">Parámetros del </w:t>
      </w:r>
      <w:r w:rsidRPr="00120D8C">
        <w:rPr>
          <w:color w:val="000000" w:themeColor="text1"/>
          <w:sz w:val="24"/>
          <w:szCs w:val="24"/>
          <w:lang w:val="es-419"/>
        </w:rPr>
        <w:t>modelo hidráulico 1</w:t>
      </w:r>
      <w:r>
        <w:rPr>
          <w:color w:val="000000" w:themeColor="text1"/>
          <w:sz w:val="24"/>
          <w:szCs w:val="24"/>
          <w:lang w:val="es-419"/>
        </w:rPr>
        <w:t>D</w:t>
      </w:r>
      <w:r w:rsidRPr="00120D8C">
        <w:rPr>
          <w:color w:val="000000" w:themeColor="text1"/>
          <w:sz w:val="24"/>
          <w:szCs w:val="24"/>
          <w:lang w:val="es-419"/>
        </w:rPr>
        <w:t xml:space="preserve"> con </w:t>
      </w:r>
      <w:r w:rsidR="00877FB5">
        <w:rPr>
          <w:color w:val="000000" w:themeColor="text1"/>
          <w:sz w:val="24"/>
          <w:szCs w:val="24"/>
          <w:lang w:val="es-419"/>
        </w:rPr>
        <w:t>HEC-GeoRAS</w:t>
      </w:r>
      <w:r w:rsidR="00424525" w:rsidRPr="00120D8C">
        <w:rPr>
          <w:color w:val="000000" w:themeColor="text1"/>
          <w:sz w:val="24"/>
          <w:szCs w:val="24"/>
          <w:lang w:val="es-419"/>
        </w:rPr>
        <w:t xml:space="preserve"> Y HEC-RAS</w:t>
      </w:r>
    </w:p>
    <w:p w14:paraId="56D108D4" w14:textId="2DFC7370" w:rsidR="00C814A5" w:rsidRDefault="00C814A5" w:rsidP="00C814A5">
      <w:pPr>
        <w:rPr>
          <w:rStyle w:val="Strong"/>
        </w:rPr>
      </w:pPr>
    </w:p>
    <w:p w14:paraId="48E554E2" w14:textId="1A77EF29" w:rsidR="00424525" w:rsidRDefault="00877FB5" w:rsidP="00877FB5">
      <w:pPr>
        <w:tabs>
          <w:tab w:val="left" w:pos="4524"/>
        </w:tabs>
        <w:rPr>
          <w:rStyle w:val="Strong"/>
        </w:rPr>
      </w:pPr>
      <w:r>
        <w:rPr>
          <w:rStyle w:val="Strong"/>
        </w:rPr>
        <w:tab/>
      </w:r>
    </w:p>
    <w:p w14:paraId="00CE1CE5" w14:textId="59C1C256" w:rsidR="00B76DA6" w:rsidRDefault="00DB2610">
      <w:pPr>
        <w:pStyle w:val="TOC1"/>
        <w:tabs>
          <w:tab w:val="right" w:leader="dot" w:pos="9962"/>
        </w:tabs>
        <w:rPr>
          <w:rFonts w:asciiTheme="minorHAnsi" w:eastAsiaTheme="minorEastAsia" w:hAnsiTheme="minorHAnsi" w:cstheme="minorBidi"/>
          <w:noProof/>
          <w:color w:val="auto"/>
          <w:sz w:val="22"/>
          <w:szCs w:val="22"/>
          <w:lang w:val="es-CO" w:eastAsia="es-CO"/>
        </w:rPr>
      </w:pPr>
      <w:r>
        <w:rPr>
          <w:color w:val="595959" w:themeColor="text1" w:themeTint="A6"/>
          <w:shd w:val="clear" w:color="auto" w:fill="FFFFFF"/>
        </w:rPr>
        <w:fldChar w:fldCharType="begin"/>
      </w:r>
      <w:r>
        <w:rPr>
          <w:color w:val="595959" w:themeColor="text1" w:themeTint="A6"/>
          <w:shd w:val="clear" w:color="auto" w:fill="FFFFFF"/>
        </w:rPr>
        <w:instrText xml:space="preserve"> TOC \o "1-3" \h \z \u </w:instrText>
      </w:r>
      <w:r>
        <w:rPr>
          <w:color w:val="595959" w:themeColor="text1" w:themeTint="A6"/>
          <w:shd w:val="clear" w:color="auto" w:fill="FFFFFF"/>
        </w:rPr>
        <w:fldChar w:fldCharType="separate"/>
      </w:r>
      <w:hyperlink w:anchor="_Toc77405126" w:history="1">
        <w:r w:rsidR="00B76DA6" w:rsidRPr="0084557E">
          <w:rPr>
            <w:rStyle w:val="Hyperlink"/>
          </w:rPr>
          <w:t>1. Insumos</w:t>
        </w:r>
        <w:r w:rsidR="00B76DA6">
          <w:rPr>
            <w:noProof/>
            <w:webHidden/>
          </w:rPr>
          <w:tab/>
        </w:r>
        <w:r w:rsidR="00B76DA6">
          <w:rPr>
            <w:noProof/>
            <w:webHidden/>
          </w:rPr>
          <w:fldChar w:fldCharType="begin"/>
        </w:r>
        <w:r w:rsidR="00B76DA6">
          <w:rPr>
            <w:noProof/>
            <w:webHidden/>
          </w:rPr>
          <w:instrText xml:space="preserve"> PAGEREF _Toc77405126 \h </w:instrText>
        </w:r>
        <w:r w:rsidR="00B76DA6">
          <w:rPr>
            <w:noProof/>
            <w:webHidden/>
          </w:rPr>
        </w:r>
        <w:r w:rsidR="00B76DA6">
          <w:rPr>
            <w:noProof/>
            <w:webHidden/>
          </w:rPr>
          <w:fldChar w:fldCharType="separate"/>
        </w:r>
        <w:r w:rsidR="008502C2">
          <w:rPr>
            <w:noProof/>
            <w:webHidden/>
          </w:rPr>
          <w:t>1</w:t>
        </w:r>
        <w:r w:rsidR="00B76DA6">
          <w:rPr>
            <w:noProof/>
            <w:webHidden/>
          </w:rPr>
          <w:fldChar w:fldCharType="end"/>
        </w:r>
      </w:hyperlink>
    </w:p>
    <w:p w14:paraId="7E37232D" w14:textId="21A5513C" w:rsidR="00B76DA6" w:rsidRDefault="00B53232">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7405127" w:history="1">
        <w:r w:rsidR="00B76DA6" w:rsidRPr="0084557E">
          <w:rPr>
            <w:rStyle w:val="Hyperlink"/>
          </w:rPr>
          <w:t>2. Parámetros generales</w:t>
        </w:r>
        <w:r w:rsidR="00B76DA6">
          <w:rPr>
            <w:noProof/>
            <w:webHidden/>
          </w:rPr>
          <w:tab/>
        </w:r>
        <w:r w:rsidR="00B76DA6">
          <w:rPr>
            <w:noProof/>
            <w:webHidden/>
          </w:rPr>
          <w:fldChar w:fldCharType="begin"/>
        </w:r>
        <w:r w:rsidR="00B76DA6">
          <w:rPr>
            <w:noProof/>
            <w:webHidden/>
          </w:rPr>
          <w:instrText xml:space="preserve"> PAGEREF _Toc77405127 \h </w:instrText>
        </w:r>
        <w:r w:rsidR="00B76DA6">
          <w:rPr>
            <w:noProof/>
            <w:webHidden/>
          </w:rPr>
        </w:r>
        <w:r w:rsidR="00B76DA6">
          <w:rPr>
            <w:noProof/>
            <w:webHidden/>
          </w:rPr>
          <w:fldChar w:fldCharType="separate"/>
        </w:r>
        <w:r w:rsidR="008502C2">
          <w:rPr>
            <w:noProof/>
            <w:webHidden/>
          </w:rPr>
          <w:t>1</w:t>
        </w:r>
        <w:r w:rsidR="00B76DA6">
          <w:rPr>
            <w:noProof/>
            <w:webHidden/>
          </w:rPr>
          <w:fldChar w:fldCharType="end"/>
        </w:r>
      </w:hyperlink>
    </w:p>
    <w:p w14:paraId="244D7913" w14:textId="12F49CCB" w:rsidR="00B76DA6" w:rsidRDefault="00B53232">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7405128" w:history="1">
        <w:r w:rsidR="00B76DA6" w:rsidRPr="0084557E">
          <w:rPr>
            <w:rStyle w:val="Hyperlink"/>
          </w:rPr>
          <w:t>3. Modelación hidráulica y mapificación</w:t>
        </w:r>
        <w:r w:rsidR="00B76DA6">
          <w:rPr>
            <w:noProof/>
            <w:webHidden/>
          </w:rPr>
          <w:tab/>
        </w:r>
        <w:r w:rsidR="00B76DA6">
          <w:rPr>
            <w:noProof/>
            <w:webHidden/>
          </w:rPr>
          <w:fldChar w:fldCharType="begin"/>
        </w:r>
        <w:r w:rsidR="00B76DA6">
          <w:rPr>
            <w:noProof/>
            <w:webHidden/>
          </w:rPr>
          <w:instrText xml:space="preserve"> PAGEREF _Toc77405128 \h </w:instrText>
        </w:r>
        <w:r w:rsidR="00B76DA6">
          <w:rPr>
            <w:noProof/>
            <w:webHidden/>
          </w:rPr>
        </w:r>
        <w:r w:rsidR="00B76DA6">
          <w:rPr>
            <w:noProof/>
            <w:webHidden/>
          </w:rPr>
          <w:fldChar w:fldCharType="separate"/>
        </w:r>
        <w:r w:rsidR="008502C2">
          <w:rPr>
            <w:noProof/>
            <w:webHidden/>
          </w:rPr>
          <w:t>4</w:t>
        </w:r>
        <w:r w:rsidR="00B76DA6">
          <w:rPr>
            <w:noProof/>
            <w:webHidden/>
          </w:rPr>
          <w:fldChar w:fldCharType="end"/>
        </w:r>
      </w:hyperlink>
    </w:p>
    <w:p w14:paraId="4B2A995B" w14:textId="3C636917" w:rsidR="00B76DA6" w:rsidRDefault="00B53232">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7405129" w:history="1">
        <w:r w:rsidR="00B76DA6" w:rsidRPr="0084557E">
          <w:rPr>
            <w:rStyle w:val="Hyperlink"/>
          </w:rPr>
          <w:t>3.1. Estimación de riesgo por inundación en parcelas</w:t>
        </w:r>
        <w:r w:rsidR="00B76DA6">
          <w:rPr>
            <w:noProof/>
            <w:webHidden/>
          </w:rPr>
          <w:tab/>
        </w:r>
        <w:r w:rsidR="00B76DA6">
          <w:rPr>
            <w:noProof/>
            <w:webHidden/>
          </w:rPr>
          <w:fldChar w:fldCharType="begin"/>
        </w:r>
        <w:r w:rsidR="00B76DA6">
          <w:rPr>
            <w:noProof/>
            <w:webHidden/>
          </w:rPr>
          <w:instrText xml:space="preserve"> PAGEREF _Toc77405129 \h </w:instrText>
        </w:r>
        <w:r w:rsidR="00B76DA6">
          <w:rPr>
            <w:noProof/>
            <w:webHidden/>
          </w:rPr>
        </w:r>
        <w:r w:rsidR="00B76DA6">
          <w:rPr>
            <w:noProof/>
            <w:webHidden/>
          </w:rPr>
          <w:fldChar w:fldCharType="separate"/>
        </w:r>
        <w:r w:rsidR="008502C2">
          <w:rPr>
            <w:noProof/>
            <w:webHidden/>
          </w:rPr>
          <w:t>9</w:t>
        </w:r>
        <w:r w:rsidR="00B76DA6">
          <w:rPr>
            <w:noProof/>
            <w:webHidden/>
          </w:rPr>
          <w:fldChar w:fldCharType="end"/>
        </w:r>
      </w:hyperlink>
    </w:p>
    <w:p w14:paraId="3C4A0E87" w14:textId="7D428637" w:rsidR="00B76DA6" w:rsidRDefault="00B53232">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7405130" w:history="1">
        <w:r w:rsidR="00B76DA6" w:rsidRPr="0084557E">
          <w:rPr>
            <w:rStyle w:val="Hyperlink"/>
          </w:rPr>
          <w:t>3.2. Estimación de gálibos</w:t>
        </w:r>
        <w:r w:rsidR="00B76DA6">
          <w:rPr>
            <w:noProof/>
            <w:webHidden/>
          </w:rPr>
          <w:tab/>
        </w:r>
        <w:r w:rsidR="00B76DA6">
          <w:rPr>
            <w:noProof/>
            <w:webHidden/>
          </w:rPr>
          <w:fldChar w:fldCharType="begin"/>
        </w:r>
        <w:r w:rsidR="00B76DA6">
          <w:rPr>
            <w:noProof/>
            <w:webHidden/>
          </w:rPr>
          <w:instrText xml:space="preserve"> PAGEREF _Toc77405130 \h </w:instrText>
        </w:r>
        <w:r w:rsidR="00B76DA6">
          <w:rPr>
            <w:noProof/>
            <w:webHidden/>
          </w:rPr>
        </w:r>
        <w:r w:rsidR="00B76DA6">
          <w:rPr>
            <w:noProof/>
            <w:webHidden/>
          </w:rPr>
          <w:fldChar w:fldCharType="separate"/>
        </w:r>
        <w:r w:rsidR="008502C2">
          <w:rPr>
            <w:noProof/>
            <w:webHidden/>
          </w:rPr>
          <w:t>10</w:t>
        </w:r>
        <w:r w:rsidR="00B76DA6">
          <w:rPr>
            <w:noProof/>
            <w:webHidden/>
          </w:rPr>
          <w:fldChar w:fldCharType="end"/>
        </w:r>
      </w:hyperlink>
    </w:p>
    <w:p w14:paraId="001C1C0D" w14:textId="0B3F40C5" w:rsidR="00B76DA6" w:rsidRDefault="00B53232">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7405131" w:history="1">
        <w:r w:rsidR="00B76DA6" w:rsidRPr="0084557E">
          <w:rPr>
            <w:rStyle w:val="Hyperlink"/>
          </w:rPr>
          <w:t>3.3. Mapas de resultados anexos requeridos al final del documento de capturas de pantalla</w:t>
        </w:r>
        <w:r w:rsidR="00B76DA6">
          <w:rPr>
            <w:noProof/>
            <w:webHidden/>
          </w:rPr>
          <w:tab/>
        </w:r>
        <w:r w:rsidR="00B76DA6">
          <w:rPr>
            <w:noProof/>
            <w:webHidden/>
          </w:rPr>
          <w:fldChar w:fldCharType="begin"/>
        </w:r>
        <w:r w:rsidR="00B76DA6">
          <w:rPr>
            <w:noProof/>
            <w:webHidden/>
          </w:rPr>
          <w:instrText xml:space="preserve"> PAGEREF _Toc77405131 \h </w:instrText>
        </w:r>
        <w:r w:rsidR="00B76DA6">
          <w:rPr>
            <w:noProof/>
            <w:webHidden/>
          </w:rPr>
        </w:r>
        <w:r w:rsidR="00B76DA6">
          <w:rPr>
            <w:noProof/>
            <w:webHidden/>
          </w:rPr>
          <w:fldChar w:fldCharType="separate"/>
        </w:r>
        <w:r w:rsidR="008502C2">
          <w:rPr>
            <w:noProof/>
            <w:webHidden/>
          </w:rPr>
          <w:t>11</w:t>
        </w:r>
        <w:r w:rsidR="00B76DA6">
          <w:rPr>
            <w:noProof/>
            <w:webHidden/>
          </w:rPr>
          <w:fldChar w:fldCharType="end"/>
        </w:r>
      </w:hyperlink>
    </w:p>
    <w:p w14:paraId="2E48E03F" w14:textId="516CCB61" w:rsidR="00C814A5" w:rsidRDefault="00DB2610" w:rsidP="00C814A5">
      <w:pPr>
        <w:rPr>
          <w:shd w:val="clear" w:color="auto" w:fill="FFFFFF"/>
        </w:rPr>
      </w:pPr>
      <w:r>
        <w:rPr>
          <w:color w:val="595959" w:themeColor="text1" w:themeTint="A6"/>
          <w:shd w:val="clear" w:color="auto" w:fill="FFFFFF"/>
        </w:rPr>
        <w:fldChar w:fldCharType="end"/>
      </w:r>
    </w:p>
    <w:p w14:paraId="3CCFAB8D" w14:textId="6A7EA873" w:rsidR="00C814A5" w:rsidRPr="00C814A5" w:rsidRDefault="00C814A5" w:rsidP="00C814A5">
      <w:pPr>
        <w:pStyle w:val="Heading1"/>
      </w:pPr>
      <w:bookmarkStart w:id="0" w:name="_Toc77405126"/>
      <w:r>
        <w:t xml:space="preserve">1. </w:t>
      </w:r>
      <w:r w:rsidR="00DB2610" w:rsidRPr="00C814A5">
        <w:t>Insumos</w:t>
      </w:r>
      <w:bookmarkEnd w:id="0"/>
      <w:r w:rsidR="00DB2610" w:rsidRPr="00C814A5">
        <w:t xml:space="preserve"> </w:t>
      </w:r>
    </w:p>
    <w:p w14:paraId="05F511D3" w14:textId="77777777" w:rsidR="00C814A5" w:rsidRPr="00375B28" w:rsidRDefault="00C814A5" w:rsidP="00C814A5">
      <w:pPr>
        <w:jc w:val="right"/>
        <w:rPr>
          <w:lang w:val="es-CO"/>
        </w:rPr>
      </w:pPr>
      <w:r w:rsidRPr="00375B28">
        <w:rPr>
          <w:lang w:val="es-CO"/>
        </w:rPr>
        <w:t xml:space="preserve">   </w:t>
      </w:r>
    </w:p>
    <w:p w14:paraId="25B977B6" w14:textId="05C0B0CF" w:rsidR="00C814A5" w:rsidRPr="00375B28" w:rsidRDefault="00C814A5" w:rsidP="00C814A5">
      <w:pPr>
        <w:rPr>
          <w:lang w:val="es-419"/>
        </w:rPr>
      </w:pPr>
      <w:r w:rsidRPr="00375B28">
        <w:rPr>
          <w:lang w:val="es-419"/>
        </w:rPr>
        <w:t>Para el desarrollo de este QUIZ</w:t>
      </w:r>
      <w:r w:rsidR="008D78AF">
        <w:rPr>
          <w:lang w:val="es-419"/>
        </w:rPr>
        <w:t>,</w:t>
      </w:r>
      <w:r w:rsidRPr="00375B28">
        <w:rPr>
          <w:lang w:val="es-419"/>
        </w:rPr>
        <w:t xml:space="preserve"> debe utilizar el paquete de datos adjunto </w:t>
      </w:r>
      <w:proofErr w:type="spellStart"/>
      <w:r w:rsidRPr="00375B28">
        <w:rPr>
          <w:lang w:val="es-419"/>
        </w:rPr>
        <w:t>DatosQuiz.rar</w:t>
      </w:r>
      <w:proofErr w:type="spellEnd"/>
      <w:r w:rsidRPr="00375B28">
        <w:rPr>
          <w:lang w:val="es-419"/>
        </w:rPr>
        <w:t xml:space="preserve"> sin modificar la geometría del modelo. Incluye:</w:t>
      </w:r>
    </w:p>
    <w:p w14:paraId="57325376" w14:textId="77777777" w:rsidR="00C814A5" w:rsidRPr="00375B28" w:rsidRDefault="00C814A5" w:rsidP="00C814A5">
      <w:pPr>
        <w:rPr>
          <w:lang w:val="es-419"/>
        </w:rPr>
      </w:pPr>
    </w:p>
    <w:p w14:paraId="40B8C79C" w14:textId="687CAC5F" w:rsidR="00C814A5" w:rsidRDefault="00C814A5" w:rsidP="00E2568F">
      <w:pPr>
        <w:pStyle w:val="ListParagraph"/>
        <w:numPr>
          <w:ilvl w:val="0"/>
          <w:numId w:val="2"/>
        </w:numPr>
        <w:rPr>
          <w:lang w:val="es-419"/>
        </w:rPr>
      </w:pPr>
      <w:r w:rsidRPr="00C814A5">
        <w:rPr>
          <w:lang w:val="es-419"/>
        </w:rPr>
        <w:t xml:space="preserve">Modelo hidráulico en </w:t>
      </w:r>
      <w:r w:rsidR="008D78AF">
        <w:rPr>
          <w:lang w:val="es-419"/>
        </w:rPr>
        <w:t>HEC-RAS</w:t>
      </w:r>
      <w:r w:rsidRPr="00C814A5">
        <w:rPr>
          <w:lang w:val="es-419"/>
        </w:rPr>
        <w:t xml:space="preserve"> (Versión 5.0.</w:t>
      </w:r>
      <w:r>
        <w:rPr>
          <w:lang w:val="es-419"/>
        </w:rPr>
        <w:t>6</w:t>
      </w:r>
      <w:r w:rsidR="007D6B9D">
        <w:rPr>
          <w:lang w:val="es-419"/>
        </w:rPr>
        <w:t xml:space="preserve"> </w:t>
      </w:r>
      <w:r w:rsidR="009A2856">
        <w:rPr>
          <w:lang w:val="es-419"/>
        </w:rPr>
        <w:t xml:space="preserve">o </w:t>
      </w:r>
      <w:r w:rsidR="007D6B9D">
        <w:rPr>
          <w:lang w:val="es-419"/>
        </w:rPr>
        <w:t>superior</w:t>
      </w:r>
      <w:r w:rsidRPr="00C814A5">
        <w:rPr>
          <w:lang w:val="es-419"/>
        </w:rPr>
        <w:t>), sistema internacional de unidades.</w:t>
      </w:r>
    </w:p>
    <w:p w14:paraId="17BFA5C4" w14:textId="77777777" w:rsidR="00C814A5" w:rsidRPr="00C814A5" w:rsidRDefault="00C814A5" w:rsidP="00C814A5">
      <w:pPr>
        <w:pStyle w:val="ListParagraph"/>
        <w:rPr>
          <w:lang w:val="es-419"/>
        </w:rPr>
      </w:pPr>
    </w:p>
    <w:p w14:paraId="0BCE7B2D" w14:textId="05A471E7" w:rsidR="00C814A5" w:rsidRDefault="00C814A5" w:rsidP="00E2568F">
      <w:pPr>
        <w:pStyle w:val="ListParagraph"/>
        <w:numPr>
          <w:ilvl w:val="0"/>
          <w:numId w:val="2"/>
        </w:numPr>
        <w:rPr>
          <w:lang w:val="es-419"/>
        </w:rPr>
      </w:pPr>
      <w:r w:rsidRPr="00C814A5">
        <w:rPr>
          <w:lang w:val="es-419"/>
        </w:rPr>
        <w:t>Modelo de terreno vectorial triangulado tin_puntostopo_v0.</w:t>
      </w:r>
    </w:p>
    <w:p w14:paraId="38F2B6B0" w14:textId="77777777" w:rsidR="00C814A5" w:rsidRPr="00C814A5" w:rsidRDefault="00C814A5" w:rsidP="00C814A5">
      <w:pPr>
        <w:pStyle w:val="ListParagraph"/>
        <w:rPr>
          <w:lang w:val="es-419"/>
        </w:rPr>
      </w:pPr>
    </w:p>
    <w:p w14:paraId="0B58161D" w14:textId="3CB51A21" w:rsidR="00C814A5" w:rsidRDefault="00C814A5" w:rsidP="00E2568F">
      <w:pPr>
        <w:pStyle w:val="ListParagraph"/>
        <w:numPr>
          <w:ilvl w:val="0"/>
          <w:numId w:val="2"/>
        </w:numPr>
        <w:rPr>
          <w:lang w:val="es-419"/>
        </w:rPr>
      </w:pPr>
      <w:r w:rsidRPr="00C814A5">
        <w:rPr>
          <w:lang w:val="es-419"/>
        </w:rPr>
        <w:t xml:space="preserve">Eje de vía: </w:t>
      </w:r>
      <w:proofErr w:type="spellStart"/>
      <w:r w:rsidRPr="00C814A5">
        <w:rPr>
          <w:lang w:val="es-419"/>
        </w:rPr>
        <w:t>EjeVial.shp</w:t>
      </w:r>
      <w:proofErr w:type="spellEnd"/>
      <w:r w:rsidRPr="00C814A5">
        <w:rPr>
          <w:lang w:val="es-419"/>
        </w:rPr>
        <w:t>.</w:t>
      </w:r>
    </w:p>
    <w:p w14:paraId="06B7BAE2" w14:textId="77777777" w:rsidR="00C814A5" w:rsidRPr="00C814A5" w:rsidRDefault="00C814A5" w:rsidP="00C814A5">
      <w:pPr>
        <w:pStyle w:val="ListParagraph"/>
        <w:rPr>
          <w:lang w:val="es-419"/>
        </w:rPr>
      </w:pPr>
    </w:p>
    <w:p w14:paraId="4D5502D1" w14:textId="77777777" w:rsidR="00C814A5" w:rsidRPr="00C814A5" w:rsidRDefault="00C814A5" w:rsidP="00E2568F">
      <w:pPr>
        <w:pStyle w:val="ListParagraph"/>
        <w:numPr>
          <w:ilvl w:val="0"/>
          <w:numId w:val="2"/>
        </w:numPr>
        <w:rPr>
          <w:lang w:val="es-419"/>
        </w:rPr>
      </w:pPr>
      <w:r w:rsidRPr="00C814A5">
        <w:rPr>
          <w:lang w:val="es-419"/>
        </w:rPr>
        <w:t xml:space="preserve">Parcelas: </w:t>
      </w:r>
      <w:proofErr w:type="spellStart"/>
      <w:r w:rsidRPr="00C814A5">
        <w:rPr>
          <w:lang w:val="es-419"/>
        </w:rPr>
        <w:t>Parcelas.shp</w:t>
      </w:r>
      <w:proofErr w:type="spellEnd"/>
      <w:r w:rsidRPr="00C814A5">
        <w:rPr>
          <w:lang w:val="es-419"/>
        </w:rPr>
        <w:t>.</w:t>
      </w:r>
    </w:p>
    <w:p w14:paraId="5159F32D" w14:textId="77777777" w:rsidR="00C814A5" w:rsidRPr="00375B28" w:rsidRDefault="00C814A5" w:rsidP="00C814A5">
      <w:pPr>
        <w:rPr>
          <w:sz w:val="22"/>
          <w:lang w:val="es-419"/>
        </w:rPr>
      </w:pPr>
    </w:p>
    <w:p w14:paraId="02D2EABB" w14:textId="4E1339AE" w:rsidR="00C814A5" w:rsidRPr="00375B28" w:rsidRDefault="00C814A5" w:rsidP="00C814A5">
      <w:pPr>
        <w:rPr>
          <w:lang w:val="es-419"/>
        </w:rPr>
      </w:pPr>
      <w:r w:rsidRPr="00375B28">
        <w:rPr>
          <w:lang w:val="es-419"/>
        </w:rPr>
        <w:t xml:space="preserve">Utilizar ArcGIS 10.2, </w:t>
      </w:r>
      <w:r w:rsidR="00877FB5">
        <w:rPr>
          <w:lang w:val="es-419"/>
        </w:rPr>
        <w:t>HEC-GeoRAS</w:t>
      </w:r>
      <w:r w:rsidRPr="00375B28">
        <w:rPr>
          <w:lang w:val="es-419"/>
        </w:rPr>
        <w:t xml:space="preserve"> 10.2 Y H</w:t>
      </w:r>
      <w:r>
        <w:rPr>
          <w:lang w:val="es-419"/>
        </w:rPr>
        <w:t>EC-</w:t>
      </w:r>
      <w:r w:rsidRPr="00375B28">
        <w:rPr>
          <w:lang w:val="es-419"/>
        </w:rPr>
        <w:t>RAS 5.0.</w:t>
      </w:r>
      <w:r>
        <w:rPr>
          <w:lang w:val="es-419"/>
        </w:rPr>
        <w:t>6</w:t>
      </w:r>
      <w:r w:rsidR="009A2856">
        <w:rPr>
          <w:lang w:val="es-419"/>
        </w:rPr>
        <w:t xml:space="preserve"> o 5.0.7</w:t>
      </w:r>
      <w:r w:rsidRPr="00375B28">
        <w:rPr>
          <w:lang w:val="es-419"/>
        </w:rPr>
        <w:t>.</w:t>
      </w:r>
    </w:p>
    <w:p w14:paraId="7083B231" w14:textId="77777777" w:rsidR="00C814A5" w:rsidRPr="00375B28" w:rsidRDefault="00C814A5" w:rsidP="00C814A5">
      <w:pPr>
        <w:rPr>
          <w:lang w:val="es-419"/>
        </w:rPr>
      </w:pPr>
    </w:p>
    <w:p w14:paraId="59F21E64" w14:textId="77777777" w:rsidR="00C814A5" w:rsidRPr="00375B28" w:rsidRDefault="00C814A5" w:rsidP="00C814A5">
      <w:pPr>
        <w:rPr>
          <w:sz w:val="22"/>
          <w:lang w:val="es-CO"/>
        </w:rPr>
      </w:pPr>
    </w:p>
    <w:p w14:paraId="032E1AD5" w14:textId="377DFD06" w:rsidR="00C814A5" w:rsidRPr="00375B28" w:rsidRDefault="00C814A5" w:rsidP="00C814A5">
      <w:pPr>
        <w:pStyle w:val="Heading1"/>
      </w:pPr>
      <w:bookmarkStart w:id="1" w:name="_Toc77405127"/>
      <w:r>
        <w:t xml:space="preserve">2. </w:t>
      </w:r>
      <w:r w:rsidR="00DB2610">
        <w:t>P</w:t>
      </w:r>
      <w:r w:rsidR="00DB2610" w:rsidRPr="00375B28">
        <w:t>arámetros generales</w:t>
      </w:r>
      <w:bookmarkEnd w:id="1"/>
    </w:p>
    <w:p w14:paraId="1AC81F9E" w14:textId="77777777" w:rsidR="00C814A5" w:rsidRPr="00375B28" w:rsidRDefault="00C814A5" w:rsidP="00C814A5"/>
    <w:p w14:paraId="0A71B9C2" w14:textId="26113DD5" w:rsidR="00C814A5" w:rsidRDefault="00C814A5" w:rsidP="00E2568F">
      <w:pPr>
        <w:pStyle w:val="ListParagraph"/>
        <w:numPr>
          <w:ilvl w:val="0"/>
          <w:numId w:val="1"/>
        </w:numPr>
      </w:pPr>
      <w:r w:rsidRPr="00375B28">
        <w:t xml:space="preserve">Para la modelación en </w:t>
      </w:r>
      <w:r w:rsidR="008D78AF">
        <w:t>HEC-RAS</w:t>
      </w:r>
      <w:r w:rsidRPr="00375B28">
        <w:t>: flujo permanente y régimen mixto.</w:t>
      </w:r>
    </w:p>
    <w:p w14:paraId="01CB7467" w14:textId="77777777" w:rsidR="00C814A5" w:rsidRPr="00375B28" w:rsidRDefault="00C814A5" w:rsidP="00C814A5">
      <w:pPr>
        <w:pStyle w:val="ListParagraph"/>
      </w:pPr>
    </w:p>
    <w:p w14:paraId="47F00B49" w14:textId="57EA399C" w:rsidR="00C814A5" w:rsidRDefault="00C814A5" w:rsidP="00E2568F">
      <w:pPr>
        <w:pStyle w:val="ListParagraph"/>
        <w:numPr>
          <w:ilvl w:val="0"/>
          <w:numId w:val="1"/>
        </w:numPr>
      </w:pPr>
      <w:proofErr w:type="spellStart"/>
      <w:r w:rsidRPr="00375B28">
        <w:t>Mapificar</w:t>
      </w:r>
      <w:proofErr w:type="spellEnd"/>
      <w:r w:rsidRPr="00375B28">
        <w:t xml:space="preserve"> los resultados en ArcGIS 10.2</w:t>
      </w:r>
      <w:r w:rsidR="009A2856">
        <w:t xml:space="preserve"> </w:t>
      </w:r>
      <w:r w:rsidR="009A2856" w:rsidRPr="00375B28">
        <w:t xml:space="preserve">o superior </w:t>
      </w:r>
      <w:r w:rsidR="009A2856">
        <w:t xml:space="preserve">o en RAS </w:t>
      </w:r>
      <w:proofErr w:type="spellStart"/>
      <w:r w:rsidR="009A2856">
        <w:t>Mapper</w:t>
      </w:r>
      <w:proofErr w:type="spellEnd"/>
      <w:r w:rsidRPr="00375B28">
        <w:t xml:space="preserve"> usando celdas de 1 metro x 1 metro.</w:t>
      </w:r>
    </w:p>
    <w:p w14:paraId="570D4BE6" w14:textId="77777777" w:rsidR="00C814A5" w:rsidRDefault="00C814A5" w:rsidP="00C814A5">
      <w:pPr>
        <w:pStyle w:val="ListParagraph"/>
      </w:pPr>
    </w:p>
    <w:p w14:paraId="5EEDD81E" w14:textId="77777777" w:rsidR="00C814A5" w:rsidRPr="00375B28" w:rsidRDefault="00C814A5" w:rsidP="00E2568F">
      <w:pPr>
        <w:pStyle w:val="ListParagraph"/>
        <w:numPr>
          <w:ilvl w:val="0"/>
          <w:numId w:val="1"/>
        </w:numPr>
      </w:pPr>
      <w:r w:rsidRPr="00375B28">
        <w:t>Condiciones de frontera para todo el perfil:</w:t>
      </w:r>
    </w:p>
    <w:p w14:paraId="6588E69D" w14:textId="77777777" w:rsidR="00C814A5" w:rsidRPr="00375B28" w:rsidRDefault="00C814A5" w:rsidP="00C814A5">
      <w:pPr>
        <w:ind w:left="852"/>
      </w:pPr>
      <w:r w:rsidRPr="00375B28">
        <w:t>Aguas arriba: Profundidad Crítica</w:t>
      </w:r>
    </w:p>
    <w:p w14:paraId="50040E91" w14:textId="77777777" w:rsidR="00C814A5" w:rsidRPr="00375B28" w:rsidRDefault="00C814A5" w:rsidP="00C814A5">
      <w:pPr>
        <w:ind w:left="852"/>
      </w:pPr>
      <w:r w:rsidRPr="00375B28">
        <w:t>Aguas abajo: Profundidad Normal con pendiente 0.01214 m/m</w:t>
      </w:r>
    </w:p>
    <w:p w14:paraId="51018D1E" w14:textId="77777777" w:rsidR="00C814A5" w:rsidRDefault="00C814A5" w:rsidP="00C814A5">
      <w:pPr>
        <w:pStyle w:val="ListParagraph"/>
      </w:pPr>
    </w:p>
    <w:p w14:paraId="46AFC258" w14:textId="7DAE9520" w:rsidR="00C814A5" w:rsidRDefault="00C814A5" w:rsidP="00E2568F">
      <w:pPr>
        <w:pStyle w:val="ListParagraph"/>
        <w:numPr>
          <w:ilvl w:val="0"/>
          <w:numId w:val="1"/>
        </w:numPr>
      </w:pPr>
      <w:r w:rsidRPr="00375B28">
        <w:t>No modificar la geometría suministrada.</w:t>
      </w:r>
    </w:p>
    <w:p w14:paraId="27F337D5" w14:textId="77777777" w:rsidR="00C814A5" w:rsidRDefault="00C814A5" w:rsidP="00C814A5">
      <w:pPr>
        <w:pStyle w:val="ListParagraph"/>
      </w:pPr>
    </w:p>
    <w:p w14:paraId="5FBF727F" w14:textId="0F360F3C" w:rsidR="00C814A5" w:rsidRPr="00375B28" w:rsidRDefault="00C814A5" w:rsidP="00E2568F">
      <w:pPr>
        <w:pStyle w:val="ListParagraph"/>
        <w:numPr>
          <w:ilvl w:val="0"/>
          <w:numId w:val="1"/>
        </w:numPr>
      </w:pPr>
      <w:r w:rsidRPr="00375B28">
        <w:t>En la Opciones de Tolerancias de Cálculo de la ventana de Análisis de Flujo Permanente establecer los siguientes valores:</w:t>
      </w:r>
    </w:p>
    <w:p w14:paraId="4E986BBF" w14:textId="77777777" w:rsidR="00C814A5" w:rsidRPr="00375B28" w:rsidRDefault="00C814A5" w:rsidP="00C814A5">
      <w:pPr>
        <w:jc w:val="center"/>
      </w:pPr>
      <w:r w:rsidRPr="00375B28">
        <w:rPr>
          <w:noProof/>
          <w:lang w:val="en-US" w:eastAsia="en-US"/>
        </w:rPr>
        <w:lastRenderedPageBreak/>
        <w:drawing>
          <wp:inline distT="0" distB="0" distL="0" distR="0" wp14:anchorId="6C5D3DDC" wp14:editId="501AFF55">
            <wp:extent cx="3124200" cy="2486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aturation sat="0"/>
                              </a14:imgEffect>
                            </a14:imgLayer>
                          </a14:imgProps>
                        </a:ext>
                      </a:extLst>
                    </a:blip>
                    <a:stretch>
                      <a:fillRect/>
                    </a:stretch>
                  </pic:blipFill>
                  <pic:spPr>
                    <a:xfrm>
                      <a:off x="0" y="0"/>
                      <a:ext cx="3124200" cy="2486025"/>
                    </a:xfrm>
                    <a:prstGeom prst="rect">
                      <a:avLst/>
                    </a:prstGeom>
                  </pic:spPr>
                </pic:pic>
              </a:graphicData>
            </a:graphic>
          </wp:inline>
        </w:drawing>
      </w:r>
    </w:p>
    <w:p w14:paraId="486A50A8" w14:textId="77777777" w:rsidR="00C814A5" w:rsidRPr="00375B28" w:rsidRDefault="00C814A5" w:rsidP="00C814A5"/>
    <w:p w14:paraId="31A527CE" w14:textId="77777777" w:rsidR="00C814A5" w:rsidRPr="00375B28" w:rsidRDefault="00C814A5" w:rsidP="00C814A5">
      <w:pPr>
        <w:jc w:val="center"/>
      </w:pPr>
      <w:r w:rsidRPr="00375B28">
        <w:rPr>
          <w:noProof/>
          <w:lang w:val="en-US" w:eastAsia="en-US"/>
        </w:rPr>
        <w:drawing>
          <wp:inline distT="0" distB="0" distL="0" distR="0" wp14:anchorId="36C234A0" wp14:editId="5369A24F">
            <wp:extent cx="5648325" cy="2867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aturation sat="0"/>
                              </a14:imgEffect>
                            </a14:imgLayer>
                          </a14:imgProps>
                        </a:ext>
                      </a:extLst>
                    </a:blip>
                    <a:stretch>
                      <a:fillRect/>
                    </a:stretch>
                  </pic:blipFill>
                  <pic:spPr>
                    <a:xfrm>
                      <a:off x="0" y="0"/>
                      <a:ext cx="5648325" cy="2867025"/>
                    </a:xfrm>
                    <a:prstGeom prst="rect">
                      <a:avLst/>
                    </a:prstGeom>
                  </pic:spPr>
                </pic:pic>
              </a:graphicData>
            </a:graphic>
          </wp:inline>
        </w:drawing>
      </w:r>
    </w:p>
    <w:p w14:paraId="27F4DD75" w14:textId="77777777" w:rsidR="00C814A5" w:rsidRPr="00375B28" w:rsidRDefault="00C814A5" w:rsidP="00C814A5"/>
    <w:p w14:paraId="7F70B3C7" w14:textId="77777777" w:rsidR="00C814A5" w:rsidRPr="00375B28" w:rsidRDefault="00C814A5" w:rsidP="00C814A5">
      <w:pPr>
        <w:jc w:val="center"/>
      </w:pPr>
      <w:r w:rsidRPr="00375B28">
        <w:rPr>
          <w:noProof/>
          <w:lang w:val="en-US" w:eastAsia="en-US"/>
        </w:rPr>
        <w:drawing>
          <wp:inline distT="0" distB="0" distL="0" distR="0" wp14:anchorId="168495C8" wp14:editId="7772CE67">
            <wp:extent cx="4781550" cy="278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1550" cy="2781300"/>
                    </a:xfrm>
                    <a:prstGeom prst="rect">
                      <a:avLst/>
                    </a:prstGeom>
                  </pic:spPr>
                </pic:pic>
              </a:graphicData>
            </a:graphic>
          </wp:inline>
        </w:drawing>
      </w:r>
    </w:p>
    <w:p w14:paraId="24DCB621" w14:textId="76CB3B17" w:rsidR="00C814A5" w:rsidRPr="00375B28" w:rsidRDefault="00C814A5" w:rsidP="00C814A5">
      <w:pPr>
        <w:ind w:left="284" w:hanging="284"/>
        <w:rPr>
          <w:lang w:val="es-419"/>
        </w:rPr>
      </w:pPr>
      <w:r w:rsidRPr="00375B28">
        <w:rPr>
          <w:lang w:val="es-419"/>
        </w:rPr>
        <w:lastRenderedPageBreak/>
        <w:t xml:space="preserve">Caudal de entrada para las modelaciones en la </w:t>
      </w:r>
      <w:r w:rsidR="00DB2610">
        <w:rPr>
          <w:lang w:val="es-419"/>
        </w:rPr>
        <w:t>sección</w:t>
      </w:r>
      <w:r w:rsidR="00DB2610">
        <w:t xml:space="preserve"> </w:t>
      </w:r>
      <w:r w:rsidRPr="00375B28">
        <w:t>más aguas arriba 1286.212m</w:t>
      </w:r>
      <w:r w:rsidRPr="00375B28">
        <w:rPr>
          <w:lang w:val="es-419"/>
        </w:rPr>
        <w:t>:</w:t>
      </w:r>
    </w:p>
    <w:p w14:paraId="4243CA95" w14:textId="77777777" w:rsidR="00C814A5" w:rsidRPr="00375B28" w:rsidRDefault="00C814A5" w:rsidP="00C814A5">
      <w:pPr>
        <w:ind w:left="284" w:hanging="284"/>
        <w:rPr>
          <w:lang w:val="es-419"/>
        </w:rPr>
      </w:pPr>
    </w:p>
    <w:tbl>
      <w:tblPr>
        <w:tblStyle w:val="TableGrid"/>
        <w:tblW w:w="4536" w:type="dxa"/>
        <w:jc w:val="center"/>
        <w:tblLook w:val="04A0" w:firstRow="1" w:lastRow="0" w:firstColumn="1" w:lastColumn="0" w:noHBand="0" w:noVBand="1"/>
      </w:tblPr>
      <w:tblGrid>
        <w:gridCol w:w="2139"/>
        <w:gridCol w:w="2397"/>
      </w:tblGrid>
      <w:tr w:rsidR="00C814A5" w:rsidRPr="00375B28" w14:paraId="7A9BC82F" w14:textId="77777777" w:rsidTr="004D4F02">
        <w:trPr>
          <w:jc w:val="center"/>
        </w:trPr>
        <w:tc>
          <w:tcPr>
            <w:tcW w:w="2139" w:type="dxa"/>
            <w:shd w:val="pct10" w:color="auto" w:fill="auto"/>
            <w:vAlign w:val="center"/>
          </w:tcPr>
          <w:p w14:paraId="3DBF919E" w14:textId="77777777" w:rsidR="00C814A5" w:rsidRPr="00375B28" w:rsidRDefault="00C814A5" w:rsidP="004D4F02">
            <w:pPr>
              <w:jc w:val="center"/>
              <w:rPr>
                <w:lang w:val="es-419"/>
              </w:rPr>
            </w:pPr>
            <w:r w:rsidRPr="00375B28">
              <w:rPr>
                <w:lang w:val="es-CO"/>
              </w:rPr>
              <w:t>Periodo de retorno</w:t>
            </w:r>
            <w:r w:rsidRPr="00375B28">
              <w:rPr>
                <w:lang w:val="es-419"/>
              </w:rPr>
              <w:t xml:space="preserve"> </w:t>
            </w:r>
            <w:proofErr w:type="spellStart"/>
            <w:r w:rsidRPr="00375B28">
              <w:rPr>
                <w:lang w:val="es-419"/>
              </w:rPr>
              <w:t>Tr</w:t>
            </w:r>
            <w:proofErr w:type="spellEnd"/>
          </w:p>
        </w:tc>
        <w:tc>
          <w:tcPr>
            <w:tcW w:w="2397" w:type="dxa"/>
            <w:shd w:val="pct10" w:color="auto" w:fill="auto"/>
            <w:vAlign w:val="center"/>
          </w:tcPr>
          <w:p w14:paraId="79422BEB" w14:textId="77777777" w:rsidR="00C814A5" w:rsidRPr="00375B28" w:rsidRDefault="00C814A5" w:rsidP="004D4F02">
            <w:pPr>
              <w:jc w:val="center"/>
              <w:rPr>
                <w:lang w:val="es-CO"/>
              </w:rPr>
            </w:pPr>
            <w:r w:rsidRPr="00375B28">
              <w:rPr>
                <w:lang w:val="es-CO"/>
              </w:rPr>
              <w:t>Caudal (m3/s) flujo permanente</w:t>
            </w:r>
          </w:p>
        </w:tc>
      </w:tr>
      <w:tr w:rsidR="00C814A5" w:rsidRPr="00375B28" w14:paraId="2F11674E" w14:textId="77777777" w:rsidTr="004D4F02">
        <w:trPr>
          <w:jc w:val="center"/>
        </w:trPr>
        <w:tc>
          <w:tcPr>
            <w:tcW w:w="2139" w:type="dxa"/>
            <w:vAlign w:val="center"/>
          </w:tcPr>
          <w:p w14:paraId="455BAFFB" w14:textId="77777777" w:rsidR="00C814A5" w:rsidRPr="00375B28" w:rsidRDefault="00C814A5" w:rsidP="004D4F02">
            <w:pPr>
              <w:jc w:val="center"/>
              <w:rPr>
                <w:lang w:val="es-CO"/>
              </w:rPr>
            </w:pPr>
            <w:r w:rsidRPr="00375B28">
              <w:rPr>
                <w:lang w:val="es-CO"/>
              </w:rPr>
              <w:t>2.33 años</w:t>
            </w:r>
          </w:p>
        </w:tc>
        <w:tc>
          <w:tcPr>
            <w:tcW w:w="2397" w:type="dxa"/>
            <w:vAlign w:val="center"/>
          </w:tcPr>
          <w:p w14:paraId="697B023A" w14:textId="77777777" w:rsidR="00C814A5" w:rsidRPr="00375B28" w:rsidRDefault="00C814A5" w:rsidP="004D4F02">
            <w:pPr>
              <w:jc w:val="center"/>
              <w:rPr>
                <w:lang w:val="es-CO"/>
              </w:rPr>
            </w:pPr>
            <w:r w:rsidRPr="00375B28">
              <w:rPr>
                <w:lang w:val="es-CO"/>
              </w:rPr>
              <w:t>36</w:t>
            </w:r>
          </w:p>
        </w:tc>
      </w:tr>
      <w:tr w:rsidR="00C814A5" w:rsidRPr="00375B28" w14:paraId="61386938" w14:textId="77777777" w:rsidTr="004D4F02">
        <w:trPr>
          <w:jc w:val="center"/>
        </w:trPr>
        <w:tc>
          <w:tcPr>
            <w:tcW w:w="2139" w:type="dxa"/>
            <w:vAlign w:val="center"/>
          </w:tcPr>
          <w:p w14:paraId="49B4D4F5" w14:textId="77777777" w:rsidR="00C814A5" w:rsidRPr="00375B28" w:rsidRDefault="00C814A5" w:rsidP="004D4F02">
            <w:pPr>
              <w:jc w:val="center"/>
              <w:rPr>
                <w:lang w:val="es-CO"/>
              </w:rPr>
            </w:pPr>
            <w:r w:rsidRPr="00375B28">
              <w:rPr>
                <w:lang w:val="es-CO"/>
              </w:rPr>
              <w:t>100 años</w:t>
            </w:r>
          </w:p>
        </w:tc>
        <w:tc>
          <w:tcPr>
            <w:tcW w:w="2397" w:type="dxa"/>
            <w:vAlign w:val="center"/>
          </w:tcPr>
          <w:p w14:paraId="395A88A1" w14:textId="77777777" w:rsidR="00C814A5" w:rsidRPr="00375B28" w:rsidRDefault="00C814A5" w:rsidP="004D4F02">
            <w:pPr>
              <w:jc w:val="center"/>
              <w:rPr>
                <w:lang w:val="es-CO"/>
              </w:rPr>
            </w:pPr>
            <w:r w:rsidRPr="00375B28">
              <w:rPr>
                <w:lang w:val="es-CO"/>
              </w:rPr>
              <w:t>220</w:t>
            </w:r>
          </w:p>
        </w:tc>
      </w:tr>
    </w:tbl>
    <w:p w14:paraId="4C29764A" w14:textId="77777777" w:rsidR="00C814A5" w:rsidRPr="00375B28" w:rsidRDefault="00C814A5" w:rsidP="00C814A5">
      <w:pPr>
        <w:ind w:left="284" w:hanging="284"/>
      </w:pPr>
    </w:p>
    <w:p w14:paraId="6DABD2C4" w14:textId="77777777" w:rsidR="00C814A5" w:rsidRPr="00375B28" w:rsidRDefault="00C814A5" w:rsidP="00C814A5">
      <w:pPr>
        <w:ind w:left="284" w:hanging="284"/>
        <w:jc w:val="center"/>
      </w:pPr>
      <w:r w:rsidRPr="00375B28">
        <w:rPr>
          <w:noProof/>
          <w:lang w:val="en-US" w:eastAsia="en-US"/>
        </w:rPr>
        <w:drawing>
          <wp:inline distT="0" distB="0" distL="0" distR="0" wp14:anchorId="0A6540D4" wp14:editId="6883EC8A">
            <wp:extent cx="5406887" cy="264813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aturation sat="0"/>
                              </a14:imgEffect>
                            </a14:imgLayer>
                          </a14:imgProps>
                        </a:ext>
                      </a:extLst>
                    </a:blip>
                    <a:stretch>
                      <a:fillRect/>
                    </a:stretch>
                  </pic:blipFill>
                  <pic:spPr>
                    <a:xfrm>
                      <a:off x="0" y="0"/>
                      <a:ext cx="5413371" cy="2651313"/>
                    </a:xfrm>
                    <a:prstGeom prst="rect">
                      <a:avLst/>
                    </a:prstGeom>
                  </pic:spPr>
                </pic:pic>
              </a:graphicData>
            </a:graphic>
          </wp:inline>
        </w:drawing>
      </w:r>
    </w:p>
    <w:p w14:paraId="749CB83C" w14:textId="77777777" w:rsidR="00C814A5" w:rsidRPr="00375B28" w:rsidRDefault="00C814A5" w:rsidP="00C814A5">
      <w:pPr>
        <w:jc w:val="left"/>
      </w:pPr>
    </w:p>
    <w:p w14:paraId="3B54D088" w14:textId="77777777" w:rsidR="00C814A5" w:rsidRPr="00375B28" w:rsidRDefault="00C814A5" w:rsidP="00C814A5">
      <w:r w:rsidRPr="00375B28">
        <w:t>Para la asignación de los coeficientes de rugosidad a ser aplicados en el modelo, asuma que la zona central del cauce principal es en tierra</w:t>
      </w:r>
      <w:r w:rsidRPr="00375B28">
        <w:rPr>
          <w:lang w:val="es-419"/>
        </w:rPr>
        <w:t xml:space="preserve"> con rocas </w:t>
      </w:r>
      <w:r w:rsidRPr="00375B28">
        <w:t>y que las zonas laterales están cubiertas por vegetación de baja densidad y pastos naturales</w:t>
      </w:r>
    </w:p>
    <w:p w14:paraId="3FD0B943" w14:textId="77777777" w:rsidR="00C814A5" w:rsidRPr="00375B28" w:rsidRDefault="00C814A5" w:rsidP="00C814A5"/>
    <w:tbl>
      <w:tblPr>
        <w:tblStyle w:val="TableGrid"/>
        <w:tblW w:w="4952" w:type="dxa"/>
        <w:jc w:val="center"/>
        <w:tblLook w:val="04A0" w:firstRow="1" w:lastRow="0" w:firstColumn="1" w:lastColumn="0" w:noHBand="0" w:noVBand="1"/>
      </w:tblPr>
      <w:tblGrid>
        <w:gridCol w:w="2476"/>
        <w:gridCol w:w="2476"/>
      </w:tblGrid>
      <w:tr w:rsidR="00C814A5" w:rsidRPr="00375B28" w14:paraId="156C3B2B" w14:textId="77777777" w:rsidTr="004D4F02">
        <w:trPr>
          <w:trHeight w:val="57"/>
          <w:tblHeader/>
          <w:jc w:val="center"/>
        </w:trPr>
        <w:tc>
          <w:tcPr>
            <w:tcW w:w="2476" w:type="dxa"/>
            <w:shd w:val="clear" w:color="auto" w:fill="D9D9D9" w:themeFill="background1" w:themeFillShade="D9"/>
          </w:tcPr>
          <w:p w14:paraId="45602099" w14:textId="77777777" w:rsidR="00C814A5" w:rsidRPr="00375B28" w:rsidRDefault="00C814A5" w:rsidP="004D4F02">
            <w:pPr>
              <w:jc w:val="center"/>
              <w:rPr>
                <w:lang w:val="es-CO"/>
              </w:rPr>
            </w:pPr>
            <w:r w:rsidRPr="00375B28">
              <w:rPr>
                <w:lang w:val="es-CO"/>
              </w:rPr>
              <w:t>n Coeficiente de rugosidad en la zona central</w:t>
            </w:r>
          </w:p>
        </w:tc>
        <w:tc>
          <w:tcPr>
            <w:tcW w:w="2476" w:type="dxa"/>
            <w:shd w:val="clear" w:color="auto" w:fill="D9D9D9" w:themeFill="background1" w:themeFillShade="D9"/>
          </w:tcPr>
          <w:p w14:paraId="13CF5E95" w14:textId="77777777" w:rsidR="00C814A5" w:rsidRPr="00375B28" w:rsidRDefault="00C814A5" w:rsidP="004D4F02">
            <w:pPr>
              <w:jc w:val="center"/>
              <w:rPr>
                <w:lang w:val="es-CO"/>
              </w:rPr>
            </w:pPr>
            <w:r w:rsidRPr="00375B28">
              <w:rPr>
                <w:lang w:val="es-CO"/>
              </w:rPr>
              <w:t>n Coeficiente de rugosidad en zonas laterales</w:t>
            </w:r>
          </w:p>
        </w:tc>
      </w:tr>
      <w:tr w:rsidR="00C814A5" w:rsidRPr="00375B28" w14:paraId="74A0EC7A" w14:textId="77777777" w:rsidTr="004D4F02">
        <w:trPr>
          <w:trHeight w:val="57"/>
          <w:jc w:val="center"/>
        </w:trPr>
        <w:tc>
          <w:tcPr>
            <w:tcW w:w="2476" w:type="dxa"/>
            <w:shd w:val="clear" w:color="auto" w:fill="auto"/>
          </w:tcPr>
          <w:p w14:paraId="7426AD92" w14:textId="77777777" w:rsidR="00C814A5" w:rsidRPr="00375B28" w:rsidRDefault="00C814A5" w:rsidP="004D4F02">
            <w:pPr>
              <w:jc w:val="center"/>
              <w:rPr>
                <w:lang w:val="es-419"/>
              </w:rPr>
            </w:pPr>
            <w:r w:rsidRPr="00375B28">
              <w:rPr>
                <w:lang w:val="es-419"/>
              </w:rPr>
              <w:t>0.035</w:t>
            </w:r>
          </w:p>
        </w:tc>
        <w:tc>
          <w:tcPr>
            <w:tcW w:w="2476" w:type="dxa"/>
            <w:shd w:val="clear" w:color="auto" w:fill="auto"/>
          </w:tcPr>
          <w:p w14:paraId="0ADDA8C9" w14:textId="77777777" w:rsidR="00C814A5" w:rsidRPr="00375B28" w:rsidRDefault="00C814A5" w:rsidP="004D4F02">
            <w:pPr>
              <w:jc w:val="center"/>
              <w:rPr>
                <w:lang w:val="es-419"/>
              </w:rPr>
            </w:pPr>
            <w:r w:rsidRPr="00375B28">
              <w:rPr>
                <w:lang w:val="es-419"/>
              </w:rPr>
              <w:t>0.024</w:t>
            </w:r>
          </w:p>
        </w:tc>
      </w:tr>
    </w:tbl>
    <w:p w14:paraId="5C9CECC5" w14:textId="77777777" w:rsidR="00C814A5" w:rsidRPr="00375B28" w:rsidRDefault="00C814A5" w:rsidP="00C814A5">
      <w:pPr>
        <w:ind w:left="284" w:hanging="284"/>
      </w:pPr>
    </w:p>
    <w:p w14:paraId="0B342380" w14:textId="77777777" w:rsidR="00C814A5" w:rsidRPr="00375B28" w:rsidRDefault="00C814A5" w:rsidP="00C814A5">
      <w:pPr>
        <w:ind w:left="284" w:hanging="284"/>
        <w:jc w:val="center"/>
      </w:pPr>
      <w:r w:rsidRPr="00375B28">
        <w:rPr>
          <w:noProof/>
          <w:lang w:val="en-US" w:eastAsia="en-US"/>
        </w:rPr>
        <w:drawing>
          <wp:inline distT="0" distB="0" distL="0" distR="0" wp14:anchorId="3EC80095" wp14:editId="53AA7895">
            <wp:extent cx="5088835" cy="30311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5094943" cy="3034779"/>
                    </a:xfrm>
                    <a:prstGeom prst="rect">
                      <a:avLst/>
                    </a:prstGeom>
                  </pic:spPr>
                </pic:pic>
              </a:graphicData>
            </a:graphic>
          </wp:inline>
        </w:drawing>
      </w:r>
    </w:p>
    <w:p w14:paraId="6A42A87C" w14:textId="7E26EBAC" w:rsidR="00C814A5" w:rsidRDefault="00C814A5" w:rsidP="00C814A5">
      <w:pPr>
        <w:ind w:left="284" w:hanging="284"/>
      </w:pPr>
    </w:p>
    <w:p w14:paraId="13348F13" w14:textId="1E9459B3" w:rsidR="00424525" w:rsidRPr="00375B28" w:rsidRDefault="00424525" w:rsidP="00424525">
      <w:pPr>
        <w:ind w:left="284" w:hanging="284"/>
        <w:jc w:val="center"/>
      </w:pPr>
      <w:r>
        <w:lastRenderedPageBreak/>
        <w:t>Tabla ejemplo para la estimación de la pendiente</w:t>
      </w:r>
    </w:p>
    <w:tbl>
      <w:tblPr>
        <w:tblStyle w:val="TableGrid"/>
        <w:tblW w:w="5477" w:type="dxa"/>
        <w:jc w:val="center"/>
        <w:tblLook w:val="04A0" w:firstRow="1" w:lastRow="0" w:firstColumn="1" w:lastColumn="0" w:noHBand="0" w:noVBand="1"/>
      </w:tblPr>
      <w:tblGrid>
        <w:gridCol w:w="3001"/>
        <w:gridCol w:w="2476"/>
      </w:tblGrid>
      <w:tr w:rsidR="00C814A5" w:rsidRPr="00375B28" w14:paraId="7CD5BD8A" w14:textId="77777777" w:rsidTr="004D4F02">
        <w:trPr>
          <w:trHeight w:val="57"/>
          <w:tblHeader/>
          <w:jc w:val="center"/>
        </w:trPr>
        <w:tc>
          <w:tcPr>
            <w:tcW w:w="3001" w:type="dxa"/>
            <w:shd w:val="clear" w:color="auto" w:fill="D9D9D9" w:themeFill="background1" w:themeFillShade="D9"/>
          </w:tcPr>
          <w:p w14:paraId="7E219733" w14:textId="77777777" w:rsidR="00C814A5" w:rsidRPr="00375B28" w:rsidRDefault="00C814A5" w:rsidP="004D4F02">
            <w:pPr>
              <w:jc w:val="center"/>
              <w:rPr>
                <w:lang w:val="es-CO"/>
              </w:rPr>
            </w:pPr>
            <w:r w:rsidRPr="00375B28">
              <w:rPr>
                <w:lang w:val="es-CO"/>
              </w:rPr>
              <w:t>X Abscisa (m)</w:t>
            </w:r>
          </w:p>
        </w:tc>
        <w:tc>
          <w:tcPr>
            <w:tcW w:w="2476" w:type="dxa"/>
            <w:shd w:val="clear" w:color="auto" w:fill="D9D9D9" w:themeFill="background1" w:themeFillShade="D9"/>
          </w:tcPr>
          <w:p w14:paraId="69B26B92" w14:textId="77777777" w:rsidR="00C814A5" w:rsidRPr="00375B28" w:rsidRDefault="00C814A5" w:rsidP="004D4F02">
            <w:pPr>
              <w:jc w:val="center"/>
              <w:rPr>
                <w:lang w:val="es-CO"/>
              </w:rPr>
            </w:pPr>
            <w:r w:rsidRPr="00375B28">
              <w:rPr>
                <w:lang w:val="es-CO"/>
              </w:rPr>
              <w:t>Y Cota del fondo entre bancas (msnm)</w:t>
            </w:r>
          </w:p>
        </w:tc>
      </w:tr>
      <w:tr w:rsidR="00C814A5" w:rsidRPr="00375B28" w14:paraId="28EEE541" w14:textId="77777777" w:rsidTr="00C814A5">
        <w:trPr>
          <w:trHeight w:val="57"/>
          <w:jc w:val="center"/>
        </w:trPr>
        <w:tc>
          <w:tcPr>
            <w:tcW w:w="3001" w:type="dxa"/>
            <w:shd w:val="clear" w:color="auto" w:fill="auto"/>
          </w:tcPr>
          <w:p w14:paraId="2ED560DA" w14:textId="77777777" w:rsidR="00C814A5" w:rsidRPr="00375B28" w:rsidRDefault="00C814A5" w:rsidP="004D4F02">
            <w:pPr>
              <w:jc w:val="center"/>
              <w:rPr>
                <w:lang w:val="es-419"/>
              </w:rPr>
            </w:pPr>
            <w:r w:rsidRPr="00375B28">
              <w:t>493.1938</w:t>
            </w:r>
          </w:p>
        </w:tc>
        <w:tc>
          <w:tcPr>
            <w:tcW w:w="2476" w:type="dxa"/>
            <w:shd w:val="clear" w:color="auto" w:fill="00FFFF"/>
          </w:tcPr>
          <w:p w14:paraId="4AF15FA4" w14:textId="77777777" w:rsidR="00C814A5" w:rsidRPr="00375B28" w:rsidRDefault="00C814A5" w:rsidP="004D4F02">
            <w:pPr>
              <w:jc w:val="center"/>
              <w:rPr>
                <w:lang w:val="es-419"/>
              </w:rPr>
            </w:pPr>
          </w:p>
        </w:tc>
      </w:tr>
      <w:tr w:rsidR="00C814A5" w:rsidRPr="00375B28" w14:paraId="0F71D77B" w14:textId="77777777" w:rsidTr="00C814A5">
        <w:trPr>
          <w:trHeight w:val="57"/>
          <w:jc w:val="center"/>
        </w:trPr>
        <w:tc>
          <w:tcPr>
            <w:tcW w:w="3001" w:type="dxa"/>
            <w:shd w:val="clear" w:color="auto" w:fill="auto"/>
          </w:tcPr>
          <w:p w14:paraId="6FDDBDCF" w14:textId="77777777" w:rsidR="00C814A5" w:rsidRPr="00375B28" w:rsidRDefault="00C814A5" w:rsidP="004D4F02">
            <w:pPr>
              <w:jc w:val="center"/>
              <w:rPr>
                <w:lang w:val="es-419"/>
              </w:rPr>
            </w:pPr>
            <w:r w:rsidRPr="00375B28">
              <w:t>319.9998</w:t>
            </w:r>
          </w:p>
        </w:tc>
        <w:tc>
          <w:tcPr>
            <w:tcW w:w="2476" w:type="dxa"/>
            <w:shd w:val="clear" w:color="auto" w:fill="00FFFF"/>
          </w:tcPr>
          <w:p w14:paraId="28C7AE2E" w14:textId="77777777" w:rsidR="00C814A5" w:rsidRPr="00375B28" w:rsidRDefault="00C814A5" w:rsidP="004D4F02">
            <w:pPr>
              <w:jc w:val="center"/>
              <w:rPr>
                <w:lang w:val="es-419"/>
              </w:rPr>
            </w:pPr>
          </w:p>
        </w:tc>
      </w:tr>
      <w:tr w:rsidR="00C814A5" w:rsidRPr="00375B28" w14:paraId="57029BAE" w14:textId="77777777" w:rsidTr="00C814A5">
        <w:trPr>
          <w:trHeight w:val="57"/>
          <w:jc w:val="center"/>
        </w:trPr>
        <w:tc>
          <w:tcPr>
            <w:tcW w:w="3001" w:type="dxa"/>
            <w:shd w:val="clear" w:color="auto" w:fill="00FFFF"/>
          </w:tcPr>
          <w:p w14:paraId="1D644913" w14:textId="17BCAD99" w:rsidR="00C814A5" w:rsidRPr="00375B28" w:rsidRDefault="00DB2610" w:rsidP="004D4F02">
            <w:pPr>
              <w:tabs>
                <w:tab w:val="right" w:pos="2260"/>
              </w:tabs>
              <w:jc w:val="left"/>
            </w:pPr>
            <w:r w:rsidRPr="00375B28">
              <w:t>Delta</w:t>
            </w:r>
            <w:r w:rsidR="00C814A5" w:rsidRPr="00375B28">
              <w:t xml:space="preserve"> X</w:t>
            </w:r>
            <w:r>
              <w:t>, DX</w:t>
            </w:r>
            <w:r w:rsidR="00C814A5" w:rsidRPr="00375B28">
              <w:t xml:space="preserve">:  </w:t>
            </w:r>
          </w:p>
        </w:tc>
        <w:tc>
          <w:tcPr>
            <w:tcW w:w="2476" w:type="dxa"/>
            <w:shd w:val="clear" w:color="auto" w:fill="00FFFF"/>
          </w:tcPr>
          <w:p w14:paraId="2B542B01" w14:textId="7465276D" w:rsidR="00C814A5" w:rsidRPr="00375B28" w:rsidRDefault="00DB2610" w:rsidP="004D4F02">
            <w:pPr>
              <w:jc w:val="left"/>
              <w:rPr>
                <w:lang w:val="es-419"/>
              </w:rPr>
            </w:pPr>
            <w:r w:rsidRPr="00375B28">
              <w:rPr>
                <w:lang w:val="es-419"/>
              </w:rPr>
              <w:t xml:space="preserve">Delta </w:t>
            </w:r>
            <w:r w:rsidR="00C814A5" w:rsidRPr="00375B28">
              <w:rPr>
                <w:lang w:val="es-419"/>
              </w:rPr>
              <w:t>Y</w:t>
            </w:r>
            <w:r>
              <w:rPr>
                <w:lang w:val="es-419"/>
              </w:rPr>
              <w:t>, DY</w:t>
            </w:r>
            <w:r w:rsidR="00C814A5" w:rsidRPr="00375B28">
              <w:rPr>
                <w:lang w:val="es-419"/>
              </w:rPr>
              <w:t xml:space="preserve">: </w:t>
            </w:r>
          </w:p>
        </w:tc>
      </w:tr>
      <w:tr w:rsidR="00C814A5" w:rsidRPr="00375B28" w14:paraId="234B7FD8" w14:textId="77777777" w:rsidTr="004D4F02">
        <w:trPr>
          <w:trHeight w:val="57"/>
          <w:jc w:val="center"/>
        </w:trPr>
        <w:tc>
          <w:tcPr>
            <w:tcW w:w="5477" w:type="dxa"/>
            <w:gridSpan w:val="2"/>
            <w:shd w:val="clear" w:color="auto" w:fill="auto"/>
          </w:tcPr>
          <w:p w14:paraId="1A1B45A5" w14:textId="6BDA61C2" w:rsidR="00C814A5" w:rsidRPr="00375B28" w:rsidRDefault="00DB2610" w:rsidP="004D4F02">
            <w:pPr>
              <w:jc w:val="center"/>
              <w:rPr>
                <w:lang w:val="es-419"/>
              </w:rPr>
            </w:pPr>
            <w:r w:rsidRPr="00375B28">
              <w:rPr>
                <w:lang w:val="es-419"/>
              </w:rPr>
              <w:t>Cálculo de la pendiente</w:t>
            </w:r>
          </w:p>
        </w:tc>
      </w:tr>
      <w:tr w:rsidR="00C814A5" w:rsidRPr="00375B28" w14:paraId="76453F8A" w14:textId="77777777" w:rsidTr="00C814A5">
        <w:trPr>
          <w:trHeight w:val="57"/>
          <w:jc w:val="center"/>
        </w:trPr>
        <w:tc>
          <w:tcPr>
            <w:tcW w:w="3001" w:type="dxa"/>
            <w:shd w:val="clear" w:color="auto" w:fill="auto"/>
          </w:tcPr>
          <w:p w14:paraId="22743E16" w14:textId="3AB72390" w:rsidR="00C814A5" w:rsidRPr="00375B28" w:rsidRDefault="00DB2610" w:rsidP="004D4F02">
            <w:pPr>
              <w:jc w:val="center"/>
            </w:pPr>
            <w:r w:rsidRPr="00375B28">
              <w:t>Pendiente</w:t>
            </w:r>
            <w:r w:rsidR="00C814A5" w:rsidRPr="00375B28">
              <w:t xml:space="preserve"> (DY/DX) (m/m):</w:t>
            </w:r>
          </w:p>
        </w:tc>
        <w:tc>
          <w:tcPr>
            <w:tcW w:w="2476" w:type="dxa"/>
            <w:shd w:val="clear" w:color="auto" w:fill="00FFFF"/>
          </w:tcPr>
          <w:p w14:paraId="607EA9CE" w14:textId="77777777" w:rsidR="00C814A5" w:rsidRPr="00375B28" w:rsidRDefault="00C814A5" w:rsidP="004D4F02">
            <w:pPr>
              <w:jc w:val="center"/>
              <w:rPr>
                <w:lang w:val="es-419"/>
              </w:rPr>
            </w:pPr>
          </w:p>
        </w:tc>
      </w:tr>
      <w:tr w:rsidR="00C814A5" w:rsidRPr="00375B28" w14:paraId="525B3AA7" w14:textId="77777777" w:rsidTr="00C814A5">
        <w:trPr>
          <w:trHeight w:val="57"/>
          <w:jc w:val="center"/>
        </w:trPr>
        <w:tc>
          <w:tcPr>
            <w:tcW w:w="3001" w:type="dxa"/>
            <w:shd w:val="clear" w:color="auto" w:fill="auto"/>
          </w:tcPr>
          <w:p w14:paraId="59A38D10" w14:textId="77777777" w:rsidR="00C814A5" w:rsidRPr="00375B28" w:rsidRDefault="00C814A5" w:rsidP="004D4F02">
            <w:pPr>
              <w:jc w:val="center"/>
            </w:pPr>
            <w:r w:rsidRPr="00375B28">
              <w:t xml:space="preserve">En el sentido del flujo </w:t>
            </w:r>
          </w:p>
          <w:p w14:paraId="7267896F" w14:textId="0936F84A" w:rsidR="00C814A5" w:rsidRPr="00375B28" w:rsidRDefault="00C814A5" w:rsidP="004D4F02">
            <w:pPr>
              <w:jc w:val="center"/>
            </w:pPr>
            <w:r w:rsidRPr="00375B28">
              <w:t>la pendiente es adversa S</w:t>
            </w:r>
            <w:r w:rsidR="00DB2610">
              <w:t>í</w:t>
            </w:r>
            <w:r w:rsidRPr="00375B28">
              <w:t xml:space="preserve"> / N</w:t>
            </w:r>
            <w:r w:rsidR="00DB2610">
              <w:t>o</w:t>
            </w:r>
            <w:r w:rsidRPr="00375B28">
              <w:t>:</w:t>
            </w:r>
          </w:p>
        </w:tc>
        <w:tc>
          <w:tcPr>
            <w:tcW w:w="2476" w:type="dxa"/>
            <w:shd w:val="clear" w:color="auto" w:fill="00FFFF"/>
          </w:tcPr>
          <w:p w14:paraId="09105360" w14:textId="77777777" w:rsidR="00C814A5" w:rsidRPr="00375B28" w:rsidRDefault="00C814A5" w:rsidP="004D4F02">
            <w:pPr>
              <w:jc w:val="center"/>
              <w:rPr>
                <w:lang w:val="es-419"/>
              </w:rPr>
            </w:pPr>
          </w:p>
        </w:tc>
      </w:tr>
    </w:tbl>
    <w:p w14:paraId="10E5FC07" w14:textId="77777777" w:rsidR="00C814A5" w:rsidRPr="00375B28" w:rsidRDefault="00C814A5" w:rsidP="00C814A5">
      <w:pPr>
        <w:jc w:val="left"/>
      </w:pPr>
    </w:p>
    <w:p w14:paraId="7BAC70B1" w14:textId="5D7C055E" w:rsidR="00424525" w:rsidRDefault="00424525">
      <w:pPr>
        <w:jc w:val="left"/>
      </w:pPr>
    </w:p>
    <w:p w14:paraId="216C20A0" w14:textId="623C0FEE" w:rsidR="00C814A5" w:rsidRPr="00375B28" w:rsidRDefault="00C814A5" w:rsidP="00C814A5">
      <w:pPr>
        <w:pStyle w:val="Heading1"/>
      </w:pPr>
      <w:bookmarkStart w:id="2" w:name="_Toc77405128"/>
      <w:r>
        <w:t xml:space="preserve">3. </w:t>
      </w:r>
      <w:r w:rsidR="00DB2610" w:rsidRPr="00375B28">
        <w:t>Modelación hidráulica y mapificación</w:t>
      </w:r>
      <w:bookmarkEnd w:id="2"/>
    </w:p>
    <w:p w14:paraId="4C2C6A5F" w14:textId="77777777" w:rsidR="00C814A5" w:rsidRPr="00375B28" w:rsidRDefault="00C814A5" w:rsidP="00C814A5">
      <w:pPr>
        <w:rPr>
          <w:u w:val="single"/>
        </w:rPr>
      </w:pPr>
    </w:p>
    <w:p w14:paraId="5EF9ACF4" w14:textId="77777777" w:rsidR="00C814A5" w:rsidRPr="00375B28" w:rsidRDefault="00C814A5" w:rsidP="00C814A5">
      <w:r w:rsidRPr="00375B28">
        <w:t xml:space="preserve">Para la mapificación de los resultados, realizar la modelación hidráulica y exportar los resultados del modelo hidráulico a ArcGIS 10.2 o superior, crear un mapa nuevo y agregar primero el modelo de terreno suministrado para que el mapa sea georreferenciado usando el sistema GAUSS_BTA_MAGNA </w:t>
      </w:r>
    </w:p>
    <w:p w14:paraId="2B6D02CE" w14:textId="77777777" w:rsidR="00C814A5" w:rsidRPr="00375B28" w:rsidRDefault="00C814A5" w:rsidP="00C814A5"/>
    <w:p w14:paraId="10115D79"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Authority: Custom</w:t>
      </w:r>
    </w:p>
    <w:p w14:paraId="053BAD1F"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p>
    <w:p w14:paraId="5D6D40A6"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 xml:space="preserve">Projection: </w:t>
      </w:r>
      <w:proofErr w:type="spellStart"/>
      <w:r w:rsidRPr="00375B28">
        <w:rPr>
          <w:lang w:val="en-US"/>
        </w:rPr>
        <w:t>Transverse_Mercator</w:t>
      </w:r>
      <w:proofErr w:type="spellEnd"/>
    </w:p>
    <w:p w14:paraId="4355F799"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proofErr w:type="spellStart"/>
      <w:r w:rsidRPr="00375B28">
        <w:rPr>
          <w:lang w:val="en-US"/>
        </w:rPr>
        <w:t>False_Easting</w:t>
      </w:r>
      <w:proofErr w:type="spellEnd"/>
      <w:r w:rsidRPr="00375B28">
        <w:rPr>
          <w:lang w:val="en-US"/>
        </w:rPr>
        <w:t>: 1000000.0</w:t>
      </w:r>
    </w:p>
    <w:p w14:paraId="54087382"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proofErr w:type="spellStart"/>
      <w:r w:rsidRPr="00375B28">
        <w:rPr>
          <w:lang w:val="en-US"/>
        </w:rPr>
        <w:t>False_Northing</w:t>
      </w:r>
      <w:proofErr w:type="spellEnd"/>
      <w:r w:rsidRPr="00375B28">
        <w:rPr>
          <w:lang w:val="en-US"/>
        </w:rPr>
        <w:t>: 1000000.0</w:t>
      </w:r>
    </w:p>
    <w:p w14:paraId="634434A4"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proofErr w:type="spellStart"/>
      <w:r w:rsidRPr="00375B28">
        <w:rPr>
          <w:lang w:val="en-US"/>
        </w:rPr>
        <w:t>Central_Meridian</w:t>
      </w:r>
      <w:proofErr w:type="spellEnd"/>
      <w:r w:rsidRPr="00375B28">
        <w:rPr>
          <w:lang w:val="en-US"/>
        </w:rPr>
        <w:t>: -74.077507917</w:t>
      </w:r>
    </w:p>
    <w:p w14:paraId="4AA45F6E"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proofErr w:type="spellStart"/>
      <w:r w:rsidRPr="00375B28">
        <w:rPr>
          <w:lang w:val="en-US"/>
        </w:rPr>
        <w:t>Scale_Factor</w:t>
      </w:r>
      <w:proofErr w:type="spellEnd"/>
      <w:r w:rsidRPr="00375B28">
        <w:rPr>
          <w:lang w:val="en-US"/>
        </w:rPr>
        <w:t>: 1.0</w:t>
      </w:r>
    </w:p>
    <w:p w14:paraId="1EEDCF5D"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proofErr w:type="spellStart"/>
      <w:r w:rsidRPr="00375B28">
        <w:rPr>
          <w:lang w:val="en-US"/>
        </w:rPr>
        <w:t>Latitude_Of_Origin</w:t>
      </w:r>
      <w:proofErr w:type="spellEnd"/>
      <w:r w:rsidRPr="00375B28">
        <w:rPr>
          <w:lang w:val="en-US"/>
        </w:rPr>
        <w:t>: 4.596200417</w:t>
      </w:r>
    </w:p>
    <w:p w14:paraId="2438D271"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Linear Unit: Meter (1.0)</w:t>
      </w:r>
    </w:p>
    <w:p w14:paraId="32EE009C"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p>
    <w:p w14:paraId="6F9A260E"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Geographic Coordinate System: CGS_SIRGAS</w:t>
      </w:r>
    </w:p>
    <w:p w14:paraId="07B2C892"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Angular Unit: Degree (0.0174532925199433)</w:t>
      </w:r>
    </w:p>
    <w:p w14:paraId="70C548A7"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Prime Meridian: Greenwich (0.0)</w:t>
      </w:r>
    </w:p>
    <w:p w14:paraId="5B8110AC"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Datum: CGS_SIRGAS</w:t>
      </w:r>
    </w:p>
    <w:p w14:paraId="016986CE"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 xml:space="preserve">  Spheroid: GRS_1980</w:t>
      </w:r>
    </w:p>
    <w:p w14:paraId="48654B07"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 xml:space="preserve">    Semimajor Axis: 6378137.0</w:t>
      </w:r>
    </w:p>
    <w:p w14:paraId="70FC1C3D"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 xml:space="preserve">    </w:t>
      </w:r>
      <w:proofErr w:type="spellStart"/>
      <w:r w:rsidRPr="00375B28">
        <w:rPr>
          <w:lang w:val="en-US"/>
        </w:rPr>
        <w:t>Semiminor</w:t>
      </w:r>
      <w:proofErr w:type="spellEnd"/>
      <w:r w:rsidRPr="00375B28">
        <w:rPr>
          <w:lang w:val="en-US"/>
        </w:rPr>
        <w:t xml:space="preserve"> Axis: 6356752.314140356</w:t>
      </w:r>
    </w:p>
    <w:p w14:paraId="12D44D85" w14:textId="77777777" w:rsidR="00C814A5" w:rsidRPr="00375B28" w:rsidRDefault="00C814A5" w:rsidP="00C814A5">
      <w:pPr>
        <w:pBdr>
          <w:top w:val="single" w:sz="4" w:space="1" w:color="auto"/>
          <w:left w:val="single" w:sz="4" w:space="4" w:color="auto"/>
          <w:bottom w:val="single" w:sz="4" w:space="1" w:color="auto"/>
          <w:right w:val="single" w:sz="4" w:space="4" w:color="auto"/>
        </w:pBdr>
        <w:shd w:val="clear" w:color="auto" w:fill="F2F2F2" w:themeFill="background1" w:themeFillShade="F2"/>
        <w:rPr>
          <w:lang w:val="en-US"/>
        </w:rPr>
      </w:pPr>
      <w:r w:rsidRPr="00375B28">
        <w:rPr>
          <w:lang w:val="en-US"/>
        </w:rPr>
        <w:t xml:space="preserve">    Inverse Flattening: 298.257222101</w:t>
      </w:r>
    </w:p>
    <w:p w14:paraId="75AE9671" w14:textId="77777777" w:rsidR="00C814A5" w:rsidRPr="00375B28" w:rsidRDefault="00C814A5" w:rsidP="00C814A5">
      <w:pPr>
        <w:rPr>
          <w:u w:val="single"/>
          <w:lang w:val="en-US"/>
        </w:rPr>
      </w:pPr>
    </w:p>
    <w:p w14:paraId="45CE76EB" w14:textId="1DF1116E" w:rsidR="00C814A5" w:rsidRDefault="00C814A5" w:rsidP="00C814A5">
      <w:r w:rsidRPr="00375B28">
        <w:t>Para las condiciones planteadas</w:t>
      </w:r>
      <w:r w:rsidRPr="00375B28">
        <w:rPr>
          <w:lang w:val="es-419"/>
        </w:rPr>
        <w:t>,</w:t>
      </w:r>
      <w:r w:rsidRPr="00375B28">
        <w:t xml:space="preserve"> realice la </w:t>
      </w:r>
      <w:proofErr w:type="spellStart"/>
      <w:r w:rsidRPr="00375B28">
        <w:t>modelaci</w:t>
      </w:r>
      <w:r w:rsidRPr="00375B28">
        <w:rPr>
          <w:lang w:val="es-419"/>
        </w:rPr>
        <w:t>ó</w:t>
      </w:r>
      <w:proofErr w:type="spellEnd"/>
      <w:r w:rsidRPr="00375B28">
        <w:t>n en flujo permanente con régimen mixto y determine:</w:t>
      </w:r>
    </w:p>
    <w:p w14:paraId="44365A30" w14:textId="47AEC141" w:rsidR="00424525" w:rsidRDefault="00424525" w:rsidP="00C814A5"/>
    <w:p w14:paraId="49CF2D14" w14:textId="77777777" w:rsidR="00424525" w:rsidRPr="00375B28" w:rsidRDefault="00424525" w:rsidP="00424525">
      <w:pPr>
        <w:rPr>
          <w:lang w:val="es-419"/>
        </w:rPr>
      </w:pPr>
      <w:r w:rsidRPr="00375B28">
        <w:t xml:space="preserve">Máxima profundidad de lámina de agua debajo del tablero de </w:t>
      </w:r>
      <w:r w:rsidRPr="00375B28">
        <w:rPr>
          <w:lang w:val="es-419"/>
        </w:rPr>
        <w:t xml:space="preserve">la vía proyectada (Crear área aferente de 15 metros a cada lado al eje suministrado con terminación plana o Flat, ancho total del tablero es 30 metros y en ArcGIS luego de </w:t>
      </w:r>
      <w:proofErr w:type="spellStart"/>
      <w:r w:rsidRPr="00375B28">
        <w:rPr>
          <w:lang w:val="es-419"/>
        </w:rPr>
        <w:t>mapificar</w:t>
      </w:r>
      <w:proofErr w:type="spellEnd"/>
      <w:r w:rsidRPr="00375B28">
        <w:rPr>
          <w:lang w:val="es-419"/>
        </w:rPr>
        <w:t xml:space="preserve"> calcular la estadística zonal como tabla para el análisis solicitado)</w:t>
      </w:r>
    </w:p>
    <w:p w14:paraId="1638C384" w14:textId="4ECD06DA" w:rsidR="00424525" w:rsidRDefault="00424525" w:rsidP="00C814A5">
      <w:pPr>
        <w:rPr>
          <w:lang w:val="es-419"/>
        </w:rPr>
      </w:pPr>
    </w:p>
    <w:p w14:paraId="1AD3FF51" w14:textId="5E3EC242" w:rsidR="00424525" w:rsidRDefault="00424525" w:rsidP="008C082E">
      <w:pPr>
        <w:jc w:val="center"/>
        <w:rPr>
          <w:lang w:val="es-419"/>
        </w:rPr>
      </w:pPr>
      <w:r w:rsidRPr="00375B28">
        <w:rPr>
          <w:noProof/>
          <w:lang w:val="en-US" w:eastAsia="en-US"/>
        </w:rPr>
        <w:lastRenderedPageBreak/>
        <w:drawing>
          <wp:inline distT="0" distB="0" distL="0" distR="0" wp14:anchorId="2AFBE6A8" wp14:editId="1CCC8E94">
            <wp:extent cx="3960000" cy="267653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0000" cy="2676534"/>
                    </a:xfrm>
                    <a:prstGeom prst="rect">
                      <a:avLst/>
                    </a:prstGeom>
                  </pic:spPr>
                </pic:pic>
              </a:graphicData>
            </a:graphic>
          </wp:inline>
        </w:drawing>
      </w:r>
    </w:p>
    <w:p w14:paraId="28AF3962" w14:textId="77777777" w:rsidR="008C082E" w:rsidRDefault="008C082E" w:rsidP="008C082E">
      <w:pPr>
        <w:jc w:val="center"/>
        <w:rPr>
          <w:lang w:val="es-419"/>
        </w:rPr>
      </w:pPr>
    </w:p>
    <w:p w14:paraId="67F6462E" w14:textId="20853C4C" w:rsidR="00424525" w:rsidRDefault="00424525" w:rsidP="008C082E">
      <w:pPr>
        <w:jc w:val="center"/>
        <w:rPr>
          <w:lang w:val="es-419"/>
        </w:rPr>
      </w:pPr>
      <w:r w:rsidRPr="00375B28">
        <w:rPr>
          <w:noProof/>
          <w:lang w:val="en-US" w:eastAsia="en-US"/>
        </w:rPr>
        <w:drawing>
          <wp:inline distT="0" distB="0" distL="0" distR="0" wp14:anchorId="3FA6AA9E" wp14:editId="77EC3FF1">
            <wp:extent cx="3681167" cy="367424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3681799" cy="3674879"/>
                    </a:xfrm>
                    <a:prstGeom prst="rect">
                      <a:avLst/>
                    </a:prstGeom>
                  </pic:spPr>
                </pic:pic>
              </a:graphicData>
            </a:graphic>
          </wp:inline>
        </w:drawing>
      </w:r>
    </w:p>
    <w:p w14:paraId="3266E389" w14:textId="77777777" w:rsidR="00424525" w:rsidRDefault="00424525" w:rsidP="00C814A5">
      <w:pPr>
        <w:rPr>
          <w:lang w:val="es-419"/>
        </w:rPr>
      </w:pPr>
    </w:p>
    <w:p w14:paraId="4BBCBDF6" w14:textId="77777777" w:rsidR="00424525" w:rsidRDefault="00424525" w:rsidP="008C082E">
      <w:pPr>
        <w:jc w:val="center"/>
        <w:rPr>
          <w:lang w:val="es-419"/>
        </w:rPr>
      </w:pPr>
      <w:r w:rsidRPr="00375B28">
        <w:rPr>
          <w:noProof/>
          <w:lang w:val="en-US" w:eastAsia="en-US"/>
        </w:rPr>
        <w:drawing>
          <wp:inline distT="0" distB="0" distL="0" distR="0" wp14:anchorId="0BF702E4" wp14:editId="1E36AC76">
            <wp:extent cx="3960000" cy="1898989"/>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3960000" cy="1898989"/>
                    </a:xfrm>
                    <a:prstGeom prst="rect">
                      <a:avLst/>
                    </a:prstGeom>
                  </pic:spPr>
                </pic:pic>
              </a:graphicData>
            </a:graphic>
          </wp:inline>
        </w:drawing>
      </w:r>
    </w:p>
    <w:p w14:paraId="17B15DB5" w14:textId="77777777" w:rsidR="00424525" w:rsidRDefault="00424525" w:rsidP="008C082E">
      <w:pPr>
        <w:jc w:val="center"/>
        <w:rPr>
          <w:lang w:val="es-419"/>
        </w:rPr>
      </w:pPr>
    </w:p>
    <w:p w14:paraId="2A8CB2F6" w14:textId="460061B6" w:rsidR="00424525" w:rsidRPr="00424525" w:rsidRDefault="00424525" w:rsidP="008C082E">
      <w:pPr>
        <w:jc w:val="center"/>
        <w:rPr>
          <w:lang w:val="es-419"/>
        </w:rPr>
      </w:pPr>
      <w:r w:rsidRPr="00375B28">
        <w:rPr>
          <w:noProof/>
          <w:lang w:val="en-US" w:eastAsia="en-US"/>
        </w:rPr>
        <w:drawing>
          <wp:inline distT="0" distB="0" distL="0" distR="0" wp14:anchorId="5353D48C" wp14:editId="520DDEB1">
            <wp:extent cx="3960000" cy="1898989"/>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3960000" cy="1898989"/>
                    </a:xfrm>
                    <a:prstGeom prst="rect">
                      <a:avLst/>
                    </a:prstGeom>
                  </pic:spPr>
                </pic:pic>
              </a:graphicData>
            </a:graphic>
          </wp:inline>
        </w:drawing>
      </w:r>
    </w:p>
    <w:p w14:paraId="1CB4F79B" w14:textId="7106D731" w:rsidR="00C814A5" w:rsidRDefault="00C814A5" w:rsidP="00C814A5"/>
    <w:p w14:paraId="12A48B48" w14:textId="77777777" w:rsidR="00424525" w:rsidRPr="00375B28" w:rsidRDefault="00424525" w:rsidP="00424525">
      <w:r w:rsidRPr="00375B28">
        <w:t xml:space="preserve">Área total de la planicie de inundación (hectáreas) (En ArcGIS </w:t>
      </w:r>
      <w:proofErr w:type="spellStart"/>
      <w:r w:rsidRPr="00375B28">
        <w:t>mapificar</w:t>
      </w:r>
      <w:proofErr w:type="spellEnd"/>
      <w:r w:rsidRPr="00375B28">
        <w:t xml:space="preserve"> los resultados y calcular la estadística del campo área de la capa vectorial bP001)</w:t>
      </w:r>
    </w:p>
    <w:p w14:paraId="4D8004E0" w14:textId="77777777" w:rsidR="00424525" w:rsidRPr="00375B28" w:rsidRDefault="00424525" w:rsidP="00424525"/>
    <w:p w14:paraId="4347D64C" w14:textId="3FD4BFF9" w:rsidR="00424525" w:rsidRPr="00375B28" w:rsidRDefault="00424525" w:rsidP="00424525">
      <w:pPr>
        <w:jc w:val="center"/>
      </w:pPr>
      <w:r w:rsidRPr="00375B28">
        <w:rPr>
          <w:noProof/>
          <w:lang w:val="en-US" w:eastAsia="en-US"/>
        </w:rPr>
        <w:drawing>
          <wp:inline distT="0" distB="0" distL="0" distR="0" wp14:anchorId="52D3478B" wp14:editId="56D97C37">
            <wp:extent cx="1280160" cy="23475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1300635" cy="2385098"/>
                    </a:xfrm>
                    <a:prstGeom prst="rect">
                      <a:avLst/>
                    </a:prstGeom>
                  </pic:spPr>
                </pic:pic>
              </a:graphicData>
            </a:graphic>
          </wp:inline>
        </w:drawing>
      </w:r>
      <w:r w:rsidR="008C082E" w:rsidRPr="00375B28">
        <w:rPr>
          <w:noProof/>
          <w:lang w:val="en-US" w:eastAsia="en-US"/>
        </w:rPr>
        <w:drawing>
          <wp:inline distT="0" distB="0" distL="0" distR="0" wp14:anchorId="5FD58CEB" wp14:editId="74656FF2">
            <wp:extent cx="1205944" cy="2329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1211377" cy="2340228"/>
                    </a:xfrm>
                    <a:prstGeom prst="rect">
                      <a:avLst/>
                    </a:prstGeom>
                  </pic:spPr>
                </pic:pic>
              </a:graphicData>
            </a:graphic>
          </wp:inline>
        </w:drawing>
      </w:r>
    </w:p>
    <w:p w14:paraId="35F5020B" w14:textId="77777777" w:rsidR="00424525" w:rsidRPr="00375B28" w:rsidRDefault="00424525" w:rsidP="00424525"/>
    <w:p w14:paraId="135C3112" w14:textId="6C700E01" w:rsidR="00424525" w:rsidRPr="00375B28" w:rsidRDefault="00424525" w:rsidP="00424525">
      <w:pPr>
        <w:jc w:val="center"/>
      </w:pPr>
    </w:p>
    <w:p w14:paraId="1A193A11" w14:textId="77777777" w:rsidR="00424525" w:rsidRPr="00375B28" w:rsidRDefault="00424525" w:rsidP="00424525">
      <w:r w:rsidRPr="00375B28">
        <w:t xml:space="preserve">Coordenadas </w:t>
      </w:r>
      <w:proofErr w:type="spellStart"/>
      <w:proofErr w:type="gramStart"/>
      <w:r w:rsidRPr="00375B28">
        <w:t>x,y</w:t>
      </w:r>
      <w:proofErr w:type="spellEnd"/>
      <w:proofErr w:type="gramEnd"/>
      <w:r w:rsidRPr="00375B28">
        <w:t xml:space="preserve"> del punto o del pixel o celda donde se produjo la máxima profundidad obtenida de la lámina de agua en todo el modelo. (En ArcGIS </w:t>
      </w:r>
      <w:proofErr w:type="spellStart"/>
      <w:r w:rsidRPr="00375B28">
        <w:t>mapificar</w:t>
      </w:r>
      <w:proofErr w:type="spellEnd"/>
      <w:r w:rsidRPr="00375B28">
        <w:t xml:space="preserve"> los resultados, definir simbología de valores únicos para la grilla dP001 coloreando el pixel con mayor valor de un color y todos los demás de otro color)</w:t>
      </w:r>
    </w:p>
    <w:p w14:paraId="486927D8" w14:textId="15C16FD1" w:rsidR="00424525" w:rsidRDefault="00424525" w:rsidP="008C082E">
      <w:pPr>
        <w:jc w:val="center"/>
      </w:pPr>
      <w:r w:rsidRPr="00375B28">
        <w:rPr>
          <w:noProof/>
          <w:lang w:val="en-US" w:eastAsia="en-US"/>
        </w:rPr>
        <w:drawing>
          <wp:inline distT="0" distB="0" distL="0" distR="0" wp14:anchorId="38EB72DA" wp14:editId="5AB6B21B">
            <wp:extent cx="3443759" cy="2552368"/>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3453024" cy="2559235"/>
                    </a:xfrm>
                    <a:prstGeom prst="rect">
                      <a:avLst/>
                    </a:prstGeom>
                  </pic:spPr>
                </pic:pic>
              </a:graphicData>
            </a:graphic>
          </wp:inline>
        </w:drawing>
      </w:r>
    </w:p>
    <w:p w14:paraId="3C94B2A7" w14:textId="77777777" w:rsidR="00424525" w:rsidRPr="00375B28" w:rsidRDefault="00424525" w:rsidP="00C814A5"/>
    <w:p w14:paraId="332EDAD8" w14:textId="45F7CE19" w:rsidR="00C814A5" w:rsidRDefault="00424525" w:rsidP="00424525">
      <w:pPr>
        <w:jc w:val="center"/>
      </w:pPr>
      <w:r>
        <w:t xml:space="preserve">Ejemplo de exportación e importación de HEC-RAS a </w:t>
      </w:r>
      <w:r w:rsidR="00877FB5">
        <w:t>HEC-GeoRAS</w:t>
      </w:r>
      <w:r>
        <w:t>.</w:t>
      </w:r>
    </w:p>
    <w:p w14:paraId="67ED9F1B" w14:textId="77777777" w:rsidR="00424525" w:rsidRPr="00375B28" w:rsidRDefault="00424525" w:rsidP="00C814A5"/>
    <w:p w14:paraId="278E71F4" w14:textId="216F5C1A" w:rsidR="00C814A5" w:rsidRDefault="00C814A5" w:rsidP="00C814A5">
      <w:pPr>
        <w:jc w:val="center"/>
        <w:rPr>
          <w:noProof/>
          <w:lang w:val="en-US" w:eastAsia="en-US"/>
        </w:rPr>
      </w:pPr>
      <w:r w:rsidRPr="00375B28">
        <w:rPr>
          <w:noProof/>
          <w:lang w:val="en-US" w:eastAsia="en-US"/>
        </w:rPr>
        <w:drawing>
          <wp:inline distT="0" distB="0" distL="0" distR="0" wp14:anchorId="6B8586C8" wp14:editId="26E3DF66">
            <wp:extent cx="4023360" cy="34887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aturation sat="0"/>
                              </a14:imgEffect>
                            </a14:imgLayer>
                          </a14:imgProps>
                        </a:ext>
                      </a:extLst>
                    </a:blip>
                    <a:stretch>
                      <a:fillRect/>
                    </a:stretch>
                  </pic:blipFill>
                  <pic:spPr>
                    <a:xfrm>
                      <a:off x="0" y="0"/>
                      <a:ext cx="4029797" cy="3494321"/>
                    </a:xfrm>
                    <a:prstGeom prst="rect">
                      <a:avLst/>
                    </a:prstGeom>
                  </pic:spPr>
                </pic:pic>
              </a:graphicData>
            </a:graphic>
          </wp:inline>
        </w:drawing>
      </w:r>
    </w:p>
    <w:p w14:paraId="482D04FF" w14:textId="77777777" w:rsidR="008C082E" w:rsidRPr="00375B28" w:rsidRDefault="008C082E" w:rsidP="00C814A5">
      <w:pPr>
        <w:jc w:val="center"/>
        <w:rPr>
          <w:noProof/>
          <w:lang w:val="en-US" w:eastAsia="en-US"/>
        </w:rPr>
      </w:pPr>
    </w:p>
    <w:p w14:paraId="1EB65D2F" w14:textId="77777777" w:rsidR="00C814A5" w:rsidRPr="00375B28" w:rsidRDefault="00C814A5" w:rsidP="00C814A5">
      <w:pPr>
        <w:jc w:val="center"/>
      </w:pPr>
      <w:r w:rsidRPr="00375B28">
        <w:rPr>
          <w:noProof/>
          <w:lang w:val="en-US" w:eastAsia="en-US"/>
        </w:rPr>
        <w:drawing>
          <wp:inline distT="0" distB="0" distL="0" distR="0" wp14:anchorId="515BBA54" wp14:editId="470800DB">
            <wp:extent cx="4053041" cy="3514477"/>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4058196" cy="3518947"/>
                    </a:xfrm>
                    <a:prstGeom prst="rect">
                      <a:avLst/>
                    </a:prstGeom>
                  </pic:spPr>
                </pic:pic>
              </a:graphicData>
            </a:graphic>
          </wp:inline>
        </w:drawing>
      </w:r>
    </w:p>
    <w:p w14:paraId="552188BF" w14:textId="77777777" w:rsidR="00C814A5" w:rsidRPr="00375B28" w:rsidRDefault="00C814A5" w:rsidP="00C814A5"/>
    <w:p w14:paraId="0287FBD4" w14:textId="77777777" w:rsidR="00C814A5" w:rsidRPr="00375B28" w:rsidRDefault="00C814A5" w:rsidP="00C814A5">
      <w:pPr>
        <w:jc w:val="center"/>
      </w:pPr>
      <w:r w:rsidRPr="00375B28">
        <w:rPr>
          <w:noProof/>
          <w:lang w:val="en-US" w:eastAsia="en-US"/>
        </w:rPr>
        <w:lastRenderedPageBreak/>
        <w:drawing>
          <wp:inline distT="0" distB="0" distL="0" distR="0" wp14:anchorId="1915B152" wp14:editId="70404F82">
            <wp:extent cx="3625000" cy="308510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3628470" cy="3088060"/>
                    </a:xfrm>
                    <a:prstGeom prst="rect">
                      <a:avLst/>
                    </a:prstGeom>
                  </pic:spPr>
                </pic:pic>
              </a:graphicData>
            </a:graphic>
          </wp:inline>
        </w:drawing>
      </w:r>
    </w:p>
    <w:p w14:paraId="35D4B1D5" w14:textId="77777777" w:rsidR="00C814A5" w:rsidRPr="00375B28" w:rsidRDefault="00C814A5" w:rsidP="00C814A5"/>
    <w:p w14:paraId="3BB70C9A" w14:textId="77777777" w:rsidR="00C814A5" w:rsidRPr="00375B28" w:rsidRDefault="00C814A5" w:rsidP="00C814A5">
      <w:pPr>
        <w:jc w:val="center"/>
      </w:pPr>
      <w:r w:rsidRPr="00375B28">
        <w:rPr>
          <w:noProof/>
          <w:lang w:val="en-US" w:eastAsia="en-US"/>
        </w:rPr>
        <w:drawing>
          <wp:inline distT="0" distB="0" distL="0" distR="0" wp14:anchorId="6E371B52" wp14:editId="5320049C">
            <wp:extent cx="4738977" cy="3272151"/>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3714" cy="3275422"/>
                    </a:xfrm>
                    <a:prstGeom prst="rect">
                      <a:avLst/>
                    </a:prstGeom>
                  </pic:spPr>
                </pic:pic>
              </a:graphicData>
            </a:graphic>
          </wp:inline>
        </w:drawing>
      </w:r>
    </w:p>
    <w:p w14:paraId="786B40B7" w14:textId="77777777" w:rsidR="00C814A5" w:rsidRPr="00375B28" w:rsidRDefault="00C814A5" w:rsidP="00C814A5"/>
    <w:p w14:paraId="459EA557" w14:textId="77777777" w:rsidR="00C814A5" w:rsidRPr="00375B28" w:rsidRDefault="00C814A5" w:rsidP="00C814A5">
      <w:pPr>
        <w:jc w:val="center"/>
      </w:pPr>
      <w:r w:rsidRPr="00375B28">
        <w:rPr>
          <w:noProof/>
          <w:lang w:val="en-US" w:eastAsia="en-US"/>
        </w:rPr>
        <w:lastRenderedPageBreak/>
        <w:drawing>
          <wp:inline distT="0" distB="0" distL="0" distR="0" wp14:anchorId="0E5DBD33" wp14:editId="3D300FEA">
            <wp:extent cx="3609892" cy="30722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3612690" cy="3074631"/>
                    </a:xfrm>
                    <a:prstGeom prst="rect">
                      <a:avLst/>
                    </a:prstGeom>
                  </pic:spPr>
                </pic:pic>
              </a:graphicData>
            </a:graphic>
          </wp:inline>
        </w:drawing>
      </w:r>
    </w:p>
    <w:p w14:paraId="7239D3FE" w14:textId="77777777" w:rsidR="00C814A5" w:rsidRPr="00375B28" w:rsidRDefault="00C814A5" w:rsidP="00C814A5"/>
    <w:p w14:paraId="2F86ABDD" w14:textId="77777777" w:rsidR="00C814A5" w:rsidRPr="00375B28" w:rsidRDefault="00C814A5" w:rsidP="00C814A5"/>
    <w:p w14:paraId="39FFC91B" w14:textId="7EEF8D50" w:rsidR="00C814A5" w:rsidRPr="00375B28" w:rsidRDefault="00DB2610" w:rsidP="00DB2610">
      <w:pPr>
        <w:pStyle w:val="Heading2"/>
      </w:pPr>
      <w:bookmarkStart w:id="3" w:name="_Toc77405129"/>
      <w:r>
        <w:t xml:space="preserve">3.1. </w:t>
      </w:r>
      <w:r w:rsidRPr="00375B28">
        <w:t>Estimación de riesgo por inundación en parcelas</w:t>
      </w:r>
      <w:bookmarkEnd w:id="3"/>
    </w:p>
    <w:p w14:paraId="24D2E674" w14:textId="77777777" w:rsidR="00C814A5" w:rsidRPr="00375B28" w:rsidRDefault="00C814A5" w:rsidP="00C814A5"/>
    <w:p w14:paraId="49DFBB38" w14:textId="77777777" w:rsidR="00C814A5" w:rsidRPr="00375B28" w:rsidRDefault="00C814A5" w:rsidP="00C814A5">
      <w:pPr>
        <w:rPr>
          <w:lang w:val="es-CO"/>
        </w:rPr>
      </w:pPr>
      <w:r w:rsidRPr="00375B28">
        <w:rPr>
          <w:lang w:val="es-CO"/>
        </w:rPr>
        <w:t xml:space="preserve">Para determinar si las parcelas del proyecto </w:t>
      </w:r>
      <w:r w:rsidRPr="00375B28">
        <w:rPr>
          <w:lang w:val="es-419"/>
        </w:rPr>
        <w:t>son</w:t>
      </w:r>
      <w:r w:rsidRPr="00375B28">
        <w:rPr>
          <w:lang w:val="es-CO"/>
        </w:rPr>
        <w:t xml:space="preserve"> </w:t>
      </w:r>
      <w:r w:rsidRPr="00375B28">
        <w:rPr>
          <w:lang w:val="es-419"/>
        </w:rPr>
        <w:t>inundables por una creciente</w:t>
      </w:r>
      <w:r w:rsidRPr="00375B28">
        <w:rPr>
          <w:lang w:val="es-CO"/>
        </w:rPr>
        <w:t xml:space="preserve">, realizar </w:t>
      </w:r>
      <w:r w:rsidRPr="00375B28">
        <w:rPr>
          <w:lang w:val="es-419"/>
        </w:rPr>
        <w:t xml:space="preserve">la </w:t>
      </w:r>
      <w:proofErr w:type="spellStart"/>
      <w:r w:rsidRPr="00375B28">
        <w:rPr>
          <w:lang w:val="es-CO"/>
        </w:rPr>
        <w:t>modelaci</w:t>
      </w:r>
      <w:r w:rsidRPr="00375B28">
        <w:rPr>
          <w:lang w:val="es-419"/>
        </w:rPr>
        <w:t>ón</w:t>
      </w:r>
      <w:proofErr w:type="spellEnd"/>
      <w:r w:rsidRPr="00375B28">
        <w:rPr>
          <w:lang w:val="es-CO"/>
        </w:rPr>
        <w:t xml:space="preserve"> en HEC-RAS y </w:t>
      </w:r>
      <w:proofErr w:type="spellStart"/>
      <w:r w:rsidRPr="00375B28">
        <w:rPr>
          <w:lang w:val="es-CO"/>
        </w:rPr>
        <w:t>mapificar</w:t>
      </w:r>
      <w:proofErr w:type="spellEnd"/>
      <w:r w:rsidRPr="00375B28">
        <w:rPr>
          <w:lang w:val="es-CO"/>
        </w:rPr>
        <w:t xml:space="preserve"> los resultados en ArcGIS. Calcular el área inundada a partir de la intersección espacial del polígono de la parcela con el polígono de llanura de inundación </w:t>
      </w:r>
    </w:p>
    <w:p w14:paraId="271E2D56" w14:textId="77777777" w:rsidR="00C814A5" w:rsidRPr="00375B28" w:rsidRDefault="00C814A5" w:rsidP="00C814A5"/>
    <w:p w14:paraId="3409E9B9" w14:textId="77777777" w:rsidR="00C814A5" w:rsidRPr="00375B28" w:rsidRDefault="00C814A5" w:rsidP="00C814A5">
      <w:pPr>
        <w:rPr>
          <w:lang w:val="es-CO"/>
        </w:rPr>
      </w:pPr>
    </w:p>
    <w:p w14:paraId="7B581B45" w14:textId="77777777" w:rsidR="00C814A5" w:rsidRPr="00375B28" w:rsidRDefault="00C814A5" w:rsidP="008C082E">
      <w:pPr>
        <w:jc w:val="center"/>
        <w:rPr>
          <w:lang w:val="es-CO"/>
        </w:rPr>
      </w:pPr>
      <w:r w:rsidRPr="00375B28">
        <w:rPr>
          <w:noProof/>
          <w:lang w:val="en-US" w:eastAsia="en-US"/>
        </w:rPr>
        <w:drawing>
          <wp:inline distT="0" distB="0" distL="0" distR="0" wp14:anchorId="77DF5B4C" wp14:editId="5001BCD2">
            <wp:extent cx="5017273" cy="315315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5026915" cy="3159214"/>
                    </a:xfrm>
                    <a:prstGeom prst="rect">
                      <a:avLst/>
                    </a:prstGeom>
                  </pic:spPr>
                </pic:pic>
              </a:graphicData>
            </a:graphic>
          </wp:inline>
        </w:drawing>
      </w:r>
    </w:p>
    <w:p w14:paraId="7E1B27B0" w14:textId="77777777" w:rsidR="00C814A5" w:rsidRPr="00375B28" w:rsidRDefault="00C814A5" w:rsidP="00C814A5">
      <w:pPr>
        <w:rPr>
          <w:lang w:val="es-CO"/>
        </w:rPr>
      </w:pPr>
    </w:p>
    <w:p w14:paraId="72CE946E" w14:textId="77777777" w:rsidR="00C814A5" w:rsidRPr="00375B28" w:rsidRDefault="00C814A5" w:rsidP="00C814A5">
      <w:pPr>
        <w:rPr>
          <w:lang w:val="es-CO"/>
        </w:rPr>
      </w:pPr>
    </w:p>
    <w:p w14:paraId="7A2125C9" w14:textId="77777777" w:rsidR="00C814A5" w:rsidRPr="00375B28" w:rsidRDefault="00C814A5" w:rsidP="00C814A5">
      <w:pPr>
        <w:rPr>
          <w:lang w:val="es-CO"/>
        </w:rPr>
      </w:pPr>
    </w:p>
    <w:p w14:paraId="64B38A86" w14:textId="77777777" w:rsidR="00C814A5" w:rsidRPr="00375B28" w:rsidRDefault="00C814A5" w:rsidP="00C814A5">
      <w:pPr>
        <w:rPr>
          <w:lang w:val="es-CO"/>
        </w:rPr>
      </w:pPr>
    </w:p>
    <w:p w14:paraId="56D63648" w14:textId="77777777" w:rsidR="00C814A5" w:rsidRPr="00375B28" w:rsidRDefault="00C814A5" w:rsidP="008C082E">
      <w:pPr>
        <w:jc w:val="center"/>
        <w:rPr>
          <w:lang w:val="es-CO"/>
        </w:rPr>
      </w:pPr>
      <w:r w:rsidRPr="00375B28">
        <w:rPr>
          <w:noProof/>
          <w:lang w:val="en-US" w:eastAsia="en-US"/>
        </w:rPr>
        <w:lastRenderedPageBreak/>
        <w:drawing>
          <wp:inline distT="0" distB="0" distL="0" distR="0" wp14:anchorId="790B60F8" wp14:editId="3BF28CF6">
            <wp:extent cx="5271714" cy="3313060"/>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5277059" cy="3316419"/>
                    </a:xfrm>
                    <a:prstGeom prst="rect">
                      <a:avLst/>
                    </a:prstGeom>
                  </pic:spPr>
                </pic:pic>
              </a:graphicData>
            </a:graphic>
          </wp:inline>
        </w:drawing>
      </w:r>
    </w:p>
    <w:p w14:paraId="72ED4ECE" w14:textId="77777777" w:rsidR="00C814A5" w:rsidRPr="00375B28" w:rsidRDefault="00C814A5" w:rsidP="00C814A5">
      <w:pPr>
        <w:rPr>
          <w:lang w:val="es-CO"/>
        </w:rPr>
      </w:pPr>
    </w:p>
    <w:p w14:paraId="28C6C2F7" w14:textId="77777777" w:rsidR="008C082E" w:rsidRDefault="008C082E" w:rsidP="00C814A5"/>
    <w:p w14:paraId="6CAB0EDE" w14:textId="6BE661BF" w:rsidR="00C814A5" w:rsidRPr="00375B28" w:rsidRDefault="00DB2610" w:rsidP="00DB2610">
      <w:pPr>
        <w:pStyle w:val="Heading2"/>
      </w:pPr>
      <w:bookmarkStart w:id="4" w:name="_Toc77405130"/>
      <w:r>
        <w:t xml:space="preserve">3.2. </w:t>
      </w:r>
      <w:r w:rsidRPr="00375B28">
        <w:t>Estimación de gálibos</w:t>
      </w:r>
      <w:bookmarkEnd w:id="4"/>
    </w:p>
    <w:p w14:paraId="7966535B" w14:textId="77777777" w:rsidR="00C814A5" w:rsidRPr="00375B28" w:rsidRDefault="00C814A5" w:rsidP="00C814A5">
      <w:pPr>
        <w:rPr>
          <w:u w:val="single"/>
        </w:rPr>
      </w:pPr>
    </w:p>
    <w:p w14:paraId="6598BBDF" w14:textId="77777777" w:rsidR="00C814A5" w:rsidRPr="00375B28" w:rsidRDefault="00C814A5" w:rsidP="00C814A5">
      <w:r w:rsidRPr="00375B28">
        <w:t>En los puntos de intersección del cauce principal con la vía</w:t>
      </w:r>
      <w:r w:rsidRPr="00375B28">
        <w:rPr>
          <w:lang w:val="es-419"/>
        </w:rPr>
        <w:t xml:space="preserve"> proyectada, </w:t>
      </w:r>
      <w:r w:rsidRPr="00375B28">
        <w:t>realice el cálculo de</w:t>
      </w:r>
      <w:r w:rsidRPr="00375B28">
        <w:rPr>
          <w:lang w:val="es-419"/>
        </w:rPr>
        <w:t xml:space="preserve"> </w:t>
      </w:r>
      <w:r w:rsidRPr="00375B28">
        <w:t>l</w:t>
      </w:r>
      <w:r w:rsidRPr="00375B28">
        <w:rPr>
          <w:lang w:val="es-419"/>
        </w:rPr>
        <w:t>os</w:t>
      </w:r>
      <w:r w:rsidRPr="00375B28">
        <w:t xml:space="preserve"> gálibo</w:t>
      </w:r>
      <w:r w:rsidRPr="00375B28">
        <w:rPr>
          <w:lang w:val="es-419"/>
        </w:rPr>
        <w:t>s</w:t>
      </w:r>
      <w:r w:rsidRPr="00375B28">
        <w:t xml:space="preserve"> teniendo en cuenta los siguientes parámetros</w:t>
      </w:r>
      <w:r w:rsidRPr="00375B28">
        <w:rPr>
          <w:lang w:val="es-419"/>
        </w:rPr>
        <w:t xml:space="preserve"> supuestos y a partir del límite de inundación marcado en el polígono bP001</w:t>
      </w:r>
    </w:p>
    <w:p w14:paraId="2F6C56EB" w14:textId="77777777" w:rsidR="00C814A5" w:rsidRPr="00375B28" w:rsidRDefault="00C814A5" w:rsidP="00C814A5"/>
    <w:tbl>
      <w:tblPr>
        <w:tblStyle w:val="TableGrid"/>
        <w:tblW w:w="6816" w:type="dxa"/>
        <w:jc w:val="center"/>
        <w:tblLook w:val="04A0" w:firstRow="1" w:lastRow="0" w:firstColumn="1" w:lastColumn="0" w:noHBand="0" w:noVBand="1"/>
      </w:tblPr>
      <w:tblGrid>
        <w:gridCol w:w="3026"/>
        <w:gridCol w:w="3790"/>
      </w:tblGrid>
      <w:tr w:rsidR="00C814A5" w:rsidRPr="00375B28" w14:paraId="47FD2DC1" w14:textId="77777777" w:rsidTr="004D4F02">
        <w:trPr>
          <w:jc w:val="center"/>
        </w:trPr>
        <w:tc>
          <w:tcPr>
            <w:tcW w:w="3026" w:type="dxa"/>
            <w:shd w:val="pct10" w:color="auto" w:fill="auto"/>
          </w:tcPr>
          <w:p w14:paraId="6A4F4757" w14:textId="77777777" w:rsidR="00C814A5" w:rsidRPr="00375B28" w:rsidRDefault="00C814A5" w:rsidP="004D4F02">
            <w:pPr>
              <w:jc w:val="center"/>
              <w:rPr>
                <w:lang w:val="es-419"/>
              </w:rPr>
            </w:pPr>
            <w:r w:rsidRPr="00375B28">
              <w:rPr>
                <w:lang w:val="es-CO"/>
              </w:rPr>
              <w:t>Galibo horizontal</w:t>
            </w:r>
            <w:r w:rsidRPr="00375B28">
              <w:rPr>
                <w:lang w:val="es-419"/>
              </w:rPr>
              <w:t xml:space="preserve"> (m)</w:t>
            </w:r>
          </w:p>
        </w:tc>
        <w:tc>
          <w:tcPr>
            <w:tcW w:w="3790" w:type="dxa"/>
            <w:shd w:val="pct10" w:color="auto" w:fill="auto"/>
          </w:tcPr>
          <w:p w14:paraId="7E70C9DD" w14:textId="77777777" w:rsidR="00C814A5" w:rsidRPr="00375B28" w:rsidRDefault="00C814A5" w:rsidP="004D4F02">
            <w:pPr>
              <w:jc w:val="center"/>
              <w:rPr>
                <w:lang w:val="es-419"/>
              </w:rPr>
            </w:pPr>
            <w:r w:rsidRPr="00375B28">
              <w:rPr>
                <w:lang w:val="es-CO"/>
              </w:rPr>
              <w:t>Galibo vertical</w:t>
            </w:r>
            <w:r w:rsidRPr="00375B28">
              <w:rPr>
                <w:lang w:val="es-419"/>
              </w:rPr>
              <w:t xml:space="preserve"> (m)</w:t>
            </w:r>
          </w:p>
        </w:tc>
      </w:tr>
      <w:tr w:rsidR="00C814A5" w:rsidRPr="00375B28" w14:paraId="61B680D2" w14:textId="77777777" w:rsidTr="004D4F02">
        <w:trPr>
          <w:jc w:val="center"/>
        </w:trPr>
        <w:tc>
          <w:tcPr>
            <w:tcW w:w="3026" w:type="dxa"/>
          </w:tcPr>
          <w:p w14:paraId="56D1125D" w14:textId="77777777" w:rsidR="00C814A5" w:rsidRPr="00375B28" w:rsidRDefault="00C814A5" w:rsidP="004D4F02">
            <w:pPr>
              <w:jc w:val="center"/>
              <w:rPr>
                <w:lang w:val="es-CO"/>
              </w:rPr>
            </w:pPr>
            <w:r w:rsidRPr="00375B28">
              <w:rPr>
                <w:lang w:val="es-CO"/>
              </w:rPr>
              <w:t xml:space="preserve">Medir la longitud entre la lámina de agua de la planicie de inundación resultante para la modelación realizada con periodo de retorno de 100 años y su intersección con los puntos extremos del eje vial </w:t>
            </w:r>
          </w:p>
        </w:tc>
        <w:tc>
          <w:tcPr>
            <w:tcW w:w="3790" w:type="dxa"/>
          </w:tcPr>
          <w:p w14:paraId="2DBA5E0A" w14:textId="77777777" w:rsidR="00C814A5" w:rsidRPr="00375B28" w:rsidRDefault="00C814A5" w:rsidP="004D4F02">
            <w:pPr>
              <w:jc w:val="center"/>
              <w:rPr>
                <w:lang w:val="es-CO"/>
              </w:rPr>
            </w:pPr>
            <w:r w:rsidRPr="00375B28">
              <w:rPr>
                <w:lang w:val="es-CO"/>
              </w:rPr>
              <w:t>Considerar que el río no va a ser navegable, medir la altura de lámina obtenida para 100 años de periodo de retorno en el punto de intersección de la vía con el cauce principal y sumar 2 metros a la altura máxima de lámina en la sección transversal que pasa por dicho eje</w:t>
            </w:r>
          </w:p>
        </w:tc>
      </w:tr>
    </w:tbl>
    <w:p w14:paraId="4E8B3420" w14:textId="77777777" w:rsidR="00C814A5" w:rsidRPr="00375B28" w:rsidRDefault="00C814A5" w:rsidP="00C814A5"/>
    <w:p w14:paraId="4D5B8857" w14:textId="77777777" w:rsidR="00C814A5" w:rsidRPr="00375B28" w:rsidRDefault="00C814A5" w:rsidP="00C814A5">
      <w:r w:rsidRPr="00375B28">
        <w:t>Para resolver esta pregunta se debe seguir el procedimiento visto en clase, consistente en intersecar la línea del eje de la vía el polígono de llanura de inundación bP001 para el periodo de retorno de 100 años. Esta intersección permitirá fraccionar el eje y obtener el tramo que va de un extremo de la lámina de agua al otro para si saber cuál es el valor del galibo horizontal. Para el vertical se debe realizar nuevamente una estadística zonal como tabla utilizando la grilla de profundidades de lámina de agua y el eje de la vía, al valor máximo obtenido en la tabla se le deberá sumar 2 metros.</w:t>
      </w:r>
    </w:p>
    <w:p w14:paraId="4B8A4DD8" w14:textId="77777777" w:rsidR="00C814A5" w:rsidRPr="00375B28" w:rsidRDefault="00C814A5" w:rsidP="00C814A5">
      <w:pPr>
        <w:jc w:val="left"/>
      </w:pPr>
      <w:r w:rsidRPr="00375B28">
        <w:br w:type="page"/>
      </w:r>
    </w:p>
    <w:p w14:paraId="0BF82FE3" w14:textId="3939F596" w:rsidR="00C814A5" w:rsidRPr="00375B28" w:rsidRDefault="00DB2610" w:rsidP="00DB2610">
      <w:pPr>
        <w:pStyle w:val="Heading2"/>
      </w:pPr>
      <w:bookmarkStart w:id="5" w:name="_Toc77405131"/>
      <w:r>
        <w:lastRenderedPageBreak/>
        <w:t xml:space="preserve">3.3. </w:t>
      </w:r>
      <w:r w:rsidRPr="00375B28">
        <w:t>Mapas de resultado</w:t>
      </w:r>
      <w:r>
        <w:t>s anexos requeridos al final del documento de capturas de pantalla</w:t>
      </w:r>
      <w:bookmarkEnd w:id="5"/>
    </w:p>
    <w:p w14:paraId="4B51CB51" w14:textId="77777777" w:rsidR="00C814A5" w:rsidRPr="00375B28" w:rsidRDefault="00C814A5" w:rsidP="00C814A5"/>
    <w:p w14:paraId="1BF1B094" w14:textId="77777777" w:rsidR="00C814A5" w:rsidRPr="00375B28" w:rsidRDefault="00C814A5" w:rsidP="00C814A5">
      <w:r w:rsidRPr="00375B28">
        <w:rPr>
          <w:lang w:val="es-419"/>
        </w:rPr>
        <w:t>A</w:t>
      </w:r>
      <w:proofErr w:type="spellStart"/>
      <w:r w:rsidRPr="00375B28">
        <w:t>djuntar</w:t>
      </w:r>
      <w:proofErr w:type="spellEnd"/>
      <w:r w:rsidRPr="00375B28">
        <w:t xml:space="preserve"> los siguientes esquemas para cada periodo de retorno </w:t>
      </w:r>
      <w:proofErr w:type="spellStart"/>
      <w:r w:rsidRPr="00375B28">
        <w:t>mapificado</w:t>
      </w:r>
      <w:proofErr w:type="spellEnd"/>
      <w:r w:rsidRPr="00375B28">
        <w:t>:</w:t>
      </w:r>
    </w:p>
    <w:p w14:paraId="220FE28D" w14:textId="77777777" w:rsidR="00C814A5" w:rsidRPr="00375B28" w:rsidRDefault="00C814A5" w:rsidP="00C814A5"/>
    <w:p w14:paraId="56730B52" w14:textId="0630DE00" w:rsidR="00C814A5" w:rsidRPr="00375B28" w:rsidRDefault="00C814A5" w:rsidP="00877FB5">
      <w:pPr>
        <w:ind w:left="284" w:hanging="284"/>
        <w:jc w:val="center"/>
      </w:pPr>
      <w:r w:rsidRPr="00375B28">
        <w:t xml:space="preserve">Ejemplo del Esquema </w:t>
      </w:r>
      <w:r w:rsidR="00877FB5">
        <w:t>HEC-GeoRAS</w:t>
      </w:r>
    </w:p>
    <w:p w14:paraId="1686294D" w14:textId="77777777" w:rsidR="00C814A5" w:rsidRPr="00375B28" w:rsidRDefault="00C814A5" w:rsidP="00C814A5">
      <w:pPr>
        <w:jc w:val="center"/>
      </w:pPr>
      <w:r w:rsidRPr="00375B28">
        <w:rPr>
          <w:noProof/>
          <w:lang w:val="en-US" w:eastAsia="en-US"/>
        </w:rPr>
        <w:drawing>
          <wp:inline distT="0" distB="0" distL="0" distR="0" wp14:anchorId="7AB5A175" wp14:editId="25000FD3">
            <wp:extent cx="2645042" cy="4016045"/>
            <wp:effectExtent l="0" t="0" r="3175"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655538" cy="4031981"/>
                    </a:xfrm>
                    <a:prstGeom prst="rect">
                      <a:avLst/>
                    </a:prstGeom>
                  </pic:spPr>
                </pic:pic>
              </a:graphicData>
            </a:graphic>
          </wp:inline>
        </w:drawing>
      </w:r>
    </w:p>
    <w:p w14:paraId="33EB20A7" w14:textId="77777777" w:rsidR="00C814A5" w:rsidRPr="00375B28" w:rsidRDefault="00C814A5" w:rsidP="00C814A5">
      <w:pPr>
        <w:jc w:val="left"/>
      </w:pPr>
      <w:r w:rsidRPr="00375B28">
        <w:br w:type="page"/>
      </w:r>
    </w:p>
    <w:p w14:paraId="5E506A8D" w14:textId="77777777" w:rsidR="00C814A5" w:rsidRPr="00375B28" w:rsidRDefault="00C814A5" w:rsidP="00C814A5"/>
    <w:p w14:paraId="4E1492CA" w14:textId="77777777" w:rsidR="00C814A5" w:rsidRPr="00375B28" w:rsidRDefault="00C814A5" w:rsidP="00C814A5">
      <w:pPr>
        <w:jc w:val="center"/>
      </w:pPr>
      <w:r w:rsidRPr="00375B28">
        <w:t>Ejemplo del Esquema HECRAS</w:t>
      </w:r>
    </w:p>
    <w:p w14:paraId="06503AFC" w14:textId="77777777" w:rsidR="00C814A5" w:rsidRPr="00375B28" w:rsidRDefault="00C814A5" w:rsidP="00C814A5">
      <w:pPr>
        <w:jc w:val="center"/>
      </w:pPr>
      <w:r w:rsidRPr="00375B28">
        <w:rPr>
          <w:noProof/>
          <w:lang w:val="en-US" w:eastAsia="en-US"/>
        </w:rPr>
        <w:drawing>
          <wp:inline distT="0" distB="0" distL="0" distR="0" wp14:anchorId="0E6BD11F" wp14:editId="59423FF7">
            <wp:extent cx="2737409" cy="4210909"/>
            <wp:effectExtent l="0" t="0" r="635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2752740" cy="4234493"/>
                    </a:xfrm>
                    <a:prstGeom prst="rect">
                      <a:avLst/>
                    </a:prstGeom>
                  </pic:spPr>
                </pic:pic>
              </a:graphicData>
            </a:graphic>
          </wp:inline>
        </w:drawing>
      </w:r>
    </w:p>
    <w:p w14:paraId="4EF382BA" w14:textId="77777777" w:rsidR="00C814A5" w:rsidRPr="00375B28" w:rsidRDefault="00C814A5" w:rsidP="00C814A5"/>
    <w:p w14:paraId="6EEB07B6" w14:textId="77777777" w:rsidR="00C814A5" w:rsidRPr="00375B28" w:rsidRDefault="00C814A5" w:rsidP="00C814A5">
      <w:pPr>
        <w:jc w:val="center"/>
        <w:rPr>
          <w:lang w:val="es-419"/>
        </w:rPr>
      </w:pPr>
      <w:r w:rsidRPr="00375B28">
        <w:t xml:space="preserve">Ejemplo de esquema en la sección más aguas abajo y en las secciones de intersección con </w:t>
      </w:r>
      <w:r w:rsidRPr="00375B28">
        <w:rPr>
          <w:lang w:val="es-419"/>
        </w:rPr>
        <w:t xml:space="preserve">la </w:t>
      </w:r>
      <w:r w:rsidRPr="00375B28">
        <w:t xml:space="preserve">vía </w:t>
      </w:r>
      <w:r w:rsidRPr="00375B28">
        <w:rPr>
          <w:lang w:val="es-419"/>
        </w:rPr>
        <w:t>proyectada</w:t>
      </w:r>
    </w:p>
    <w:p w14:paraId="4993D1C5" w14:textId="77777777" w:rsidR="00C814A5" w:rsidRPr="00375B28" w:rsidRDefault="00C814A5" w:rsidP="00C814A5">
      <w:pPr>
        <w:jc w:val="center"/>
      </w:pPr>
      <w:r w:rsidRPr="00375B28">
        <w:rPr>
          <w:noProof/>
          <w:lang w:val="en-US" w:eastAsia="en-US"/>
        </w:rPr>
        <w:drawing>
          <wp:inline distT="0" distB="0" distL="0" distR="0" wp14:anchorId="5D9CDF4A" wp14:editId="662EFDAF">
            <wp:extent cx="5168900" cy="2751717"/>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5174399" cy="2754644"/>
                    </a:xfrm>
                    <a:prstGeom prst="rect">
                      <a:avLst/>
                    </a:prstGeom>
                  </pic:spPr>
                </pic:pic>
              </a:graphicData>
            </a:graphic>
          </wp:inline>
        </w:drawing>
      </w:r>
    </w:p>
    <w:p w14:paraId="46E347C3" w14:textId="77777777" w:rsidR="00C814A5" w:rsidRPr="00375B28" w:rsidRDefault="00C814A5" w:rsidP="00C814A5">
      <w:pPr>
        <w:jc w:val="left"/>
      </w:pPr>
      <w:r w:rsidRPr="00375B28">
        <w:br w:type="page"/>
      </w:r>
    </w:p>
    <w:p w14:paraId="1844CB79" w14:textId="77777777" w:rsidR="00C814A5" w:rsidRPr="00375B28" w:rsidRDefault="00C814A5" w:rsidP="00C814A5">
      <w:pPr>
        <w:jc w:val="center"/>
      </w:pPr>
    </w:p>
    <w:p w14:paraId="223EAD50" w14:textId="77777777" w:rsidR="00C814A5" w:rsidRPr="00375B28" w:rsidRDefault="00C814A5" w:rsidP="00C814A5">
      <w:pPr>
        <w:jc w:val="center"/>
      </w:pPr>
      <w:r w:rsidRPr="00375B28">
        <w:t xml:space="preserve">Ejemplo de resultados de modelación en la sección más aguas abajo y </w:t>
      </w:r>
    </w:p>
    <w:p w14:paraId="598B8D0F" w14:textId="77777777" w:rsidR="00C814A5" w:rsidRPr="00375B28" w:rsidRDefault="00C814A5" w:rsidP="00C814A5">
      <w:pPr>
        <w:jc w:val="center"/>
      </w:pPr>
      <w:r w:rsidRPr="00375B28">
        <w:t xml:space="preserve">en las secciones de intersección con </w:t>
      </w:r>
      <w:r w:rsidRPr="00375B28">
        <w:rPr>
          <w:lang w:val="es-419"/>
        </w:rPr>
        <w:t>la vía</w:t>
      </w:r>
      <w:r w:rsidRPr="00375B28">
        <w:t xml:space="preserve"> </w:t>
      </w:r>
      <w:r w:rsidRPr="00375B28">
        <w:rPr>
          <w:lang w:val="es-419"/>
        </w:rPr>
        <w:t>proyectada</w:t>
      </w:r>
      <w:r w:rsidRPr="00375B28">
        <w:t xml:space="preserve">. </w:t>
      </w:r>
    </w:p>
    <w:p w14:paraId="59AF5EBA" w14:textId="77777777" w:rsidR="00C814A5" w:rsidRPr="00375B28" w:rsidRDefault="00C814A5" w:rsidP="00C814A5">
      <w:pPr>
        <w:jc w:val="center"/>
      </w:pPr>
      <w:r w:rsidRPr="00375B28">
        <w:rPr>
          <w:noProof/>
          <w:lang w:val="en-US" w:eastAsia="en-US"/>
        </w:rPr>
        <w:drawing>
          <wp:inline distT="0" distB="0" distL="0" distR="0" wp14:anchorId="33C720AE" wp14:editId="793D8195">
            <wp:extent cx="3073400" cy="2725813"/>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3075694" cy="2727847"/>
                    </a:xfrm>
                    <a:prstGeom prst="rect">
                      <a:avLst/>
                    </a:prstGeom>
                  </pic:spPr>
                </pic:pic>
              </a:graphicData>
            </a:graphic>
          </wp:inline>
        </w:drawing>
      </w:r>
    </w:p>
    <w:p w14:paraId="37D1DD16" w14:textId="77777777" w:rsidR="00C814A5" w:rsidRPr="00375B28" w:rsidRDefault="00C814A5" w:rsidP="00C814A5">
      <w:pPr>
        <w:jc w:val="left"/>
      </w:pPr>
    </w:p>
    <w:p w14:paraId="091B74D4" w14:textId="77777777" w:rsidR="00C814A5" w:rsidRPr="00375B28" w:rsidRDefault="00C814A5" w:rsidP="00C814A5">
      <w:pPr>
        <w:jc w:val="center"/>
      </w:pPr>
    </w:p>
    <w:p w14:paraId="7D5DA8B4" w14:textId="77777777" w:rsidR="00C814A5" w:rsidRPr="00375B28" w:rsidRDefault="00C814A5" w:rsidP="00C814A5">
      <w:pPr>
        <w:jc w:val="center"/>
      </w:pPr>
      <w:r w:rsidRPr="00375B28">
        <w:t>Ejemplo de perfil general de flujo.</w:t>
      </w:r>
    </w:p>
    <w:p w14:paraId="0D1DEA5E" w14:textId="77777777" w:rsidR="00C814A5" w:rsidRPr="00375B28" w:rsidRDefault="00C814A5" w:rsidP="00C814A5">
      <w:pPr>
        <w:jc w:val="center"/>
      </w:pPr>
      <w:r w:rsidRPr="00375B28">
        <w:rPr>
          <w:noProof/>
          <w:lang w:val="en-US" w:eastAsia="en-US"/>
        </w:rPr>
        <w:drawing>
          <wp:inline distT="0" distB="0" distL="0" distR="0" wp14:anchorId="47A1312E" wp14:editId="0DE89BE3">
            <wp:extent cx="2975229" cy="2232817"/>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977091" cy="2234214"/>
                    </a:xfrm>
                    <a:prstGeom prst="rect">
                      <a:avLst/>
                    </a:prstGeom>
                  </pic:spPr>
                </pic:pic>
              </a:graphicData>
            </a:graphic>
          </wp:inline>
        </w:drawing>
      </w:r>
    </w:p>
    <w:p w14:paraId="4FB4DE0E" w14:textId="77777777" w:rsidR="00C814A5" w:rsidRPr="00375B28" w:rsidRDefault="00C814A5" w:rsidP="00C814A5">
      <w:pPr>
        <w:jc w:val="center"/>
      </w:pPr>
    </w:p>
    <w:p w14:paraId="68B7AAFB" w14:textId="77777777" w:rsidR="00C814A5" w:rsidRPr="00375B28" w:rsidRDefault="00C814A5" w:rsidP="00C814A5">
      <w:pPr>
        <w:jc w:val="center"/>
      </w:pPr>
      <w:r w:rsidRPr="00375B28">
        <w:t>Ejemplo de perfil de velocidades</w:t>
      </w:r>
    </w:p>
    <w:p w14:paraId="69274E9A" w14:textId="77777777" w:rsidR="00C814A5" w:rsidRPr="00375B28" w:rsidRDefault="00C814A5" w:rsidP="00C814A5">
      <w:pPr>
        <w:jc w:val="center"/>
      </w:pPr>
      <w:r w:rsidRPr="00375B28">
        <w:rPr>
          <w:noProof/>
          <w:lang w:val="en-US" w:eastAsia="en-US"/>
        </w:rPr>
        <w:drawing>
          <wp:inline distT="0" distB="0" distL="0" distR="0" wp14:anchorId="2FB115B4" wp14:editId="379A63BF">
            <wp:extent cx="5612130" cy="1724025"/>
            <wp:effectExtent l="0" t="0" r="7620"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5612130" cy="1724025"/>
                    </a:xfrm>
                    <a:prstGeom prst="rect">
                      <a:avLst/>
                    </a:prstGeom>
                  </pic:spPr>
                </pic:pic>
              </a:graphicData>
            </a:graphic>
          </wp:inline>
        </w:drawing>
      </w:r>
    </w:p>
    <w:p w14:paraId="23FF479C" w14:textId="77777777" w:rsidR="00C814A5" w:rsidRPr="00375B28" w:rsidRDefault="00C814A5" w:rsidP="00C814A5">
      <w:pPr>
        <w:jc w:val="center"/>
      </w:pPr>
      <w:r w:rsidRPr="00375B28">
        <w:rPr>
          <w:noProof/>
          <w:lang w:val="en-US" w:eastAsia="en-US"/>
        </w:rPr>
        <w:lastRenderedPageBreak/>
        <w:drawing>
          <wp:inline distT="0" distB="0" distL="0" distR="0" wp14:anchorId="38F1698F" wp14:editId="206B5E41">
            <wp:extent cx="5612130" cy="331978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5612130" cy="3319780"/>
                    </a:xfrm>
                    <a:prstGeom prst="rect">
                      <a:avLst/>
                    </a:prstGeom>
                  </pic:spPr>
                </pic:pic>
              </a:graphicData>
            </a:graphic>
          </wp:inline>
        </w:drawing>
      </w:r>
    </w:p>
    <w:p w14:paraId="136AE119" w14:textId="77777777" w:rsidR="00C814A5" w:rsidRPr="00375B28" w:rsidRDefault="00C814A5" w:rsidP="00C814A5">
      <w:pPr>
        <w:jc w:val="center"/>
      </w:pPr>
    </w:p>
    <w:p w14:paraId="064A431E" w14:textId="77777777" w:rsidR="00C814A5" w:rsidRPr="00375B28" w:rsidRDefault="00C814A5" w:rsidP="00C814A5">
      <w:pPr>
        <w:jc w:val="center"/>
      </w:pPr>
    </w:p>
    <w:p w14:paraId="69FD90DD" w14:textId="77777777" w:rsidR="00C814A5" w:rsidRPr="00375B28" w:rsidRDefault="00C814A5" w:rsidP="00C814A5">
      <w:pPr>
        <w:jc w:val="center"/>
      </w:pPr>
      <w:r w:rsidRPr="00375B28">
        <w:t xml:space="preserve">Ejemplo de esquemas de resultados en ArcGIS </w:t>
      </w:r>
    </w:p>
    <w:p w14:paraId="3FAB6C9D" w14:textId="77777777" w:rsidR="00C814A5" w:rsidRPr="00375B28" w:rsidRDefault="00C814A5" w:rsidP="00C814A5">
      <w:pPr>
        <w:jc w:val="center"/>
      </w:pPr>
      <w:r w:rsidRPr="00375B28">
        <w:t xml:space="preserve">Cubrimiento de las secciones transversales, planicies de inundación, mapa de velocidades, </w:t>
      </w:r>
    </w:p>
    <w:p w14:paraId="2E72A651" w14:textId="77777777" w:rsidR="00C814A5" w:rsidRPr="00375B28" w:rsidRDefault="00C814A5" w:rsidP="00C814A5">
      <w:pPr>
        <w:jc w:val="center"/>
      </w:pPr>
      <w:r w:rsidRPr="00375B28">
        <w:t>mapa de energía y mapa de cortantes</w:t>
      </w:r>
    </w:p>
    <w:p w14:paraId="7F633EC0" w14:textId="77777777" w:rsidR="00C814A5" w:rsidRPr="00375B28" w:rsidRDefault="00C814A5" w:rsidP="00C814A5">
      <w:pPr>
        <w:jc w:val="center"/>
      </w:pPr>
      <w:r w:rsidRPr="00375B28">
        <w:rPr>
          <w:noProof/>
          <w:lang w:val="en-US" w:eastAsia="en-US"/>
        </w:rPr>
        <w:drawing>
          <wp:inline distT="0" distB="0" distL="0" distR="0" wp14:anchorId="520BAC25" wp14:editId="24D7DAB0">
            <wp:extent cx="2796437" cy="3048369"/>
            <wp:effectExtent l="0" t="0" r="444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2806274" cy="3059092"/>
                    </a:xfrm>
                    <a:prstGeom prst="rect">
                      <a:avLst/>
                    </a:prstGeom>
                  </pic:spPr>
                </pic:pic>
              </a:graphicData>
            </a:graphic>
          </wp:inline>
        </w:drawing>
      </w:r>
      <w:r w:rsidRPr="00375B28">
        <w:t xml:space="preserve"> </w:t>
      </w:r>
      <w:r w:rsidRPr="00375B28">
        <w:rPr>
          <w:noProof/>
          <w:lang w:val="en-US" w:eastAsia="en-US"/>
        </w:rPr>
        <w:drawing>
          <wp:inline distT="0" distB="0" distL="0" distR="0" wp14:anchorId="07ED6436" wp14:editId="392A3007">
            <wp:extent cx="3273337" cy="3048152"/>
            <wp:effectExtent l="0" t="0" r="381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3275884" cy="3050524"/>
                    </a:xfrm>
                    <a:prstGeom prst="rect">
                      <a:avLst/>
                    </a:prstGeom>
                  </pic:spPr>
                </pic:pic>
              </a:graphicData>
            </a:graphic>
          </wp:inline>
        </w:drawing>
      </w:r>
    </w:p>
    <w:p w14:paraId="1D6B36FA" w14:textId="77777777" w:rsidR="00C814A5" w:rsidRPr="00375B28" w:rsidRDefault="00C814A5" w:rsidP="00C814A5">
      <w:pPr>
        <w:jc w:val="center"/>
      </w:pPr>
      <w:r w:rsidRPr="00375B28">
        <w:rPr>
          <w:noProof/>
          <w:lang w:val="en-US" w:eastAsia="en-US"/>
        </w:rPr>
        <w:lastRenderedPageBreak/>
        <w:drawing>
          <wp:inline distT="0" distB="0" distL="0" distR="0" wp14:anchorId="2281502A" wp14:editId="55ED2A02">
            <wp:extent cx="3033794" cy="2825087"/>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3039138" cy="2830063"/>
                    </a:xfrm>
                    <a:prstGeom prst="rect">
                      <a:avLst/>
                    </a:prstGeom>
                  </pic:spPr>
                </pic:pic>
              </a:graphicData>
            </a:graphic>
          </wp:inline>
        </w:drawing>
      </w:r>
      <w:r w:rsidRPr="00375B28">
        <w:t xml:space="preserve"> </w:t>
      </w:r>
      <w:r w:rsidRPr="00375B28">
        <w:rPr>
          <w:noProof/>
          <w:lang w:val="en-US" w:eastAsia="en-US"/>
        </w:rPr>
        <w:drawing>
          <wp:inline distT="0" distB="0" distL="0" distR="0" wp14:anchorId="067164E6" wp14:editId="47387AAF">
            <wp:extent cx="3019136" cy="2811439"/>
            <wp:effectExtent l="0" t="0" r="0" b="825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3021601" cy="2813735"/>
                    </a:xfrm>
                    <a:prstGeom prst="rect">
                      <a:avLst/>
                    </a:prstGeom>
                  </pic:spPr>
                </pic:pic>
              </a:graphicData>
            </a:graphic>
          </wp:inline>
        </w:drawing>
      </w:r>
    </w:p>
    <w:p w14:paraId="3528C59A" w14:textId="77777777" w:rsidR="00C814A5" w:rsidRPr="00375B28" w:rsidRDefault="00C814A5" w:rsidP="00C814A5">
      <w:pPr>
        <w:jc w:val="center"/>
      </w:pPr>
    </w:p>
    <w:p w14:paraId="783161EF" w14:textId="77777777" w:rsidR="00C814A5" w:rsidRPr="00375B28" w:rsidRDefault="00C814A5" w:rsidP="00C814A5">
      <w:pPr>
        <w:jc w:val="center"/>
      </w:pPr>
    </w:p>
    <w:p w14:paraId="1987087C" w14:textId="77777777" w:rsidR="00C814A5" w:rsidRPr="00375B28" w:rsidRDefault="00C814A5" w:rsidP="00C814A5">
      <w:pPr>
        <w:rPr>
          <w:u w:val="single"/>
        </w:rPr>
      </w:pPr>
    </w:p>
    <w:p w14:paraId="5A9D5357" w14:textId="15719073" w:rsidR="002E491B" w:rsidRDefault="002E491B">
      <w:pPr>
        <w:jc w:val="left"/>
      </w:pPr>
      <w:r>
        <w:br w:type="page"/>
      </w:r>
    </w:p>
    <w:p w14:paraId="08C59DA2" w14:textId="77777777" w:rsidR="00D71E09" w:rsidRPr="000072F9" w:rsidRDefault="00D71E09" w:rsidP="00D71E09">
      <w:pPr>
        <w:rPr>
          <w:lang w:val="es-CO"/>
        </w:rPr>
      </w:pPr>
    </w:p>
    <w:p w14:paraId="203D0E6B" w14:textId="77777777" w:rsidR="00D71E09" w:rsidRPr="000072F9" w:rsidRDefault="00D71E09" w:rsidP="00D71E09">
      <w:pPr>
        <w:rPr>
          <w:lang w:val="es-CO"/>
        </w:rPr>
      </w:pPr>
    </w:p>
    <w:p w14:paraId="615EEC0C" w14:textId="77777777" w:rsidR="00D71E09" w:rsidRPr="000072F9" w:rsidRDefault="00D71E09" w:rsidP="00D71E09">
      <w:pPr>
        <w:rPr>
          <w:lang w:val="es-CO"/>
        </w:rPr>
      </w:pPr>
    </w:p>
    <w:p w14:paraId="119265A6" w14:textId="77777777" w:rsidR="00D71E09" w:rsidRPr="000072F9" w:rsidRDefault="00D71E09" w:rsidP="00D71E09">
      <w:pPr>
        <w:rPr>
          <w:lang w:val="es-CO"/>
        </w:rPr>
      </w:pPr>
    </w:p>
    <w:p w14:paraId="38524A40" w14:textId="77777777" w:rsidR="00D71E09" w:rsidRPr="000072F9" w:rsidRDefault="00D71E09" w:rsidP="00D71E09">
      <w:pPr>
        <w:rPr>
          <w:lang w:val="es-CO"/>
        </w:rPr>
      </w:pPr>
    </w:p>
    <w:p w14:paraId="47F754E3" w14:textId="77777777" w:rsidR="00D71E09" w:rsidRPr="000072F9" w:rsidRDefault="00D71E09" w:rsidP="00D71E09">
      <w:pPr>
        <w:rPr>
          <w:lang w:val="es-CO"/>
        </w:rPr>
      </w:pPr>
    </w:p>
    <w:p w14:paraId="768067EC" w14:textId="77777777" w:rsidR="00D71E09" w:rsidRPr="000072F9" w:rsidRDefault="00D71E09" w:rsidP="00D71E09">
      <w:pPr>
        <w:rPr>
          <w:lang w:val="es-CO"/>
        </w:rPr>
      </w:pPr>
    </w:p>
    <w:p w14:paraId="371FB24F" w14:textId="77777777" w:rsidR="00D71E09" w:rsidRPr="000072F9" w:rsidRDefault="00D71E09" w:rsidP="00D71E09">
      <w:pPr>
        <w:rPr>
          <w:lang w:val="es-CO"/>
        </w:rPr>
      </w:pPr>
    </w:p>
    <w:p w14:paraId="560857FD" w14:textId="77777777" w:rsidR="00D71E09" w:rsidRPr="000072F9" w:rsidRDefault="00D71E09" w:rsidP="00D71E09">
      <w:pPr>
        <w:rPr>
          <w:lang w:val="es-CO"/>
        </w:rPr>
      </w:pPr>
    </w:p>
    <w:p w14:paraId="19247634" w14:textId="77777777" w:rsidR="00D71E09" w:rsidRPr="000072F9" w:rsidRDefault="00D71E09" w:rsidP="00D71E09">
      <w:pPr>
        <w:rPr>
          <w:lang w:val="es-CO"/>
        </w:rPr>
      </w:pPr>
    </w:p>
    <w:p w14:paraId="26D774F2" w14:textId="77777777" w:rsidR="00D71E09" w:rsidRPr="000072F9" w:rsidRDefault="00D71E09" w:rsidP="00D71E09">
      <w:pPr>
        <w:rPr>
          <w:lang w:val="es-CO"/>
        </w:rPr>
      </w:pPr>
    </w:p>
    <w:p w14:paraId="32AE2967" w14:textId="77777777" w:rsidR="00D71E09" w:rsidRPr="000072F9" w:rsidRDefault="00D71E09" w:rsidP="00D71E09">
      <w:pPr>
        <w:rPr>
          <w:lang w:val="es-CO"/>
        </w:rPr>
      </w:pPr>
    </w:p>
    <w:p w14:paraId="5E7724D1" w14:textId="77777777" w:rsidR="00D71E09" w:rsidRPr="000072F9" w:rsidRDefault="00D71E09" w:rsidP="00D71E09">
      <w:pPr>
        <w:rPr>
          <w:lang w:val="es-CO"/>
        </w:rPr>
      </w:pPr>
    </w:p>
    <w:p w14:paraId="1BCC3BF2" w14:textId="77777777" w:rsidR="00D71E09" w:rsidRDefault="00D71E09" w:rsidP="00D71E09">
      <w:pPr>
        <w:rPr>
          <w:lang w:val="es-CO"/>
        </w:rPr>
      </w:pPr>
    </w:p>
    <w:p w14:paraId="05247A79" w14:textId="77777777" w:rsidR="00D71E09" w:rsidRDefault="00D71E09" w:rsidP="00D71E09">
      <w:pPr>
        <w:rPr>
          <w:lang w:val="es-CO"/>
        </w:rPr>
      </w:pPr>
    </w:p>
    <w:p w14:paraId="637B3957" w14:textId="77777777" w:rsidR="00D71E09" w:rsidRDefault="00D71E09" w:rsidP="00D71E09">
      <w:pPr>
        <w:rPr>
          <w:lang w:val="es-CO"/>
        </w:rPr>
      </w:pPr>
    </w:p>
    <w:p w14:paraId="0953A017" w14:textId="77777777" w:rsidR="00D71E09" w:rsidRDefault="00D71E09" w:rsidP="00D71E09">
      <w:pPr>
        <w:rPr>
          <w:lang w:val="es-CO"/>
        </w:rPr>
      </w:pPr>
    </w:p>
    <w:p w14:paraId="683151E4" w14:textId="77777777" w:rsidR="00D71E09" w:rsidRDefault="00D71E09" w:rsidP="00D71E09">
      <w:pPr>
        <w:rPr>
          <w:lang w:val="es-CO"/>
        </w:rPr>
      </w:pPr>
    </w:p>
    <w:p w14:paraId="471F993B" w14:textId="77777777" w:rsidR="00D71E09" w:rsidRDefault="00D71E09" w:rsidP="00D71E09">
      <w:pPr>
        <w:rPr>
          <w:lang w:val="es-CO"/>
        </w:rPr>
      </w:pPr>
    </w:p>
    <w:p w14:paraId="22463A83" w14:textId="77777777" w:rsidR="00D71E09" w:rsidRDefault="00D71E09" w:rsidP="00D71E09">
      <w:pPr>
        <w:rPr>
          <w:lang w:val="es-CO"/>
        </w:rPr>
      </w:pPr>
    </w:p>
    <w:p w14:paraId="7B3F7167" w14:textId="77777777" w:rsidR="00D71E09" w:rsidRDefault="00D71E09" w:rsidP="00D71E09">
      <w:pPr>
        <w:rPr>
          <w:lang w:val="es-CO"/>
        </w:rPr>
      </w:pPr>
    </w:p>
    <w:p w14:paraId="4BEE7700" w14:textId="77777777" w:rsidR="00D71E09" w:rsidRDefault="00D71E09" w:rsidP="00D71E09">
      <w:pPr>
        <w:rPr>
          <w:lang w:val="es-CO"/>
        </w:rPr>
      </w:pPr>
    </w:p>
    <w:p w14:paraId="16581B23" w14:textId="77777777" w:rsidR="00D71E09" w:rsidRDefault="00D71E09" w:rsidP="00D71E09">
      <w:pPr>
        <w:rPr>
          <w:lang w:val="es-CO"/>
        </w:rPr>
      </w:pPr>
    </w:p>
    <w:p w14:paraId="4D15C2EA" w14:textId="77777777" w:rsidR="00D71E09" w:rsidRDefault="00D71E09" w:rsidP="00D71E09">
      <w:pPr>
        <w:rPr>
          <w:lang w:val="es-CO"/>
        </w:rPr>
      </w:pPr>
    </w:p>
    <w:p w14:paraId="56E3637F" w14:textId="77777777" w:rsidR="00D71E09" w:rsidRPr="000072F9" w:rsidRDefault="00D71E09" w:rsidP="00D71E09">
      <w:pPr>
        <w:rPr>
          <w:lang w:val="es-CO"/>
        </w:rPr>
      </w:pPr>
      <w:bookmarkStart w:id="6" w:name="_Hlk3446858"/>
      <w:bookmarkStart w:id="7" w:name="_Hlk3446971"/>
    </w:p>
    <w:p w14:paraId="6C6CECD4" w14:textId="77777777" w:rsidR="00D71E09" w:rsidRPr="000072F9" w:rsidRDefault="00D71E09" w:rsidP="00D71E09">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D71E09" w:rsidRPr="00CA137F" w14:paraId="13BFF8D5" w14:textId="77777777" w:rsidTr="008E24DA">
        <w:trPr>
          <w:jc w:val="center"/>
        </w:trPr>
        <w:tc>
          <w:tcPr>
            <w:tcW w:w="9962" w:type="dxa"/>
          </w:tcPr>
          <w:p w14:paraId="29C67E39" w14:textId="77777777" w:rsidR="00D71E09" w:rsidRPr="00CA137F" w:rsidRDefault="00D71E09" w:rsidP="008E24DA">
            <w:pPr>
              <w:jc w:val="center"/>
              <w:rPr>
                <w:rFonts w:cs="Segoe UI Light"/>
                <w:lang w:val="es-CO" w:eastAsia="es-CO"/>
              </w:rPr>
            </w:pPr>
            <w:bookmarkStart w:id="8"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3EE51844" w14:textId="77777777" w:rsidR="00D71E09" w:rsidRDefault="00D71E09" w:rsidP="008E24DA">
            <w:pPr>
              <w:jc w:val="center"/>
              <w:rPr>
                <w:rFonts w:cs="Segoe UI Light"/>
                <w:lang w:val="es-CO" w:eastAsia="es-CO"/>
              </w:rPr>
            </w:pPr>
            <w:hyperlink r:id="rId65" w:history="1">
              <w:r w:rsidRPr="005508AB">
                <w:rPr>
                  <w:rStyle w:val="Hyperlink"/>
                  <w:rFonts w:cs="Segoe UI Light"/>
                  <w:noProof w:val="0"/>
                  <w:lang w:val="es-CO" w:eastAsia="es-CO"/>
                </w:rPr>
                <w:t>https://github.com/rcfdtools</w:t>
              </w:r>
            </w:hyperlink>
          </w:p>
          <w:p w14:paraId="75E0AE15" w14:textId="77777777" w:rsidR="00D71E09" w:rsidRDefault="00D71E09" w:rsidP="008E24DA">
            <w:pPr>
              <w:jc w:val="center"/>
              <w:rPr>
                <w:rFonts w:cs="Segoe UI Light"/>
                <w:lang w:val="es-CO" w:eastAsia="es-CO"/>
              </w:rPr>
            </w:pPr>
          </w:p>
          <w:p w14:paraId="47836379" w14:textId="77777777" w:rsidR="00D71E09" w:rsidRPr="00CA137F" w:rsidRDefault="00D71E09"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168BFEF0" w14:textId="77777777" w:rsidR="00D71E09" w:rsidRPr="00CA137F" w:rsidRDefault="00D71E09" w:rsidP="008E24DA">
            <w:pPr>
              <w:jc w:val="center"/>
              <w:rPr>
                <w:rFonts w:cs="Segoe UI Light"/>
                <w:lang w:val="es-CO"/>
              </w:rPr>
            </w:pPr>
            <w:hyperlink r:id="rId66" w:history="1">
              <w:r w:rsidRPr="005508AB">
                <w:rPr>
                  <w:rStyle w:val="Hyperlink"/>
                  <w:rFonts w:cs="Segoe UI Light"/>
                  <w:noProof w:val="0"/>
                </w:rPr>
                <w:t>https://github.com/rcfdtools/R.HydroTools/wiki/License</w:t>
              </w:r>
            </w:hyperlink>
          </w:p>
        </w:tc>
      </w:tr>
      <w:tr w:rsidR="00D71E09" w:rsidRPr="00CA137F" w14:paraId="61071A6E" w14:textId="77777777" w:rsidTr="008E24DA">
        <w:trPr>
          <w:jc w:val="center"/>
        </w:trPr>
        <w:tc>
          <w:tcPr>
            <w:tcW w:w="9962" w:type="dxa"/>
          </w:tcPr>
          <w:p w14:paraId="46B9CD55" w14:textId="77777777" w:rsidR="00D71E09" w:rsidRPr="00CA137F" w:rsidRDefault="00D71E09" w:rsidP="008E24DA">
            <w:pPr>
              <w:jc w:val="center"/>
              <w:rPr>
                <w:rFonts w:eastAsiaTheme="minorEastAsia" w:cs="Segoe UI Light"/>
                <w:kern w:val="24"/>
                <w:lang w:val="es-CO" w:eastAsia="es-CO"/>
              </w:rPr>
            </w:pPr>
          </w:p>
        </w:tc>
      </w:tr>
    </w:tbl>
    <w:bookmarkEnd w:id="6"/>
    <w:bookmarkEnd w:id="7"/>
    <w:bookmarkEnd w:id="8"/>
    <w:p w14:paraId="688DE505" w14:textId="77777777" w:rsidR="00D71E09" w:rsidRDefault="00D71E09" w:rsidP="00D71E09">
      <w:pPr>
        <w:jc w:val="center"/>
        <w:rPr>
          <w:lang w:val="es-CO"/>
        </w:rPr>
      </w:pPr>
      <w:r>
        <w:rPr>
          <w:noProof/>
          <w:lang w:val="es-CO"/>
        </w:rPr>
        <w:drawing>
          <wp:inline distT="0" distB="0" distL="0" distR="0" wp14:anchorId="2697E2B6" wp14:editId="2BE11731">
            <wp:extent cx="2700000" cy="2700000"/>
            <wp:effectExtent l="0" t="0" r="5715" b="5715"/>
            <wp:docPr id="7" name="Picture 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40BF4972" w14:textId="77777777" w:rsidR="00CD30A6" w:rsidRPr="008B7E74" w:rsidRDefault="00CD30A6" w:rsidP="00D71E09"/>
    <w:sectPr w:rsidR="00CD30A6" w:rsidRPr="008B7E74" w:rsidSect="002B6DA9">
      <w:headerReference w:type="default" r:id="rId68"/>
      <w:footerReference w:type="even" r:id="rId69"/>
      <w:footerReference w:type="default" r:id="rId70"/>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024F1" w14:textId="77777777" w:rsidR="00B53232" w:rsidRDefault="00B53232">
      <w:r>
        <w:separator/>
      </w:r>
      <w:r>
        <w:cr/>
      </w:r>
    </w:p>
  </w:endnote>
  <w:endnote w:type="continuationSeparator" w:id="0">
    <w:p w14:paraId="7FA219C9" w14:textId="77777777" w:rsidR="00B53232" w:rsidRDefault="00B53232">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1" w:fontKey="{BEE734D6-C7A7-4B1B-B4E0-6396738E91EA}"/>
    <w:embedBold r:id="rId2" w:fontKey="{D2D74624-F3AE-4D30-B338-F7C7D044E30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9852B397-6C75-4469-8C53-42FB2609E373}"/>
    <w:embedBold r:id="rId4" w:fontKey="{922B950F-BFAE-4FC3-9F83-D3B01A1EBF9A}"/>
    <w:embedBoldItalic r:id="rId5" w:fontKey="{D661C3B0-55A2-4B9A-AE39-ECB5DA8D5455}"/>
  </w:font>
  <w:font w:name="Tahoma">
    <w:panose1 w:val="020B0604030504040204"/>
    <w:charset w:val="00"/>
    <w:family w:val="swiss"/>
    <w:pitch w:val="variable"/>
    <w:sig w:usb0="E1002EFF" w:usb1="C000605B" w:usb2="00000029" w:usb3="00000000" w:csb0="000101FF" w:csb1="00000000"/>
    <w:embedRegular r:id="rId6" w:fontKey="{A3C31F32-BB8C-443A-A887-CF2D6F4EA563}"/>
  </w:font>
  <w:font w:name="Cambria">
    <w:panose1 w:val="02040503050406030204"/>
    <w:charset w:val="00"/>
    <w:family w:val="roman"/>
    <w:pitch w:val="variable"/>
    <w:sig w:usb0="E00006FF" w:usb1="420024FF" w:usb2="02000000" w:usb3="00000000" w:csb0="0000019F" w:csb1="00000000"/>
    <w:embedRegular r:id="rId7" w:fontKey="{0FF64B09-44E4-462A-8DCB-34D0E55BC388}"/>
    <w:embedBold r:id="rId8" w:fontKey="{F209AC74-DFA6-42E4-B226-F5E69434DA09}"/>
  </w:font>
  <w:font w:name="Orkney Light">
    <w:altName w:val="Calibri"/>
    <w:charset w:val="00"/>
    <w:family w:val="auto"/>
    <w:pitch w:val="variable"/>
    <w:sig w:usb0="00000007" w:usb1="00000000" w:usb2="00000000" w:usb3="00000000" w:csb0="00000093" w:csb1="00000000"/>
    <w:embedRegular r:id="rId9" w:fontKey="{4986CA2E-D7EF-438F-8671-19F85F9010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1CB0910F" w:rsidR="009F2A5F" w:rsidRPr="005D5463" w:rsidRDefault="00DB2610" w:rsidP="002954CF">
          <w:pPr>
            <w:jc w:val="left"/>
            <w:rPr>
              <w:sz w:val="12"/>
              <w:szCs w:val="12"/>
              <w:lang w:val="es-CO"/>
            </w:rPr>
          </w:pPr>
          <w:r w:rsidRPr="00D323A7">
            <w:rPr>
              <w:sz w:val="12"/>
              <w:szCs w:val="12"/>
              <w:lang w:val="es-CO"/>
            </w:rPr>
            <w:t>Sistemas de información geográfica aplicados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D61D7" w14:textId="77777777" w:rsidR="00B53232" w:rsidRDefault="00B53232">
      <w:r>
        <w:separator/>
      </w:r>
      <w:r>
        <w:cr/>
      </w:r>
    </w:p>
  </w:footnote>
  <w:footnote w:type="continuationSeparator" w:id="0">
    <w:p w14:paraId="1E56780F" w14:textId="77777777" w:rsidR="00B53232" w:rsidRDefault="00B53232">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6F2C89">
      <w:trPr>
        <w:jc w:val="center"/>
      </w:trPr>
      <w:tc>
        <w:tcPr>
          <w:tcW w:w="995" w:type="pct"/>
          <w:vAlign w:val="center"/>
        </w:tcPr>
        <w:p w14:paraId="65A1CA93" w14:textId="10CE8F44" w:rsidR="00696405" w:rsidRPr="005D5463" w:rsidRDefault="005058CF" w:rsidP="00696405">
          <w:pPr>
            <w:jc w:val="left"/>
            <w:rPr>
              <w:sz w:val="12"/>
              <w:szCs w:val="12"/>
              <w:lang w:val="es-CO"/>
            </w:rPr>
          </w:pPr>
          <w:bookmarkStart w:id="9" w:name="_Hlk534720586"/>
          <w:bookmarkStart w:id="10" w:name="_Hlk534720587"/>
          <w:r>
            <w:rPr>
              <w:noProof/>
              <w:sz w:val="12"/>
              <w:szCs w:val="12"/>
              <w:lang w:val="es-CO"/>
            </w:rPr>
            <w:drawing>
              <wp:inline distT="0" distB="0" distL="0" distR="0" wp14:anchorId="5F5ADA53" wp14:editId="2D072BB7">
                <wp:extent cx="449679" cy="45000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500" w:type="pct"/>
          <w:vAlign w:val="center"/>
        </w:tcPr>
        <w:p w14:paraId="0AE55F6B" w14:textId="77777777" w:rsidR="00696405" w:rsidRPr="005D5463" w:rsidRDefault="00696405" w:rsidP="00696405">
          <w:pPr>
            <w:jc w:val="right"/>
            <w:rPr>
              <w:sz w:val="12"/>
              <w:szCs w:val="12"/>
              <w:lang w:val="es-CO"/>
            </w:rPr>
          </w:pPr>
        </w:p>
      </w:tc>
      <w:tc>
        <w:tcPr>
          <w:tcW w:w="3500" w:type="pct"/>
          <w:vAlign w:val="center"/>
        </w:tcPr>
        <w:p w14:paraId="1C8A4292" w14:textId="0B50823F" w:rsidR="00696405" w:rsidRPr="0020189F" w:rsidRDefault="00DB2610" w:rsidP="00696405">
          <w:pPr>
            <w:jc w:val="right"/>
            <w:rPr>
              <w:sz w:val="12"/>
              <w:szCs w:val="12"/>
              <w:lang w:val="es-CO"/>
            </w:rPr>
          </w:pPr>
          <w:r w:rsidRPr="00120D8C">
            <w:rPr>
              <w:sz w:val="12"/>
              <w:szCs w:val="12"/>
              <w:lang w:val="es-CO"/>
            </w:rPr>
            <w:t>Modelos hidráulicos 1</w:t>
          </w:r>
          <w:r>
            <w:rPr>
              <w:sz w:val="12"/>
              <w:szCs w:val="12"/>
              <w:lang w:val="es-CO"/>
            </w:rPr>
            <w:t>D</w:t>
          </w:r>
          <w:r w:rsidRPr="00120D8C">
            <w:rPr>
              <w:sz w:val="12"/>
              <w:szCs w:val="12"/>
              <w:lang w:val="es-CO"/>
            </w:rPr>
            <w:t xml:space="preserve"> con </w:t>
          </w:r>
          <w:r w:rsidR="00120D8C" w:rsidRPr="00120D8C">
            <w:rPr>
              <w:sz w:val="12"/>
              <w:szCs w:val="12"/>
              <w:lang w:val="es-CO"/>
            </w:rPr>
            <w:t>HEC-G</w:t>
          </w:r>
          <w:r w:rsidR="00877FB5">
            <w:rPr>
              <w:sz w:val="12"/>
              <w:szCs w:val="12"/>
              <w:lang w:val="es-CO"/>
            </w:rPr>
            <w:t>eo</w:t>
          </w:r>
          <w:r w:rsidR="00120D8C" w:rsidRPr="00120D8C">
            <w:rPr>
              <w:sz w:val="12"/>
              <w:szCs w:val="12"/>
              <w:lang w:val="es-CO"/>
            </w:rPr>
            <w:t>RAS Y HEC-RAS</w:t>
          </w:r>
        </w:p>
        <w:p w14:paraId="7F28A570" w14:textId="1FE7DC88" w:rsidR="00696405" w:rsidRPr="0020189F" w:rsidRDefault="005058CF" w:rsidP="00696405">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8502C2">
            <w:rPr>
              <w:noProof/>
              <w:sz w:val="12"/>
              <w:szCs w:val="12"/>
              <w:lang w:val="es-CO"/>
            </w:rPr>
            <w:t>3. Modelación hidráulica y mapificación</w:t>
          </w:r>
          <w:r>
            <w:rPr>
              <w:sz w:val="12"/>
              <w:szCs w:val="12"/>
              <w:lang w:val="es-CO"/>
            </w:rPr>
            <w:fldChar w:fldCharType="end"/>
          </w:r>
        </w:p>
        <w:p w14:paraId="555FC80D" w14:textId="693AFB5E" w:rsidR="00696405" w:rsidRPr="0020189F" w:rsidRDefault="00696405" w:rsidP="00696405">
          <w:pPr>
            <w:jc w:val="right"/>
            <w:rPr>
              <w:sz w:val="12"/>
              <w:szCs w:val="12"/>
            </w:rPr>
          </w:pPr>
          <w:r w:rsidRPr="0020189F">
            <w:rPr>
              <w:sz w:val="12"/>
              <w:szCs w:val="12"/>
              <w:lang w:val="es-CO"/>
            </w:rPr>
            <w:t>v.</w:t>
          </w:r>
          <w:r w:rsidR="009C0767">
            <w:rPr>
              <w:sz w:val="12"/>
              <w:szCs w:val="12"/>
              <w:lang w:val="es-CO"/>
            </w:rPr>
            <w:t>202</w:t>
          </w:r>
          <w:r w:rsidR="00103FB7">
            <w:rPr>
              <w:sz w:val="12"/>
              <w:szCs w:val="12"/>
              <w:lang w:val="es-CO"/>
            </w:rPr>
            <w:t>1</w:t>
          </w:r>
          <w:r w:rsidR="005058CF">
            <w:rPr>
              <w:sz w:val="12"/>
              <w:szCs w:val="12"/>
              <w:lang w:val="es-CO"/>
            </w:rPr>
            <w:t>1122</w:t>
          </w:r>
        </w:p>
      </w:tc>
    </w:tr>
  </w:tbl>
  <w:bookmarkEnd w:id="9"/>
  <w:bookmarkEnd w:id="10"/>
  <w:p w14:paraId="33890AB8" w14:textId="64D6DD88" w:rsidR="009F2A5F" w:rsidRDefault="004F2ADB">
    <w:pPr>
      <w:pStyle w:val="Header"/>
    </w:pPr>
    <w:r>
      <w:rPr>
        <w:noProof/>
      </w:rPr>
      <w:drawing>
        <wp:anchor distT="0" distB="0" distL="114300" distR="114300" simplePos="0" relativeHeight="251663360" behindDoc="0" locked="0" layoutInCell="1" allowOverlap="1" wp14:anchorId="65888016" wp14:editId="52FF3DDD">
          <wp:simplePos x="0" y="0"/>
          <wp:positionH relativeFrom="page">
            <wp:align>right</wp:align>
          </wp:positionH>
          <wp:positionV relativeFrom="paragraph">
            <wp:posOffset>-730783</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1821AD"/>
    <w:multiLevelType w:val="hybridMultilevel"/>
    <w:tmpl w:val="6944E916"/>
    <w:lvl w:ilvl="0" w:tplc="0C0A000D">
      <w:start w:val="1"/>
      <w:numFmt w:val="bullet"/>
      <w:lvlText w:val=""/>
      <w:lvlJc w:val="left"/>
      <w:pPr>
        <w:ind w:left="720" w:hanging="360"/>
      </w:pPr>
      <w:rPr>
        <w:rFonts w:ascii="Wingdings" w:hAnsi="Wingdings"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30575B1"/>
    <w:multiLevelType w:val="hybridMultilevel"/>
    <w:tmpl w:val="91EC8F4A"/>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1FC4"/>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E39"/>
    <w:rsid w:val="000805CD"/>
    <w:rsid w:val="00081522"/>
    <w:rsid w:val="000815CA"/>
    <w:rsid w:val="0008177D"/>
    <w:rsid w:val="00081D54"/>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AC5"/>
    <w:rsid w:val="000D40A5"/>
    <w:rsid w:val="000D5203"/>
    <w:rsid w:val="000D6F7A"/>
    <w:rsid w:val="000E04F6"/>
    <w:rsid w:val="000E18A0"/>
    <w:rsid w:val="000E3A49"/>
    <w:rsid w:val="000E54D4"/>
    <w:rsid w:val="000E599B"/>
    <w:rsid w:val="000F0395"/>
    <w:rsid w:val="000F0515"/>
    <w:rsid w:val="000F485E"/>
    <w:rsid w:val="000F5B6F"/>
    <w:rsid w:val="000F7F69"/>
    <w:rsid w:val="001004BC"/>
    <w:rsid w:val="00102F7C"/>
    <w:rsid w:val="00103FB7"/>
    <w:rsid w:val="001050AB"/>
    <w:rsid w:val="0010646C"/>
    <w:rsid w:val="00107D12"/>
    <w:rsid w:val="00112D76"/>
    <w:rsid w:val="00115422"/>
    <w:rsid w:val="00115436"/>
    <w:rsid w:val="001167EF"/>
    <w:rsid w:val="00116974"/>
    <w:rsid w:val="00120D8C"/>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6242D"/>
    <w:rsid w:val="0016368B"/>
    <w:rsid w:val="00164255"/>
    <w:rsid w:val="00164B06"/>
    <w:rsid w:val="00164CE2"/>
    <w:rsid w:val="001650E6"/>
    <w:rsid w:val="00167883"/>
    <w:rsid w:val="00167E38"/>
    <w:rsid w:val="00171D46"/>
    <w:rsid w:val="00173E85"/>
    <w:rsid w:val="00175816"/>
    <w:rsid w:val="0017759B"/>
    <w:rsid w:val="00182F93"/>
    <w:rsid w:val="00183DF6"/>
    <w:rsid w:val="00184D81"/>
    <w:rsid w:val="001859B8"/>
    <w:rsid w:val="0018795C"/>
    <w:rsid w:val="00187B22"/>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839"/>
    <w:rsid w:val="00207FBA"/>
    <w:rsid w:val="00211407"/>
    <w:rsid w:val="002114B0"/>
    <w:rsid w:val="0021382C"/>
    <w:rsid w:val="00213DAF"/>
    <w:rsid w:val="002150F1"/>
    <w:rsid w:val="00216DD3"/>
    <w:rsid w:val="00223CB9"/>
    <w:rsid w:val="00224344"/>
    <w:rsid w:val="00224D75"/>
    <w:rsid w:val="00227954"/>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4B02"/>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6204"/>
    <w:rsid w:val="002C65D4"/>
    <w:rsid w:val="002D1D53"/>
    <w:rsid w:val="002D571A"/>
    <w:rsid w:val="002D5A28"/>
    <w:rsid w:val="002D6D06"/>
    <w:rsid w:val="002D7ABA"/>
    <w:rsid w:val="002E3BB7"/>
    <w:rsid w:val="002E491B"/>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4525"/>
    <w:rsid w:val="004269AF"/>
    <w:rsid w:val="004311E3"/>
    <w:rsid w:val="00431250"/>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B7E93"/>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4FDD"/>
    <w:rsid w:val="004D599B"/>
    <w:rsid w:val="004D61F4"/>
    <w:rsid w:val="004D6B56"/>
    <w:rsid w:val="004E0117"/>
    <w:rsid w:val="004E1EE5"/>
    <w:rsid w:val="004E2750"/>
    <w:rsid w:val="004E3713"/>
    <w:rsid w:val="004E3F47"/>
    <w:rsid w:val="004E6FC7"/>
    <w:rsid w:val="004E7B19"/>
    <w:rsid w:val="004F02E6"/>
    <w:rsid w:val="004F1074"/>
    <w:rsid w:val="004F1194"/>
    <w:rsid w:val="004F1568"/>
    <w:rsid w:val="004F1EB4"/>
    <w:rsid w:val="004F2133"/>
    <w:rsid w:val="004F2185"/>
    <w:rsid w:val="004F2ADB"/>
    <w:rsid w:val="004F4BA8"/>
    <w:rsid w:val="004F50BD"/>
    <w:rsid w:val="00502AEC"/>
    <w:rsid w:val="00503611"/>
    <w:rsid w:val="005049A2"/>
    <w:rsid w:val="00504B5E"/>
    <w:rsid w:val="005058CF"/>
    <w:rsid w:val="00505D89"/>
    <w:rsid w:val="0050753E"/>
    <w:rsid w:val="00507F19"/>
    <w:rsid w:val="005100C7"/>
    <w:rsid w:val="0051064C"/>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7A12"/>
    <w:rsid w:val="005B7A64"/>
    <w:rsid w:val="005C268E"/>
    <w:rsid w:val="005C6601"/>
    <w:rsid w:val="005D2313"/>
    <w:rsid w:val="005D2527"/>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4B82"/>
    <w:rsid w:val="00687797"/>
    <w:rsid w:val="00687962"/>
    <w:rsid w:val="00687BA4"/>
    <w:rsid w:val="00691BE6"/>
    <w:rsid w:val="00693378"/>
    <w:rsid w:val="00693899"/>
    <w:rsid w:val="00693BD6"/>
    <w:rsid w:val="006946D8"/>
    <w:rsid w:val="006959DD"/>
    <w:rsid w:val="00696405"/>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537A"/>
    <w:rsid w:val="006C39EF"/>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52A"/>
    <w:rsid w:val="0077488C"/>
    <w:rsid w:val="00774D24"/>
    <w:rsid w:val="00775598"/>
    <w:rsid w:val="00775723"/>
    <w:rsid w:val="00775994"/>
    <w:rsid w:val="00776BEE"/>
    <w:rsid w:val="00777C42"/>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79A7"/>
    <w:rsid w:val="007B1D00"/>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D03"/>
    <w:rsid w:val="007C7E5C"/>
    <w:rsid w:val="007D0677"/>
    <w:rsid w:val="007D0977"/>
    <w:rsid w:val="007D215B"/>
    <w:rsid w:val="007D28FA"/>
    <w:rsid w:val="007D2ED8"/>
    <w:rsid w:val="007D322D"/>
    <w:rsid w:val="007D3E10"/>
    <w:rsid w:val="007D4104"/>
    <w:rsid w:val="007D45B1"/>
    <w:rsid w:val="007D514E"/>
    <w:rsid w:val="007D68D5"/>
    <w:rsid w:val="007D6B9D"/>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02F3"/>
    <w:rsid w:val="00831FA8"/>
    <w:rsid w:val="00833733"/>
    <w:rsid w:val="00833B0F"/>
    <w:rsid w:val="00841F1E"/>
    <w:rsid w:val="00842356"/>
    <w:rsid w:val="00842D76"/>
    <w:rsid w:val="008432B2"/>
    <w:rsid w:val="00843533"/>
    <w:rsid w:val="008440AE"/>
    <w:rsid w:val="008444DE"/>
    <w:rsid w:val="008502C2"/>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77FB5"/>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082E"/>
    <w:rsid w:val="008C2053"/>
    <w:rsid w:val="008C3F07"/>
    <w:rsid w:val="008C3F57"/>
    <w:rsid w:val="008C401C"/>
    <w:rsid w:val="008C4173"/>
    <w:rsid w:val="008C4236"/>
    <w:rsid w:val="008C6D6E"/>
    <w:rsid w:val="008C6FF8"/>
    <w:rsid w:val="008D2312"/>
    <w:rsid w:val="008D2DFC"/>
    <w:rsid w:val="008D4A6B"/>
    <w:rsid w:val="008D5A93"/>
    <w:rsid w:val="008D78AF"/>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160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1D45"/>
    <w:rsid w:val="009A2130"/>
    <w:rsid w:val="009A2856"/>
    <w:rsid w:val="009A28E4"/>
    <w:rsid w:val="009A2DB5"/>
    <w:rsid w:val="009A33CA"/>
    <w:rsid w:val="009A4564"/>
    <w:rsid w:val="009A4664"/>
    <w:rsid w:val="009A551E"/>
    <w:rsid w:val="009A5C83"/>
    <w:rsid w:val="009A7561"/>
    <w:rsid w:val="009B2003"/>
    <w:rsid w:val="009B2A6D"/>
    <w:rsid w:val="009B33BB"/>
    <w:rsid w:val="009B3B0D"/>
    <w:rsid w:val="009B6319"/>
    <w:rsid w:val="009C0767"/>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5BBC"/>
    <w:rsid w:val="00A35FD7"/>
    <w:rsid w:val="00A40BA9"/>
    <w:rsid w:val="00A42BE4"/>
    <w:rsid w:val="00A43065"/>
    <w:rsid w:val="00A44186"/>
    <w:rsid w:val="00A44826"/>
    <w:rsid w:val="00A51314"/>
    <w:rsid w:val="00A51502"/>
    <w:rsid w:val="00A51B59"/>
    <w:rsid w:val="00A51B99"/>
    <w:rsid w:val="00A5503D"/>
    <w:rsid w:val="00A55932"/>
    <w:rsid w:val="00A563E4"/>
    <w:rsid w:val="00A56799"/>
    <w:rsid w:val="00A56A30"/>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A7E2D"/>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439D"/>
    <w:rsid w:val="00AD4907"/>
    <w:rsid w:val="00AD4C47"/>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1653D"/>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232"/>
    <w:rsid w:val="00B5336C"/>
    <w:rsid w:val="00B539EE"/>
    <w:rsid w:val="00B54267"/>
    <w:rsid w:val="00B54946"/>
    <w:rsid w:val="00B553CE"/>
    <w:rsid w:val="00B55FF6"/>
    <w:rsid w:val="00B604BD"/>
    <w:rsid w:val="00B6068E"/>
    <w:rsid w:val="00B62953"/>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76DA6"/>
    <w:rsid w:val="00B808C1"/>
    <w:rsid w:val="00B80F08"/>
    <w:rsid w:val="00B81D38"/>
    <w:rsid w:val="00B82826"/>
    <w:rsid w:val="00B82CDE"/>
    <w:rsid w:val="00B83BCE"/>
    <w:rsid w:val="00B84BDF"/>
    <w:rsid w:val="00B874CB"/>
    <w:rsid w:val="00B876E8"/>
    <w:rsid w:val="00B87C4B"/>
    <w:rsid w:val="00B90639"/>
    <w:rsid w:val="00B91849"/>
    <w:rsid w:val="00B932A3"/>
    <w:rsid w:val="00B945F0"/>
    <w:rsid w:val="00B95D98"/>
    <w:rsid w:val="00B97EDE"/>
    <w:rsid w:val="00BA09C1"/>
    <w:rsid w:val="00BA2424"/>
    <w:rsid w:val="00BA2A1B"/>
    <w:rsid w:val="00BA3418"/>
    <w:rsid w:val="00BA4923"/>
    <w:rsid w:val="00BA6969"/>
    <w:rsid w:val="00BA6F06"/>
    <w:rsid w:val="00BA76CF"/>
    <w:rsid w:val="00BA7C44"/>
    <w:rsid w:val="00BB101A"/>
    <w:rsid w:val="00BB118F"/>
    <w:rsid w:val="00BB20A1"/>
    <w:rsid w:val="00BB2C0D"/>
    <w:rsid w:val="00BB2D80"/>
    <w:rsid w:val="00BB39A9"/>
    <w:rsid w:val="00BB4D4E"/>
    <w:rsid w:val="00BB505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484A"/>
    <w:rsid w:val="00BE51A8"/>
    <w:rsid w:val="00BE58F4"/>
    <w:rsid w:val="00BE71CE"/>
    <w:rsid w:val="00BF10EC"/>
    <w:rsid w:val="00BF17E8"/>
    <w:rsid w:val="00BF62D9"/>
    <w:rsid w:val="00BF703D"/>
    <w:rsid w:val="00C0215A"/>
    <w:rsid w:val="00C02867"/>
    <w:rsid w:val="00C02EDE"/>
    <w:rsid w:val="00C04B42"/>
    <w:rsid w:val="00C0516F"/>
    <w:rsid w:val="00C05A39"/>
    <w:rsid w:val="00C05E5E"/>
    <w:rsid w:val="00C065F7"/>
    <w:rsid w:val="00C12834"/>
    <w:rsid w:val="00C1295C"/>
    <w:rsid w:val="00C15029"/>
    <w:rsid w:val="00C167F4"/>
    <w:rsid w:val="00C23B29"/>
    <w:rsid w:val="00C23E34"/>
    <w:rsid w:val="00C24755"/>
    <w:rsid w:val="00C24AEF"/>
    <w:rsid w:val="00C25CC9"/>
    <w:rsid w:val="00C26FF6"/>
    <w:rsid w:val="00C313CE"/>
    <w:rsid w:val="00C31DC9"/>
    <w:rsid w:val="00C40006"/>
    <w:rsid w:val="00C40B68"/>
    <w:rsid w:val="00C40F93"/>
    <w:rsid w:val="00C40FE2"/>
    <w:rsid w:val="00C44671"/>
    <w:rsid w:val="00C46CCC"/>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14A5"/>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B327D"/>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4559"/>
    <w:rsid w:val="00CE652B"/>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3A7"/>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1E09"/>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2222"/>
    <w:rsid w:val="00DA2769"/>
    <w:rsid w:val="00DA2976"/>
    <w:rsid w:val="00DA2DB5"/>
    <w:rsid w:val="00DA3192"/>
    <w:rsid w:val="00DA40BD"/>
    <w:rsid w:val="00DA749B"/>
    <w:rsid w:val="00DB0C5C"/>
    <w:rsid w:val="00DB2610"/>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68F"/>
    <w:rsid w:val="00E25D31"/>
    <w:rsid w:val="00E2643C"/>
    <w:rsid w:val="00E3061F"/>
    <w:rsid w:val="00E3228A"/>
    <w:rsid w:val="00E33EF7"/>
    <w:rsid w:val="00E35DAF"/>
    <w:rsid w:val="00E40D49"/>
    <w:rsid w:val="00E4107C"/>
    <w:rsid w:val="00E444B0"/>
    <w:rsid w:val="00E53159"/>
    <w:rsid w:val="00E5321D"/>
    <w:rsid w:val="00E5542E"/>
    <w:rsid w:val="00E569C9"/>
    <w:rsid w:val="00E6134D"/>
    <w:rsid w:val="00E65C30"/>
    <w:rsid w:val="00E66F87"/>
    <w:rsid w:val="00E67A9F"/>
    <w:rsid w:val="00E700DA"/>
    <w:rsid w:val="00E7057A"/>
    <w:rsid w:val="00E71B81"/>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E67"/>
    <w:rsid w:val="00EC65E0"/>
    <w:rsid w:val="00EC6DB5"/>
    <w:rsid w:val="00EC7F19"/>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DF1"/>
    <w:rsid w:val="00F408C6"/>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2B8F"/>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767"/>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9C0767"/>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6.wdp"/><Relationship Id="rId42" Type="http://schemas.microsoft.com/office/2007/relationships/hdphoto" Target="media/hdphoto16.wdp"/><Relationship Id="rId47"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4.wdp"/><Relationship Id="rId29" Type="http://schemas.microsoft.com/office/2007/relationships/hdphoto" Target="media/hdphoto10.wdp"/><Relationship Id="rId11" Type="http://schemas.microsoft.com/office/2007/relationships/hdphoto" Target="media/hdphoto2.wdp"/><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7.png"/><Relationship Id="rId40" Type="http://schemas.microsoft.com/office/2007/relationships/hdphoto" Target="media/hdphoto15.wdp"/><Relationship Id="rId45" Type="http://schemas.openxmlformats.org/officeDocument/2006/relationships/image" Target="media/image21.png"/><Relationship Id="rId53" Type="http://schemas.openxmlformats.org/officeDocument/2006/relationships/image" Target="media/image25.png"/><Relationship Id="rId58" Type="http://schemas.microsoft.com/office/2007/relationships/hdphoto" Target="media/hdphoto24.wdp"/><Relationship Id="rId66" Type="http://schemas.openxmlformats.org/officeDocument/2006/relationships/hyperlink" Target="https://github.com/rcfdtools/R.HydroTools/wiki/License" TargetMode="External"/><Relationship Id="rId5" Type="http://schemas.openxmlformats.org/officeDocument/2006/relationships/webSettings" Target="webSettings.xml"/><Relationship Id="rId61" Type="http://schemas.openxmlformats.org/officeDocument/2006/relationships/image" Target="media/image29.png"/><Relationship Id="rId19" Type="http://schemas.microsoft.com/office/2007/relationships/hdphoto" Target="media/hdphoto5.wdp"/><Relationship Id="rId14" Type="http://schemas.microsoft.com/office/2007/relationships/hdphoto" Target="media/hdphoto3.wdp"/><Relationship Id="rId22" Type="http://schemas.openxmlformats.org/officeDocument/2006/relationships/image" Target="media/image9.png"/><Relationship Id="rId27" Type="http://schemas.microsoft.com/office/2007/relationships/hdphoto" Target="media/hdphoto9.wdp"/><Relationship Id="rId30" Type="http://schemas.openxmlformats.org/officeDocument/2006/relationships/image" Target="media/image13.png"/><Relationship Id="rId35" Type="http://schemas.microsoft.com/office/2007/relationships/hdphoto" Target="media/hdphoto13.wdp"/><Relationship Id="rId43" Type="http://schemas.openxmlformats.org/officeDocument/2006/relationships/image" Target="media/image20.png"/><Relationship Id="rId48" Type="http://schemas.microsoft.com/office/2007/relationships/hdphoto" Target="media/hdphoto19.wdp"/><Relationship Id="rId56" Type="http://schemas.microsoft.com/office/2007/relationships/hdphoto" Target="media/hdphoto23.wdp"/><Relationship Id="rId64" Type="http://schemas.microsoft.com/office/2007/relationships/hdphoto" Target="media/hdphoto27.wdp"/><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microsoft.com/office/2007/relationships/hdphoto" Target="media/hdphoto8.wdp"/><Relationship Id="rId33" Type="http://schemas.microsoft.com/office/2007/relationships/hdphoto" Target="media/hdphoto12.wdp"/><Relationship Id="rId38" Type="http://schemas.microsoft.com/office/2007/relationships/hdphoto" Target="media/hdphoto14.wdp"/><Relationship Id="rId46" Type="http://schemas.microsoft.com/office/2007/relationships/hdphoto" Target="media/hdphoto18.wdp"/><Relationship Id="rId59" Type="http://schemas.openxmlformats.org/officeDocument/2006/relationships/image" Target="media/image28.png"/><Relationship Id="rId67"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19.png"/><Relationship Id="rId54" Type="http://schemas.microsoft.com/office/2007/relationships/hdphoto" Target="media/hdphoto22.wdp"/><Relationship Id="rId62" Type="http://schemas.microsoft.com/office/2007/relationships/hdphoto" Target="media/hdphoto26.wdp"/><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7.wdp"/><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image" Target="media/image2.png"/><Relationship Id="rId31" Type="http://schemas.microsoft.com/office/2007/relationships/hdphoto" Target="media/hdphoto11.wdp"/><Relationship Id="rId44" Type="http://schemas.microsoft.com/office/2007/relationships/hdphoto" Target="media/hdphoto17.wdp"/><Relationship Id="rId52" Type="http://schemas.microsoft.com/office/2007/relationships/hdphoto" Target="media/hdphoto21.wdp"/><Relationship Id="rId60" Type="http://schemas.microsoft.com/office/2007/relationships/hdphoto" Target="media/hdphoto25.wdp"/><Relationship Id="rId65" Type="http://schemas.openxmlformats.org/officeDocument/2006/relationships/hyperlink" Target="https://github.com/rcfdtools"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20.wdp"/><Relationship Id="rId55"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85FB10-A204-498E-99D6-E177592EEE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89</TotalTime>
  <Pages>16</Pages>
  <Words>1047</Words>
  <Characters>5974</Characters>
  <Application>Microsoft Office Word</Application>
  <DocSecurity>0</DocSecurity>
  <Lines>49</Lines>
  <Paragraphs>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TSIG_Taller11_Quiz</vt:lpstr>
      <vt:lpstr>Fecha:</vt:lpstr>
    </vt:vector>
  </TitlesOfParts>
  <Company>Santagostino Publicidad</Company>
  <LinksUpToDate>false</LinksUpToDate>
  <CharactersWithSpaces>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TSIG_Taller11_Quiz</dc:title>
  <dc:creator>ESCUELA COL DE INGENIERIA</dc:creator>
  <cp:lastModifiedBy>WILLIAM RICARDO AGUILAR PIÑA</cp:lastModifiedBy>
  <cp:revision>43</cp:revision>
  <cp:lastPrinted>2021-11-22T21:27:00Z</cp:lastPrinted>
  <dcterms:created xsi:type="dcterms:W3CDTF">2019-03-01T15:04:00Z</dcterms:created>
  <dcterms:modified xsi:type="dcterms:W3CDTF">2021-11-22T21:28:00Z</dcterms:modified>
</cp:coreProperties>
</file>