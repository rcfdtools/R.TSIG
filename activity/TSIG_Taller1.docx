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B22AA" w14:textId="54E0D417" w:rsidR="0067393D" w:rsidRDefault="0067393D" w:rsidP="004F1194">
      <w:pPr>
        <w:jc w:val="center"/>
        <w:rPr>
          <w:color w:val="000000" w:themeColor="text1"/>
          <w:sz w:val="24"/>
          <w:szCs w:val="24"/>
          <w:lang w:val="es-CO"/>
        </w:rPr>
      </w:pPr>
    </w:p>
    <w:p w14:paraId="2CC81028" w14:textId="77777777" w:rsidR="001857D3" w:rsidRDefault="001857D3" w:rsidP="004F1194">
      <w:pPr>
        <w:jc w:val="center"/>
        <w:rPr>
          <w:color w:val="000000" w:themeColor="text1"/>
          <w:sz w:val="24"/>
          <w:szCs w:val="24"/>
          <w:lang w:val="es-CO"/>
        </w:rPr>
      </w:pPr>
    </w:p>
    <w:p w14:paraId="79C37595" w14:textId="55131118" w:rsidR="004F1194" w:rsidRDefault="000527B3" w:rsidP="004F1194">
      <w:pPr>
        <w:jc w:val="center"/>
        <w:rPr>
          <w:color w:val="000000" w:themeColor="text1"/>
          <w:sz w:val="24"/>
          <w:szCs w:val="24"/>
          <w:lang w:val="es-CO"/>
        </w:rPr>
      </w:pPr>
      <w:r w:rsidRPr="00703EC5">
        <w:rPr>
          <w:color w:val="000000" w:themeColor="text1"/>
          <w:sz w:val="24"/>
          <w:szCs w:val="24"/>
          <w:lang w:val="es-CO"/>
        </w:rPr>
        <w:t>Fundamentos generales de herramientas GIS</w:t>
      </w:r>
    </w:p>
    <w:p w14:paraId="5783B4FC" w14:textId="7D8634BC" w:rsidR="00414DAE" w:rsidRPr="00414DAE" w:rsidRDefault="00414DAE" w:rsidP="004F1194">
      <w:pPr>
        <w:jc w:val="center"/>
        <w:rPr>
          <w:color w:val="000000" w:themeColor="text1"/>
          <w:lang w:val="es-CO"/>
        </w:rPr>
      </w:pPr>
      <w:r w:rsidRPr="00414DAE">
        <w:rPr>
          <w:color w:val="000000" w:themeColor="text1"/>
          <w:lang w:val="es-CO"/>
        </w:rPr>
        <w:t>https://bit.ly/32chCQ2</w:t>
      </w:r>
    </w:p>
    <w:p w14:paraId="5A82D6FA" w14:textId="03AB023B" w:rsidR="004F1194" w:rsidRDefault="004F1194" w:rsidP="004F1194">
      <w:pPr>
        <w:rPr>
          <w:lang w:val="es-CO"/>
        </w:rPr>
      </w:pPr>
    </w:p>
    <w:p w14:paraId="52814971" w14:textId="7601C59C" w:rsidR="004F1194" w:rsidRDefault="004F1194" w:rsidP="004F1194">
      <w:pPr>
        <w:rPr>
          <w:shd w:val="clear" w:color="auto" w:fill="FFFFFF"/>
        </w:rPr>
      </w:pPr>
      <w:r w:rsidRPr="00ED1917">
        <w:rPr>
          <w:shd w:val="clear" w:color="auto" w:fill="FFFFFF"/>
        </w:rPr>
        <w:t xml:space="preserve">Este </w:t>
      </w:r>
      <w:r>
        <w:rPr>
          <w:shd w:val="clear" w:color="auto" w:fill="FFFFFF"/>
        </w:rPr>
        <w:t>taller</w:t>
      </w:r>
      <w:r w:rsidRPr="00ED1917">
        <w:rPr>
          <w:shd w:val="clear" w:color="auto" w:fill="FFFFFF"/>
        </w:rPr>
        <w:t xml:space="preserve"> es una introducción a Arc</w:t>
      </w:r>
      <w:r w:rsidR="001857D3">
        <w:rPr>
          <w:shd w:val="clear" w:color="auto" w:fill="FFFFFF"/>
        </w:rPr>
        <w:t>GIS,</w:t>
      </w:r>
      <w:r w:rsidR="00CE0C79">
        <w:rPr>
          <w:shd w:val="clear" w:color="auto" w:fill="FFFFFF"/>
        </w:rPr>
        <w:t xml:space="preserve"> QGIS</w:t>
      </w:r>
      <w:r w:rsidR="001857D3">
        <w:rPr>
          <w:shd w:val="clear" w:color="auto" w:fill="FFFFFF"/>
        </w:rPr>
        <w:t xml:space="preserve"> y Python</w:t>
      </w:r>
      <w:r w:rsidRPr="00ED1917">
        <w:rPr>
          <w:shd w:val="clear" w:color="auto" w:fill="FFFFFF"/>
        </w:rPr>
        <w:t xml:space="preserve">. Utilice estas aplicaciones para crear un mapa </w:t>
      </w:r>
      <w:r w:rsidR="00257EB9">
        <w:rPr>
          <w:shd w:val="clear" w:color="auto" w:fill="FFFFFF"/>
        </w:rPr>
        <w:t xml:space="preserve">vectorial </w:t>
      </w:r>
      <w:r w:rsidRPr="00ED1917">
        <w:rPr>
          <w:shd w:val="clear" w:color="auto" w:fill="FFFFFF"/>
        </w:rPr>
        <w:t>de</w:t>
      </w:r>
      <w:r>
        <w:rPr>
          <w:shd w:val="clear" w:color="auto" w:fill="FFFFFF"/>
        </w:rPr>
        <w:t xml:space="preserve"> la zona central de Colombia para departamentos, municipios y </w:t>
      </w:r>
      <w:r w:rsidRPr="00ED1917">
        <w:rPr>
          <w:shd w:val="clear" w:color="auto" w:fill="FFFFFF"/>
        </w:rPr>
        <w:t xml:space="preserve">de las estaciones de </w:t>
      </w:r>
      <w:r>
        <w:rPr>
          <w:shd w:val="clear" w:color="auto" w:fill="FFFFFF"/>
        </w:rPr>
        <w:t>temperatura, precipitación y evaporación</w:t>
      </w:r>
      <w:r w:rsidRPr="00ED1917">
        <w:rPr>
          <w:shd w:val="clear" w:color="auto" w:fill="FFFFFF"/>
        </w:rPr>
        <w:t xml:space="preserve"> y luego elabore gráfica de los datos mensuales </w:t>
      </w:r>
      <w:r>
        <w:rPr>
          <w:shd w:val="clear" w:color="auto" w:fill="FFFFFF"/>
        </w:rPr>
        <w:t>en diferentes valores. Utilic</w:t>
      </w:r>
      <w:r w:rsidRPr="00ED1917">
        <w:rPr>
          <w:shd w:val="clear" w:color="auto" w:fill="FFFFFF"/>
        </w:rPr>
        <w:t xml:space="preserve">e </w:t>
      </w:r>
      <w:proofErr w:type="spellStart"/>
      <w:r w:rsidRPr="00ED1917">
        <w:rPr>
          <w:shd w:val="clear" w:color="auto" w:fill="FFFFFF"/>
        </w:rPr>
        <w:t>ArcCatalog</w:t>
      </w:r>
      <w:proofErr w:type="spellEnd"/>
      <w:r w:rsidRPr="00ED1917">
        <w:rPr>
          <w:shd w:val="clear" w:color="auto" w:fill="FFFFFF"/>
        </w:rPr>
        <w:t xml:space="preserve"> para visualizar cada </w:t>
      </w:r>
      <w:proofErr w:type="spellStart"/>
      <w:r w:rsidRPr="00ED1917">
        <w:rPr>
          <w:shd w:val="clear" w:color="auto" w:fill="FFFFFF"/>
        </w:rPr>
        <w:t>shapefile</w:t>
      </w:r>
      <w:proofErr w:type="spellEnd"/>
      <w:r w:rsidRPr="00ED1917">
        <w:rPr>
          <w:shd w:val="clear" w:color="auto" w:fill="FFFFFF"/>
        </w:rPr>
        <w:t>, sus tablas de atributos</w:t>
      </w:r>
      <w:r w:rsidR="001857D3">
        <w:rPr>
          <w:shd w:val="clear" w:color="auto" w:fill="FFFFFF"/>
        </w:rPr>
        <w:t>,</w:t>
      </w:r>
      <w:r w:rsidRPr="00ED1917">
        <w:rPr>
          <w:shd w:val="clear" w:color="auto" w:fill="FFFFFF"/>
        </w:rPr>
        <w:t xml:space="preserve"> metadatos</w:t>
      </w:r>
      <w:r w:rsidR="00257EB9">
        <w:rPr>
          <w:shd w:val="clear" w:color="auto" w:fill="FFFFFF"/>
        </w:rPr>
        <w:t xml:space="preserve"> y Python para automatizar procesos geográficos</w:t>
      </w:r>
      <w:r w:rsidRPr="00ED1917">
        <w:rPr>
          <w:shd w:val="clear" w:color="auto" w:fill="FFFFFF"/>
        </w:rPr>
        <w:t>.</w:t>
      </w:r>
      <w:r w:rsidR="005A3296">
        <w:rPr>
          <w:shd w:val="clear" w:color="auto" w:fill="FFFFFF"/>
        </w:rPr>
        <w:t xml:space="preserve"> </w:t>
      </w:r>
      <w:r w:rsidR="005A3296" w:rsidRPr="005A3296">
        <w:rPr>
          <w:sz w:val="16"/>
          <w:szCs w:val="16"/>
        </w:rPr>
        <w:t>[v] Clase en video.</w:t>
      </w:r>
    </w:p>
    <w:p w14:paraId="6FD5FD45" w14:textId="77777777" w:rsidR="004F1194" w:rsidRDefault="004F1194" w:rsidP="004F1194">
      <w:pPr>
        <w:rPr>
          <w:lang w:val="es-CO"/>
        </w:rPr>
      </w:pPr>
    </w:p>
    <w:p w14:paraId="305D6AB1" w14:textId="77777777" w:rsidR="004F1194" w:rsidRPr="00F812BA" w:rsidRDefault="004F1194" w:rsidP="004F1194">
      <w:pPr>
        <w:rPr>
          <w:lang w:val="es-CO"/>
        </w:rPr>
      </w:pPr>
    </w:p>
    <w:p w14:paraId="3D831B42" w14:textId="15A3E09C" w:rsidR="00704475" w:rsidRDefault="00A054E8">
      <w:pPr>
        <w:pStyle w:val="TOC1"/>
        <w:tabs>
          <w:tab w:val="right" w:leader="dot" w:pos="9962"/>
        </w:tabs>
        <w:rPr>
          <w:rFonts w:asciiTheme="minorHAnsi" w:eastAsiaTheme="minorEastAsia" w:hAnsiTheme="minorHAnsi" w:cstheme="minorBidi"/>
          <w:noProof/>
          <w:color w:val="auto"/>
          <w:sz w:val="22"/>
          <w:szCs w:val="22"/>
          <w:lang w:val="es-CO" w:eastAsia="es-CO"/>
        </w:rPr>
      </w:pPr>
      <w:r>
        <w:rPr>
          <w:color w:val="595959" w:themeColor="text1" w:themeTint="A6"/>
          <w:lang w:val="es-CO"/>
        </w:rPr>
        <w:fldChar w:fldCharType="begin"/>
      </w:r>
      <w:r>
        <w:rPr>
          <w:color w:val="595959" w:themeColor="text1" w:themeTint="A6"/>
          <w:lang w:val="es-CO"/>
        </w:rPr>
        <w:instrText xml:space="preserve"> TOC \o "1-3" \h \z \u </w:instrText>
      </w:r>
      <w:r>
        <w:rPr>
          <w:color w:val="595959" w:themeColor="text1" w:themeTint="A6"/>
          <w:lang w:val="es-CO"/>
        </w:rPr>
        <w:fldChar w:fldCharType="separate"/>
      </w:r>
      <w:hyperlink w:anchor="_Toc55409046" w:history="1">
        <w:r w:rsidR="00704475" w:rsidRPr="00B03671">
          <w:rPr>
            <w:rStyle w:val="Hyperlink"/>
          </w:rPr>
          <w:t>¿Qué es ArcGIS y QGIS?</w:t>
        </w:r>
        <w:r w:rsidR="00704475">
          <w:rPr>
            <w:noProof/>
            <w:webHidden/>
          </w:rPr>
          <w:tab/>
        </w:r>
        <w:r w:rsidR="00704475">
          <w:rPr>
            <w:noProof/>
            <w:webHidden/>
          </w:rPr>
          <w:fldChar w:fldCharType="begin"/>
        </w:r>
        <w:r w:rsidR="00704475">
          <w:rPr>
            <w:noProof/>
            <w:webHidden/>
          </w:rPr>
          <w:instrText xml:space="preserve"> PAGEREF _Toc55409046 \h </w:instrText>
        </w:r>
        <w:r w:rsidR="00704475">
          <w:rPr>
            <w:noProof/>
            <w:webHidden/>
          </w:rPr>
        </w:r>
        <w:r w:rsidR="00704475">
          <w:rPr>
            <w:noProof/>
            <w:webHidden/>
          </w:rPr>
          <w:fldChar w:fldCharType="separate"/>
        </w:r>
        <w:r w:rsidR="00CB4000">
          <w:rPr>
            <w:noProof/>
            <w:webHidden/>
          </w:rPr>
          <w:t>2</w:t>
        </w:r>
        <w:r w:rsidR="00704475">
          <w:rPr>
            <w:noProof/>
            <w:webHidden/>
          </w:rPr>
          <w:fldChar w:fldCharType="end"/>
        </w:r>
      </w:hyperlink>
    </w:p>
    <w:p w14:paraId="69B97CB4" w14:textId="79194C48" w:rsidR="00704475" w:rsidRDefault="00256B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47" w:history="1">
        <w:r w:rsidR="00704475" w:rsidRPr="00B03671">
          <w:rPr>
            <w:rStyle w:val="Hyperlink"/>
          </w:rPr>
          <w:t>Requerimientos para el desarrollo</w:t>
        </w:r>
        <w:r w:rsidR="00704475">
          <w:rPr>
            <w:noProof/>
            <w:webHidden/>
          </w:rPr>
          <w:tab/>
        </w:r>
        <w:r w:rsidR="00704475">
          <w:rPr>
            <w:noProof/>
            <w:webHidden/>
          </w:rPr>
          <w:fldChar w:fldCharType="begin"/>
        </w:r>
        <w:r w:rsidR="00704475">
          <w:rPr>
            <w:noProof/>
            <w:webHidden/>
          </w:rPr>
          <w:instrText xml:space="preserve"> PAGEREF _Toc55409047 \h </w:instrText>
        </w:r>
        <w:r w:rsidR="00704475">
          <w:rPr>
            <w:noProof/>
            <w:webHidden/>
          </w:rPr>
        </w:r>
        <w:r w:rsidR="00704475">
          <w:rPr>
            <w:noProof/>
            <w:webHidden/>
          </w:rPr>
          <w:fldChar w:fldCharType="separate"/>
        </w:r>
        <w:r w:rsidR="00CB4000">
          <w:rPr>
            <w:noProof/>
            <w:webHidden/>
          </w:rPr>
          <w:t>2</w:t>
        </w:r>
        <w:r w:rsidR="00704475">
          <w:rPr>
            <w:noProof/>
            <w:webHidden/>
          </w:rPr>
          <w:fldChar w:fldCharType="end"/>
        </w:r>
      </w:hyperlink>
    </w:p>
    <w:p w14:paraId="0BF1FB68" w14:textId="7177205F"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48" w:history="1">
        <w:r w:rsidR="00704475" w:rsidRPr="00B03671">
          <w:rPr>
            <w:rStyle w:val="Hyperlink"/>
          </w:rPr>
          <w:t>Herramientas computacionales</w:t>
        </w:r>
        <w:r w:rsidR="00704475">
          <w:rPr>
            <w:noProof/>
            <w:webHidden/>
          </w:rPr>
          <w:tab/>
        </w:r>
        <w:r w:rsidR="00704475">
          <w:rPr>
            <w:noProof/>
            <w:webHidden/>
          </w:rPr>
          <w:fldChar w:fldCharType="begin"/>
        </w:r>
        <w:r w:rsidR="00704475">
          <w:rPr>
            <w:noProof/>
            <w:webHidden/>
          </w:rPr>
          <w:instrText xml:space="preserve"> PAGEREF _Toc55409048 \h </w:instrText>
        </w:r>
        <w:r w:rsidR="00704475">
          <w:rPr>
            <w:noProof/>
            <w:webHidden/>
          </w:rPr>
        </w:r>
        <w:r w:rsidR="00704475">
          <w:rPr>
            <w:noProof/>
            <w:webHidden/>
          </w:rPr>
          <w:fldChar w:fldCharType="separate"/>
        </w:r>
        <w:r w:rsidR="00CB4000">
          <w:rPr>
            <w:noProof/>
            <w:webHidden/>
          </w:rPr>
          <w:t>2</w:t>
        </w:r>
        <w:r w:rsidR="00704475">
          <w:rPr>
            <w:noProof/>
            <w:webHidden/>
          </w:rPr>
          <w:fldChar w:fldCharType="end"/>
        </w:r>
      </w:hyperlink>
    </w:p>
    <w:p w14:paraId="5D467B7A" w14:textId="6756D339"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49" w:history="1">
        <w:r w:rsidR="00704475" w:rsidRPr="00B03671">
          <w:rPr>
            <w:rStyle w:val="Hyperlink"/>
          </w:rPr>
          <w:t>Paquete de datos</w:t>
        </w:r>
        <w:r w:rsidR="00704475">
          <w:rPr>
            <w:noProof/>
            <w:webHidden/>
          </w:rPr>
          <w:tab/>
        </w:r>
        <w:r w:rsidR="00704475">
          <w:rPr>
            <w:noProof/>
            <w:webHidden/>
          </w:rPr>
          <w:fldChar w:fldCharType="begin"/>
        </w:r>
        <w:r w:rsidR="00704475">
          <w:rPr>
            <w:noProof/>
            <w:webHidden/>
          </w:rPr>
          <w:instrText xml:space="preserve"> PAGEREF _Toc55409049 \h </w:instrText>
        </w:r>
        <w:r w:rsidR="00704475">
          <w:rPr>
            <w:noProof/>
            <w:webHidden/>
          </w:rPr>
        </w:r>
        <w:r w:rsidR="00704475">
          <w:rPr>
            <w:noProof/>
            <w:webHidden/>
          </w:rPr>
          <w:fldChar w:fldCharType="separate"/>
        </w:r>
        <w:r w:rsidR="00CB4000">
          <w:rPr>
            <w:noProof/>
            <w:webHidden/>
          </w:rPr>
          <w:t>3</w:t>
        </w:r>
        <w:r w:rsidR="00704475">
          <w:rPr>
            <w:noProof/>
            <w:webHidden/>
          </w:rPr>
          <w:fldChar w:fldCharType="end"/>
        </w:r>
      </w:hyperlink>
    </w:p>
    <w:p w14:paraId="73FBE816" w14:textId="4D15CFF8" w:rsidR="00704475" w:rsidRDefault="00256B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50" w:history="1">
        <w:r w:rsidR="00704475" w:rsidRPr="00B03671">
          <w:rPr>
            <w:rStyle w:val="Hyperlink"/>
          </w:rPr>
          <w:t>1. Visualización general de capas geográficas y mapas base [v]</w:t>
        </w:r>
        <w:r w:rsidR="00704475">
          <w:rPr>
            <w:noProof/>
            <w:webHidden/>
          </w:rPr>
          <w:tab/>
        </w:r>
        <w:r w:rsidR="00704475">
          <w:rPr>
            <w:noProof/>
            <w:webHidden/>
          </w:rPr>
          <w:fldChar w:fldCharType="begin"/>
        </w:r>
        <w:r w:rsidR="00704475">
          <w:rPr>
            <w:noProof/>
            <w:webHidden/>
          </w:rPr>
          <w:instrText xml:space="preserve"> PAGEREF _Toc55409050 \h </w:instrText>
        </w:r>
        <w:r w:rsidR="00704475">
          <w:rPr>
            <w:noProof/>
            <w:webHidden/>
          </w:rPr>
        </w:r>
        <w:r w:rsidR="00704475">
          <w:rPr>
            <w:noProof/>
            <w:webHidden/>
          </w:rPr>
          <w:fldChar w:fldCharType="separate"/>
        </w:r>
        <w:r w:rsidR="00CB4000">
          <w:rPr>
            <w:noProof/>
            <w:webHidden/>
          </w:rPr>
          <w:t>4</w:t>
        </w:r>
        <w:r w:rsidR="00704475">
          <w:rPr>
            <w:noProof/>
            <w:webHidden/>
          </w:rPr>
          <w:fldChar w:fldCharType="end"/>
        </w:r>
      </w:hyperlink>
    </w:p>
    <w:p w14:paraId="22037BFF" w14:textId="7850510C"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1" w:history="1">
        <w:r w:rsidR="00704475" w:rsidRPr="00B03671">
          <w:rPr>
            <w:rStyle w:val="Hyperlink"/>
          </w:rPr>
          <w:t>1.1. Visualización de Shapefiles en ArcMap (ArcGIS for Desktop) [v]</w:t>
        </w:r>
        <w:r w:rsidR="00704475">
          <w:rPr>
            <w:noProof/>
            <w:webHidden/>
          </w:rPr>
          <w:tab/>
        </w:r>
        <w:r w:rsidR="00704475">
          <w:rPr>
            <w:noProof/>
            <w:webHidden/>
          </w:rPr>
          <w:fldChar w:fldCharType="begin"/>
        </w:r>
        <w:r w:rsidR="00704475">
          <w:rPr>
            <w:noProof/>
            <w:webHidden/>
          </w:rPr>
          <w:instrText xml:space="preserve"> PAGEREF _Toc55409051 \h </w:instrText>
        </w:r>
        <w:r w:rsidR="00704475">
          <w:rPr>
            <w:noProof/>
            <w:webHidden/>
          </w:rPr>
        </w:r>
        <w:r w:rsidR="00704475">
          <w:rPr>
            <w:noProof/>
            <w:webHidden/>
          </w:rPr>
          <w:fldChar w:fldCharType="separate"/>
        </w:r>
        <w:r w:rsidR="00CB4000">
          <w:rPr>
            <w:noProof/>
            <w:webHidden/>
          </w:rPr>
          <w:t>4</w:t>
        </w:r>
        <w:r w:rsidR="00704475">
          <w:rPr>
            <w:noProof/>
            <w:webHidden/>
          </w:rPr>
          <w:fldChar w:fldCharType="end"/>
        </w:r>
      </w:hyperlink>
    </w:p>
    <w:p w14:paraId="7AB89D9B" w14:textId="5225EC63"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2" w:history="1">
        <w:r w:rsidR="00704475" w:rsidRPr="00B03671">
          <w:rPr>
            <w:rStyle w:val="Hyperlink"/>
          </w:rPr>
          <w:t>1.2. Visualización de Shapefiles en ArcCatalog [v]</w:t>
        </w:r>
        <w:r w:rsidR="00704475">
          <w:rPr>
            <w:noProof/>
            <w:webHidden/>
          </w:rPr>
          <w:tab/>
        </w:r>
        <w:r w:rsidR="00704475">
          <w:rPr>
            <w:noProof/>
            <w:webHidden/>
          </w:rPr>
          <w:fldChar w:fldCharType="begin"/>
        </w:r>
        <w:r w:rsidR="00704475">
          <w:rPr>
            <w:noProof/>
            <w:webHidden/>
          </w:rPr>
          <w:instrText xml:space="preserve"> PAGEREF _Toc55409052 \h </w:instrText>
        </w:r>
        <w:r w:rsidR="00704475">
          <w:rPr>
            <w:noProof/>
            <w:webHidden/>
          </w:rPr>
        </w:r>
        <w:r w:rsidR="00704475">
          <w:rPr>
            <w:noProof/>
            <w:webHidden/>
          </w:rPr>
          <w:fldChar w:fldCharType="separate"/>
        </w:r>
        <w:r w:rsidR="00CB4000">
          <w:rPr>
            <w:noProof/>
            <w:webHidden/>
          </w:rPr>
          <w:t>7</w:t>
        </w:r>
        <w:r w:rsidR="00704475">
          <w:rPr>
            <w:noProof/>
            <w:webHidden/>
          </w:rPr>
          <w:fldChar w:fldCharType="end"/>
        </w:r>
      </w:hyperlink>
    </w:p>
    <w:p w14:paraId="17833773" w14:textId="26754A22"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3" w:history="1">
        <w:r w:rsidR="00704475" w:rsidRPr="00B03671">
          <w:rPr>
            <w:rStyle w:val="Hyperlink"/>
          </w:rPr>
          <w:t>1.3. Visualización de mapas base usando el servicio en línea de ArcGIS [v]</w:t>
        </w:r>
        <w:r w:rsidR="00704475">
          <w:rPr>
            <w:noProof/>
            <w:webHidden/>
          </w:rPr>
          <w:tab/>
        </w:r>
        <w:r w:rsidR="00704475">
          <w:rPr>
            <w:noProof/>
            <w:webHidden/>
          </w:rPr>
          <w:fldChar w:fldCharType="begin"/>
        </w:r>
        <w:r w:rsidR="00704475">
          <w:rPr>
            <w:noProof/>
            <w:webHidden/>
          </w:rPr>
          <w:instrText xml:space="preserve"> PAGEREF _Toc55409053 \h </w:instrText>
        </w:r>
        <w:r w:rsidR="00704475">
          <w:rPr>
            <w:noProof/>
            <w:webHidden/>
          </w:rPr>
        </w:r>
        <w:r w:rsidR="00704475">
          <w:rPr>
            <w:noProof/>
            <w:webHidden/>
          </w:rPr>
          <w:fldChar w:fldCharType="separate"/>
        </w:r>
        <w:r w:rsidR="00CB4000">
          <w:rPr>
            <w:noProof/>
            <w:webHidden/>
          </w:rPr>
          <w:t>10</w:t>
        </w:r>
        <w:r w:rsidR="00704475">
          <w:rPr>
            <w:noProof/>
            <w:webHidden/>
          </w:rPr>
          <w:fldChar w:fldCharType="end"/>
        </w:r>
      </w:hyperlink>
    </w:p>
    <w:p w14:paraId="1FF2FF3C" w14:textId="19EAD13A"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4" w:history="1">
        <w:r w:rsidR="00704475" w:rsidRPr="00B03671">
          <w:rPr>
            <w:rStyle w:val="Hyperlink"/>
          </w:rPr>
          <w:t>1.4. Visualización en QGIS [v]</w:t>
        </w:r>
        <w:r w:rsidR="00704475">
          <w:rPr>
            <w:noProof/>
            <w:webHidden/>
          </w:rPr>
          <w:tab/>
        </w:r>
        <w:r w:rsidR="00704475">
          <w:rPr>
            <w:noProof/>
            <w:webHidden/>
          </w:rPr>
          <w:fldChar w:fldCharType="begin"/>
        </w:r>
        <w:r w:rsidR="00704475">
          <w:rPr>
            <w:noProof/>
            <w:webHidden/>
          </w:rPr>
          <w:instrText xml:space="preserve"> PAGEREF _Toc55409054 \h </w:instrText>
        </w:r>
        <w:r w:rsidR="00704475">
          <w:rPr>
            <w:noProof/>
            <w:webHidden/>
          </w:rPr>
        </w:r>
        <w:r w:rsidR="00704475">
          <w:rPr>
            <w:noProof/>
            <w:webHidden/>
          </w:rPr>
          <w:fldChar w:fldCharType="separate"/>
        </w:r>
        <w:r w:rsidR="00CB4000">
          <w:rPr>
            <w:noProof/>
            <w:webHidden/>
          </w:rPr>
          <w:t>13</w:t>
        </w:r>
        <w:r w:rsidR="00704475">
          <w:rPr>
            <w:noProof/>
            <w:webHidden/>
          </w:rPr>
          <w:fldChar w:fldCharType="end"/>
        </w:r>
      </w:hyperlink>
    </w:p>
    <w:p w14:paraId="48366D13" w14:textId="4405728C"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5" w:history="1">
        <w:r w:rsidR="00704475" w:rsidRPr="00B03671">
          <w:rPr>
            <w:rStyle w:val="Hyperlink"/>
          </w:rPr>
          <w:t>1.5. Visualización de mapas base usando servicios en línea a través de ArcBruTile [v]</w:t>
        </w:r>
        <w:r w:rsidR="00704475">
          <w:rPr>
            <w:noProof/>
            <w:webHidden/>
          </w:rPr>
          <w:tab/>
        </w:r>
        <w:r w:rsidR="00704475">
          <w:rPr>
            <w:noProof/>
            <w:webHidden/>
          </w:rPr>
          <w:fldChar w:fldCharType="begin"/>
        </w:r>
        <w:r w:rsidR="00704475">
          <w:rPr>
            <w:noProof/>
            <w:webHidden/>
          </w:rPr>
          <w:instrText xml:space="preserve"> PAGEREF _Toc55409055 \h </w:instrText>
        </w:r>
        <w:r w:rsidR="00704475">
          <w:rPr>
            <w:noProof/>
            <w:webHidden/>
          </w:rPr>
        </w:r>
        <w:r w:rsidR="00704475">
          <w:rPr>
            <w:noProof/>
            <w:webHidden/>
          </w:rPr>
          <w:fldChar w:fldCharType="separate"/>
        </w:r>
        <w:r w:rsidR="00CB4000">
          <w:rPr>
            <w:noProof/>
            <w:webHidden/>
          </w:rPr>
          <w:t>15</w:t>
        </w:r>
        <w:r w:rsidR="00704475">
          <w:rPr>
            <w:noProof/>
            <w:webHidden/>
          </w:rPr>
          <w:fldChar w:fldCharType="end"/>
        </w:r>
      </w:hyperlink>
    </w:p>
    <w:p w14:paraId="6B03484B" w14:textId="786E1E48"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6" w:history="1">
        <w:r w:rsidR="00704475" w:rsidRPr="00B03671">
          <w:rPr>
            <w:rStyle w:val="Hyperlink"/>
          </w:rPr>
          <w:t>1.6. Visualización de mapas base usando servicios en línea a través de OpenLayers sobre QGIS [v]</w:t>
        </w:r>
        <w:r w:rsidR="00704475">
          <w:rPr>
            <w:noProof/>
            <w:webHidden/>
          </w:rPr>
          <w:tab/>
        </w:r>
        <w:r w:rsidR="00704475">
          <w:rPr>
            <w:noProof/>
            <w:webHidden/>
          </w:rPr>
          <w:fldChar w:fldCharType="begin"/>
        </w:r>
        <w:r w:rsidR="00704475">
          <w:rPr>
            <w:noProof/>
            <w:webHidden/>
          </w:rPr>
          <w:instrText xml:space="preserve"> PAGEREF _Toc55409056 \h </w:instrText>
        </w:r>
        <w:r w:rsidR="00704475">
          <w:rPr>
            <w:noProof/>
            <w:webHidden/>
          </w:rPr>
        </w:r>
        <w:r w:rsidR="00704475">
          <w:rPr>
            <w:noProof/>
            <w:webHidden/>
          </w:rPr>
          <w:fldChar w:fldCharType="separate"/>
        </w:r>
        <w:r w:rsidR="00CB4000">
          <w:rPr>
            <w:noProof/>
            <w:webHidden/>
          </w:rPr>
          <w:t>15</w:t>
        </w:r>
        <w:r w:rsidR="00704475">
          <w:rPr>
            <w:noProof/>
            <w:webHidden/>
          </w:rPr>
          <w:fldChar w:fldCharType="end"/>
        </w:r>
      </w:hyperlink>
    </w:p>
    <w:p w14:paraId="77F94FA4" w14:textId="357960A3"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7" w:history="1">
        <w:r w:rsidR="00704475" w:rsidRPr="00B03671">
          <w:rPr>
            <w:rStyle w:val="Hyperlink"/>
          </w:rPr>
          <w:t>1.7. Visualización de mapas base como mosaico de servicio XYZ en QGIS [v]</w:t>
        </w:r>
        <w:r w:rsidR="00704475">
          <w:rPr>
            <w:noProof/>
            <w:webHidden/>
          </w:rPr>
          <w:tab/>
        </w:r>
        <w:r w:rsidR="00704475">
          <w:rPr>
            <w:noProof/>
            <w:webHidden/>
          </w:rPr>
          <w:fldChar w:fldCharType="begin"/>
        </w:r>
        <w:r w:rsidR="00704475">
          <w:rPr>
            <w:noProof/>
            <w:webHidden/>
          </w:rPr>
          <w:instrText xml:space="preserve"> PAGEREF _Toc55409057 \h </w:instrText>
        </w:r>
        <w:r w:rsidR="00704475">
          <w:rPr>
            <w:noProof/>
            <w:webHidden/>
          </w:rPr>
        </w:r>
        <w:r w:rsidR="00704475">
          <w:rPr>
            <w:noProof/>
            <w:webHidden/>
          </w:rPr>
          <w:fldChar w:fldCharType="separate"/>
        </w:r>
        <w:r w:rsidR="00CB4000">
          <w:rPr>
            <w:noProof/>
            <w:webHidden/>
          </w:rPr>
          <w:t>17</w:t>
        </w:r>
        <w:r w:rsidR="00704475">
          <w:rPr>
            <w:noProof/>
            <w:webHidden/>
          </w:rPr>
          <w:fldChar w:fldCharType="end"/>
        </w:r>
      </w:hyperlink>
    </w:p>
    <w:p w14:paraId="32714416" w14:textId="3852F5A1"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8" w:history="1">
        <w:r w:rsidR="00704475" w:rsidRPr="00B03671">
          <w:rPr>
            <w:rStyle w:val="Hyperlink"/>
          </w:rPr>
          <w:t>1.8. Instalación manual de plugins o complementos en QGIS</w:t>
        </w:r>
        <w:r w:rsidR="00704475">
          <w:rPr>
            <w:noProof/>
            <w:webHidden/>
          </w:rPr>
          <w:tab/>
        </w:r>
        <w:r w:rsidR="00704475">
          <w:rPr>
            <w:noProof/>
            <w:webHidden/>
          </w:rPr>
          <w:fldChar w:fldCharType="begin"/>
        </w:r>
        <w:r w:rsidR="00704475">
          <w:rPr>
            <w:noProof/>
            <w:webHidden/>
          </w:rPr>
          <w:instrText xml:space="preserve"> PAGEREF _Toc55409058 \h </w:instrText>
        </w:r>
        <w:r w:rsidR="00704475">
          <w:rPr>
            <w:noProof/>
            <w:webHidden/>
          </w:rPr>
        </w:r>
        <w:r w:rsidR="00704475">
          <w:rPr>
            <w:noProof/>
            <w:webHidden/>
          </w:rPr>
          <w:fldChar w:fldCharType="separate"/>
        </w:r>
        <w:r w:rsidR="00CB4000">
          <w:rPr>
            <w:noProof/>
            <w:webHidden/>
          </w:rPr>
          <w:t>18</w:t>
        </w:r>
        <w:r w:rsidR="00704475">
          <w:rPr>
            <w:noProof/>
            <w:webHidden/>
          </w:rPr>
          <w:fldChar w:fldCharType="end"/>
        </w:r>
      </w:hyperlink>
    </w:p>
    <w:p w14:paraId="3E4DBD0F" w14:textId="36F83F14"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59" w:history="1">
        <w:r w:rsidR="00704475" w:rsidRPr="00B03671">
          <w:rPr>
            <w:rStyle w:val="Hyperlink"/>
          </w:rPr>
          <w:t>1.9. Activación de extensiones en ArcGIS for Desktop</w:t>
        </w:r>
        <w:r w:rsidR="00704475">
          <w:rPr>
            <w:noProof/>
            <w:webHidden/>
          </w:rPr>
          <w:tab/>
        </w:r>
        <w:r w:rsidR="00704475">
          <w:rPr>
            <w:noProof/>
            <w:webHidden/>
          </w:rPr>
          <w:fldChar w:fldCharType="begin"/>
        </w:r>
        <w:r w:rsidR="00704475">
          <w:rPr>
            <w:noProof/>
            <w:webHidden/>
          </w:rPr>
          <w:instrText xml:space="preserve"> PAGEREF _Toc55409059 \h </w:instrText>
        </w:r>
        <w:r w:rsidR="00704475">
          <w:rPr>
            <w:noProof/>
            <w:webHidden/>
          </w:rPr>
        </w:r>
        <w:r w:rsidR="00704475">
          <w:rPr>
            <w:noProof/>
            <w:webHidden/>
          </w:rPr>
          <w:fldChar w:fldCharType="separate"/>
        </w:r>
        <w:r w:rsidR="00CB4000">
          <w:rPr>
            <w:noProof/>
            <w:webHidden/>
          </w:rPr>
          <w:t>19</w:t>
        </w:r>
        <w:r w:rsidR="00704475">
          <w:rPr>
            <w:noProof/>
            <w:webHidden/>
          </w:rPr>
          <w:fldChar w:fldCharType="end"/>
        </w:r>
      </w:hyperlink>
    </w:p>
    <w:p w14:paraId="475AC3B6" w14:textId="37D1A7DF" w:rsidR="00704475" w:rsidRDefault="00256B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60" w:history="1">
        <w:r w:rsidR="00704475" w:rsidRPr="00B03671">
          <w:rPr>
            <w:rStyle w:val="Hyperlink"/>
          </w:rPr>
          <w:t>2. Simbología de representación geográfica</w:t>
        </w:r>
        <w:r w:rsidR="00704475">
          <w:rPr>
            <w:noProof/>
            <w:webHidden/>
          </w:rPr>
          <w:tab/>
        </w:r>
        <w:r w:rsidR="00704475">
          <w:rPr>
            <w:noProof/>
            <w:webHidden/>
          </w:rPr>
          <w:fldChar w:fldCharType="begin"/>
        </w:r>
        <w:r w:rsidR="00704475">
          <w:rPr>
            <w:noProof/>
            <w:webHidden/>
          </w:rPr>
          <w:instrText xml:space="preserve"> PAGEREF _Toc55409060 \h </w:instrText>
        </w:r>
        <w:r w:rsidR="00704475">
          <w:rPr>
            <w:noProof/>
            <w:webHidden/>
          </w:rPr>
        </w:r>
        <w:r w:rsidR="00704475">
          <w:rPr>
            <w:noProof/>
            <w:webHidden/>
          </w:rPr>
          <w:fldChar w:fldCharType="separate"/>
        </w:r>
        <w:r w:rsidR="00CB4000">
          <w:rPr>
            <w:noProof/>
            <w:webHidden/>
          </w:rPr>
          <w:t>20</w:t>
        </w:r>
        <w:r w:rsidR="00704475">
          <w:rPr>
            <w:noProof/>
            <w:webHidden/>
          </w:rPr>
          <w:fldChar w:fldCharType="end"/>
        </w:r>
      </w:hyperlink>
    </w:p>
    <w:p w14:paraId="0013001A" w14:textId="0F54405A"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1" w:history="1">
        <w:r w:rsidR="00704475" w:rsidRPr="00B03671">
          <w:rPr>
            <w:rStyle w:val="Hyperlink"/>
          </w:rPr>
          <w:t>2.1. Rotulación de capas geográficas (labels) [v]</w:t>
        </w:r>
        <w:r w:rsidR="00704475">
          <w:rPr>
            <w:noProof/>
            <w:webHidden/>
          </w:rPr>
          <w:tab/>
        </w:r>
        <w:r w:rsidR="00704475">
          <w:rPr>
            <w:noProof/>
            <w:webHidden/>
          </w:rPr>
          <w:fldChar w:fldCharType="begin"/>
        </w:r>
        <w:r w:rsidR="00704475">
          <w:rPr>
            <w:noProof/>
            <w:webHidden/>
          </w:rPr>
          <w:instrText xml:space="preserve"> PAGEREF _Toc55409061 \h </w:instrText>
        </w:r>
        <w:r w:rsidR="00704475">
          <w:rPr>
            <w:noProof/>
            <w:webHidden/>
          </w:rPr>
        </w:r>
        <w:r w:rsidR="00704475">
          <w:rPr>
            <w:noProof/>
            <w:webHidden/>
          </w:rPr>
          <w:fldChar w:fldCharType="separate"/>
        </w:r>
        <w:r w:rsidR="00CB4000">
          <w:rPr>
            <w:noProof/>
            <w:webHidden/>
          </w:rPr>
          <w:t>20</w:t>
        </w:r>
        <w:r w:rsidR="00704475">
          <w:rPr>
            <w:noProof/>
            <w:webHidden/>
          </w:rPr>
          <w:fldChar w:fldCharType="end"/>
        </w:r>
      </w:hyperlink>
    </w:p>
    <w:p w14:paraId="73F796E5" w14:textId="53ACDEB1"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2" w:history="1">
        <w:r w:rsidR="00704475" w:rsidRPr="00B03671">
          <w:rPr>
            <w:rStyle w:val="Hyperlink"/>
          </w:rPr>
          <w:t>2.2. Acceso y consulta de tablas de atributos [v]</w:t>
        </w:r>
        <w:r w:rsidR="00704475">
          <w:rPr>
            <w:noProof/>
            <w:webHidden/>
          </w:rPr>
          <w:tab/>
        </w:r>
        <w:r w:rsidR="00704475">
          <w:rPr>
            <w:noProof/>
            <w:webHidden/>
          </w:rPr>
          <w:fldChar w:fldCharType="begin"/>
        </w:r>
        <w:r w:rsidR="00704475">
          <w:rPr>
            <w:noProof/>
            <w:webHidden/>
          </w:rPr>
          <w:instrText xml:space="preserve"> PAGEREF _Toc55409062 \h </w:instrText>
        </w:r>
        <w:r w:rsidR="00704475">
          <w:rPr>
            <w:noProof/>
            <w:webHidden/>
          </w:rPr>
        </w:r>
        <w:r w:rsidR="00704475">
          <w:rPr>
            <w:noProof/>
            <w:webHidden/>
          </w:rPr>
          <w:fldChar w:fldCharType="separate"/>
        </w:r>
        <w:r w:rsidR="00CB4000">
          <w:rPr>
            <w:noProof/>
            <w:webHidden/>
          </w:rPr>
          <w:t>23</w:t>
        </w:r>
        <w:r w:rsidR="00704475">
          <w:rPr>
            <w:noProof/>
            <w:webHidden/>
          </w:rPr>
          <w:fldChar w:fldCharType="end"/>
        </w:r>
      </w:hyperlink>
    </w:p>
    <w:p w14:paraId="7C64CAE5" w14:textId="453EF4DA"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3" w:history="1">
        <w:r w:rsidR="00704475" w:rsidRPr="00B03671">
          <w:rPr>
            <w:rStyle w:val="Hyperlink"/>
          </w:rPr>
          <w:t>2.3. Visualización simple de elementos [v]</w:t>
        </w:r>
        <w:r w:rsidR="00704475">
          <w:rPr>
            <w:noProof/>
            <w:webHidden/>
          </w:rPr>
          <w:tab/>
        </w:r>
        <w:r w:rsidR="00704475">
          <w:rPr>
            <w:noProof/>
            <w:webHidden/>
          </w:rPr>
          <w:fldChar w:fldCharType="begin"/>
        </w:r>
        <w:r w:rsidR="00704475">
          <w:rPr>
            <w:noProof/>
            <w:webHidden/>
          </w:rPr>
          <w:instrText xml:space="preserve"> PAGEREF _Toc55409063 \h </w:instrText>
        </w:r>
        <w:r w:rsidR="00704475">
          <w:rPr>
            <w:noProof/>
            <w:webHidden/>
          </w:rPr>
        </w:r>
        <w:r w:rsidR="00704475">
          <w:rPr>
            <w:noProof/>
            <w:webHidden/>
          </w:rPr>
          <w:fldChar w:fldCharType="separate"/>
        </w:r>
        <w:r w:rsidR="00CB4000">
          <w:rPr>
            <w:noProof/>
            <w:webHidden/>
          </w:rPr>
          <w:t>24</w:t>
        </w:r>
        <w:r w:rsidR="00704475">
          <w:rPr>
            <w:noProof/>
            <w:webHidden/>
          </w:rPr>
          <w:fldChar w:fldCharType="end"/>
        </w:r>
      </w:hyperlink>
    </w:p>
    <w:p w14:paraId="41C8BCD6" w14:textId="21AA8726"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4" w:history="1">
        <w:r w:rsidR="00704475" w:rsidRPr="00B03671">
          <w:rPr>
            <w:rStyle w:val="Hyperlink"/>
          </w:rPr>
          <w:t>2.4. Simbología por categorías de atributos [v]</w:t>
        </w:r>
        <w:r w:rsidR="00704475">
          <w:rPr>
            <w:noProof/>
            <w:webHidden/>
          </w:rPr>
          <w:tab/>
        </w:r>
        <w:r w:rsidR="00704475">
          <w:rPr>
            <w:noProof/>
            <w:webHidden/>
          </w:rPr>
          <w:fldChar w:fldCharType="begin"/>
        </w:r>
        <w:r w:rsidR="00704475">
          <w:rPr>
            <w:noProof/>
            <w:webHidden/>
          </w:rPr>
          <w:instrText xml:space="preserve"> PAGEREF _Toc55409064 \h </w:instrText>
        </w:r>
        <w:r w:rsidR="00704475">
          <w:rPr>
            <w:noProof/>
            <w:webHidden/>
          </w:rPr>
        </w:r>
        <w:r w:rsidR="00704475">
          <w:rPr>
            <w:noProof/>
            <w:webHidden/>
          </w:rPr>
          <w:fldChar w:fldCharType="separate"/>
        </w:r>
        <w:r w:rsidR="00CB4000">
          <w:rPr>
            <w:noProof/>
            <w:webHidden/>
          </w:rPr>
          <w:t>26</w:t>
        </w:r>
        <w:r w:rsidR="00704475">
          <w:rPr>
            <w:noProof/>
            <w:webHidden/>
          </w:rPr>
          <w:fldChar w:fldCharType="end"/>
        </w:r>
      </w:hyperlink>
    </w:p>
    <w:p w14:paraId="4D012B25" w14:textId="3D415E91"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5" w:history="1">
        <w:r w:rsidR="00704475" w:rsidRPr="00B03671">
          <w:rPr>
            <w:rStyle w:val="Hyperlink"/>
          </w:rPr>
          <w:t>2.5. Simbología por cantidades [v]</w:t>
        </w:r>
        <w:r w:rsidR="00704475">
          <w:rPr>
            <w:noProof/>
            <w:webHidden/>
          </w:rPr>
          <w:tab/>
        </w:r>
        <w:r w:rsidR="00704475">
          <w:rPr>
            <w:noProof/>
            <w:webHidden/>
          </w:rPr>
          <w:fldChar w:fldCharType="begin"/>
        </w:r>
        <w:r w:rsidR="00704475">
          <w:rPr>
            <w:noProof/>
            <w:webHidden/>
          </w:rPr>
          <w:instrText xml:space="preserve"> PAGEREF _Toc55409065 \h </w:instrText>
        </w:r>
        <w:r w:rsidR="00704475">
          <w:rPr>
            <w:noProof/>
            <w:webHidden/>
          </w:rPr>
        </w:r>
        <w:r w:rsidR="00704475">
          <w:rPr>
            <w:noProof/>
            <w:webHidden/>
          </w:rPr>
          <w:fldChar w:fldCharType="separate"/>
        </w:r>
        <w:r w:rsidR="00CB4000">
          <w:rPr>
            <w:noProof/>
            <w:webHidden/>
          </w:rPr>
          <w:t>27</w:t>
        </w:r>
        <w:r w:rsidR="00704475">
          <w:rPr>
            <w:noProof/>
            <w:webHidden/>
          </w:rPr>
          <w:fldChar w:fldCharType="end"/>
        </w:r>
      </w:hyperlink>
    </w:p>
    <w:p w14:paraId="40E0F645" w14:textId="11E053FA"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6" w:history="1">
        <w:r w:rsidR="00704475" w:rsidRPr="00B03671">
          <w:rPr>
            <w:rStyle w:val="Hyperlink"/>
          </w:rPr>
          <w:t>2.6. Visualización mediante gráficos [v]</w:t>
        </w:r>
        <w:r w:rsidR="00704475">
          <w:rPr>
            <w:noProof/>
            <w:webHidden/>
          </w:rPr>
          <w:tab/>
        </w:r>
        <w:r w:rsidR="00704475">
          <w:rPr>
            <w:noProof/>
            <w:webHidden/>
          </w:rPr>
          <w:fldChar w:fldCharType="begin"/>
        </w:r>
        <w:r w:rsidR="00704475">
          <w:rPr>
            <w:noProof/>
            <w:webHidden/>
          </w:rPr>
          <w:instrText xml:space="preserve"> PAGEREF _Toc55409066 \h </w:instrText>
        </w:r>
        <w:r w:rsidR="00704475">
          <w:rPr>
            <w:noProof/>
            <w:webHidden/>
          </w:rPr>
        </w:r>
        <w:r w:rsidR="00704475">
          <w:rPr>
            <w:noProof/>
            <w:webHidden/>
          </w:rPr>
          <w:fldChar w:fldCharType="separate"/>
        </w:r>
        <w:r w:rsidR="00CB4000">
          <w:rPr>
            <w:noProof/>
            <w:webHidden/>
          </w:rPr>
          <w:t>33</w:t>
        </w:r>
        <w:r w:rsidR="00704475">
          <w:rPr>
            <w:noProof/>
            <w:webHidden/>
          </w:rPr>
          <w:fldChar w:fldCharType="end"/>
        </w:r>
      </w:hyperlink>
    </w:p>
    <w:p w14:paraId="11548804" w14:textId="04DB40EB"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7" w:history="1">
        <w:r w:rsidR="00704475" w:rsidRPr="00B03671">
          <w:rPr>
            <w:rStyle w:val="Hyperlink"/>
          </w:rPr>
          <w:t>2.7. Visualización mediante múltiples atributos</w:t>
        </w:r>
        <w:r w:rsidR="00704475">
          <w:rPr>
            <w:noProof/>
            <w:webHidden/>
          </w:rPr>
          <w:tab/>
        </w:r>
        <w:r w:rsidR="00704475">
          <w:rPr>
            <w:noProof/>
            <w:webHidden/>
          </w:rPr>
          <w:fldChar w:fldCharType="begin"/>
        </w:r>
        <w:r w:rsidR="00704475">
          <w:rPr>
            <w:noProof/>
            <w:webHidden/>
          </w:rPr>
          <w:instrText xml:space="preserve"> PAGEREF _Toc55409067 \h </w:instrText>
        </w:r>
        <w:r w:rsidR="00704475">
          <w:rPr>
            <w:noProof/>
            <w:webHidden/>
          </w:rPr>
        </w:r>
        <w:r w:rsidR="00704475">
          <w:rPr>
            <w:noProof/>
            <w:webHidden/>
          </w:rPr>
          <w:fldChar w:fldCharType="separate"/>
        </w:r>
        <w:r w:rsidR="00CB4000">
          <w:rPr>
            <w:noProof/>
            <w:webHidden/>
          </w:rPr>
          <w:t>33</w:t>
        </w:r>
        <w:r w:rsidR="00704475">
          <w:rPr>
            <w:noProof/>
            <w:webHidden/>
          </w:rPr>
          <w:fldChar w:fldCharType="end"/>
        </w:r>
      </w:hyperlink>
    </w:p>
    <w:p w14:paraId="72F2B7D9" w14:textId="08490667"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68" w:history="1">
        <w:r w:rsidR="00704475" w:rsidRPr="00B03671">
          <w:rPr>
            <w:rStyle w:val="Hyperlink"/>
          </w:rPr>
          <w:t>2.8. Clasificaciones para representación de datos numéricos [v]</w:t>
        </w:r>
        <w:r w:rsidR="00704475">
          <w:rPr>
            <w:noProof/>
            <w:webHidden/>
          </w:rPr>
          <w:tab/>
        </w:r>
        <w:r w:rsidR="00704475">
          <w:rPr>
            <w:noProof/>
            <w:webHidden/>
          </w:rPr>
          <w:fldChar w:fldCharType="begin"/>
        </w:r>
        <w:r w:rsidR="00704475">
          <w:rPr>
            <w:noProof/>
            <w:webHidden/>
          </w:rPr>
          <w:instrText xml:space="preserve"> PAGEREF _Toc55409068 \h </w:instrText>
        </w:r>
        <w:r w:rsidR="00704475">
          <w:rPr>
            <w:noProof/>
            <w:webHidden/>
          </w:rPr>
        </w:r>
        <w:r w:rsidR="00704475">
          <w:rPr>
            <w:noProof/>
            <w:webHidden/>
          </w:rPr>
          <w:fldChar w:fldCharType="separate"/>
        </w:r>
        <w:r w:rsidR="00CB4000">
          <w:rPr>
            <w:noProof/>
            <w:webHidden/>
          </w:rPr>
          <w:t>35</w:t>
        </w:r>
        <w:r w:rsidR="00704475">
          <w:rPr>
            <w:noProof/>
            <w:webHidden/>
          </w:rPr>
          <w:fldChar w:fldCharType="end"/>
        </w:r>
      </w:hyperlink>
    </w:p>
    <w:p w14:paraId="6483FB16" w14:textId="05EC763B" w:rsidR="00704475" w:rsidRDefault="00256B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69" w:history="1">
        <w:r w:rsidR="00704475" w:rsidRPr="00B03671">
          <w:rPr>
            <w:rStyle w:val="Hyperlink"/>
          </w:rPr>
          <w:t>3. Manipulación gráfica</w:t>
        </w:r>
        <w:r w:rsidR="00704475">
          <w:rPr>
            <w:noProof/>
            <w:webHidden/>
          </w:rPr>
          <w:tab/>
        </w:r>
        <w:r w:rsidR="00704475">
          <w:rPr>
            <w:noProof/>
            <w:webHidden/>
          </w:rPr>
          <w:fldChar w:fldCharType="begin"/>
        </w:r>
        <w:r w:rsidR="00704475">
          <w:rPr>
            <w:noProof/>
            <w:webHidden/>
          </w:rPr>
          <w:instrText xml:space="preserve"> PAGEREF _Toc55409069 \h </w:instrText>
        </w:r>
        <w:r w:rsidR="00704475">
          <w:rPr>
            <w:noProof/>
            <w:webHidden/>
          </w:rPr>
        </w:r>
        <w:r w:rsidR="00704475">
          <w:rPr>
            <w:noProof/>
            <w:webHidden/>
          </w:rPr>
          <w:fldChar w:fldCharType="separate"/>
        </w:r>
        <w:r w:rsidR="00CB4000">
          <w:rPr>
            <w:noProof/>
            <w:webHidden/>
          </w:rPr>
          <w:t>38</w:t>
        </w:r>
        <w:r w:rsidR="00704475">
          <w:rPr>
            <w:noProof/>
            <w:webHidden/>
          </w:rPr>
          <w:fldChar w:fldCharType="end"/>
        </w:r>
      </w:hyperlink>
    </w:p>
    <w:p w14:paraId="3644738D" w14:textId="670392CC"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0" w:history="1">
        <w:r w:rsidR="00704475" w:rsidRPr="00B03671">
          <w:rPr>
            <w:rStyle w:val="Hyperlink"/>
          </w:rPr>
          <w:t>3.1. Propiedades de símbolos</w:t>
        </w:r>
        <w:r w:rsidR="00704475">
          <w:rPr>
            <w:noProof/>
            <w:webHidden/>
          </w:rPr>
          <w:tab/>
        </w:r>
        <w:r w:rsidR="00704475">
          <w:rPr>
            <w:noProof/>
            <w:webHidden/>
          </w:rPr>
          <w:fldChar w:fldCharType="begin"/>
        </w:r>
        <w:r w:rsidR="00704475">
          <w:rPr>
            <w:noProof/>
            <w:webHidden/>
          </w:rPr>
          <w:instrText xml:space="preserve"> PAGEREF _Toc55409070 \h </w:instrText>
        </w:r>
        <w:r w:rsidR="00704475">
          <w:rPr>
            <w:noProof/>
            <w:webHidden/>
          </w:rPr>
        </w:r>
        <w:r w:rsidR="00704475">
          <w:rPr>
            <w:noProof/>
            <w:webHidden/>
          </w:rPr>
          <w:fldChar w:fldCharType="separate"/>
        </w:r>
        <w:r w:rsidR="00CB4000">
          <w:rPr>
            <w:noProof/>
            <w:webHidden/>
          </w:rPr>
          <w:t>38</w:t>
        </w:r>
        <w:r w:rsidR="00704475">
          <w:rPr>
            <w:noProof/>
            <w:webHidden/>
          </w:rPr>
          <w:fldChar w:fldCharType="end"/>
        </w:r>
      </w:hyperlink>
    </w:p>
    <w:p w14:paraId="7B11CC06" w14:textId="644D3970"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1" w:history="1">
        <w:r w:rsidR="00704475" w:rsidRPr="00B03671">
          <w:rPr>
            <w:rStyle w:val="Hyperlink"/>
          </w:rPr>
          <w:t>3.2. Manejo avanzado de rótulos [v]</w:t>
        </w:r>
        <w:r w:rsidR="00704475">
          <w:rPr>
            <w:noProof/>
            <w:webHidden/>
          </w:rPr>
          <w:tab/>
        </w:r>
        <w:r w:rsidR="00704475">
          <w:rPr>
            <w:noProof/>
            <w:webHidden/>
          </w:rPr>
          <w:fldChar w:fldCharType="begin"/>
        </w:r>
        <w:r w:rsidR="00704475">
          <w:rPr>
            <w:noProof/>
            <w:webHidden/>
          </w:rPr>
          <w:instrText xml:space="preserve"> PAGEREF _Toc55409071 \h </w:instrText>
        </w:r>
        <w:r w:rsidR="00704475">
          <w:rPr>
            <w:noProof/>
            <w:webHidden/>
          </w:rPr>
        </w:r>
        <w:r w:rsidR="00704475">
          <w:rPr>
            <w:noProof/>
            <w:webHidden/>
          </w:rPr>
          <w:fldChar w:fldCharType="separate"/>
        </w:r>
        <w:r w:rsidR="00CB4000">
          <w:rPr>
            <w:noProof/>
            <w:webHidden/>
          </w:rPr>
          <w:t>39</w:t>
        </w:r>
        <w:r w:rsidR="00704475">
          <w:rPr>
            <w:noProof/>
            <w:webHidden/>
          </w:rPr>
          <w:fldChar w:fldCharType="end"/>
        </w:r>
      </w:hyperlink>
    </w:p>
    <w:p w14:paraId="74CD0048" w14:textId="2AE8EB31"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2" w:history="1">
        <w:r w:rsidR="00704475" w:rsidRPr="00B03671">
          <w:rPr>
            <w:rStyle w:val="Hyperlink"/>
          </w:rPr>
          <w:t>3.3. Visualización por escalas [v]</w:t>
        </w:r>
        <w:r w:rsidR="00704475">
          <w:rPr>
            <w:noProof/>
            <w:webHidden/>
          </w:rPr>
          <w:tab/>
        </w:r>
        <w:r w:rsidR="00704475">
          <w:rPr>
            <w:noProof/>
            <w:webHidden/>
          </w:rPr>
          <w:fldChar w:fldCharType="begin"/>
        </w:r>
        <w:r w:rsidR="00704475">
          <w:rPr>
            <w:noProof/>
            <w:webHidden/>
          </w:rPr>
          <w:instrText xml:space="preserve"> PAGEREF _Toc55409072 \h </w:instrText>
        </w:r>
        <w:r w:rsidR="00704475">
          <w:rPr>
            <w:noProof/>
            <w:webHidden/>
          </w:rPr>
        </w:r>
        <w:r w:rsidR="00704475">
          <w:rPr>
            <w:noProof/>
            <w:webHidden/>
          </w:rPr>
          <w:fldChar w:fldCharType="separate"/>
        </w:r>
        <w:r w:rsidR="00CB4000">
          <w:rPr>
            <w:noProof/>
            <w:webHidden/>
          </w:rPr>
          <w:t>41</w:t>
        </w:r>
        <w:r w:rsidR="00704475">
          <w:rPr>
            <w:noProof/>
            <w:webHidden/>
          </w:rPr>
          <w:fldChar w:fldCharType="end"/>
        </w:r>
      </w:hyperlink>
    </w:p>
    <w:p w14:paraId="7790BEF7" w14:textId="6A7D13A1"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3" w:history="1">
        <w:r w:rsidR="00704475" w:rsidRPr="00B03671">
          <w:rPr>
            <w:rStyle w:val="Hyperlink"/>
          </w:rPr>
          <w:t>3.4. Filtros espaciales por atributos de entidades geográficas usando Query Builder [v]</w:t>
        </w:r>
        <w:r w:rsidR="00704475">
          <w:rPr>
            <w:noProof/>
            <w:webHidden/>
          </w:rPr>
          <w:tab/>
        </w:r>
        <w:r w:rsidR="00704475">
          <w:rPr>
            <w:noProof/>
            <w:webHidden/>
          </w:rPr>
          <w:fldChar w:fldCharType="begin"/>
        </w:r>
        <w:r w:rsidR="00704475">
          <w:rPr>
            <w:noProof/>
            <w:webHidden/>
          </w:rPr>
          <w:instrText xml:space="preserve"> PAGEREF _Toc55409073 \h </w:instrText>
        </w:r>
        <w:r w:rsidR="00704475">
          <w:rPr>
            <w:noProof/>
            <w:webHidden/>
          </w:rPr>
        </w:r>
        <w:r w:rsidR="00704475">
          <w:rPr>
            <w:noProof/>
            <w:webHidden/>
          </w:rPr>
          <w:fldChar w:fldCharType="separate"/>
        </w:r>
        <w:r w:rsidR="00CB4000">
          <w:rPr>
            <w:noProof/>
            <w:webHidden/>
          </w:rPr>
          <w:t>43</w:t>
        </w:r>
        <w:r w:rsidR="00704475">
          <w:rPr>
            <w:noProof/>
            <w:webHidden/>
          </w:rPr>
          <w:fldChar w:fldCharType="end"/>
        </w:r>
      </w:hyperlink>
    </w:p>
    <w:p w14:paraId="06FB10D4" w14:textId="1AEC7F7C" w:rsidR="00704475" w:rsidRDefault="00256B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74" w:history="1">
        <w:r w:rsidR="00704475" w:rsidRPr="00B03671">
          <w:rPr>
            <w:rStyle w:val="Hyperlink"/>
          </w:rPr>
          <w:t>4. Archivos de configuración de capas (Layer File) [v]</w:t>
        </w:r>
        <w:r w:rsidR="00704475">
          <w:rPr>
            <w:noProof/>
            <w:webHidden/>
          </w:rPr>
          <w:tab/>
        </w:r>
        <w:r w:rsidR="00704475">
          <w:rPr>
            <w:noProof/>
            <w:webHidden/>
          </w:rPr>
          <w:fldChar w:fldCharType="begin"/>
        </w:r>
        <w:r w:rsidR="00704475">
          <w:rPr>
            <w:noProof/>
            <w:webHidden/>
          </w:rPr>
          <w:instrText xml:space="preserve"> PAGEREF _Toc55409074 \h </w:instrText>
        </w:r>
        <w:r w:rsidR="00704475">
          <w:rPr>
            <w:noProof/>
            <w:webHidden/>
          </w:rPr>
        </w:r>
        <w:r w:rsidR="00704475">
          <w:rPr>
            <w:noProof/>
            <w:webHidden/>
          </w:rPr>
          <w:fldChar w:fldCharType="separate"/>
        </w:r>
        <w:r w:rsidR="00CB4000">
          <w:rPr>
            <w:noProof/>
            <w:webHidden/>
          </w:rPr>
          <w:t>45</w:t>
        </w:r>
        <w:r w:rsidR="00704475">
          <w:rPr>
            <w:noProof/>
            <w:webHidden/>
          </w:rPr>
          <w:fldChar w:fldCharType="end"/>
        </w:r>
      </w:hyperlink>
    </w:p>
    <w:p w14:paraId="68C15BAC" w14:textId="19221F89" w:rsidR="00704475" w:rsidRDefault="00256B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409075" w:history="1">
        <w:r w:rsidR="00704475" w:rsidRPr="00B03671">
          <w:rPr>
            <w:rStyle w:val="Hyperlink"/>
          </w:rPr>
          <w:t>5. Gráficas a partir de las tablas de atributos [v]</w:t>
        </w:r>
        <w:r w:rsidR="00704475">
          <w:rPr>
            <w:noProof/>
            <w:webHidden/>
          </w:rPr>
          <w:tab/>
        </w:r>
        <w:r w:rsidR="00704475">
          <w:rPr>
            <w:noProof/>
            <w:webHidden/>
          </w:rPr>
          <w:fldChar w:fldCharType="begin"/>
        </w:r>
        <w:r w:rsidR="00704475">
          <w:rPr>
            <w:noProof/>
            <w:webHidden/>
          </w:rPr>
          <w:instrText xml:space="preserve"> PAGEREF _Toc55409075 \h </w:instrText>
        </w:r>
        <w:r w:rsidR="00704475">
          <w:rPr>
            <w:noProof/>
            <w:webHidden/>
          </w:rPr>
        </w:r>
        <w:r w:rsidR="00704475">
          <w:rPr>
            <w:noProof/>
            <w:webHidden/>
          </w:rPr>
          <w:fldChar w:fldCharType="separate"/>
        </w:r>
        <w:r w:rsidR="00CB4000">
          <w:rPr>
            <w:noProof/>
            <w:webHidden/>
          </w:rPr>
          <w:t>47</w:t>
        </w:r>
        <w:r w:rsidR="00704475">
          <w:rPr>
            <w:noProof/>
            <w:webHidden/>
          </w:rPr>
          <w:fldChar w:fldCharType="end"/>
        </w:r>
      </w:hyperlink>
    </w:p>
    <w:p w14:paraId="5CE6BA56" w14:textId="737DFE36"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6" w:history="1">
        <w:r w:rsidR="00704475" w:rsidRPr="00B03671">
          <w:rPr>
            <w:rStyle w:val="Hyperlink"/>
          </w:rPr>
          <w:t>5.1. Gráfico de una variable</w:t>
        </w:r>
        <w:r w:rsidR="00704475">
          <w:rPr>
            <w:noProof/>
            <w:webHidden/>
          </w:rPr>
          <w:tab/>
        </w:r>
        <w:r w:rsidR="00704475">
          <w:rPr>
            <w:noProof/>
            <w:webHidden/>
          </w:rPr>
          <w:fldChar w:fldCharType="begin"/>
        </w:r>
        <w:r w:rsidR="00704475">
          <w:rPr>
            <w:noProof/>
            <w:webHidden/>
          </w:rPr>
          <w:instrText xml:space="preserve"> PAGEREF _Toc55409076 \h </w:instrText>
        </w:r>
        <w:r w:rsidR="00704475">
          <w:rPr>
            <w:noProof/>
            <w:webHidden/>
          </w:rPr>
        </w:r>
        <w:r w:rsidR="00704475">
          <w:rPr>
            <w:noProof/>
            <w:webHidden/>
          </w:rPr>
          <w:fldChar w:fldCharType="separate"/>
        </w:r>
        <w:r w:rsidR="00CB4000">
          <w:rPr>
            <w:noProof/>
            <w:webHidden/>
          </w:rPr>
          <w:t>47</w:t>
        </w:r>
        <w:r w:rsidR="00704475">
          <w:rPr>
            <w:noProof/>
            <w:webHidden/>
          </w:rPr>
          <w:fldChar w:fldCharType="end"/>
        </w:r>
      </w:hyperlink>
    </w:p>
    <w:p w14:paraId="1A8761D1" w14:textId="4436FB20" w:rsidR="00704475" w:rsidRDefault="00256B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409077" w:history="1">
        <w:r w:rsidR="00704475" w:rsidRPr="00B03671">
          <w:rPr>
            <w:rStyle w:val="Hyperlink"/>
          </w:rPr>
          <w:t>5.2. Gráficos de matriz de dispersión</w:t>
        </w:r>
        <w:r w:rsidR="00704475">
          <w:rPr>
            <w:noProof/>
            <w:webHidden/>
          </w:rPr>
          <w:tab/>
        </w:r>
        <w:r w:rsidR="00704475">
          <w:rPr>
            <w:noProof/>
            <w:webHidden/>
          </w:rPr>
          <w:fldChar w:fldCharType="begin"/>
        </w:r>
        <w:r w:rsidR="00704475">
          <w:rPr>
            <w:noProof/>
            <w:webHidden/>
          </w:rPr>
          <w:instrText xml:space="preserve"> PAGEREF _Toc55409077 \h </w:instrText>
        </w:r>
        <w:r w:rsidR="00704475">
          <w:rPr>
            <w:noProof/>
            <w:webHidden/>
          </w:rPr>
        </w:r>
        <w:r w:rsidR="00704475">
          <w:rPr>
            <w:noProof/>
            <w:webHidden/>
          </w:rPr>
          <w:fldChar w:fldCharType="separate"/>
        </w:r>
        <w:r w:rsidR="00CB4000">
          <w:rPr>
            <w:noProof/>
            <w:webHidden/>
          </w:rPr>
          <w:t>50</w:t>
        </w:r>
        <w:r w:rsidR="00704475">
          <w:rPr>
            <w:noProof/>
            <w:webHidden/>
          </w:rPr>
          <w:fldChar w:fldCharType="end"/>
        </w:r>
      </w:hyperlink>
    </w:p>
    <w:p w14:paraId="350494BA" w14:textId="56C049F8" w:rsidR="007A3FD4" w:rsidRDefault="00A054E8" w:rsidP="008B01C1">
      <w:pPr>
        <w:ind w:left="284" w:hanging="284"/>
        <w:rPr>
          <w:color w:val="595959" w:themeColor="text1" w:themeTint="A6"/>
          <w:lang w:val="es-CO"/>
        </w:rPr>
      </w:pPr>
      <w:r>
        <w:rPr>
          <w:color w:val="595959" w:themeColor="text1" w:themeTint="A6"/>
          <w:lang w:val="es-CO"/>
        </w:rPr>
        <w:fldChar w:fldCharType="end"/>
      </w:r>
    </w:p>
    <w:p w14:paraId="4CBA4A03" w14:textId="77777777" w:rsidR="007A3FD4" w:rsidRDefault="007A3FD4">
      <w:pPr>
        <w:jc w:val="left"/>
        <w:rPr>
          <w:color w:val="595959" w:themeColor="text1" w:themeTint="A6"/>
          <w:lang w:val="es-CO"/>
        </w:rPr>
      </w:pPr>
      <w:r>
        <w:rPr>
          <w:color w:val="595959" w:themeColor="text1" w:themeTint="A6"/>
          <w:lang w:val="es-CO"/>
        </w:rPr>
        <w:br w:type="page"/>
      </w:r>
    </w:p>
    <w:p w14:paraId="328BB73D" w14:textId="5F891705" w:rsidR="004F1194" w:rsidRPr="00BD5D26" w:rsidRDefault="000527B3" w:rsidP="004F1194">
      <w:pPr>
        <w:pStyle w:val="Heading1"/>
      </w:pPr>
      <w:bookmarkStart w:id="0" w:name="_Toc55409046"/>
      <w:r w:rsidRPr="00BD5D26">
        <w:lastRenderedPageBreak/>
        <w:t>¿Qué es A</w:t>
      </w:r>
      <w:r>
        <w:t>rc</w:t>
      </w:r>
      <w:r w:rsidRPr="00BD5D26">
        <w:t>GIS y QGIS?</w:t>
      </w:r>
      <w:bookmarkEnd w:id="0"/>
    </w:p>
    <w:p w14:paraId="3501636C" w14:textId="77777777" w:rsidR="004F1194" w:rsidRPr="00721AD4" w:rsidRDefault="004F1194" w:rsidP="004F1194">
      <w:pPr>
        <w:rPr>
          <w:lang w:val="es-CO"/>
        </w:rPr>
      </w:pPr>
    </w:p>
    <w:p w14:paraId="114FEBEC" w14:textId="5F981D2A" w:rsidR="004F1194" w:rsidRDefault="004F1194" w:rsidP="004F1194">
      <w:pPr>
        <w:rPr>
          <w:shd w:val="clear" w:color="auto" w:fill="FFFFFF"/>
        </w:rPr>
      </w:pPr>
      <w:r>
        <w:rPr>
          <w:shd w:val="clear" w:color="auto" w:fill="FFFFFF"/>
        </w:rPr>
        <w:t>ArcGIS</w:t>
      </w:r>
      <w:r w:rsidRPr="00ED1917">
        <w:rPr>
          <w:shd w:val="clear" w:color="auto" w:fill="FFFFFF"/>
        </w:rPr>
        <w:t xml:space="preserve"> es un software</w:t>
      </w:r>
      <w:r w:rsidR="00E069DF">
        <w:rPr>
          <w:shd w:val="clear" w:color="auto" w:fill="FFFFFF"/>
        </w:rPr>
        <w:t xml:space="preserve"> comercial</w:t>
      </w:r>
      <w:r w:rsidRPr="00ED1917">
        <w:rPr>
          <w:shd w:val="clear" w:color="auto" w:fill="FFFFFF"/>
        </w:rPr>
        <w:t xml:space="preserve">, que sirve para crear, visualizar y analizar datos geoespaciales, desarrollado por </w:t>
      </w:r>
      <w:proofErr w:type="spellStart"/>
      <w:r w:rsidRPr="00ED1917">
        <w:rPr>
          <w:shd w:val="clear" w:color="auto" w:fill="FFFFFF"/>
        </w:rPr>
        <w:t>Environmental</w:t>
      </w:r>
      <w:proofErr w:type="spellEnd"/>
      <w:r w:rsidRPr="00ED1917">
        <w:rPr>
          <w:shd w:val="clear" w:color="auto" w:fill="FFFFFF"/>
        </w:rPr>
        <w:t xml:space="preserve"> </w:t>
      </w:r>
      <w:proofErr w:type="spellStart"/>
      <w:r w:rsidRPr="00ED1917">
        <w:rPr>
          <w:shd w:val="clear" w:color="auto" w:fill="FFFFFF"/>
        </w:rPr>
        <w:t>Systems</w:t>
      </w:r>
      <w:proofErr w:type="spellEnd"/>
      <w:r w:rsidRPr="00ED1917">
        <w:rPr>
          <w:shd w:val="clear" w:color="auto" w:fill="FFFFFF"/>
        </w:rPr>
        <w:t xml:space="preserve"> </w:t>
      </w:r>
      <w:proofErr w:type="spellStart"/>
      <w:r w:rsidRPr="00ED1917">
        <w:rPr>
          <w:shd w:val="clear" w:color="auto" w:fill="FFFFFF"/>
        </w:rPr>
        <w:t>Research</w:t>
      </w:r>
      <w:proofErr w:type="spellEnd"/>
      <w:r w:rsidRPr="00ED1917">
        <w:rPr>
          <w:shd w:val="clear" w:color="auto" w:fill="FFFFFF"/>
        </w:rPr>
        <w:t xml:space="preserve"> </w:t>
      </w:r>
      <w:proofErr w:type="spellStart"/>
      <w:r w:rsidRPr="00ED1917">
        <w:rPr>
          <w:shd w:val="clear" w:color="auto" w:fill="FFFFFF"/>
        </w:rPr>
        <w:t>Institute</w:t>
      </w:r>
      <w:proofErr w:type="spellEnd"/>
      <w:r w:rsidRPr="00ED1917">
        <w:rPr>
          <w:shd w:val="clear" w:color="auto" w:fill="FFFFFF"/>
        </w:rPr>
        <w:t xml:space="preserve"> (ESRI) de </w:t>
      </w:r>
      <w:proofErr w:type="spellStart"/>
      <w:r w:rsidRPr="00ED1917">
        <w:rPr>
          <w:shd w:val="clear" w:color="auto" w:fill="FFFFFF"/>
        </w:rPr>
        <w:t>Redlands</w:t>
      </w:r>
      <w:proofErr w:type="spellEnd"/>
      <w:r w:rsidRPr="00ED1917">
        <w:rPr>
          <w:shd w:val="clear" w:color="auto" w:fill="FFFFFF"/>
        </w:rPr>
        <w:t xml:space="preserve">, California. </w:t>
      </w:r>
      <w:r>
        <w:t>ArcGIS</w:t>
      </w:r>
      <w:r w:rsidRPr="00ED1917">
        <w:t xml:space="preserve"> consta de tres </w:t>
      </w:r>
      <w:r>
        <w:t>herramientas</w:t>
      </w:r>
      <w:r w:rsidRPr="00ED1917">
        <w:t xml:space="preserve"> principales: ArcMap, </w:t>
      </w:r>
      <w:proofErr w:type="spellStart"/>
      <w:r w:rsidRPr="00ED1917">
        <w:t>ArcCatalog</w:t>
      </w:r>
      <w:proofErr w:type="spellEnd"/>
      <w:r w:rsidRPr="00ED1917">
        <w:t xml:space="preserve"> y </w:t>
      </w:r>
      <w:proofErr w:type="spellStart"/>
      <w:r w:rsidRPr="00ED1917">
        <w:t>ArcToolbox</w:t>
      </w:r>
      <w:proofErr w:type="spellEnd"/>
      <w:r w:rsidRPr="00ED1917">
        <w:t xml:space="preserve">. ArcMap se usa para la visualización de los datos espaciales, realizar análisis espacial, y para la creación de mapas que sirven para mostrar los resultados de su trabajo. </w:t>
      </w:r>
      <w:proofErr w:type="spellStart"/>
      <w:r w:rsidRPr="00ED1917">
        <w:rPr>
          <w:shd w:val="clear" w:color="auto" w:fill="FFFFFF"/>
        </w:rPr>
        <w:t>ArcCatalog</w:t>
      </w:r>
      <w:proofErr w:type="spellEnd"/>
      <w:r w:rsidRPr="00ED1917">
        <w:rPr>
          <w:shd w:val="clear" w:color="auto" w:fill="FFFFFF"/>
        </w:rPr>
        <w:t xml:space="preserve"> se utiliza para la búsqueda de mapas y datos espaciales, la exploración de datos espaciales y la visualización y la creación de metadatos. </w:t>
      </w:r>
      <w:proofErr w:type="spellStart"/>
      <w:r w:rsidRPr="00ED1917">
        <w:rPr>
          <w:shd w:val="clear" w:color="auto" w:fill="FFFFFF"/>
        </w:rPr>
        <w:t>ArcToolbox</w:t>
      </w:r>
      <w:proofErr w:type="spellEnd"/>
      <w:r w:rsidRPr="00ED1917">
        <w:rPr>
          <w:shd w:val="clear" w:color="auto" w:fill="FFFFFF"/>
        </w:rPr>
        <w:t xml:space="preserve"> es una interfaz para el acceso a la conversión de datos y funciones de análisis que vienen con </w:t>
      </w:r>
      <w:r>
        <w:rPr>
          <w:shd w:val="clear" w:color="auto" w:fill="FFFFFF"/>
        </w:rPr>
        <w:t>ArcGIS</w:t>
      </w:r>
      <w:r w:rsidRPr="00ED1917">
        <w:rPr>
          <w:shd w:val="clear" w:color="auto" w:fill="FFFFFF"/>
        </w:rPr>
        <w:t xml:space="preserve">. La licencia del software </w:t>
      </w:r>
      <w:r>
        <w:rPr>
          <w:shd w:val="clear" w:color="auto" w:fill="FFFFFF"/>
        </w:rPr>
        <w:t>ArcGIS</w:t>
      </w:r>
      <w:r w:rsidRPr="00ED1917">
        <w:rPr>
          <w:shd w:val="clear" w:color="auto" w:fill="FFFFFF"/>
        </w:rPr>
        <w:t xml:space="preserve"> se presenta en tres variantes: </w:t>
      </w:r>
      <w:proofErr w:type="spellStart"/>
      <w:r w:rsidRPr="00ED1917">
        <w:rPr>
          <w:shd w:val="clear" w:color="auto" w:fill="FFFFFF"/>
        </w:rPr>
        <w:t>ArcView</w:t>
      </w:r>
      <w:proofErr w:type="spellEnd"/>
      <w:r w:rsidRPr="00ED1917">
        <w:rPr>
          <w:shd w:val="clear" w:color="auto" w:fill="FFFFFF"/>
        </w:rPr>
        <w:t xml:space="preserve">, </w:t>
      </w:r>
      <w:proofErr w:type="spellStart"/>
      <w:r w:rsidRPr="00ED1917">
        <w:rPr>
          <w:shd w:val="clear" w:color="auto" w:fill="FFFFFF"/>
        </w:rPr>
        <w:t>ArcEditor</w:t>
      </w:r>
      <w:proofErr w:type="spellEnd"/>
      <w:r w:rsidRPr="00ED1917">
        <w:rPr>
          <w:shd w:val="clear" w:color="auto" w:fill="FFFFFF"/>
        </w:rPr>
        <w:t xml:space="preserve"> o </w:t>
      </w:r>
      <w:proofErr w:type="spellStart"/>
      <w:r w:rsidRPr="00ED1917">
        <w:rPr>
          <w:shd w:val="clear" w:color="auto" w:fill="FFFFFF"/>
        </w:rPr>
        <w:t>ArcInfo</w:t>
      </w:r>
      <w:proofErr w:type="spellEnd"/>
      <w:r w:rsidRPr="00ED1917">
        <w:rPr>
          <w:shd w:val="clear" w:color="auto" w:fill="FFFFFF"/>
        </w:rPr>
        <w:t xml:space="preserve">, que dependen del grado de utilidad que el usuario requiera.  La versión 10 presentó como novedad la integración de ArcMap y </w:t>
      </w:r>
      <w:proofErr w:type="spellStart"/>
      <w:r w:rsidRPr="00ED1917">
        <w:rPr>
          <w:shd w:val="clear" w:color="auto" w:fill="FFFFFF"/>
        </w:rPr>
        <w:t>ArcCatalog</w:t>
      </w:r>
      <w:proofErr w:type="spellEnd"/>
      <w:r w:rsidRPr="00ED1917">
        <w:rPr>
          <w:shd w:val="clear" w:color="auto" w:fill="FFFFFF"/>
        </w:rPr>
        <w:t xml:space="preserve"> en una misma interfaz.</w:t>
      </w:r>
    </w:p>
    <w:p w14:paraId="421A6D5D" w14:textId="77777777" w:rsidR="004F1194" w:rsidRDefault="004F1194" w:rsidP="004F1194">
      <w:pPr>
        <w:rPr>
          <w:shd w:val="clear" w:color="auto" w:fill="FFFFFF"/>
        </w:rPr>
      </w:pPr>
    </w:p>
    <w:p w14:paraId="0AE25E35" w14:textId="77777777" w:rsidR="004F1194" w:rsidRPr="00ED1917" w:rsidRDefault="004F1194" w:rsidP="004F1194">
      <w:pPr>
        <w:rPr>
          <w:shd w:val="clear" w:color="auto" w:fill="FFFFFF"/>
        </w:rPr>
      </w:pPr>
      <w:r w:rsidRPr="00307245">
        <w:rPr>
          <w:shd w:val="clear" w:color="auto" w:fill="FFFFFF"/>
        </w:rPr>
        <w:t>QGIS (anteriormente llamado también Quantum GIS) es un Sistema de Información Geográfica (SIG) de código libre para plataformas GNU/Linux, Unix, Mac OS, Microsoft Windows y Android.</w:t>
      </w:r>
      <w:r>
        <w:rPr>
          <w:shd w:val="clear" w:color="auto" w:fill="FFFFFF"/>
        </w:rPr>
        <w:t xml:space="preserve"> </w:t>
      </w:r>
      <w:r w:rsidRPr="00307245">
        <w:rPr>
          <w:shd w:val="clear" w:color="auto" w:fill="FFFFFF"/>
        </w:rPr>
        <w:t>https://es.wikipedia.org/wiki/QGIS</w:t>
      </w:r>
    </w:p>
    <w:p w14:paraId="2944CD6E" w14:textId="77777777" w:rsidR="004F1194" w:rsidRPr="00ED1917" w:rsidRDefault="004F1194" w:rsidP="004F1194">
      <w:pPr>
        <w:rPr>
          <w:shd w:val="clear" w:color="auto" w:fill="FFFFFF"/>
        </w:rPr>
      </w:pPr>
    </w:p>
    <w:p w14:paraId="258A76E9" w14:textId="77777777" w:rsidR="004F1194" w:rsidRPr="00ED1917" w:rsidRDefault="004F1194" w:rsidP="00132DFF">
      <w:pPr>
        <w:rPr>
          <w:shd w:val="clear" w:color="auto" w:fill="FFFFFF"/>
        </w:rPr>
      </w:pPr>
    </w:p>
    <w:p w14:paraId="4C00808A" w14:textId="77777777" w:rsidR="004F1194" w:rsidRPr="00ED1917" w:rsidRDefault="004F1194" w:rsidP="00132DFF">
      <w:pPr>
        <w:rPr>
          <w:lang w:val="es-CO"/>
        </w:rPr>
      </w:pPr>
    </w:p>
    <w:p w14:paraId="4A501B4E" w14:textId="2510BB15" w:rsidR="004F1194" w:rsidRPr="00132DFF" w:rsidRDefault="000527B3" w:rsidP="00132DFF">
      <w:pPr>
        <w:pStyle w:val="Heading1"/>
      </w:pPr>
      <w:bookmarkStart w:id="1" w:name="_Toc55409047"/>
      <w:r w:rsidRPr="00132DFF">
        <w:t>Requerimientos para el desarrollo</w:t>
      </w:r>
      <w:bookmarkEnd w:id="1"/>
    </w:p>
    <w:p w14:paraId="7E344BC2" w14:textId="225F5AEB" w:rsidR="004F1194" w:rsidRDefault="004F1194" w:rsidP="004F1194">
      <w:pPr>
        <w:rPr>
          <w:shd w:val="clear" w:color="auto" w:fill="FFFFFF"/>
        </w:rPr>
      </w:pPr>
    </w:p>
    <w:p w14:paraId="518D5CB2" w14:textId="194BFE62" w:rsidR="004F1194" w:rsidRPr="00682972" w:rsidRDefault="004F1194" w:rsidP="004F1194">
      <w:pPr>
        <w:rPr>
          <w:shd w:val="clear" w:color="auto" w:fill="FFFFFF"/>
        </w:rPr>
      </w:pPr>
      <w:r w:rsidRPr="00ED1917">
        <w:rPr>
          <w:shd w:val="clear" w:color="auto" w:fill="FFFFFF"/>
        </w:rPr>
        <w:t xml:space="preserve">Las instrucciones de este </w:t>
      </w:r>
      <w:r w:rsidR="001857D3">
        <w:rPr>
          <w:shd w:val="clear" w:color="auto" w:fill="FFFFFF"/>
        </w:rPr>
        <w:t>taller</w:t>
      </w:r>
      <w:r w:rsidRPr="00ED1917">
        <w:rPr>
          <w:shd w:val="clear" w:color="auto" w:fill="FFFFFF"/>
        </w:rPr>
        <w:t xml:space="preserve"> se </w:t>
      </w:r>
      <w:r w:rsidR="001857D3">
        <w:rPr>
          <w:shd w:val="clear" w:color="auto" w:fill="FFFFFF"/>
        </w:rPr>
        <w:t>han ilustrado con</w:t>
      </w:r>
      <w:r w:rsidRPr="00ED1917">
        <w:rPr>
          <w:shd w:val="clear" w:color="auto" w:fill="FFFFFF"/>
        </w:rPr>
        <w:t xml:space="preserve"> </w:t>
      </w:r>
      <w:r>
        <w:rPr>
          <w:shd w:val="clear" w:color="auto" w:fill="FFFFFF"/>
        </w:rPr>
        <w:t>ArcGIS</w:t>
      </w:r>
      <w:r w:rsidRPr="00ED1917">
        <w:rPr>
          <w:shd w:val="clear" w:color="auto" w:fill="FFFFFF"/>
        </w:rPr>
        <w:t xml:space="preserve"> versión 9.3.1</w:t>
      </w:r>
      <w:r w:rsidR="001857D3">
        <w:rPr>
          <w:shd w:val="clear" w:color="auto" w:fill="FFFFFF"/>
        </w:rPr>
        <w:t xml:space="preserve"> o 10</w:t>
      </w:r>
      <w:r w:rsidRPr="00ED1917">
        <w:rPr>
          <w:shd w:val="clear" w:color="auto" w:fill="FFFFFF"/>
        </w:rPr>
        <w:t xml:space="preserve">. </w:t>
      </w:r>
      <w:r w:rsidRPr="00682972">
        <w:rPr>
          <w:shd w:val="clear" w:color="auto" w:fill="FFFFFF"/>
        </w:rPr>
        <w:t xml:space="preserve">Adicionalmente se presentan diferentes notas </w:t>
      </w:r>
      <w:r w:rsidR="00211C71">
        <w:rPr>
          <w:shd w:val="clear" w:color="auto" w:fill="FFFFFF"/>
        </w:rPr>
        <w:t xml:space="preserve">y capturas de pantalla </w:t>
      </w:r>
      <w:r w:rsidRPr="00682972">
        <w:rPr>
          <w:shd w:val="clear" w:color="auto" w:fill="FFFFFF"/>
        </w:rPr>
        <w:t xml:space="preserve">para la realización de los ejercicios usando el software libre </w:t>
      </w:r>
      <w:r w:rsidRPr="001857D3">
        <w:rPr>
          <w:shd w:val="clear" w:color="auto" w:fill="FFFFFF"/>
        </w:rPr>
        <w:t>QGIS</w:t>
      </w:r>
      <w:r w:rsidR="001857D3" w:rsidRPr="001857D3">
        <w:rPr>
          <w:shd w:val="clear" w:color="auto" w:fill="FFFFFF"/>
        </w:rPr>
        <w:t>.</w:t>
      </w:r>
      <w:r w:rsidR="00211C71">
        <w:rPr>
          <w:shd w:val="clear" w:color="auto" w:fill="FFFFFF"/>
        </w:rPr>
        <w:t xml:space="preserve"> Este taller puede ser desarrollado usando ArcGIS </w:t>
      </w:r>
      <w:proofErr w:type="gramStart"/>
      <w:r w:rsidR="00211C71">
        <w:rPr>
          <w:shd w:val="clear" w:color="auto" w:fill="FFFFFF"/>
        </w:rPr>
        <w:t>Pro 2</w:t>
      </w:r>
      <w:proofErr w:type="gramEnd"/>
      <w:r w:rsidR="00211C71">
        <w:rPr>
          <w:shd w:val="clear" w:color="auto" w:fill="FFFFFF"/>
        </w:rPr>
        <w:t xml:space="preserve"> o superior.</w:t>
      </w:r>
    </w:p>
    <w:p w14:paraId="4922759E" w14:textId="77777777" w:rsidR="004F1194" w:rsidRDefault="004F1194" w:rsidP="004F1194">
      <w:pPr>
        <w:rPr>
          <w:shd w:val="clear" w:color="auto" w:fill="FFFFFF"/>
        </w:rPr>
      </w:pPr>
    </w:p>
    <w:p w14:paraId="374B5C2B" w14:textId="0AB1DD2B" w:rsidR="004F1194" w:rsidRPr="000076F3" w:rsidRDefault="004F1194" w:rsidP="004F1194">
      <w:pPr>
        <w:rPr>
          <w:shd w:val="clear" w:color="auto" w:fill="FFFFFF"/>
          <w:lang w:val="es-CO"/>
        </w:rPr>
      </w:pPr>
      <w:r>
        <w:rPr>
          <w:shd w:val="clear" w:color="auto" w:fill="FFFFFF"/>
        </w:rPr>
        <w:t xml:space="preserve">Los datos </w:t>
      </w:r>
      <w:proofErr w:type="spellStart"/>
      <w:r>
        <w:rPr>
          <w:shd w:val="clear" w:color="auto" w:fill="FFFFFF"/>
        </w:rPr>
        <w:t>hidroclimatológicos</w:t>
      </w:r>
      <w:proofErr w:type="spellEnd"/>
      <w:r>
        <w:rPr>
          <w:shd w:val="clear" w:color="auto" w:fill="FFFFFF"/>
        </w:rPr>
        <w:t xml:space="preserve"> suministrados corresponden a información</w:t>
      </w:r>
      <w:r w:rsidRPr="000076F3">
        <w:rPr>
          <w:shd w:val="clear" w:color="auto" w:fill="FFFFFF"/>
          <w:lang w:val="es-CO"/>
        </w:rPr>
        <w:t xml:space="preserve"> tomada y procesada a partir de datos del IDEAM</w:t>
      </w:r>
      <w:r>
        <w:rPr>
          <w:rStyle w:val="FootnoteReference"/>
          <w:shd w:val="clear" w:color="auto" w:fill="FFFFFF"/>
          <w:lang w:val="en-US"/>
        </w:rPr>
        <w:footnoteReference w:id="1"/>
      </w:r>
      <w:r w:rsidRPr="000076F3">
        <w:rPr>
          <w:shd w:val="clear" w:color="auto" w:fill="FFFFFF"/>
          <w:lang w:val="es-CO"/>
        </w:rPr>
        <w:t xml:space="preserve"> y los archivos de formas vectoriales han sido descargados del IGAC</w:t>
      </w:r>
      <w:r>
        <w:rPr>
          <w:rStyle w:val="FootnoteReference"/>
          <w:shd w:val="clear" w:color="auto" w:fill="FFFFFF"/>
          <w:lang w:val="en-US"/>
        </w:rPr>
        <w:footnoteReference w:id="2"/>
      </w:r>
      <w:r w:rsidRPr="000076F3">
        <w:rPr>
          <w:shd w:val="clear" w:color="auto" w:fill="FFFFFF"/>
          <w:lang w:val="es-CO"/>
        </w:rPr>
        <w:t xml:space="preserve"> y de otras fuentes alternas.  </w:t>
      </w:r>
    </w:p>
    <w:p w14:paraId="611BBFDA" w14:textId="3B1B4ACD" w:rsidR="004F1194" w:rsidRDefault="004F1194" w:rsidP="004F1194">
      <w:pPr>
        <w:rPr>
          <w:shd w:val="clear" w:color="auto" w:fill="FFFFFF"/>
        </w:rPr>
      </w:pPr>
    </w:p>
    <w:p w14:paraId="7CF3405D" w14:textId="77777777" w:rsidR="009F2A5F" w:rsidRDefault="009F2A5F" w:rsidP="009F2A5F">
      <w:pPr>
        <w:pStyle w:val="Heading2"/>
      </w:pPr>
      <w:bookmarkStart w:id="2" w:name="_Toc2323154"/>
    </w:p>
    <w:p w14:paraId="6F395C9D" w14:textId="60AA55D3" w:rsidR="009F2A5F" w:rsidRDefault="009F2A5F" w:rsidP="009F2A5F">
      <w:pPr>
        <w:pStyle w:val="Heading2"/>
      </w:pPr>
      <w:bookmarkStart w:id="3" w:name="_Toc55409048"/>
      <w:bookmarkStart w:id="4" w:name="_Hlk2327678"/>
      <w:r>
        <w:t>Herramientas computacionales</w:t>
      </w:r>
      <w:bookmarkEnd w:id="2"/>
      <w:bookmarkEnd w:id="3"/>
    </w:p>
    <w:bookmarkEnd w:id="4"/>
    <w:p w14:paraId="547B9490" w14:textId="77777777" w:rsidR="009F2A5F" w:rsidRPr="00ED1917" w:rsidRDefault="009F2A5F" w:rsidP="004F1194">
      <w:pPr>
        <w:rPr>
          <w:shd w:val="clear" w:color="auto" w:fill="FFFFFF"/>
        </w:rPr>
      </w:pPr>
    </w:p>
    <w:p w14:paraId="70C1841C" w14:textId="7DBD5307" w:rsidR="00132DFF" w:rsidRDefault="00132DFF" w:rsidP="00C22CAA">
      <w:pPr>
        <w:pStyle w:val="ListParagraph"/>
        <w:numPr>
          <w:ilvl w:val="0"/>
          <w:numId w:val="6"/>
        </w:numPr>
      </w:pPr>
      <w:bookmarkStart w:id="5" w:name="_Hlk2327709"/>
      <w:r>
        <w:t>ArcGIS</w:t>
      </w:r>
      <w:r w:rsidRPr="00F56CEC">
        <w:t xml:space="preserve"> 10</w:t>
      </w:r>
      <w:r>
        <w:t>.x</w:t>
      </w:r>
      <w:r w:rsidRPr="00F56CEC">
        <w:t xml:space="preserve">, 9.3.1 o </w:t>
      </w:r>
      <w:r>
        <w:t>ArcGIS</w:t>
      </w:r>
      <w:r w:rsidRPr="00F56CEC">
        <w:t xml:space="preserve"> 9.3 instalado con licencia de evaluación o licencia comercial</w:t>
      </w:r>
      <w:r>
        <w:t xml:space="preserve">. </w:t>
      </w:r>
      <w:hyperlink r:id="rId8" w:history="1">
        <w:r w:rsidRPr="00AD0BA8">
          <w:rPr>
            <w:rStyle w:val="Hyperlink"/>
            <w:noProof w:val="0"/>
            <w:sz w:val="18"/>
          </w:rPr>
          <w:t>https://www.esri.com</w:t>
        </w:r>
      </w:hyperlink>
      <w:r w:rsidR="00E45C04" w:rsidRPr="003B58C1">
        <w:rPr>
          <w:rStyle w:val="EstiloHipervnculo9pto"/>
        </w:rPr>
        <w:t>. Se recomienda el uso de ArcGIS 10.2.2 debido a que es la versión compatible con las extensiones geográficas de las herramientas HEC-GeoHMS y HEC-GeoRAS.</w:t>
      </w:r>
    </w:p>
    <w:bookmarkEnd w:id="5"/>
    <w:p w14:paraId="50CA6126" w14:textId="77777777" w:rsidR="003C2DF3" w:rsidRPr="004F012D" w:rsidRDefault="003C2DF3" w:rsidP="003C2DF3">
      <w:pPr>
        <w:pStyle w:val="ListParagraph"/>
        <w:rPr>
          <w:szCs w:val="20"/>
          <w:shd w:val="clear" w:color="auto" w:fill="FFFFFF"/>
        </w:rPr>
      </w:pPr>
    </w:p>
    <w:p w14:paraId="759246F3" w14:textId="779612FE" w:rsidR="00132DFF" w:rsidRPr="00682972" w:rsidRDefault="00132DFF" w:rsidP="00C22CAA">
      <w:pPr>
        <w:pStyle w:val="ListParagraph"/>
        <w:numPr>
          <w:ilvl w:val="0"/>
          <w:numId w:val="3"/>
        </w:numPr>
        <w:rPr>
          <w:rStyle w:val="Hyperlink"/>
          <w:noProof w:val="0"/>
          <w:color w:val="595959" w:themeColor="text1" w:themeTint="A6"/>
          <w:sz w:val="18"/>
        </w:rPr>
      </w:pPr>
      <w:r>
        <w:t>QGIS 3.</w:t>
      </w:r>
      <w:r w:rsidR="005F6E49">
        <w:t>10</w:t>
      </w:r>
      <w:r>
        <w:t xml:space="preserve"> o superior</w:t>
      </w:r>
      <w:r w:rsidR="00E45C04">
        <w:t xml:space="preserve"> </w:t>
      </w:r>
      <w:r w:rsidR="00E45C04" w:rsidRPr="003B58C1">
        <w:rPr>
          <w:rStyle w:val="EstiloHipervnculo9pto"/>
        </w:rPr>
        <w:t>64bits</w:t>
      </w:r>
      <w:r>
        <w:t xml:space="preserve">. </w:t>
      </w:r>
      <w:hyperlink r:id="rId9" w:history="1">
        <w:r w:rsidRPr="00710BA6">
          <w:rPr>
            <w:rStyle w:val="Hyperlink"/>
            <w:noProof w:val="0"/>
            <w:sz w:val="18"/>
          </w:rPr>
          <w:t>https://www.qgis.org</w:t>
        </w:r>
      </w:hyperlink>
      <w:r w:rsidR="0066496E" w:rsidRPr="003B58C1">
        <w:rPr>
          <w:rStyle w:val="EstiloHipervnculo9pto"/>
        </w:rPr>
        <w:t>.</w:t>
      </w:r>
    </w:p>
    <w:p w14:paraId="0E11B829" w14:textId="77777777" w:rsidR="00682972" w:rsidRPr="00682972" w:rsidRDefault="00682972" w:rsidP="00682972">
      <w:pPr>
        <w:pStyle w:val="ListParagraph"/>
        <w:rPr>
          <w:rStyle w:val="Hyperlink"/>
          <w:noProof w:val="0"/>
          <w:color w:val="595959" w:themeColor="text1" w:themeTint="A6"/>
          <w:sz w:val="18"/>
        </w:rPr>
      </w:pPr>
    </w:p>
    <w:p w14:paraId="427D5AAA" w14:textId="1DE5F41A" w:rsidR="00682972" w:rsidRPr="003C2DF3" w:rsidRDefault="00682972" w:rsidP="00682972">
      <w:pPr>
        <w:pStyle w:val="ListParagraph"/>
        <w:numPr>
          <w:ilvl w:val="0"/>
          <w:numId w:val="3"/>
        </w:numPr>
        <w:rPr>
          <w:szCs w:val="20"/>
          <w:u w:val="single"/>
          <w:shd w:val="clear" w:color="auto" w:fill="FFFFFF"/>
        </w:rPr>
      </w:pPr>
      <w:r w:rsidRPr="00CF5AE4">
        <w:rPr>
          <w:szCs w:val="20"/>
        </w:rPr>
        <w:t xml:space="preserve">Extensión </w:t>
      </w:r>
      <w:proofErr w:type="spellStart"/>
      <w:r w:rsidRPr="00CF5AE4">
        <w:rPr>
          <w:szCs w:val="20"/>
        </w:rPr>
        <w:t>ArcBruTile</w:t>
      </w:r>
      <w:proofErr w:type="spellEnd"/>
      <w:r w:rsidRPr="00CF5AE4">
        <w:rPr>
          <w:szCs w:val="20"/>
        </w:rPr>
        <w:t xml:space="preserve">. </w:t>
      </w:r>
      <w:hyperlink r:id="rId10" w:history="1">
        <w:r w:rsidRPr="00AD0BA8">
          <w:rPr>
            <w:rStyle w:val="Hyperlink"/>
            <w:noProof w:val="0"/>
            <w:sz w:val="18"/>
            <w:szCs w:val="20"/>
          </w:rPr>
          <w:t>https://arcbrutile.codeplex.com</w:t>
        </w:r>
      </w:hyperlink>
    </w:p>
    <w:p w14:paraId="5E0BFF3A" w14:textId="77777777" w:rsidR="00682972" w:rsidRPr="003C2DF3" w:rsidRDefault="00682972" w:rsidP="00682972">
      <w:pPr>
        <w:pStyle w:val="ListParagraph"/>
        <w:rPr>
          <w:szCs w:val="20"/>
          <w:u w:val="single"/>
          <w:shd w:val="clear" w:color="auto" w:fill="FFFFFF"/>
        </w:rPr>
      </w:pPr>
    </w:p>
    <w:p w14:paraId="0D4B3B40" w14:textId="6AC8D80B" w:rsidR="00682972" w:rsidRPr="00E45C04" w:rsidRDefault="00682972" w:rsidP="00682972">
      <w:pPr>
        <w:pStyle w:val="ListParagraph"/>
        <w:numPr>
          <w:ilvl w:val="0"/>
          <w:numId w:val="3"/>
        </w:numPr>
        <w:rPr>
          <w:szCs w:val="20"/>
          <w:u w:val="single"/>
          <w:shd w:val="clear" w:color="auto" w:fill="FFFFFF"/>
          <w:lang w:val="en-US"/>
        </w:rPr>
      </w:pPr>
      <w:proofErr w:type="spellStart"/>
      <w:r w:rsidRPr="000076F3">
        <w:rPr>
          <w:szCs w:val="20"/>
          <w:lang w:val="en-US"/>
        </w:rPr>
        <w:t>OpenLayers</w:t>
      </w:r>
      <w:proofErr w:type="spellEnd"/>
      <w:r w:rsidRPr="000076F3">
        <w:rPr>
          <w:szCs w:val="20"/>
          <w:lang w:val="en-US"/>
        </w:rPr>
        <w:t xml:space="preserve"> para QGIS. </w:t>
      </w:r>
      <w:hyperlink r:id="rId11" w:history="1">
        <w:r w:rsidR="00E45C04" w:rsidRPr="00AA69F9">
          <w:rPr>
            <w:rStyle w:val="Hyperlink"/>
            <w:noProof w:val="0"/>
            <w:sz w:val="18"/>
            <w:szCs w:val="20"/>
            <w:lang w:val="en-US"/>
          </w:rPr>
          <w:t>www.qgis.org</w:t>
        </w:r>
      </w:hyperlink>
    </w:p>
    <w:p w14:paraId="36151F66" w14:textId="77777777" w:rsidR="00E45C04" w:rsidRPr="00E45C04" w:rsidRDefault="00E45C04" w:rsidP="00E45C04">
      <w:pPr>
        <w:pStyle w:val="ListParagraph"/>
        <w:rPr>
          <w:szCs w:val="20"/>
          <w:u w:val="single"/>
          <w:shd w:val="clear" w:color="auto" w:fill="FFFFFF"/>
          <w:lang w:val="en-US"/>
        </w:rPr>
      </w:pPr>
    </w:p>
    <w:p w14:paraId="3282DD2F" w14:textId="1F3DD8DF" w:rsidR="00E45C04" w:rsidRPr="000527B3" w:rsidRDefault="00E45C04" w:rsidP="00682972">
      <w:pPr>
        <w:pStyle w:val="ListParagraph"/>
        <w:numPr>
          <w:ilvl w:val="0"/>
          <w:numId w:val="3"/>
        </w:numPr>
        <w:rPr>
          <w:rStyle w:val="Hyperlink"/>
          <w:noProof w:val="0"/>
          <w:color w:val="auto"/>
          <w:szCs w:val="20"/>
          <w:shd w:val="clear" w:color="auto" w:fill="FFFFFF"/>
          <w:lang w:val="en-US"/>
        </w:rPr>
      </w:pPr>
      <w:r w:rsidRPr="00E45C04">
        <w:rPr>
          <w:szCs w:val="20"/>
          <w:shd w:val="clear" w:color="auto" w:fill="FFFFFF"/>
          <w:lang w:val="en-US"/>
        </w:rPr>
        <w:t>Note</w:t>
      </w:r>
      <w:r>
        <w:rPr>
          <w:szCs w:val="20"/>
          <w:shd w:val="clear" w:color="auto" w:fill="FFFFFF"/>
          <w:lang w:val="en-US"/>
        </w:rPr>
        <w:t xml:space="preserve">pad++. </w:t>
      </w:r>
      <w:hyperlink r:id="rId12" w:history="1">
        <w:r w:rsidR="000527B3" w:rsidRPr="007275A6">
          <w:rPr>
            <w:rStyle w:val="Hyperlink"/>
            <w:noProof w:val="0"/>
            <w:sz w:val="18"/>
            <w:szCs w:val="20"/>
            <w:shd w:val="clear" w:color="auto" w:fill="FFFFFF"/>
            <w:lang w:val="en-US"/>
          </w:rPr>
          <w:t>https://notepad-plus-plus.org/downloads/`</w:t>
        </w:r>
      </w:hyperlink>
    </w:p>
    <w:p w14:paraId="22B5B5F6" w14:textId="77777777" w:rsidR="000527B3" w:rsidRPr="000527B3" w:rsidRDefault="000527B3" w:rsidP="000527B3">
      <w:pPr>
        <w:pStyle w:val="ListParagraph"/>
        <w:rPr>
          <w:szCs w:val="20"/>
          <w:shd w:val="clear" w:color="auto" w:fill="FFFFFF"/>
          <w:lang w:val="en-US"/>
        </w:rPr>
      </w:pPr>
    </w:p>
    <w:p w14:paraId="07C9DA60" w14:textId="4D3D95B6" w:rsidR="000527B3" w:rsidRPr="00895A9B" w:rsidRDefault="000527B3" w:rsidP="00682972">
      <w:pPr>
        <w:pStyle w:val="ListParagraph"/>
        <w:numPr>
          <w:ilvl w:val="0"/>
          <w:numId w:val="3"/>
        </w:numPr>
        <w:rPr>
          <w:szCs w:val="20"/>
          <w:shd w:val="clear" w:color="auto" w:fill="FFFFFF"/>
          <w:lang w:val="en-US"/>
        </w:rPr>
      </w:pPr>
      <w:r>
        <w:rPr>
          <w:szCs w:val="20"/>
          <w:shd w:val="clear" w:color="auto" w:fill="FFFFFF"/>
          <w:lang w:val="en-US"/>
        </w:rPr>
        <w:t>Microsoft Access Database Engine.</w:t>
      </w:r>
      <w:r w:rsidRPr="00895A9B">
        <w:rPr>
          <w:rStyle w:val="Hyperlink"/>
          <w:lang w:val="en-US"/>
        </w:rPr>
        <w:t xml:space="preserve"> </w:t>
      </w:r>
      <w:hyperlink r:id="rId13" w:history="1">
        <w:r w:rsidRPr="00895A9B">
          <w:rPr>
            <w:rStyle w:val="Hyperlink"/>
            <w:lang w:val="en-US" w:eastAsia="es-ES"/>
          </w:rPr>
          <w:t>https://www.microsoft.com/es-co/download/details.aspx?id=13255</w:t>
        </w:r>
      </w:hyperlink>
    </w:p>
    <w:p w14:paraId="66730676" w14:textId="5656BC95" w:rsidR="009F2A5F" w:rsidRPr="00895A9B" w:rsidRDefault="009F2A5F" w:rsidP="009F2A5F">
      <w:pPr>
        <w:rPr>
          <w:shd w:val="clear" w:color="auto" w:fill="FFFFFF"/>
          <w:lang w:val="en-US"/>
        </w:rPr>
      </w:pPr>
    </w:p>
    <w:p w14:paraId="588D8774" w14:textId="37FB8AB8" w:rsidR="000527B3" w:rsidRPr="00895A9B" w:rsidRDefault="000527B3">
      <w:pPr>
        <w:jc w:val="left"/>
        <w:rPr>
          <w:shd w:val="clear" w:color="auto" w:fill="FFFFFF"/>
          <w:lang w:val="en-US"/>
        </w:rPr>
      </w:pPr>
      <w:r w:rsidRPr="00895A9B">
        <w:rPr>
          <w:shd w:val="clear" w:color="auto" w:fill="FFFFFF"/>
          <w:lang w:val="en-US"/>
        </w:rPr>
        <w:br w:type="page"/>
      </w:r>
    </w:p>
    <w:p w14:paraId="127B885F" w14:textId="4F3F1DF4" w:rsidR="009F2A5F" w:rsidRDefault="009F2A5F" w:rsidP="009F2A5F">
      <w:pPr>
        <w:pStyle w:val="Heading2"/>
      </w:pPr>
      <w:bookmarkStart w:id="6" w:name="_Toc2323155"/>
      <w:bookmarkStart w:id="7" w:name="_Toc55409049"/>
      <w:bookmarkStart w:id="8" w:name="_Hlk2327691"/>
      <w:r>
        <w:lastRenderedPageBreak/>
        <w:t>Paquete de datos</w:t>
      </w:r>
      <w:bookmarkEnd w:id="6"/>
      <w:bookmarkEnd w:id="7"/>
    </w:p>
    <w:bookmarkEnd w:id="8"/>
    <w:p w14:paraId="6B0420C8" w14:textId="7493BE69" w:rsidR="009F2A5F" w:rsidRDefault="009F2A5F" w:rsidP="009F2A5F">
      <w:pPr>
        <w:rPr>
          <w:shd w:val="clear" w:color="auto" w:fill="FFFFFF"/>
        </w:rPr>
      </w:pPr>
    </w:p>
    <w:p w14:paraId="12B1179E" w14:textId="1B7D3590" w:rsidR="004F1194" w:rsidRPr="003C2DF3" w:rsidRDefault="004F1194" w:rsidP="00C22CAA">
      <w:pPr>
        <w:pStyle w:val="ListParagraph"/>
        <w:numPr>
          <w:ilvl w:val="0"/>
          <w:numId w:val="6"/>
        </w:numPr>
        <w:rPr>
          <w:szCs w:val="20"/>
          <w:shd w:val="clear" w:color="auto" w:fill="FFFFFF"/>
        </w:rPr>
      </w:pPr>
      <w:proofErr w:type="spellStart"/>
      <w:r>
        <w:rPr>
          <w:szCs w:val="20"/>
        </w:rPr>
        <w:t>S</w:t>
      </w:r>
      <w:r w:rsidRPr="00CF5AE4">
        <w:rPr>
          <w:szCs w:val="20"/>
        </w:rPr>
        <w:t>hapefile</w:t>
      </w:r>
      <w:proofErr w:type="spellEnd"/>
      <w:r w:rsidRPr="00CF5AE4">
        <w:rPr>
          <w:szCs w:val="20"/>
        </w:rPr>
        <w:t xml:space="preserve"> tipo polígono de los Departamentos de Colombia, llamado </w:t>
      </w:r>
      <w:proofErr w:type="spellStart"/>
      <w:r w:rsidRPr="00CF5AE4">
        <w:rPr>
          <w:szCs w:val="20"/>
        </w:rPr>
        <w:t>Departamentos.shp</w:t>
      </w:r>
      <w:proofErr w:type="spellEnd"/>
      <w:r>
        <w:rPr>
          <w:szCs w:val="20"/>
        </w:rPr>
        <w:t>.</w:t>
      </w:r>
    </w:p>
    <w:p w14:paraId="2D7CA4AA" w14:textId="77777777" w:rsidR="003C2DF3" w:rsidRPr="00CF5AE4" w:rsidRDefault="003C2DF3" w:rsidP="003C2DF3">
      <w:pPr>
        <w:pStyle w:val="ListParagraph"/>
        <w:rPr>
          <w:szCs w:val="20"/>
          <w:shd w:val="clear" w:color="auto" w:fill="FFFFFF"/>
        </w:rPr>
      </w:pPr>
    </w:p>
    <w:p w14:paraId="2EE3D4E7" w14:textId="2F6B55F8" w:rsidR="004F1194" w:rsidRPr="003C2DF3" w:rsidRDefault="004F1194" w:rsidP="00C22CAA">
      <w:pPr>
        <w:pStyle w:val="ListParagraph"/>
        <w:numPr>
          <w:ilvl w:val="0"/>
          <w:numId w:val="6"/>
        </w:numPr>
        <w:rPr>
          <w:szCs w:val="20"/>
          <w:shd w:val="clear" w:color="auto" w:fill="FFFFFF"/>
        </w:rPr>
      </w:pPr>
      <w:proofErr w:type="spellStart"/>
      <w:r>
        <w:rPr>
          <w:szCs w:val="20"/>
        </w:rPr>
        <w:t>S</w:t>
      </w:r>
      <w:r w:rsidRPr="00CF5AE4">
        <w:rPr>
          <w:szCs w:val="20"/>
        </w:rPr>
        <w:t>hapefile</w:t>
      </w:r>
      <w:proofErr w:type="spellEnd"/>
      <w:r w:rsidRPr="00CF5AE4">
        <w:rPr>
          <w:szCs w:val="20"/>
        </w:rPr>
        <w:t xml:space="preserve"> tipo polígono de los Municipios de Colombia, llamado </w:t>
      </w:r>
      <w:proofErr w:type="spellStart"/>
      <w:r w:rsidRPr="00CF5AE4">
        <w:rPr>
          <w:szCs w:val="20"/>
        </w:rPr>
        <w:t>Municipio.shp</w:t>
      </w:r>
      <w:proofErr w:type="spellEnd"/>
      <w:r>
        <w:rPr>
          <w:szCs w:val="20"/>
        </w:rPr>
        <w:t>.</w:t>
      </w:r>
    </w:p>
    <w:p w14:paraId="67FFF7A5" w14:textId="77777777" w:rsidR="003C2DF3" w:rsidRPr="003C2DF3" w:rsidRDefault="003C2DF3" w:rsidP="003C2DF3">
      <w:pPr>
        <w:pStyle w:val="ListParagraph"/>
        <w:rPr>
          <w:szCs w:val="20"/>
          <w:shd w:val="clear" w:color="auto" w:fill="FFFFFF"/>
        </w:rPr>
      </w:pPr>
    </w:p>
    <w:p w14:paraId="756B66D9" w14:textId="48424169" w:rsidR="004F1194" w:rsidRPr="003C2DF3" w:rsidRDefault="004F1194" w:rsidP="00C22CAA">
      <w:pPr>
        <w:pStyle w:val="ListParagraph"/>
        <w:numPr>
          <w:ilvl w:val="0"/>
          <w:numId w:val="6"/>
        </w:numPr>
        <w:autoSpaceDE w:val="0"/>
        <w:autoSpaceDN w:val="0"/>
        <w:adjustRightInd w:val="0"/>
        <w:jc w:val="left"/>
        <w:rPr>
          <w:rFonts w:ascii="MS Shell Dlg 2" w:hAnsi="MS Shell Dlg 2" w:cs="MS Shell Dlg 2"/>
          <w:sz w:val="17"/>
          <w:szCs w:val="17"/>
          <w:lang w:val="es-CO"/>
        </w:rPr>
      </w:pPr>
      <w:proofErr w:type="spellStart"/>
      <w:r>
        <w:rPr>
          <w:szCs w:val="20"/>
          <w:shd w:val="clear" w:color="auto" w:fill="FFFFFF"/>
        </w:rPr>
        <w:t>S</w:t>
      </w:r>
      <w:r w:rsidRPr="00CF5AE4">
        <w:rPr>
          <w:szCs w:val="20"/>
          <w:shd w:val="clear" w:color="auto" w:fill="FFFFFF"/>
        </w:rPr>
        <w:t>hapefile</w:t>
      </w:r>
      <w:proofErr w:type="spellEnd"/>
      <w:r w:rsidRPr="00CF5AE4">
        <w:rPr>
          <w:szCs w:val="20"/>
          <w:shd w:val="clear" w:color="auto" w:fill="FFFFFF"/>
        </w:rPr>
        <w:t xml:space="preserve"> de puntos que representa las estaciones </w:t>
      </w:r>
      <w:proofErr w:type="spellStart"/>
      <w:r w:rsidRPr="00CF5AE4">
        <w:rPr>
          <w:szCs w:val="20"/>
          <w:shd w:val="clear" w:color="auto" w:fill="FFFFFF"/>
        </w:rPr>
        <w:t>hidroclimatológicas</w:t>
      </w:r>
      <w:proofErr w:type="spellEnd"/>
      <w:r w:rsidRPr="00CF5AE4">
        <w:rPr>
          <w:szCs w:val="20"/>
          <w:shd w:val="clear" w:color="auto" w:fill="FFFFFF"/>
        </w:rPr>
        <w:t xml:space="preserve"> de la zona central de Colombia - Suramérica, llamado </w:t>
      </w:r>
      <w:proofErr w:type="spellStart"/>
      <w:r w:rsidRPr="00CF5AE4">
        <w:rPr>
          <w:szCs w:val="20"/>
          <w:shd w:val="clear" w:color="auto" w:fill="FFFFFF"/>
        </w:rPr>
        <w:t>Estaciones.shp</w:t>
      </w:r>
      <w:proofErr w:type="spellEnd"/>
      <w:r>
        <w:rPr>
          <w:szCs w:val="20"/>
          <w:shd w:val="clear" w:color="auto" w:fill="FFFFFF"/>
        </w:rPr>
        <w:t>.</w:t>
      </w:r>
    </w:p>
    <w:p w14:paraId="67DB1A85" w14:textId="77777777" w:rsidR="003C2DF3" w:rsidRPr="003C2DF3" w:rsidRDefault="003C2DF3" w:rsidP="003C2DF3">
      <w:pPr>
        <w:pStyle w:val="ListParagraph"/>
        <w:rPr>
          <w:rFonts w:ascii="MS Shell Dlg 2" w:hAnsi="MS Shell Dlg 2" w:cs="MS Shell Dlg 2"/>
          <w:sz w:val="17"/>
          <w:szCs w:val="17"/>
          <w:lang w:val="es-CO"/>
        </w:rPr>
      </w:pPr>
    </w:p>
    <w:p w14:paraId="3455973B" w14:textId="17182623" w:rsidR="004F1194" w:rsidRDefault="004F1194" w:rsidP="00C22CAA">
      <w:pPr>
        <w:pStyle w:val="ListParagraph"/>
        <w:numPr>
          <w:ilvl w:val="0"/>
          <w:numId w:val="6"/>
        </w:numPr>
        <w:autoSpaceDE w:val="0"/>
        <w:autoSpaceDN w:val="0"/>
        <w:adjustRightInd w:val="0"/>
        <w:jc w:val="left"/>
        <w:rPr>
          <w:szCs w:val="20"/>
          <w:shd w:val="clear" w:color="auto" w:fill="FFFFFF"/>
        </w:rPr>
      </w:pPr>
      <w:proofErr w:type="spellStart"/>
      <w:r>
        <w:rPr>
          <w:szCs w:val="20"/>
          <w:shd w:val="clear" w:color="auto" w:fill="FFFFFF"/>
        </w:rPr>
        <w:t>S</w:t>
      </w:r>
      <w:r w:rsidRPr="00CF5AE4">
        <w:rPr>
          <w:szCs w:val="20"/>
          <w:shd w:val="clear" w:color="auto" w:fill="FFFFFF"/>
        </w:rPr>
        <w:t>hapefile</w:t>
      </w:r>
      <w:proofErr w:type="spellEnd"/>
      <w:r w:rsidRPr="00CF5AE4">
        <w:rPr>
          <w:szCs w:val="20"/>
          <w:shd w:val="clear" w:color="auto" w:fill="FFFFFF"/>
        </w:rPr>
        <w:t xml:space="preserve"> de puntos que representa las estaciones con </w:t>
      </w:r>
      <w:r>
        <w:rPr>
          <w:szCs w:val="20"/>
          <w:shd w:val="clear" w:color="auto" w:fill="FFFFFF"/>
        </w:rPr>
        <w:t xml:space="preserve">estadísticos </w:t>
      </w:r>
      <w:r w:rsidRPr="00CF5AE4">
        <w:rPr>
          <w:szCs w:val="20"/>
          <w:shd w:val="clear" w:color="auto" w:fill="FFFFFF"/>
        </w:rPr>
        <w:t xml:space="preserve">de </w:t>
      </w:r>
      <w:r w:rsidRPr="00682972">
        <w:t>temperatura del aire (°C) de la zona</w:t>
      </w:r>
      <w:r w:rsidRPr="00CF5AE4">
        <w:rPr>
          <w:szCs w:val="20"/>
          <w:shd w:val="clear" w:color="auto" w:fill="FFFFFF"/>
        </w:rPr>
        <w:t xml:space="preserve"> central de Colombia - Suramérica, llamado </w:t>
      </w:r>
      <w:proofErr w:type="spellStart"/>
      <w:r>
        <w:rPr>
          <w:szCs w:val="20"/>
          <w:shd w:val="clear" w:color="auto" w:fill="FFFFFF"/>
        </w:rPr>
        <w:t>Temperatura</w:t>
      </w:r>
      <w:r w:rsidRPr="00CF5AE4">
        <w:rPr>
          <w:szCs w:val="20"/>
          <w:shd w:val="clear" w:color="auto" w:fill="FFFFFF"/>
        </w:rPr>
        <w:t>.shp</w:t>
      </w:r>
      <w:proofErr w:type="spellEnd"/>
    </w:p>
    <w:p w14:paraId="0DD8430D" w14:textId="77777777" w:rsidR="003C2DF3" w:rsidRPr="003C2DF3" w:rsidRDefault="003C2DF3" w:rsidP="003C2DF3">
      <w:pPr>
        <w:pStyle w:val="ListParagraph"/>
        <w:rPr>
          <w:szCs w:val="20"/>
          <w:shd w:val="clear" w:color="auto" w:fill="FFFFFF"/>
        </w:rPr>
      </w:pPr>
    </w:p>
    <w:p w14:paraId="2EFF6E2F" w14:textId="77777777" w:rsidR="003C2DF3" w:rsidRDefault="004F1194" w:rsidP="00C22CAA">
      <w:pPr>
        <w:pStyle w:val="ListParagraph"/>
        <w:numPr>
          <w:ilvl w:val="0"/>
          <w:numId w:val="6"/>
        </w:numPr>
        <w:autoSpaceDE w:val="0"/>
        <w:autoSpaceDN w:val="0"/>
        <w:adjustRightInd w:val="0"/>
        <w:jc w:val="left"/>
        <w:rPr>
          <w:szCs w:val="20"/>
          <w:shd w:val="clear" w:color="auto" w:fill="FFFFFF"/>
        </w:rPr>
      </w:pPr>
      <w:proofErr w:type="spellStart"/>
      <w:r w:rsidRPr="003C2DF3">
        <w:rPr>
          <w:szCs w:val="20"/>
          <w:shd w:val="clear" w:color="auto" w:fill="FFFFFF"/>
        </w:rPr>
        <w:t>Shapefile</w:t>
      </w:r>
      <w:proofErr w:type="spellEnd"/>
      <w:r w:rsidRPr="003C2DF3">
        <w:rPr>
          <w:szCs w:val="20"/>
          <w:shd w:val="clear" w:color="auto" w:fill="FFFFFF"/>
        </w:rPr>
        <w:t xml:space="preserve"> de puntos que representa las estaciones con estadísticos de Evaporación (mm) de la zona central de Colombia - Suramérica, llamado </w:t>
      </w:r>
      <w:proofErr w:type="spellStart"/>
      <w:r w:rsidRPr="003C2DF3">
        <w:rPr>
          <w:szCs w:val="20"/>
          <w:shd w:val="clear" w:color="auto" w:fill="FFFFFF"/>
        </w:rPr>
        <w:t>Evaporacion.shp</w:t>
      </w:r>
      <w:proofErr w:type="spellEnd"/>
    </w:p>
    <w:p w14:paraId="7BB9834A" w14:textId="77777777" w:rsidR="003C2DF3" w:rsidRPr="003C2DF3" w:rsidRDefault="003C2DF3" w:rsidP="003C2DF3">
      <w:pPr>
        <w:pStyle w:val="ListParagraph"/>
        <w:rPr>
          <w:szCs w:val="20"/>
          <w:shd w:val="clear" w:color="auto" w:fill="FFFFFF"/>
        </w:rPr>
      </w:pPr>
    </w:p>
    <w:p w14:paraId="1442FFC2" w14:textId="3ED72B98" w:rsidR="004F1194" w:rsidRPr="0046236E" w:rsidRDefault="004F1194" w:rsidP="004F1194">
      <w:pPr>
        <w:pStyle w:val="ListParagraph"/>
        <w:numPr>
          <w:ilvl w:val="0"/>
          <w:numId w:val="6"/>
        </w:numPr>
        <w:autoSpaceDE w:val="0"/>
        <w:autoSpaceDN w:val="0"/>
        <w:adjustRightInd w:val="0"/>
        <w:jc w:val="left"/>
        <w:rPr>
          <w:szCs w:val="20"/>
          <w:shd w:val="clear" w:color="auto" w:fill="FFFFFF"/>
        </w:rPr>
      </w:pPr>
      <w:proofErr w:type="spellStart"/>
      <w:r w:rsidRPr="003C2DF3">
        <w:rPr>
          <w:szCs w:val="20"/>
          <w:shd w:val="clear" w:color="auto" w:fill="FFFFFF"/>
        </w:rPr>
        <w:t>Shapefile</w:t>
      </w:r>
      <w:proofErr w:type="spellEnd"/>
      <w:r w:rsidRPr="003C2DF3">
        <w:rPr>
          <w:szCs w:val="20"/>
          <w:shd w:val="clear" w:color="auto" w:fill="FFFFFF"/>
        </w:rPr>
        <w:t xml:space="preserve"> de puntos que representa las estaciones con estadísticos de </w:t>
      </w:r>
      <w:proofErr w:type="spellStart"/>
      <w:r w:rsidRPr="003C2DF3">
        <w:rPr>
          <w:szCs w:val="20"/>
          <w:shd w:val="clear" w:color="auto" w:fill="FFFFFF"/>
        </w:rPr>
        <w:t>Precipitaci</w:t>
      </w:r>
      <w:r w:rsidRPr="000076F3">
        <w:rPr>
          <w:szCs w:val="20"/>
          <w:shd w:val="clear" w:color="auto" w:fill="FFFFFF"/>
          <w:lang w:val="es-CO"/>
        </w:rPr>
        <w:t>ón</w:t>
      </w:r>
      <w:proofErr w:type="spellEnd"/>
      <w:r w:rsidRPr="003C2DF3">
        <w:rPr>
          <w:szCs w:val="20"/>
          <w:shd w:val="clear" w:color="auto" w:fill="FFFFFF"/>
        </w:rPr>
        <w:t xml:space="preserve"> (mm) de la zona central de Colombia - Suramérica, llamado </w:t>
      </w:r>
      <w:proofErr w:type="spellStart"/>
      <w:r w:rsidRPr="003C2DF3">
        <w:rPr>
          <w:szCs w:val="20"/>
          <w:shd w:val="clear" w:color="auto" w:fill="FFFFFF"/>
        </w:rPr>
        <w:t>Precipitacion.shp</w:t>
      </w:r>
      <w:proofErr w:type="spellEnd"/>
    </w:p>
    <w:p w14:paraId="227CD92E" w14:textId="77777777" w:rsidR="00E45C04" w:rsidRDefault="00E45C04" w:rsidP="00B3464B">
      <w:bookmarkStart w:id="9" w:name="_Hlk2327871"/>
    </w:p>
    <w:p w14:paraId="5011D475" w14:textId="08BF0058" w:rsidR="00B3464B" w:rsidRPr="007C33B5" w:rsidRDefault="00B3464B" w:rsidP="00B3464B">
      <w:pPr>
        <w:rPr>
          <w:shd w:val="clear" w:color="auto" w:fill="FFFFFF"/>
        </w:rPr>
      </w:pPr>
      <w:r w:rsidRPr="00F56CEC">
        <w:t xml:space="preserve">Copie los archivos suministrados en la carpeta </w:t>
      </w:r>
      <w:r w:rsidRPr="007C33B5">
        <w:rPr>
          <w:shd w:val="clear" w:color="auto" w:fill="FFFFFF"/>
        </w:rPr>
        <w:t>C:\</w:t>
      </w:r>
      <w:r w:rsidR="00642D81">
        <w:rPr>
          <w:shd w:val="clear" w:color="auto" w:fill="FFFFFF"/>
        </w:rPr>
        <w:t>TSIG</w:t>
      </w:r>
      <w:r w:rsidRPr="007C33B5">
        <w:rPr>
          <w:shd w:val="clear" w:color="auto" w:fill="FFFFFF"/>
        </w:rPr>
        <w:t>\</w:t>
      </w:r>
      <w:r w:rsidR="00642D81">
        <w:rPr>
          <w:shd w:val="clear" w:color="auto" w:fill="FFFFFF"/>
        </w:rPr>
        <w:t>Taller1</w:t>
      </w:r>
      <w:r>
        <w:rPr>
          <w:shd w:val="clear" w:color="auto" w:fill="FFFFFF"/>
        </w:rPr>
        <w:t xml:space="preserve">\Datos\ </w:t>
      </w:r>
      <w:bookmarkStart w:id="10" w:name="_Hlk2324999"/>
      <w:r>
        <w:rPr>
          <w:shd w:val="clear" w:color="auto" w:fill="FFFFFF"/>
        </w:rPr>
        <w:t>o en una carpeta de fácil acceso.</w:t>
      </w:r>
      <w:bookmarkEnd w:id="10"/>
    </w:p>
    <w:bookmarkEnd w:id="9"/>
    <w:p w14:paraId="22E59455" w14:textId="77777777" w:rsidR="004F1194" w:rsidRPr="00ED1917" w:rsidRDefault="004F1194" w:rsidP="004F1194">
      <w:pPr>
        <w:rPr>
          <w:shd w:val="clear" w:color="auto" w:fill="FFFFFF"/>
        </w:rPr>
      </w:pPr>
    </w:p>
    <w:p w14:paraId="5C785147" w14:textId="77777777" w:rsidR="004F1194" w:rsidRPr="00ED1917" w:rsidRDefault="004F1194" w:rsidP="004F1194">
      <w:pPr>
        <w:jc w:val="center"/>
        <w:rPr>
          <w:shd w:val="clear" w:color="auto" w:fill="FFFFFF"/>
        </w:rPr>
      </w:pPr>
      <w:r>
        <w:rPr>
          <w:noProof/>
          <w:lang w:val="es-CO" w:eastAsia="es-CO"/>
        </w:rPr>
        <w:drawing>
          <wp:inline distT="0" distB="0" distL="0" distR="0" wp14:anchorId="70E4772E" wp14:editId="07BD18CC">
            <wp:extent cx="6332220" cy="19354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aturation sat="0"/>
                              </a14:imgEffect>
                            </a14:imgLayer>
                          </a14:imgProps>
                        </a:ext>
                      </a:extLst>
                    </a:blip>
                    <a:stretch>
                      <a:fillRect/>
                    </a:stretch>
                  </pic:blipFill>
                  <pic:spPr>
                    <a:xfrm>
                      <a:off x="0" y="0"/>
                      <a:ext cx="6332220" cy="1935480"/>
                    </a:xfrm>
                    <a:prstGeom prst="rect">
                      <a:avLst/>
                    </a:prstGeom>
                  </pic:spPr>
                </pic:pic>
              </a:graphicData>
            </a:graphic>
          </wp:inline>
        </w:drawing>
      </w:r>
    </w:p>
    <w:p w14:paraId="717F47A5" w14:textId="77777777" w:rsidR="004F1194" w:rsidRPr="00ED1917" w:rsidRDefault="004F1194" w:rsidP="004F1194">
      <w:pPr>
        <w:jc w:val="left"/>
        <w:rPr>
          <w:shd w:val="clear" w:color="auto" w:fill="FFFFFF"/>
        </w:rPr>
      </w:pPr>
      <w:r w:rsidRPr="00ED1917">
        <w:rPr>
          <w:shd w:val="clear" w:color="auto" w:fill="FFFFFF"/>
        </w:rPr>
        <w:t xml:space="preserve">  </w:t>
      </w:r>
    </w:p>
    <w:p w14:paraId="3AEC666C" w14:textId="77777777" w:rsidR="004F1194" w:rsidRDefault="004F1194" w:rsidP="004F1194">
      <w:pPr>
        <w:jc w:val="center"/>
        <w:rPr>
          <w:shd w:val="clear" w:color="auto" w:fill="FFFFFF"/>
        </w:rPr>
      </w:pPr>
      <w:r>
        <w:rPr>
          <w:noProof/>
          <w:lang w:val="es-CO" w:eastAsia="es-CO"/>
        </w:rPr>
        <w:drawing>
          <wp:inline distT="0" distB="0" distL="0" distR="0" wp14:anchorId="7C6D11F6" wp14:editId="7F5711FC">
            <wp:extent cx="1843032"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43032" cy="2160000"/>
                    </a:xfrm>
                    <a:prstGeom prst="rect">
                      <a:avLst/>
                    </a:prstGeom>
                  </pic:spPr>
                </pic:pic>
              </a:graphicData>
            </a:graphic>
          </wp:inline>
        </w:drawing>
      </w:r>
      <w:r>
        <w:rPr>
          <w:shd w:val="clear" w:color="auto" w:fill="FFFFFF"/>
        </w:rPr>
        <w:t xml:space="preserve"> </w:t>
      </w:r>
      <w:r>
        <w:rPr>
          <w:noProof/>
          <w:lang w:val="es-CO" w:eastAsia="es-CO"/>
        </w:rPr>
        <w:drawing>
          <wp:inline distT="0" distB="0" distL="0" distR="0" wp14:anchorId="4A59E80F" wp14:editId="7628567F">
            <wp:extent cx="1843348"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43348" cy="2160000"/>
                    </a:xfrm>
                    <a:prstGeom prst="rect">
                      <a:avLst/>
                    </a:prstGeom>
                  </pic:spPr>
                </pic:pic>
              </a:graphicData>
            </a:graphic>
          </wp:inline>
        </w:drawing>
      </w:r>
      <w:r>
        <w:rPr>
          <w:shd w:val="clear" w:color="auto" w:fill="FFFFFF"/>
        </w:rPr>
        <w:t xml:space="preserve">  </w:t>
      </w:r>
      <w:r>
        <w:rPr>
          <w:noProof/>
          <w:lang w:val="es-CO" w:eastAsia="es-CO"/>
        </w:rPr>
        <w:drawing>
          <wp:inline distT="0" distB="0" distL="0" distR="0" wp14:anchorId="048B382E" wp14:editId="6BF701DE">
            <wp:extent cx="1877573"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77573" cy="2160000"/>
                    </a:xfrm>
                    <a:prstGeom prst="rect">
                      <a:avLst/>
                    </a:prstGeom>
                  </pic:spPr>
                </pic:pic>
              </a:graphicData>
            </a:graphic>
          </wp:inline>
        </w:drawing>
      </w:r>
    </w:p>
    <w:p w14:paraId="1A222337" w14:textId="77777777" w:rsidR="004F1194" w:rsidRDefault="004F1194" w:rsidP="004F1194">
      <w:pPr>
        <w:jc w:val="center"/>
        <w:rPr>
          <w:shd w:val="clear" w:color="auto" w:fill="FFFFFF"/>
        </w:rPr>
      </w:pPr>
    </w:p>
    <w:p w14:paraId="2AADB0A0" w14:textId="77777777" w:rsidR="004F1194" w:rsidRPr="00ED1917" w:rsidRDefault="004F1194" w:rsidP="004F1194">
      <w:pPr>
        <w:jc w:val="center"/>
        <w:rPr>
          <w:shd w:val="clear" w:color="auto" w:fill="FFFFFF"/>
        </w:rPr>
      </w:pPr>
      <w:r>
        <w:rPr>
          <w:shd w:val="clear" w:color="auto" w:fill="FFFFFF"/>
        </w:rPr>
        <w:t>Archivos de formas suministrados</w:t>
      </w:r>
    </w:p>
    <w:p w14:paraId="645DB414" w14:textId="77777777" w:rsidR="004F1194" w:rsidRDefault="004F1194" w:rsidP="004F1194">
      <w:pPr>
        <w:jc w:val="left"/>
        <w:rPr>
          <w:shd w:val="clear" w:color="auto" w:fill="FFFFFF"/>
        </w:rPr>
      </w:pPr>
    </w:p>
    <w:p w14:paraId="79D247D1" w14:textId="5D4CC28E" w:rsidR="004F2CB6" w:rsidRDefault="004F2CB6">
      <w:pPr>
        <w:jc w:val="left"/>
        <w:rPr>
          <w:shd w:val="clear" w:color="auto" w:fill="FFFFFF"/>
        </w:rPr>
      </w:pPr>
      <w:r>
        <w:rPr>
          <w:shd w:val="clear" w:color="auto" w:fill="FFFFFF"/>
        </w:rPr>
        <w:br w:type="page"/>
      </w:r>
    </w:p>
    <w:p w14:paraId="6FEA31FE" w14:textId="17D1FF57" w:rsidR="004F1194" w:rsidRPr="004F2CB6" w:rsidRDefault="000527B3" w:rsidP="003C2DF3">
      <w:pPr>
        <w:pStyle w:val="Heading1"/>
      </w:pPr>
      <w:bookmarkStart w:id="11" w:name="_Toc55409050"/>
      <w:r w:rsidRPr="00ED1917">
        <w:lastRenderedPageBreak/>
        <w:t xml:space="preserve">1. </w:t>
      </w:r>
      <w:r w:rsidR="00FA3C08">
        <w:t>Visualización general de capas geográficas y mapas base</w:t>
      </w:r>
      <w:r w:rsidR="002233B0">
        <w:t xml:space="preserve"> [v]</w:t>
      </w:r>
      <w:bookmarkEnd w:id="11"/>
    </w:p>
    <w:p w14:paraId="068CC667" w14:textId="17027326" w:rsidR="004F1194" w:rsidRPr="00427CD7" w:rsidRDefault="00427CD7" w:rsidP="004F119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https://pruebacorreoescuelaingeduco.sharepoint.com/sites/TSIG626/SitePages/TSIG0021.aspx</w:t>
      </w:r>
    </w:p>
    <w:p w14:paraId="429EBFB7" w14:textId="77777777" w:rsidR="00427CD7" w:rsidRPr="00ED1917" w:rsidRDefault="00427CD7" w:rsidP="004F1194">
      <w:pPr>
        <w:rPr>
          <w:shd w:val="clear" w:color="auto" w:fill="FFFFFF"/>
        </w:rPr>
      </w:pPr>
    </w:p>
    <w:p w14:paraId="61A40AE6" w14:textId="0C7B0F65" w:rsidR="004F1194" w:rsidRPr="00ED1917" w:rsidRDefault="004F1194" w:rsidP="004F1194">
      <w:pPr>
        <w:rPr>
          <w:shd w:val="clear" w:color="auto" w:fill="FFFFFF"/>
        </w:rPr>
      </w:pPr>
      <w:r w:rsidRPr="00ED1917">
        <w:rPr>
          <w:shd w:val="clear" w:color="auto" w:fill="FFFFFF"/>
        </w:rPr>
        <w:t xml:space="preserve">En este numeral aprenderá a realizar la visualización de datos geográficos desde los diferentes programas componentes del paquete </w:t>
      </w:r>
      <w:r>
        <w:rPr>
          <w:shd w:val="clear" w:color="auto" w:fill="FFFFFF"/>
        </w:rPr>
        <w:t>ArcGIS</w:t>
      </w:r>
      <w:r w:rsidRPr="00ED1917">
        <w:rPr>
          <w:shd w:val="clear" w:color="auto" w:fill="FFFFFF"/>
        </w:rPr>
        <w:t xml:space="preserve"> Desktop</w:t>
      </w:r>
      <w:r w:rsidR="00FA3C08">
        <w:rPr>
          <w:shd w:val="clear" w:color="auto" w:fill="FFFFFF"/>
        </w:rPr>
        <w:t xml:space="preserve"> y </w:t>
      </w:r>
      <w:r w:rsidR="00FA3C08" w:rsidRPr="00FA3C08">
        <w:rPr>
          <w:shd w:val="clear" w:color="auto" w:fill="FFFFFF"/>
        </w:rPr>
        <w:t>QGIS</w:t>
      </w:r>
      <w:r w:rsidRPr="00ED1917">
        <w:rPr>
          <w:shd w:val="clear" w:color="auto" w:fill="FFFFFF"/>
        </w:rPr>
        <w:t>.</w:t>
      </w:r>
    </w:p>
    <w:p w14:paraId="6D42FD35" w14:textId="77777777" w:rsidR="004F1194" w:rsidRPr="00ED1917" w:rsidRDefault="004F1194" w:rsidP="004F1194">
      <w:pPr>
        <w:rPr>
          <w:shd w:val="clear" w:color="auto" w:fill="FFFFFF"/>
        </w:rPr>
      </w:pPr>
    </w:p>
    <w:p w14:paraId="3DF8CA6C" w14:textId="259EC128" w:rsidR="004F1194" w:rsidRPr="00ED1917" w:rsidRDefault="00092F36" w:rsidP="00A43065">
      <w:pPr>
        <w:pStyle w:val="Heading2"/>
      </w:pPr>
      <w:bookmarkStart w:id="12" w:name="_Toc55409051"/>
      <w:r>
        <w:t xml:space="preserve">1.1. </w:t>
      </w:r>
      <w:r w:rsidR="004F1194" w:rsidRPr="00ED1917">
        <w:t xml:space="preserve">Visualización de </w:t>
      </w:r>
      <w:proofErr w:type="spellStart"/>
      <w:r w:rsidR="004F1194" w:rsidRPr="00ED1917">
        <w:t>Shapefiles</w:t>
      </w:r>
      <w:proofErr w:type="spellEnd"/>
      <w:r w:rsidR="004F1194" w:rsidRPr="00ED1917">
        <w:t xml:space="preserve"> en ArcMap</w:t>
      </w:r>
      <w:r w:rsidR="00B81737">
        <w:t xml:space="preserve"> (ArcGIS </w:t>
      </w:r>
      <w:proofErr w:type="spellStart"/>
      <w:r w:rsidR="00B81737">
        <w:t>for</w:t>
      </w:r>
      <w:proofErr w:type="spellEnd"/>
      <w:r w:rsidR="00B81737">
        <w:t xml:space="preserve"> Desktop)</w:t>
      </w:r>
      <w:r w:rsidR="001D0FED">
        <w:t xml:space="preserve"> [v]</w:t>
      </w:r>
      <w:bookmarkEnd w:id="12"/>
    </w:p>
    <w:p w14:paraId="0D6B508B" w14:textId="6AC5E010" w:rsidR="006F0E9B" w:rsidRDefault="006F0E9B" w:rsidP="006F0E9B">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19" w:history="1">
        <w:r w:rsidR="000E50B8" w:rsidRPr="00F53338">
          <w:rPr>
            <w:rStyle w:val="Hyperlink"/>
            <w:noProof w:val="0"/>
            <w:sz w:val="16"/>
            <w:szCs w:val="16"/>
            <w:shd w:val="clear" w:color="auto" w:fill="FFFFFF"/>
          </w:rPr>
          <w:t>https://pruebacorreoescuelaingeduco.sharepoint.com/sites/TSIG626/SitePages/TSIG0213.aspx</w:t>
        </w:r>
      </w:hyperlink>
    </w:p>
    <w:p w14:paraId="12D3EEAC" w14:textId="1370DFEA" w:rsidR="000E50B8" w:rsidRDefault="000E50B8" w:rsidP="000E50B8">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20" w:history="1">
        <w:r w:rsidRPr="00F53338">
          <w:rPr>
            <w:rStyle w:val="Hyperlink"/>
            <w:noProof w:val="0"/>
            <w:sz w:val="16"/>
            <w:szCs w:val="16"/>
            <w:shd w:val="clear" w:color="auto" w:fill="FFFFFF"/>
          </w:rPr>
          <w:t>https://pruebacorreoescuelaingeduco.sharepoint.com/sites/TSIG626/SitePages/TSIG0214.aspx</w:t>
        </w:r>
      </w:hyperlink>
    </w:p>
    <w:p w14:paraId="5CFAAAE2" w14:textId="2D36105C" w:rsidR="000E50B8" w:rsidRDefault="000E50B8" w:rsidP="000E50B8">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21" w:history="1">
        <w:r w:rsidRPr="00F53338">
          <w:rPr>
            <w:rStyle w:val="Hyperlink"/>
            <w:noProof w:val="0"/>
            <w:sz w:val="16"/>
            <w:szCs w:val="16"/>
            <w:shd w:val="clear" w:color="auto" w:fill="FFFFFF"/>
          </w:rPr>
          <w:t>https://pruebacorreoescuelaingeduco.sharepoint.com/sites/TSIG626/SitePages/TSIG0215.aspx</w:t>
        </w:r>
      </w:hyperlink>
    </w:p>
    <w:p w14:paraId="0C7A67EE" w14:textId="4E568B1A" w:rsidR="004F1194" w:rsidRDefault="004F1194" w:rsidP="004F1194">
      <w:pPr>
        <w:rPr>
          <w:shd w:val="clear" w:color="auto" w:fill="FFFFFF"/>
        </w:rPr>
      </w:pPr>
    </w:p>
    <w:p w14:paraId="4EF1CF01" w14:textId="77777777" w:rsidR="004F1194" w:rsidRPr="00ED1917" w:rsidRDefault="004F1194" w:rsidP="004F1194">
      <w:pPr>
        <w:rPr>
          <w:shd w:val="clear" w:color="auto" w:fill="FFFFFF"/>
        </w:rPr>
      </w:pPr>
      <w:r w:rsidRPr="00ED1917">
        <w:rPr>
          <w:shd w:val="clear" w:color="auto" w:fill="FFFFFF"/>
        </w:rPr>
        <w:t xml:space="preserve">Un </w:t>
      </w:r>
      <w:proofErr w:type="spellStart"/>
      <w:r w:rsidRPr="00ED1917">
        <w:rPr>
          <w:shd w:val="clear" w:color="auto" w:fill="FFFFFF"/>
        </w:rPr>
        <w:t>shapefile</w:t>
      </w:r>
      <w:proofErr w:type="spellEnd"/>
      <w:r w:rsidRPr="00ED1917">
        <w:rPr>
          <w:shd w:val="clear" w:color="auto" w:fill="FFFFFF"/>
        </w:rPr>
        <w:t xml:space="preserve"> o archivo de formas es un conjunto homogéneo de funciones sencillas que no contienen información topológica. El formato se introdujo con </w:t>
      </w:r>
      <w:proofErr w:type="spellStart"/>
      <w:r w:rsidRPr="00ED1917">
        <w:rPr>
          <w:shd w:val="clear" w:color="auto" w:fill="FFFFFF"/>
        </w:rPr>
        <w:t>ArcView</w:t>
      </w:r>
      <w:proofErr w:type="spellEnd"/>
      <w:r w:rsidRPr="00ED1917">
        <w:rPr>
          <w:shd w:val="clear" w:color="auto" w:fill="FFFFFF"/>
        </w:rPr>
        <w:t xml:space="preserve"> 2.0 para simplificar la representación de datos espaciales. Un </w:t>
      </w:r>
      <w:proofErr w:type="spellStart"/>
      <w:r w:rsidRPr="00ED1917">
        <w:rPr>
          <w:shd w:val="clear" w:color="auto" w:fill="FFFFFF"/>
        </w:rPr>
        <w:t>shapefile</w:t>
      </w:r>
      <w:proofErr w:type="spellEnd"/>
      <w:r w:rsidRPr="00ED1917">
        <w:rPr>
          <w:shd w:val="clear" w:color="auto" w:fill="FFFFFF"/>
        </w:rPr>
        <w:t xml:space="preserve"> incluye características geométricas y sus atributos. Los atributos están contenidos en una tabla de </w:t>
      </w:r>
      <w:proofErr w:type="spellStart"/>
      <w:r w:rsidRPr="00ED1917">
        <w:rPr>
          <w:shd w:val="clear" w:color="auto" w:fill="FFFFFF"/>
        </w:rPr>
        <w:t>dBase</w:t>
      </w:r>
      <w:proofErr w:type="spellEnd"/>
      <w:r w:rsidRPr="00ED1917">
        <w:rPr>
          <w:shd w:val="clear" w:color="auto" w:fill="FFFFFF"/>
        </w:rPr>
        <w:t>, que permite la unión con una característica basada en la clave de atributo de cada elemento.</w:t>
      </w:r>
    </w:p>
    <w:p w14:paraId="2D9F4663" w14:textId="77777777" w:rsidR="004F1194" w:rsidRPr="00ED1917" w:rsidRDefault="004F1194" w:rsidP="004F1194">
      <w:pPr>
        <w:rPr>
          <w:shd w:val="clear" w:color="auto" w:fill="FFFFFF"/>
        </w:rPr>
      </w:pPr>
    </w:p>
    <w:p w14:paraId="525C0274" w14:textId="77777777" w:rsidR="004F1194" w:rsidRDefault="004F1194" w:rsidP="00C22CAA">
      <w:pPr>
        <w:pStyle w:val="ListParagraph"/>
        <w:numPr>
          <w:ilvl w:val="0"/>
          <w:numId w:val="2"/>
        </w:numPr>
        <w:rPr>
          <w:shd w:val="clear" w:color="auto" w:fill="FFFFFF"/>
        </w:rPr>
      </w:pPr>
      <w:r w:rsidRPr="00ED1917">
        <w:rPr>
          <w:shd w:val="clear" w:color="auto" w:fill="FFFFFF"/>
        </w:rPr>
        <w:t>Abra ArcMap y cree un nuevo mapa vacío.</w:t>
      </w:r>
    </w:p>
    <w:p w14:paraId="2ED708B7" w14:textId="6ADEED13" w:rsidR="004F1194" w:rsidRPr="00ED1917" w:rsidRDefault="004F1194" w:rsidP="00C22CAA">
      <w:pPr>
        <w:pStyle w:val="ListParagraph"/>
        <w:numPr>
          <w:ilvl w:val="0"/>
          <w:numId w:val="2"/>
        </w:numPr>
        <w:rPr>
          <w:shd w:val="clear" w:color="auto" w:fill="FFFFFF"/>
        </w:rPr>
      </w:pPr>
      <w:r>
        <w:rPr>
          <w:shd w:val="clear" w:color="auto" w:fill="FFFFFF"/>
        </w:rPr>
        <w:t xml:space="preserve">Desde el </w:t>
      </w:r>
      <w:proofErr w:type="spellStart"/>
      <w:r>
        <w:rPr>
          <w:shd w:val="clear" w:color="auto" w:fill="FFFFFF"/>
        </w:rPr>
        <w:t>ArcCatalog</w:t>
      </w:r>
      <w:proofErr w:type="spellEnd"/>
      <w:r>
        <w:rPr>
          <w:shd w:val="clear" w:color="auto" w:fill="FFFFFF"/>
        </w:rPr>
        <w:t>, cree una conexión a la carpeta de datos.</w:t>
      </w:r>
      <w:r w:rsidR="00B81737">
        <w:rPr>
          <w:shd w:val="clear" w:color="auto" w:fill="FFFFFF"/>
        </w:rPr>
        <w:t xml:space="preserve"> (</w:t>
      </w:r>
      <w:r w:rsidR="006F0E9B">
        <w:rPr>
          <w:shd w:val="clear" w:color="auto" w:fill="FFFFFF"/>
        </w:rPr>
        <w:t>requerido</w:t>
      </w:r>
      <w:r w:rsidR="00B81737">
        <w:rPr>
          <w:shd w:val="clear" w:color="auto" w:fill="FFFFFF"/>
        </w:rPr>
        <w:t>)</w:t>
      </w:r>
    </w:p>
    <w:p w14:paraId="0A760F87" w14:textId="678AC087" w:rsidR="004F1194" w:rsidRPr="00ED1917" w:rsidRDefault="004F1194" w:rsidP="00C22CAA">
      <w:pPr>
        <w:pStyle w:val="ListParagraph"/>
        <w:numPr>
          <w:ilvl w:val="0"/>
          <w:numId w:val="2"/>
        </w:numPr>
        <w:rPr>
          <w:i/>
          <w:shd w:val="clear" w:color="auto" w:fill="FFFFFF"/>
        </w:rPr>
      </w:pPr>
      <w:r w:rsidRPr="00ED1917">
        <w:rPr>
          <w:shd w:val="clear" w:color="auto" w:fill="FFFFFF"/>
        </w:rPr>
        <w:t xml:space="preserve">Usando el botón de agregar </w:t>
      </w:r>
      <w:r w:rsidRPr="00ED1917">
        <w:rPr>
          <w:noProof/>
          <w:lang w:val="es-CO" w:eastAsia="es-CO"/>
        </w:rPr>
        <w:drawing>
          <wp:inline distT="0" distB="0" distL="0" distR="0" wp14:anchorId="7E0F9496" wp14:editId="36C430E9">
            <wp:extent cx="182880" cy="182880"/>
            <wp:effectExtent l="19050" t="0" r="762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182819" cy="182819"/>
                    </a:xfrm>
                    <a:prstGeom prst="rect">
                      <a:avLst/>
                    </a:prstGeom>
                    <a:noFill/>
                    <a:ln w="9525">
                      <a:noFill/>
                      <a:miter lim="800000"/>
                      <a:headEnd/>
                      <a:tailEnd/>
                    </a:ln>
                  </pic:spPr>
                </pic:pic>
              </a:graphicData>
            </a:graphic>
          </wp:inline>
        </w:drawing>
      </w:r>
      <w:r w:rsidRPr="00ED1917">
        <w:rPr>
          <w:shd w:val="clear" w:color="auto" w:fill="FFFFFF"/>
        </w:rPr>
        <w:t xml:space="preserve"> diríjase </w:t>
      </w:r>
      <w:r>
        <w:rPr>
          <w:shd w:val="clear" w:color="auto" w:fill="FFFFFF"/>
        </w:rPr>
        <w:t>Conexiones a Carpetas y de clic en e</w:t>
      </w:r>
      <w:r w:rsidRPr="00ED1917">
        <w:rPr>
          <w:shd w:val="clear" w:color="auto" w:fill="FFFFFF"/>
        </w:rPr>
        <w:t>l directorio del disco duro en donde se encuentran los datos</w:t>
      </w:r>
      <w:r>
        <w:rPr>
          <w:shd w:val="clear" w:color="auto" w:fill="FFFFFF"/>
        </w:rPr>
        <w:t>.</w:t>
      </w:r>
      <w:r w:rsidRPr="00ED1917">
        <w:rPr>
          <w:shd w:val="clear" w:color="auto" w:fill="FFFFFF"/>
        </w:rPr>
        <w:t xml:space="preserve"> En caso de que sus datos estén en una unidad de disco con otro nombre (d:), utilice el botón </w:t>
      </w:r>
      <w:r w:rsidRPr="00ED1917">
        <w:rPr>
          <w:noProof/>
          <w:lang w:val="es-CO" w:eastAsia="es-CO"/>
        </w:rPr>
        <w:drawing>
          <wp:inline distT="0" distB="0" distL="0" distR="0" wp14:anchorId="1F951C36" wp14:editId="3667F49F">
            <wp:extent cx="178460" cy="190749"/>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srcRect/>
                    <a:stretch>
                      <a:fillRect/>
                    </a:stretch>
                  </pic:blipFill>
                  <pic:spPr bwMode="auto">
                    <a:xfrm>
                      <a:off x="0" y="0"/>
                      <a:ext cx="178400" cy="190685"/>
                    </a:xfrm>
                    <a:prstGeom prst="rect">
                      <a:avLst/>
                    </a:prstGeom>
                    <a:noFill/>
                    <a:ln w="9525">
                      <a:noFill/>
                      <a:miter lim="800000"/>
                      <a:headEnd/>
                      <a:tailEnd/>
                    </a:ln>
                  </pic:spPr>
                </pic:pic>
              </a:graphicData>
            </a:graphic>
          </wp:inline>
        </w:drawing>
      </w:r>
      <w:r w:rsidRPr="00ED1917">
        <w:rPr>
          <w:shd w:val="clear" w:color="auto" w:fill="FFFFFF"/>
        </w:rPr>
        <w:t xml:space="preserve"> de adición de unidades de red y seleccione la unidad de destino</w:t>
      </w:r>
      <w:r w:rsidRPr="00ED1917">
        <w:rPr>
          <w:i/>
          <w:shd w:val="clear" w:color="auto" w:fill="FFFFFF"/>
        </w:rPr>
        <w:t xml:space="preserve">. (En </w:t>
      </w:r>
      <w:r>
        <w:rPr>
          <w:i/>
          <w:shd w:val="clear" w:color="auto" w:fill="FFFFFF"/>
        </w:rPr>
        <w:t>QGIS</w:t>
      </w:r>
      <w:r w:rsidRPr="00ED1917">
        <w:rPr>
          <w:i/>
          <w:shd w:val="clear" w:color="auto" w:fill="FFFFFF"/>
        </w:rPr>
        <w:t xml:space="preserve"> utilice la opción Añadir Capa Vectorial </w:t>
      </w:r>
      <w:r w:rsidRPr="00ED1917">
        <w:rPr>
          <w:i/>
          <w:noProof/>
          <w:shd w:val="clear" w:color="auto" w:fill="FFFFFF"/>
          <w:lang w:val="es-CO" w:eastAsia="es-CO"/>
        </w:rPr>
        <w:drawing>
          <wp:inline distT="0" distB="0" distL="0" distR="0" wp14:anchorId="4D2049A8" wp14:editId="6AB6A053">
            <wp:extent cx="177800" cy="177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a:stretch/>
                  </pic:blipFill>
                  <pic:spPr bwMode="auto">
                    <a:xfrm>
                      <a:off x="0" y="0"/>
                      <a:ext cx="177646" cy="177646"/>
                    </a:xfrm>
                    <a:prstGeom prst="rect">
                      <a:avLst/>
                    </a:prstGeom>
                    <a:noFill/>
                    <a:ln>
                      <a:noFill/>
                    </a:ln>
                  </pic:spPr>
                </pic:pic>
              </a:graphicData>
            </a:graphic>
          </wp:inline>
        </w:drawing>
      </w:r>
      <w:r w:rsidRPr="00ED1917">
        <w:rPr>
          <w:i/>
          <w:shd w:val="clear" w:color="auto" w:fill="FFFFFF"/>
        </w:rPr>
        <w:t xml:space="preserve"> ubicada en la barra Administrar Capas o en el menú Capa</w:t>
      </w:r>
      <w:r w:rsidR="0046236E">
        <w:rPr>
          <w:i/>
          <w:shd w:val="clear" w:color="auto" w:fill="FFFFFF"/>
        </w:rPr>
        <w:t xml:space="preserve"> </w:t>
      </w:r>
      <w:r w:rsidR="0046236E" w:rsidRPr="0046236E">
        <w:rPr>
          <w:i/>
          <w:shd w:val="clear" w:color="auto" w:fill="FFFFFF"/>
        </w:rPr>
        <w:t>o arrastrando directamente el archivo</w:t>
      </w:r>
      <w:r w:rsidR="0046236E">
        <w:rPr>
          <w:i/>
          <w:shd w:val="clear" w:color="auto" w:fill="FFFFFF"/>
        </w:rPr>
        <w:t xml:space="preserve"> desde el Browser al panel de </w:t>
      </w:r>
      <w:proofErr w:type="spellStart"/>
      <w:r w:rsidR="0046236E">
        <w:rPr>
          <w:i/>
          <w:shd w:val="clear" w:color="auto" w:fill="FFFFFF"/>
        </w:rPr>
        <w:t>Layers</w:t>
      </w:r>
      <w:proofErr w:type="spellEnd"/>
      <w:r w:rsidR="0046236E">
        <w:rPr>
          <w:i/>
          <w:shd w:val="clear" w:color="auto" w:fill="FFFFFF"/>
        </w:rPr>
        <w:t xml:space="preserve"> del mapa actual</w:t>
      </w:r>
      <w:r w:rsidRPr="00ED1917">
        <w:rPr>
          <w:i/>
          <w:shd w:val="clear" w:color="auto" w:fill="FFFFFF"/>
        </w:rPr>
        <w:t>)</w:t>
      </w:r>
    </w:p>
    <w:p w14:paraId="6E3E669D" w14:textId="1ED0BF03" w:rsidR="004F1194" w:rsidRDefault="004F1194" w:rsidP="00C22CAA">
      <w:pPr>
        <w:pStyle w:val="ListParagraph"/>
        <w:numPr>
          <w:ilvl w:val="0"/>
          <w:numId w:val="2"/>
        </w:numPr>
        <w:rPr>
          <w:shd w:val="clear" w:color="auto" w:fill="FFFFFF"/>
        </w:rPr>
      </w:pPr>
      <w:r w:rsidRPr="00ED1917">
        <w:rPr>
          <w:shd w:val="clear" w:color="auto" w:fill="FFFFFF"/>
        </w:rPr>
        <w:t xml:space="preserve">Seleccione los </w:t>
      </w:r>
      <w:proofErr w:type="spellStart"/>
      <w:r w:rsidRPr="00ED1917">
        <w:rPr>
          <w:shd w:val="clear" w:color="auto" w:fill="FFFFFF"/>
        </w:rPr>
        <w:t>shapefiles</w:t>
      </w:r>
      <w:proofErr w:type="spellEnd"/>
      <w:r w:rsidRPr="00ED1917">
        <w:rPr>
          <w:shd w:val="clear" w:color="auto" w:fill="FFFFFF"/>
        </w:rPr>
        <w:t xml:space="preserve"> y presione </w:t>
      </w:r>
      <w:proofErr w:type="spellStart"/>
      <w:r w:rsidRPr="00ED1917">
        <w:rPr>
          <w:shd w:val="clear" w:color="auto" w:fill="FFFFFF"/>
        </w:rPr>
        <w:t>enter</w:t>
      </w:r>
      <w:proofErr w:type="spellEnd"/>
      <w:r>
        <w:rPr>
          <w:shd w:val="clear" w:color="auto" w:fill="FFFFFF"/>
        </w:rPr>
        <w:t>.</w:t>
      </w:r>
      <w:r w:rsidR="00B81737">
        <w:rPr>
          <w:shd w:val="clear" w:color="auto" w:fill="FFFFFF"/>
        </w:rPr>
        <w:t xml:space="preserve"> (El sistema de proyección de coordenadas del mapa se ajustará automáticamente o al vuelo utilizando el sistema de coordenadas de la primera capa que se agregue al mapa).</w:t>
      </w:r>
    </w:p>
    <w:p w14:paraId="6AF37431" w14:textId="77777777" w:rsidR="004F1194" w:rsidRPr="00ED1917" w:rsidRDefault="004F1194" w:rsidP="00C22CAA">
      <w:pPr>
        <w:pStyle w:val="ListParagraph"/>
        <w:numPr>
          <w:ilvl w:val="0"/>
          <w:numId w:val="2"/>
        </w:numPr>
        <w:rPr>
          <w:shd w:val="clear" w:color="auto" w:fill="FFFFFF"/>
        </w:rPr>
      </w:pPr>
      <w:r>
        <w:rPr>
          <w:shd w:val="clear" w:color="auto" w:fill="FFFFFF"/>
        </w:rPr>
        <w:t>Guarde el mapa creado como Taller1.mxd.</w:t>
      </w:r>
    </w:p>
    <w:p w14:paraId="18BD7004" w14:textId="77777777" w:rsidR="004F1194" w:rsidRDefault="004F1194" w:rsidP="004F1194">
      <w:pPr>
        <w:rPr>
          <w:shd w:val="clear" w:color="auto" w:fill="FFFFFF"/>
        </w:rPr>
      </w:pPr>
    </w:p>
    <w:p w14:paraId="367F18CE" w14:textId="0BF41AFA" w:rsidR="004F1194" w:rsidRDefault="004F1194" w:rsidP="004F1194">
      <w:pPr>
        <w:rPr>
          <w:shd w:val="clear" w:color="auto" w:fill="FFFFFF"/>
        </w:rPr>
      </w:pPr>
      <w:r>
        <w:rPr>
          <w:shd w:val="clear" w:color="auto" w:fill="FFFFFF"/>
        </w:rPr>
        <w:t xml:space="preserve">Dependiendo de la geometría, cada capa es representada mediante un ícono diferente para puntos, líneas y polígonos. Para conocer si la geometría ha sido definida con valores Z será necesario acceder a la tabla de atributos e identificar en el atributo </w:t>
      </w:r>
      <w:proofErr w:type="spellStart"/>
      <w:r>
        <w:rPr>
          <w:shd w:val="clear" w:color="auto" w:fill="FFFFFF"/>
        </w:rPr>
        <w:t>Geometry</w:t>
      </w:r>
      <w:proofErr w:type="spellEnd"/>
      <w:r>
        <w:rPr>
          <w:shd w:val="clear" w:color="auto" w:fill="FFFFFF"/>
        </w:rPr>
        <w:t xml:space="preserve"> definido para la capa.</w:t>
      </w:r>
    </w:p>
    <w:p w14:paraId="2EBBADFB" w14:textId="77777777" w:rsidR="0075717F" w:rsidRPr="00ED1917" w:rsidRDefault="0075717F" w:rsidP="004F1194">
      <w:pPr>
        <w:rPr>
          <w:shd w:val="clear" w:color="auto" w:fill="FFFFFF"/>
        </w:rPr>
      </w:pPr>
    </w:p>
    <w:p w14:paraId="44E75806" w14:textId="77777777" w:rsidR="004F1194" w:rsidRPr="00ED1917" w:rsidRDefault="004F1194" w:rsidP="004F1194">
      <w:pPr>
        <w:jc w:val="center"/>
        <w:rPr>
          <w:shd w:val="clear" w:color="auto" w:fill="FFFFFF"/>
        </w:rPr>
      </w:pPr>
      <w:r w:rsidRPr="00ED1917">
        <w:rPr>
          <w:shd w:val="clear" w:color="auto" w:fill="FFFFFF"/>
        </w:rPr>
        <w:lastRenderedPageBreak/>
        <w:t xml:space="preserve"> </w:t>
      </w:r>
      <w:r>
        <w:rPr>
          <w:noProof/>
          <w:lang w:val="es-CO" w:eastAsia="es-CO"/>
        </w:rPr>
        <w:drawing>
          <wp:inline distT="0" distB="0" distL="0" distR="0" wp14:anchorId="7B317860" wp14:editId="6B0545CE">
            <wp:extent cx="5889407" cy="345674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5902294" cy="3464313"/>
                    </a:xfrm>
                    <a:prstGeom prst="rect">
                      <a:avLst/>
                    </a:prstGeom>
                  </pic:spPr>
                </pic:pic>
              </a:graphicData>
            </a:graphic>
          </wp:inline>
        </w:drawing>
      </w:r>
    </w:p>
    <w:p w14:paraId="7A28B911" w14:textId="39279A40" w:rsidR="004F1194" w:rsidRDefault="004F1194" w:rsidP="004F1194">
      <w:pPr>
        <w:rPr>
          <w:shd w:val="clear" w:color="auto" w:fill="FFFFFF"/>
        </w:rPr>
      </w:pPr>
    </w:p>
    <w:p w14:paraId="3F555767" w14:textId="7026C737" w:rsidR="004F5E0E" w:rsidRDefault="004F5E0E" w:rsidP="004F1194">
      <w:pPr>
        <w:rPr>
          <w:shd w:val="clear" w:color="auto" w:fill="FFFFFF"/>
        </w:rPr>
      </w:pPr>
      <w:r>
        <w:rPr>
          <w:shd w:val="clear" w:color="auto" w:fill="FFFFFF"/>
        </w:rPr>
        <w:t xml:space="preserve">En QGIS, para definir el sistema de proyección de coordenadas del mapa a partir de </w:t>
      </w:r>
      <w:r w:rsidR="00AC44C4">
        <w:rPr>
          <w:shd w:val="clear" w:color="auto" w:fill="FFFFFF"/>
        </w:rPr>
        <w:t xml:space="preserve">los </w:t>
      </w:r>
      <w:r>
        <w:rPr>
          <w:shd w:val="clear" w:color="auto" w:fill="FFFFFF"/>
        </w:rPr>
        <w:t>diferentes sistemas de proyección definidos en las capas cargadas</w:t>
      </w:r>
      <w:r w:rsidR="004654E9">
        <w:rPr>
          <w:shd w:val="clear" w:color="auto" w:fill="FFFFFF"/>
        </w:rPr>
        <w:t xml:space="preserve">, en el menú Project, ir a </w:t>
      </w:r>
      <w:proofErr w:type="spellStart"/>
      <w:r w:rsidR="004654E9">
        <w:rPr>
          <w:shd w:val="clear" w:color="auto" w:fill="FFFFFF"/>
        </w:rPr>
        <w:t>Properties</w:t>
      </w:r>
      <w:proofErr w:type="spellEnd"/>
      <w:r w:rsidR="004654E9">
        <w:rPr>
          <w:shd w:val="clear" w:color="auto" w:fill="FFFFFF"/>
        </w:rPr>
        <w:t xml:space="preserve"> – CRS</w:t>
      </w:r>
      <w:r w:rsidR="006005E6">
        <w:rPr>
          <w:shd w:val="clear" w:color="auto" w:fill="FFFFFF"/>
        </w:rPr>
        <w:t xml:space="preserve"> y s</w:t>
      </w:r>
      <w:r w:rsidR="004654E9">
        <w:rPr>
          <w:shd w:val="clear" w:color="auto" w:fill="FFFFFF"/>
        </w:rPr>
        <w:t xml:space="preserve">eleccionar un sistema de proyección que permita </w:t>
      </w:r>
      <w:proofErr w:type="spellStart"/>
      <w:r w:rsidR="004654E9">
        <w:rPr>
          <w:shd w:val="clear" w:color="auto" w:fill="FFFFFF"/>
        </w:rPr>
        <w:t>reproyectar</w:t>
      </w:r>
      <w:proofErr w:type="spellEnd"/>
      <w:r w:rsidR="004654E9">
        <w:rPr>
          <w:shd w:val="clear" w:color="auto" w:fill="FFFFFF"/>
        </w:rPr>
        <w:t xml:space="preserve"> las capas en una misma localización</w:t>
      </w:r>
      <w:r w:rsidR="00AC44C4">
        <w:rPr>
          <w:shd w:val="clear" w:color="auto" w:fill="FFFFFF"/>
        </w:rPr>
        <w:t xml:space="preserve"> (También puede acceder al CRS del mapa dando doble clic sobre el ícono de proyección localizado en la esquina inferior derecha de la ventana de proyecto.)</w:t>
      </w:r>
      <w:r w:rsidR="004654E9">
        <w:rPr>
          <w:shd w:val="clear" w:color="auto" w:fill="FFFFFF"/>
        </w:rPr>
        <w:t xml:space="preserve">. Para los datos del taller, podrá seleccionar </w:t>
      </w:r>
      <w:r w:rsidR="000941CF">
        <w:rPr>
          <w:shd w:val="clear" w:color="auto" w:fill="FFFFFF"/>
        </w:rPr>
        <w:t>*SRC Generado con elipsoide GRS1980.</w:t>
      </w:r>
    </w:p>
    <w:p w14:paraId="0FD614BE" w14:textId="5136E4FA" w:rsidR="004F5E0E" w:rsidRDefault="004F5E0E" w:rsidP="004F1194">
      <w:pPr>
        <w:rPr>
          <w:shd w:val="clear" w:color="auto" w:fill="FFFFFF"/>
        </w:rPr>
      </w:pPr>
    </w:p>
    <w:p w14:paraId="717E1F44" w14:textId="5C206623" w:rsidR="000941CF" w:rsidRDefault="000941CF" w:rsidP="000941CF">
      <w:pPr>
        <w:jc w:val="center"/>
        <w:rPr>
          <w:shd w:val="clear" w:color="auto" w:fill="FFFFFF"/>
        </w:rPr>
      </w:pPr>
      <w:r>
        <w:rPr>
          <w:noProof/>
        </w:rPr>
        <w:lastRenderedPageBreak/>
        <w:drawing>
          <wp:inline distT="0" distB="0" distL="0" distR="0" wp14:anchorId="28D4D319" wp14:editId="288E9DAB">
            <wp:extent cx="4868426" cy="4885514"/>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4899416" cy="4916613"/>
                    </a:xfrm>
                    <a:prstGeom prst="rect">
                      <a:avLst/>
                    </a:prstGeom>
                  </pic:spPr>
                </pic:pic>
              </a:graphicData>
            </a:graphic>
          </wp:inline>
        </w:drawing>
      </w:r>
    </w:p>
    <w:p w14:paraId="4A8867D2" w14:textId="77777777" w:rsidR="000941CF" w:rsidRDefault="000941CF" w:rsidP="000941CF">
      <w:pPr>
        <w:jc w:val="center"/>
        <w:rPr>
          <w:shd w:val="clear" w:color="auto" w:fill="FFFFFF"/>
        </w:rPr>
      </w:pPr>
    </w:p>
    <w:p w14:paraId="41FB3A8A" w14:textId="3D013154" w:rsidR="004F5E0E" w:rsidRDefault="00AC44C4" w:rsidP="000941CF">
      <w:pPr>
        <w:jc w:val="center"/>
        <w:rPr>
          <w:shd w:val="clear" w:color="auto" w:fill="FFFFFF"/>
        </w:rPr>
      </w:pPr>
      <w:r>
        <w:rPr>
          <w:noProof/>
        </w:rPr>
        <w:drawing>
          <wp:anchor distT="0" distB="0" distL="114300" distR="114300" simplePos="0" relativeHeight="251707392" behindDoc="0" locked="0" layoutInCell="1" allowOverlap="1" wp14:anchorId="4FD00AD9" wp14:editId="742C7F50">
            <wp:simplePos x="0" y="0"/>
            <wp:positionH relativeFrom="column">
              <wp:posOffset>5034224</wp:posOffset>
            </wp:positionH>
            <wp:positionV relativeFrom="paragraph">
              <wp:posOffset>3330394</wp:posOffset>
            </wp:positionV>
            <wp:extent cx="180000" cy="180000"/>
            <wp:effectExtent l="0" t="0" r="0" b="0"/>
            <wp:wrapNone/>
            <wp:docPr id="14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20C2556" wp14:editId="6BBE1E30">
            <wp:extent cx="4874700" cy="3446312"/>
            <wp:effectExtent l="0" t="0" r="2540"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4882830" cy="3452060"/>
                    </a:xfrm>
                    <a:prstGeom prst="rect">
                      <a:avLst/>
                    </a:prstGeom>
                  </pic:spPr>
                </pic:pic>
              </a:graphicData>
            </a:graphic>
          </wp:inline>
        </w:drawing>
      </w:r>
    </w:p>
    <w:p w14:paraId="349CE3D2" w14:textId="22AC1FAE" w:rsidR="006005E6" w:rsidRPr="00ED1917" w:rsidRDefault="006005E6" w:rsidP="004F1194">
      <w:pPr>
        <w:rPr>
          <w:shd w:val="clear" w:color="auto" w:fill="FFFFFF"/>
        </w:rPr>
      </w:pPr>
    </w:p>
    <w:p w14:paraId="0750A7AE" w14:textId="191340FD" w:rsidR="004F1194" w:rsidRPr="004F2CB6" w:rsidRDefault="00092F36" w:rsidP="00710E4C">
      <w:pPr>
        <w:pStyle w:val="Heading2"/>
      </w:pPr>
      <w:bookmarkStart w:id="13" w:name="_Toc55409052"/>
      <w:r w:rsidRPr="004F2CB6">
        <w:t xml:space="preserve">1.2. </w:t>
      </w:r>
      <w:r w:rsidR="004F1194" w:rsidRPr="004F2CB6">
        <w:t xml:space="preserve">Visualización de </w:t>
      </w:r>
      <w:proofErr w:type="spellStart"/>
      <w:r w:rsidR="004F1194" w:rsidRPr="004F2CB6">
        <w:t>Shapefiles</w:t>
      </w:r>
      <w:proofErr w:type="spellEnd"/>
      <w:r w:rsidR="004F1194" w:rsidRPr="004F2CB6">
        <w:t xml:space="preserve"> en </w:t>
      </w:r>
      <w:proofErr w:type="spellStart"/>
      <w:r w:rsidR="004F1194" w:rsidRPr="004F2CB6">
        <w:t>ArcCatalog</w:t>
      </w:r>
      <w:proofErr w:type="spellEnd"/>
      <w:r w:rsidR="007502BF">
        <w:t xml:space="preserve"> [v]</w:t>
      </w:r>
      <w:bookmarkEnd w:id="13"/>
    </w:p>
    <w:p w14:paraId="0768A3F5" w14:textId="77777777" w:rsidR="001D6A04" w:rsidRDefault="001D6A04" w:rsidP="001D6A0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32" w:history="1">
        <w:r w:rsidRPr="00F53338">
          <w:rPr>
            <w:rStyle w:val="Hyperlink"/>
            <w:noProof w:val="0"/>
            <w:sz w:val="16"/>
            <w:szCs w:val="16"/>
            <w:shd w:val="clear" w:color="auto" w:fill="FFFFFF"/>
          </w:rPr>
          <w:t>https://pruebacorreoescuelaingeduco.sharepoint.com/sites/TSIG626/SitePages/TSIG0023.aspx</w:t>
        </w:r>
      </w:hyperlink>
    </w:p>
    <w:p w14:paraId="0AB1E830" w14:textId="729A659B" w:rsidR="007502BF" w:rsidRDefault="007502BF" w:rsidP="007502BF">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33" w:history="1">
        <w:r w:rsidRPr="00F53338">
          <w:rPr>
            <w:rStyle w:val="Hyperlink"/>
            <w:noProof w:val="0"/>
            <w:sz w:val="16"/>
            <w:szCs w:val="16"/>
            <w:shd w:val="clear" w:color="auto" w:fill="FFFFFF"/>
          </w:rPr>
          <w:t>https://pruebacorreoescuelaingeduco.sharepoint.com/sites/TSIG626/SitePages/TSIG0210.aspx</w:t>
        </w:r>
      </w:hyperlink>
    </w:p>
    <w:p w14:paraId="66252E69" w14:textId="77777777" w:rsidR="007502BF" w:rsidRPr="00427CD7" w:rsidRDefault="007502BF" w:rsidP="007502BF">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https://pruebacorreoescuelaingeduco.sharepoint.com/sites/TSIG626/SitePages/TSIG0</w:t>
      </w:r>
      <w:r>
        <w:rPr>
          <w:sz w:val="16"/>
          <w:szCs w:val="16"/>
          <w:shd w:val="clear" w:color="auto" w:fill="FFFFFF"/>
        </w:rPr>
        <w:t>210</w:t>
      </w:r>
      <w:r w:rsidRPr="00427CD7">
        <w:rPr>
          <w:sz w:val="16"/>
          <w:szCs w:val="16"/>
          <w:shd w:val="clear" w:color="auto" w:fill="FFFFFF"/>
        </w:rPr>
        <w:t>.aspx</w:t>
      </w:r>
    </w:p>
    <w:p w14:paraId="3B725C18" w14:textId="77777777" w:rsidR="007502BF" w:rsidRPr="00427CD7" w:rsidRDefault="007502BF" w:rsidP="007502BF">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https://pruebacorreoescuelaingeduco.sharepoint.com/sites/TSIG626/SitePages/TSIG0</w:t>
      </w:r>
      <w:r>
        <w:rPr>
          <w:sz w:val="16"/>
          <w:szCs w:val="16"/>
          <w:shd w:val="clear" w:color="auto" w:fill="FFFFFF"/>
        </w:rPr>
        <w:t>211</w:t>
      </w:r>
      <w:r w:rsidRPr="00427CD7">
        <w:rPr>
          <w:sz w:val="16"/>
          <w:szCs w:val="16"/>
          <w:shd w:val="clear" w:color="auto" w:fill="FFFFFF"/>
        </w:rPr>
        <w:t>.aspx</w:t>
      </w:r>
    </w:p>
    <w:p w14:paraId="2D43D86A" w14:textId="77777777" w:rsidR="007502BF" w:rsidRPr="00427CD7" w:rsidRDefault="007502BF" w:rsidP="007502BF">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https://pruebacorreoescuelaingeduco.sharepoint.com/sites/TSIG626/SitePages/TSIG0</w:t>
      </w:r>
      <w:r>
        <w:rPr>
          <w:sz w:val="16"/>
          <w:szCs w:val="16"/>
          <w:shd w:val="clear" w:color="auto" w:fill="FFFFFF"/>
        </w:rPr>
        <w:t>212</w:t>
      </w:r>
      <w:r w:rsidRPr="00427CD7">
        <w:rPr>
          <w:sz w:val="16"/>
          <w:szCs w:val="16"/>
          <w:shd w:val="clear" w:color="auto" w:fill="FFFFFF"/>
        </w:rPr>
        <w:t>.aspx</w:t>
      </w:r>
    </w:p>
    <w:p w14:paraId="3C3D8445" w14:textId="77777777" w:rsidR="004F1194" w:rsidRPr="00ED1917" w:rsidRDefault="004F1194" w:rsidP="004F1194">
      <w:pPr>
        <w:rPr>
          <w:shd w:val="clear" w:color="auto" w:fill="FFFFFF"/>
        </w:rPr>
      </w:pPr>
    </w:p>
    <w:p w14:paraId="1F081E8A" w14:textId="77777777" w:rsidR="004F1194" w:rsidRPr="00ED1917" w:rsidRDefault="004F1194" w:rsidP="004F1194">
      <w:pPr>
        <w:rPr>
          <w:rStyle w:val="mediumtext"/>
          <w:rFonts w:eastAsiaTheme="majorEastAsia"/>
        </w:rPr>
      </w:pPr>
      <w:proofErr w:type="spellStart"/>
      <w:r w:rsidRPr="00ED1917">
        <w:rPr>
          <w:shd w:val="clear" w:color="auto" w:fill="FFFFFF"/>
        </w:rPr>
        <w:t>ArcCatalog</w:t>
      </w:r>
      <w:proofErr w:type="spellEnd"/>
      <w:r w:rsidRPr="00ED1917">
        <w:rPr>
          <w:rStyle w:val="mediumtext"/>
          <w:rFonts w:eastAsiaTheme="majorEastAsia"/>
        </w:rPr>
        <w:t xml:space="preserve"> es como un Explorador de Windows para archivos de SIG. Le ayuda a explorar rápidamente los datos, así como metadatos e información de </w:t>
      </w:r>
      <w:proofErr w:type="spellStart"/>
      <w:r w:rsidRPr="00ED1917">
        <w:rPr>
          <w:rStyle w:val="mediumtext"/>
          <w:rFonts w:eastAsiaTheme="majorEastAsia"/>
        </w:rPr>
        <w:t>georeferenciación</w:t>
      </w:r>
      <w:proofErr w:type="spellEnd"/>
      <w:r w:rsidRPr="00ED1917">
        <w:rPr>
          <w:rStyle w:val="mediumtext"/>
          <w:rFonts w:eastAsiaTheme="majorEastAsia"/>
        </w:rPr>
        <w:t xml:space="preserve">. También puede ser utilizado para ejecutar procesos mediante las herramientas del </w:t>
      </w:r>
      <w:proofErr w:type="spellStart"/>
      <w:r w:rsidRPr="00ED1917">
        <w:rPr>
          <w:rStyle w:val="mediumtext"/>
          <w:rFonts w:eastAsiaTheme="majorEastAsia"/>
        </w:rPr>
        <w:t>ArcToolbox</w:t>
      </w:r>
      <w:proofErr w:type="spellEnd"/>
      <w:r w:rsidRPr="00ED1917">
        <w:rPr>
          <w:rStyle w:val="mediumtext"/>
          <w:rFonts w:eastAsiaTheme="majorEastAsia"/>
        </w:rPr>
        <w:t>.</w:t>
      </w:r>
    </w:p>
    <w:p w14:paraId="158854F3" w14:textId="77777777" w:rsidR="004F1194" w:rsidRPr="00ED1917" w:rsidRDefault="004F1194" w:rsidP="004F1194">
      <w:pPr>
        <w:rPr>
          <w:shd w:val="clear" w:color="auto" w:fill="FFFFFF"/>
        </w:rPr>
      </w:pPr>
    </w:p>
    <w:p w14:paraId="2A2FA653" w14:textId="77777777" w:rsidR="004F1194" w:rsidRPr="00ED1917" w:rsidRDefault="004F1194" w:rsidP="00C22CAA">
      <w:pPr>
        <w:pStyle w:val="ListParagraph"/>
        <w:numPr>
          <w:ilvl w:val="0"/>
          <w:numId w:val="1"/>
        </w:numPr>
        <w:rPr>
          <w:shd w:val="clear" w:color="auto" w:fill="FFFFFF"/>
        </w:rPr>
      </w:pPr>
      <w:r w:rsidRPr="00ED1917">
        <w:rPr>
          <w:shd w:val="clear" w:color="auto" w:fill="FFFFFF"/>
        </w:rPr>
        <w:t xml:space="preserve">Abra el </w:t>
      </w:r>
      <w:proofErr w:type="spellStart"/>
      <w:r w:rsidRPr="00ED1917">
        <w:rPr>
          <w:shd w:val="clear" w:color="auto" w:fill="FFFFFF"/>
        </w:rPr>
        <w:t>ArcCatalog</w:t>
      </w:r>
      <w:proofErr w:type="spellEnd"/>
      <w:r w:rsidRPr="00ED1917">
        <w:rPr>
          <w:shd w:val="clear" w:color="auto" w:fill="FFFFFF"/>
        </w:rPr>
        <w:t>, luego ubique la carpeta donde están contenidos los datos y haga clic sobre cualquiera de ellos</w:t>
      </w:r>
    </w:p>
    <w:p w14:paraId="010C92E7" w14:textId="77777777" w:rsidR="004F1194" w:rsidRPr="00ED1917" w:rsidRDefault="004F1194" w:rsidP="00C22CAA">
      <w:pPr>
        <w:pStyle w:val="ListParagraph"/>
        <w:numPr>
          <w:ilvl w:val="0"/>
          <w:numId w:val="2"/>
        </w:numPr>
        <w:rPr>
          <w:shd w:val="clear" w:color="auto" w:fill="FFFFFF"/>
        </w:rPr>
      </w:pPr>
      <w:r w:rsidRPr="00ED1917">
        <w:rPr>
          <w:shd w:val="clear" w:color="auto" w:fill="FFFFFF"/>
        </w:rPr>
        <w:t xml:space="preserve">Realice la visualización geográfica, de la tabla de datos y del metadato. </w:t>
      </w:r>
      <w:r w:rsidRPr="00ED1917">
        <w:rPr>
          <w:i/>
          <w:shd w:val="clear" w:color="auto" w:fill="FFFFFF"/>
        </w:rPr>
        <w:t xml:space="preserve">(En </w:t>
      </w:r>
      <w:r>
        <w:rPr>
          <w:i/>
          <w:shd w:val="clear" w:color="auto" w:fill="FFFFFF"/>
        </w:rPr>
        <w:t>QGIS</w:t>
      </w:r>
      <w:r w:rsidRPr="00ED1917">
        <w:rPr>
          <w:i/>
          <w:shd w:val="clear" w:color="auto" w:fill="FFFFFF"/>
        </w:rPr>
        <w:t xml:space="preserve"> los metadatos son consultados directamente en las propiedades de cada capa vectorial – clic derecho en la capa – Propiedades – Metadatos o en versiones más recientes se realiza utilizando el QGIS Browser)</w:t>
      </w:r>
    </w:p>
    <w:p w14:paraId="5A6C45BD" w14:textId="7C77CF72" w:rsidR="004F1194" w:rsidRPr="00ED1917" w:rsidRDefault="004F1194" w:rsidP="00C22CAA">
      <w:pPr>
        <w:pStyle w:val="ListParagraph"/>
        <w:numPr>
          <w:ilvl w:val="0"/>
          <w:numId w:val="1"/>
        </w:numPr>
        <w:rPr>
          <w:shd w:val="clear" w:color="auto" w:fill="FFFFFF"/>
        </w:rPr>
      </w:pPr>
      <w:r w:rsidRPr="00ED1917">
        <w:rPr>
          <w:shd w:val="clear" w:color="auto" w:fill="FFFFFF"/>
        </w:rPr>
        <w:t xml:space="preserve">Utilice el botón derecho del </w:t>
      </w:r>
      <w:proofErr w:type="gramStart"/>
      <w:r w:rsidRPr="00ED1917">
        <w:rPr>
          <w:shd w:val="clear" w:color="auto" w:fill="FFFFFF"/>
        </w:rPr>
        <w:t>mouse</w:t>
      </w:r>
      <w:proofErr w:type="gramEnd"/>
      <w:r w:rsidRPr="00ED1917">
        <w:rPr>
          <w:shd w:val="clear" w:color="auto" w:fill="FFFFFF"/>
        </w:rPr>
        <w:t xml:space="preserve"> dan</w:t>
      </w:r>
      <w:r w:rsidR="00C83BD1">
        <w:rPr>
          <w:shd w:val="clear" w:color="auto" w:fill="FFFFFF"/>
        </w:rPr>
        <w:t>d</w:t>
      </w:r>
      <w:r w:rsidRPr="00ED1917">
        <w:rPr>
          <w:shd w:val="clear" w:color="auto" w:fill="FFFFFF"/>
        </w:rPr>
        <w:t>o clic sobre la capa para consultar las propiedades de del sistema de proyección de coordenadas</w:t>
      </w:r>
    </w:p>
    <w:p w14:paraId="06BC48BE" w14:textId="63252FC0" w:rsidR="004F1194" w:rsidRDefault="004F1194" w:rsidP="004F1194">
      <w:pPr>
        <w:rPr>
          <w:shd w:val="clear" w:color="auto" w:fill="FFFFFF"/>
        </w:rPr>
      </w:pPr>
    </w:p>
    <w:p w14:paraId="24A5BFB4" w14:textId="1264E316" w:rsidR="00FC10DE" w:rsidRPr="00FC10DE" w:rsidRDefault="00FC10DE" w:rsidP="004F1194">
      <w:pPr>
        <w:rPr>
          <w:shd w:val="clear" w:color="auto" w:fill="FFFFFF"/>
        </w:rPr>
      </w:pPr>
      <w:proofErr w:type="spellStart"/>
      <w:r>
        <w:rPr>
          <w:shd w:val="clear" w:color="auto" w:fill="FFFFFF"/>
        </w:rPr>
        <w:t>ArcCatalog</w:t>
      </w:r>
      <w:proofErr w:type="spellEnd"/>
      <w:r>
        <w:rPr>
          <w:shd w:val="clear" w:color="auto" w:fill="FFFFFF"/>
        </w:rPr>
        <w:t xml:space="preserve"> no permite cambiar el tipo de simbología, agregar rótulos dinámicos y </w:t>
      </w:r>
      <w:r w:rsidRPr="00FC10DE">
        <w:rPr>
          <w:u w:val="single"/>
          <w:shd w:val="clear" w:color="auto" w:fill="FFFFFF"/>
        </w:rPr>
        <w:t>calculados</w:t>
      </w:r>
      <w:r>
        <w:rPr>
          <w:shd w:val="clear" w:color="auto" w:fill="FFFFFF"/>
        </w:rPr>
        <w:t xml:space="preserve">, establecer transparencias y en general cambiar el esquema de representación de los datos. Solo permite una previsualización geográfica general. </w:t>
      </w:r>
      <w:proofErr w:type="spellStart"/>
      <w:r>
        <w:rPr>
          <w:shd w:val="clear" w:color="auto" w:fill="FFFFFF"/>
        </w:rPr>
        <w:t>ArcCatalog</w:t>
      </w:r>
      <w:proofErr w:type="spellEnd"/>
      <w:r>
        <w:rPr>
          <w:shd w:val="clear" w:color="auto" w:fill="FFFFFF"/>
        </w:rPr>
        <w:t xml:space="preserve"> permite conocer el número de registros o entidades que componen una capa vectorial.</w:t>
      </w:r>
    </w:p>
    <w:p w14:paraId="003F613E" w14:textId="0C46B4F3" w:rsidR="004F1194" w:rsidRDefault="00692CB4" w:rsidP="004F1194">
      <w:pPr>
        <w:jc w:val="center"/>
        <w:rPr>
          <w:shd w:val="clear" w:color="auto" w:fill="FFFFFF"/>
        </w:rPr>
      </w:pPr>
      <w:r>
        <w:rPr>
          <w:noProof/>
        </w:rPr>
        <w:drawing>
          <wp:anchor distT="0" distB="0" distL="114300" distR="114300" simplePos="0" relativeHeight="251709440" behindDoc="0" locked="0" layoutInCell="1" allowOverlap="1" wp14:anchorId="0F988368" wp14:editId="2DE65BA4">
            <wp:simplePos x="0" y="0"/>
            <wp:positionH relativeFrom="column">
              <wp:posOffset>1811703</wp:posOffset>
            </wp:positionH>
            <wp:positionV relativeFrom="paragraph">
              <wp:posOffset>1431891</wp:posOffset>
            </wp:positionV>
            <wp:extent cx="180000" cy="180000"/>
            <wp:effectExtent l="0" t="0" r="0" b="0"/>
            <wp:wrapNone/>
            <wp:docPr id="178"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4A32B676" wp14:editId="7DC25BFE">
            <wp:extent cx="5096220" cy="3270739"/>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5109298" cy="3279132"/>
                    </a:xfrm>
                    <a:prstGeom prst="rect">
                      <a:avLst/>
                    </a:prstGeom>
                  </pic:spPr>
                </pic:pic>
              </a:graphicData>
            </a:graphic>
          </wp:inline>
        </w:drawing>
      </w:r>
    </w:p>
    <w:p w14:paraId="6A0BAC56" w14:textId="77777777" w:rsidR="000D4D25" w:rsidRDefault="000D4D25" w:rsidP="004F1194">
      <w:pPr>
        <w:jc w:val="center"/>
        <w:rPr>
          <w:shd w:val="clear" w:color="auto" w:fill="FFFFFF"/>
        </w:rPr>
      </w:pPr>
    </w:p>
    <w:p w14:paraId="0F32B6CB" w14:textId="79524462" w:rsidR="004F1194" w:rsidRDefault="00692CB4" w:rsidP="004F1194">
      <w:pPr>
        <w:jc w:val="center"/>
        <w:rPr>
          <w:shd w:val="clear" w:color="auto" w:fill="FFFFFF"/>
        </w:rPr>
      </w:pPr>
      <w:r>
        <w:rPr>
          <w:noProof/>
        </w:rPr>
        <w:lastRenderedPageBreak/>
        <w:drawing>
          <wp:anchor distT="0" distB="0" distL="114300" distR="114300" simplePos="0" relativeHeight="251711488" behindDoc="0" locked="0" layoutInCell="1" allowOverlap="1" wp14:anchorId="64166646" wp14:editId="6A9D7F7B">
            <wp:simplePos x="0" y="0"/>
            <wp:positionH relativeFrom="column">
              <wp:posOffset>2932039</wp:posOffset>
            </wp:positionH>
            <wp:positionV relativeFrom="paragraph">
              <wp:posOffset>3064747</wp:posOffset>
            </wp:positionV>
            <wp:extent cx="180000" cy="180000"/>
            <wp:effectExtent l="0" t="0" r="0" b="0"/>
            <wp:wrapNone/>
            <wp:docPr id="18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793F63B1" wp14:editId="7ECEAD97">
            <wp:extent cx="5109341" cy="3279161"/>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a:off x="0" y="0"/>
                      <a:ext cx="5129589" cy="3292156"/>
                    </a:xfrm>
                    <a:prstGeom prst="rect">
                      <a:avLst/>
                    </a:prstGeom>
                  </pic:spPr>
                </pic:pic>
              </a:graphicData>
            </a:graphic>
          </wp:inline>
        </w:drawing>
      </w:r>
    </w:p>
    <w:p w14:paraId="4DF557D3" w14:textId="77777777" w:rsidR="000D4D25" w:rsidRDefault="000D4D25" w:rsidP="004F1194">
      <w:pPr>
        <w:jc w:val="center"/>
        <w:rPr>
          <w:shd w:val="clear" w:color="auto" w:fill="FFFFFF"/>
        </w:rPr>
      </w:pPr>
    </w:p>
    <w:p w14:paraId="0E3F1B34" w14:textId="77777777" w:rsidR="000D4D25" w:rsidRDefault="000D4D25" w:rsidP="004F1194">
      <w:pPr>
        <w:jc w:val="center"/>
        <w:rPr>
          <w:shd w:val="clear" w:color="auto" w:fill="FFFFFF"/>
        </w:rPr>
      </w:pPr>
    </w:p>
    <w:p w14:paraId="07FDFF22" w14:textId="5CE36C70" w:rsidR="004F1194" w:rsidRDefault="00692CB4" w:rsidP="004F1194">
      <w:pPr>
        <w:jc w:val="center"/>
        <w:rPr>
          <w:shd w:val="clear" w:color="auto" w:fill="FFFFFF"/>
        </w:rPr>
      </w:pPr>
      <w:r>
        <w:rPr>
          <w:noProof/>
        </w:rPr>
        <w:drawing>
          <wp:anchor distT="0" distB="0" distL="114300" distR="114300" simplePos="0" relativeHeight="251715584" behindDoc="0" locked="0" layoutInCell="1" allowOverlap="1" wp14:anchorId="1BC3EC17" wp14:editId="3B6DDD1B">
            <wp:simplePos x="0" y="0"/>
            <wp:positionH relativeFrom="column">
              <wp:posOffset>4486143</wp:posOffset>
            </wp:positionH>
            <wp:positionV relativeFrom="paragraph">
              <wp:posOffset>288639</wp:posOffset>
            </wp:positionV>
            <wp:extent cx="180000" cy="180000"/>
            <wp:effectExtent l="0" t="0" r="0" b="0"/>
            <wp:wrapNone/>
            <wp:docPr id="191"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3550DFA8" wp14:editId="5FD6B00C">
            <wp:simplePos x="0" y="0"/>
            <wp:positionH relativeFrom="column">
              <wp:posOffset>1635921</wp:posOffset>
            </wp:positionH>
            <wp:positionV relativeFrom="paragraph">
              <wp:posOffset>739189</wp:posOffset>
            </wp:positionV>
            <wp:extent cx="180000" cy="180000"/>
            <wp:effectExtent l="0" t="0" r="0" b="0"/>
            <wp:wrapNone/>
            <wp:docPr id="190"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2F8C8E72" wp14:editId="3E41784A">
            <wp:extent cx="2688397" cy="324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aturation sat="0"/>
                              </a14:imgEffect>
                            </a14:imgLayer>
                          </a14:imgProps>
                        </a:ext>
                      </a:extLst>
                    </a:blip>
                    <a:stretch>
                      <a:fillRect/>
                    </a:stretch>
                  </pic:blipFill>
                  <pic:spPr>
                    <a:xfrm>
                      <a:off x="0" y="0"/>
                      <a:ext cx="2688397" cy="3240000"/>
                    </a:xfrm>
                    <a:prstGeom prst="rect">
                      <a:avLst/>
                    </a:prstGeom>
                  </pic:spPr>
                </pic:pic>
              </a:graphicData>
            </a:graphic>
          </wp:inline>
        </w:drawing>
      </w:r>
      <w:r w:rsidR="004F1194">
        <w:rPr>
          <w:shd w:val="clear" w:color="auto" w:fill="FFFFFF"/>
        </w:rPr>
        <w:t xml:space="preserve">  </w:t>
      </w:r>
      <w:r w:rsidR="004F1194">
        <w:rPr>
          <w:noProof/>
          <w:lang w:val="es-CO" w:eastAsia="es-CO"/>
        </w:rPr>
        <w:drawing>
          <wp:inline distT="0" distB="0" distL="0" distR="0" wp14:anchorId="70B096A8" wp14:editId="41909AD3">
            <wp:extent cx="2688397" cy="324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2688397" cy="3240000"/>
                    </a:xfrm>
                    <a:prstGeom prst="rect">
                      <a:avLst/>
                    </a:prstGeom>
                  </pic:spPr>
                </pic:pic>
              </a:graphicData>
            </a:graphic>
          </wp:inline>
        </w:drawing>
      </w:r>
    </w:p>
    <w:p w14:paraId="36316E27" w14:textId="77777777" w:rsidR="004F1194" w:rsidRDefault="004F1194" w:rsidP="004F1194">
      <w:pPr>
        <w:jc w:val="center"/>
        <w:rPr>
          <w:shd w:val="clear" w:color="auto" w:fill="FFFFFF"/>
        </w:rPr>
      </w:pPr>
    </w:p>
    <w:p w14:paraId="215BADDB" w14:textId="04F0FEA2" w:rsidR="004F1194" w:rsidRDefault="00692CB4" w:rsidP="004F1194">
      <w:pPr>
        <w:jc w:val="center"/>
        <w:rPr>
          <w:shd w:val="clear" w:color="auto" w:fill="FFFFFF"/>
        </w:rPr>
      </w:pPr>
      <w:r>
        <w:rPr>
          <w:noProof/>
        </w:rPr>
        <w:lastRenderedPageBreak/>
        <w:drawing>
          <wp:anchor distT="0" distB="0" distL="114300" distR="114300" simplePos="0" relativeHeight="251717632" behindDoc="0" locked="0" layoutInCell="1" allowOverlap="1" wp14:anchorId="2C6545CC" wp14:editId="2CCCA9B2">
            <wp:simplePos x="0" y="0"/>
            <wp:positionH relativeFrom="column">
              <wp:posOffset>3977186</wp:posOffset>
            </wp:positionH>
            <wp:positionV relativeFrom="paragraph">
              <wp:posOffset>244915</wp:posOffset>
            </wp:positionV>
            <wp:extent cx="180000" cy="180000"/>
            <wp:effectExtent l="0" t="0" r="0" b="0"/>
            <wp:wrapNone/>
            <wp:docPr id="192"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63906ACA" wp14:editId="365DB4EE">
            <wp:extent cx="2688397" cy="32400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aturation sat="0"/>
                              </a14:imgEffect>
                            </a14:imgLayer>
                          </a14:imgProps>
                        </a:ext>
                      </a:extLst>
                    </a:blip>
                    <a:stretch>
                      <a:fillRect/>
                    </a:stretch>
                  </pic:blipFill>
                  <pic:spPr>
                    <a:xfrm>
                      <a:off x="0" y="0"/>
                      <a:ext cx="2688397" cy="3240000"/>
                    </a:xfrm>
                    <a:prstGeom prst="rect">
                      <a:avLst/>
                    </a:prstGeom>
                  </pic:spPr>
                </pic:pic>
              </a:graphicData>
            </a:graphic>
          </wp:inline>
        </w:drawing>
      </w:r>
    </w:p>
    <w:p w14:paraId="55295C4F" w14:textId="72B539A0" w:rsidR="000D4D25" w:rsidRDefault="000D4D25" w:rsidP="00794C89">
      <w:pPr>
        <w:rPr>
          <w:shd w:val="clear" w:color="auto" w:fill="FFFFFF"/>
        </w:rPr>
      </w:pPr>
    </w:p>
    <w:p w14:paraId="2D70B09A" w14:textId="0A2A2D68" w:rsidR="00794C89" w:rsidRDefault="00794C89" w:rsidP="00794C89">
      <w:pPr>
        <w:rPr>
          <w:shd w:val="clear" w:color="auto" w:fill="FFFFFF"/>
        </w:rPr>
      </w:pPr>
      <w:r>
        <w:rPr>
          <w:shd w:val="clear" w:color="auto" w:fill="FFFFFF"/>
        </w:rPr>
        <w:t xml:space="preserve">En </w:t>
      </w:r>
      <w:proofErr w:type="spellStart"/>
      <w:r>
        <w:rPr>
          <w:shd w:val="clear" w:color="auto" w:fill="FFFFFF"/>
        </w:rPr>
        <w:t>ArcCatalog</w:t>
      </w:r>
      <w:proofErr w:type="spellEnd"/>
      <w:r>
        <w:rPr>
          <w:shd w:val="clear" w:color="auto" w:fill="FFFFFF"/>
        </w:rPr>
        <w:t>, desde la pestaña de Extensión de entidad, podrá conocer el tamaño del dominio espacial de la capa o límites geográficos de la capa vectorial al norte, sur, este y oeste.</w:t>
      </w:r>
    </w:p>
    <w:p w14:paraId="750C8B9F" w14:textId="65E99107" w:rsidR="00794C89" w:rsidRDefault="00794C89" w:rsidP="00794C89">
      <w:pPr>
        <w:rPr>
          <w:shd w:val="clear" w:color="auto" w:fill="FFFFFF"/>
        </w:rPr>
      </w:pPr>
    </w:p>
    <w:p w14:paraId="4C6D9C26" w14:textId="156B1FE9" w:rsidR="00794C89" w:rsidRDefault="00794C89">
      <w:pPr>
        <w:jc w:val="left"/>
        <w:rPr>
          <w:shd w:val="clear" w:color="auto" w:fill="FFFFFF"/>
        </w:rPr>
      </w:pPr>
      <w:r>
        <w:rPr>
          <w:shd w:val="clear" w:color="auto" w:fill="FFFFFF"/>
        </w:rPr>
        <w:br w:type="page"/>
      </w:r>
    </w:p>
    <w:p w14:paraId="49B3EA09" w14:textId="77777777" w:rsidR="00794C89" w:rsidRDefault="00794C89" w:rsidP="00794C89">
      <w:pPr>
        <w:rPr>
          <w:shd w:val="clear" w:color="auto" w:fill="FFFFFF"/>
        </w:rPr>
      </w:pPr>
    </w:p>
    <w:p w14:paraId="560B81E0" w14:textId="06B6F7B8" w:rsidR="000D4D25" w:rsidRDefault="000D4D25" w:rsidP="000D4D25">
      <w:pPr>
        <w:jc w:val="center"/>
        <w:rPr>
          <w:shd w:val="clear" w:color="auto" w:fill="FFFFFF"/>
        </w:rPr>
      </w:pPr>
      <w:r>
        <w:rPr>
          <w:shd w:val="clear" w:color="auto" w:fill="FFFFFF"/>
        </w:rPr>
        <w:t>Ejemplo de metadatos de la capa de Departamentos en QGIS.</w:t>
      </w:r>
    </w:p>
    <w:p w14:paraId="469FB131" w14:textId="19C15083" w:rsidR="000D4D25" w:rsidRPr="00ED1917" w:rsidRDefault="00692CB4" w:rsidP="000D4D25">
      <w:pPr>
        <w:jc w:val="center"/>
        <w:rPr>
          <w:shd w:val="clear" w:color="auto" w:fill="FFFFFF"/>
        </w:rPr>
      </w:pPr>
      <w:r>
        <w:rPr>
          <w:noProof/>
        </w:rPr>
        <w:drawing>
          <wp:anchor distT="0" distB="0" distL="114300" distR="114300" simplePos="0" relativeHeight="251719680" behindDoc="0" locked="0" layoutInCell="1" allowOverlap="1" wp14:anchorId="283A752D" wp14:editId="5B94FACF">
            <wp:simplePos x="0" y="0"/>
            <wp:positionH relativeFrom="column">
              <wp:posOffset>1218725</wp:posOffset>
            </wp:positionH>
            <wp:positionV relativeFrom="paragraph">
              <wp:posOffset>482320</wp:posOffset>
            </wp:positionV>
            <wp:extent cx="180000" cy="180000"/>
            <wp:effectExtent l="0" t="0" r="0" b="0"/>
            <wp:wrapNone/>
            <wp:docPr id="193"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0D4D25">
        <w:rPr>
          <w:noProof/>
        </w:rPr>
        <w:drawing>
          <wp:inline distT="0" distB="0" distL="0" distR="0" wp14:anchorId="63FEDE1E" wp14:editId="65E99BFA">
            <wp:extent cx="5344263" cy="4853354"/>
            <wp:effectExtent l="0" t="0" r="8890" b="444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aturation sat="0"/>
                              </a14:imgEffect>
                            </a14:imgLayer>
                          </a14:imgProps>
                        </a:ext>
                      </a:extLst>
                    </a:blip>
                    <a:stretch>
                      <a:fillRect/>
                    </a:stretch>
                  </pic:blipFill>
                  <pic:spPr>
                    <a:xfrm>
                      <a:off x="0" y="0"/>
                      <a:ext cx="5358583" cy="4866359"/>
                    </a:xfrm>
                    <a:prstGeom prst="rect">
                      <a:avLst/>
                    </a:prstGeom>
                  </pic:spPr>
                </pic:pic>
              </a:graphicData>
            </a:graphic>
          </wp:inline>
        </w:drawing>
      </w:r>
    </w:p>
    <w:p w14:paraId="2EC733EB" w14:textId="77777777" w:rsidR="004F1194" w:rsidRPr="00ED1917" w:rsidRDefault="004F1194" w:rsidP="004F1194">
      <w:pPr>
        <w:jc w:val="center"/>
        <w:rPr>
          <w:shd w:val="clear" w:color="auto" w:fill="FFFFFF"/>
        </w:rPr>
      </w:pPr>
      <w:r w:rsidRPr="00ED1917">
        <w:rPr>
          <w:shd w:val="clear" w:color="auto" w:fill="FFFFFF"/>
        </w:rPr>
        <w:t xml:space="preserve"> </w:t>
      </w:r>
      <w:r w:rsidRPr="00ED1917">
        <w:rPr>
          <w:noProof/>
          <w:lang w:val="es-CO" w:eastAsia="es-CO"/>
        </w:rPr>
        <w:t xml:space="preserve">  </w:t>
      </w:r>
    </w:p>
    <w:p w14:paraId="2B1F8375" w14:textId="31A5888C" w:rsidR="004F1194" w:rsidRPr="004F2CB6" w:rsidRDefault="00092F36" w:rsidP="00A43065">
      <w:pPr>
        <w:pStyle w:val="Heading2"/>
      </w:pPr>
      <w:bookmarkStart w:id="14" w:name="_Toc55409053"/>
      <w:r w:rsidRPr="004F2CB6">
        <w:t xml:space="preserve">1.3. </w:t>
      </w:r>
      <w:r w:rsidR="004F1194" w:rsidRPr="004F2CB6">
        <w:t>Visualización de mapas base usando el servicio en línea de ArcGIS</w:t>
      </w:r>
      <w:r w:rsidR="0083769E">
        <w:t xml:space="preserve"> [v]</w:t>
      </w:r>
      <w:bookmarkEnd w:id="14"/>
    </w:p>
    <w:p w14:paraId="41BABAC3" w14:textId="02284E77" w:rsidR="000E50B8" w:rsidRDefault="000E50B8" w:rsidP="000E50B8">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46" w:history="1">
        <w:r w:rsidRPr="00F53338">
          <w:rPr>
            <w:rStyle w:val="Hyperlink"/>
            <w:noProof w:val="0"/>
            <w:sz w:val="16"/>
            <w:szCs w:val="16"/>
            <w:shd w:val="clear" w:color="auto" w:fill="FFFFFF"/>
          </w:rPr>
          <w:t>https://pruebacorreoescuelaingeduco.sharepoint.com/sites/TSIG626/SitePages/TSIG0024.aspx</w:t>
        </w:r>
      </w:hyperlink>
    </w:p>
    <w:p w14:paraId="5CF536AC" w14:textId="5F3A633F" w:rsidR="000E50B8" w:rsidRDefault="000E50B8" w:rsidP="000E50B8">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47" w:history="1">
        <w:r w:rsidR="0083769E" w:rsidRPr="00F53338">
          <w:rPr>
            <w:rStyle w:val="Hyperlink"/>
            <w:noProof w:val="0"/>
            <w:sz w:val="16"/>
            <w:szCs w:val="16"/>
            <w:shd w:val="clear" w:color="auto" w:fill="FFFFFF"/>
          </w:rPr>
          <w:t>https://pruebacorreoescuelaingeduco.sharepoint.com/sites/TSIG626/SitePages/TSIG0026.aspx</w:t>
        </w:r>
      </w:hyperlink>
    </w:p>
    <w:p w14:paraId="1D4CCE8E" w14:textId="1B00E03A" w:rsidR="0083769E" w:rsidRDefault="0083769E" w:rsidP="0083769E">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48" w:history="1">
        <w:r w:rsidRPr="00F53338">
          <w:rPr>
            <w:rStyle w:val="Hyperlink"/>
            <w:noProof w:val="0"/>
            <w:sz w:val="16"/>
            <w:szCs w:val="16"/>
            <w:shd w:val="clear" w:color="auto" w:fill="FFFFFF"/>
          </w:rPr>
          <w:t>https://pruebacorreoescuelaingeduco.sharepoint.com/sites/TSIG626/SitePages/TSIG0027.aspx</w:t>
        </w:r>
      </w:hyperlink>
    </w:p>
    <w:p w14:paraId="09A3191D" w14:textId="1DE93ED6" w:rsidR="0083769E" w:rsidRDefault="0083769E" w:rsidP="0083769E">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49" w:history="1">
        <w:r w:rsidRPr="00F53338">
          <w:rPr>
            <w:rStyle w:val="Hyperlink"/>
            <w:noProof w:val="0"/>
            <w:sz w:val="16"/>
            <w:szCs w:val="16"/>
            <w:shd w:val="clear" w:color="auto" w:fill="FFFFFF"/>
          </w:rPr>
          <w:t>https://pruebacorreoescuelaingeduco.sharepoint.com/sites/TSIG626/SitePages/TSIG0218.aspx</w:t>
        </w:r>
      </w:hyperlink>
    </w:p>
    <w:p w14:paraId="6B3392C8" w14:textId="77777777" w:rsidR="000E50B8" w:rsidRPr="00ED1917" w:rsidRDefault="000E50B8" w:rsidP="004F1194">
      <w:pPr>
        <w:rPr>
          <w:shd w:val="clear" w:color="auto" w:fill="FFFFFF"/>
        </w:rPr>
      </w:pPr>
    </w:p>
    <w:p w14:paraId="511C598F" w14:textId="77777777" w:rsidR="004F1194" w:rsidRPr="00ED1917" w:rsidRDefault="004F1194" w:rsidP="004F1194">
      <w:pPr>
        <w:rPr>
          <w:shd w:val="clear" w:color="auto" w:fill="FFFFFF"/>
        </w:rPr>
      </w:pPr>
      <w:r w:rsidRPr="00ED1917">
        <w:rPr>
          <w:rStyle w:val="mediumtext"/>
          <w:rFonts w:eastAsiaTheme="majorEastAsia"/>
          <w:shd w:val="clear" w:color="auto" w:fill="FFFFFF"/>
        </w:rPr>
        <w:t xml:space="preserve">Hasta este punto, ha estado usando datos SIG locales. También puede utilizar mapas e información geográfica de referencia utilizando los servicios en línea de </w:t>
      </w:r>
      <w:r>
        <w:rPr>
          <w:rStyle w:val="mediumtext"/>
          <w:rFonts w:eastAsiaTheme="majorEastAsia"/>
          <w:shd w:val="clear" w:color="auto" w:fill="FFFFFF"/>
        </w:rPr>
        <w:t>ArcGIS</w:t>
      </w:r>
      <w:r w:rsidRPr="00ED1917">
        <w:rPr>
          <w:rStyle w:val="mediumtext"/>
          <w:rFonts w:eastAsiaTheme="majorEastAsia"/>
          <w:shd w:val="clear" w:color="auto" w:fill="FFFFFF"/>
        </w:rPr>
        <w:t xml:space="preserve">. Para ello podrá utilizar la opción de Añadir datos desde </w:t>
      </w:r>
      <w:r>
        <w:rPr>
          <w:rStyle w:val="mediumtext"/>
          <w:rFonts w:eastAsiaTheme="majorEastAsia"/>
          <w:shd w:val="clear" w:color="auto" w:fill="FFFFFF"/>
        </w:rPr>
        <w:t>ArcGIS</w:t>
      </w:r>
      <w:r w:rsidRPr="00ED1917">
        <w:rPr>
          <w:rStyle w:val="mediumtext"/>
          <w:rFonts w:eastAsiaTheme="majorEastAsia"/>
          <w:shd w:val="clear" w:color="auto" w:fill="FFFFFF"/>
        </w:rPr>
        <w:t xml:space="preserve"> Online que se encuentra en el menú de Archivo o File:</w:t>
      </w:r>
    </w:p>
    <w:p w14:paraId="47A49C7D" w14:textId="77777777" w:rsidR="004F1194" w:rsidRPr="00ED1917" w:rsidRDefault="004F1194" w:rsidP="004F1194">
      <w:pPr>
        <w:rPr>
          <w:shd w:val="clear" w:color="auto" w:fill="FFFFFF"/>
        </w:rPr>
      </w:pPr>
    </w:p>
    <w:p w14:paraId="11144393" w14:textId="77777777" w:rsidR="004F1194" w:rsidRPr="00ED1917" w:rsidRDefault="004F1194" w:rsidP="00C22CAA">
      <w:pPr>
        <w:pStyle w:val="ListParagraph"/>
        <w:numPr>
          <w:ilvl w:val="0"/>
          <w:numId w:val="2"/>
        </w:numPr>
        <w:rPr>
          <w:shd w:val="clear" w:color="auto" w:fill="FFFFFF"/>
        </w:rPr>
      </w:pPr>
      <w:r w:rsidRPr="00ED1917">
        <w:rPr>
          <w:shd w:val="clear" w:color="auto" w:fill="FFFFFF"/>
        </w:rPr>
        <w:t xml:space="preserve">Desde la página web de recursos en línea de </w:t>
      </w:r>
      <w:r>
        <w:rPr>
          <w:shd w:val="clear" w:color="auto" w:fill="FFFFFF"/>
        </w:rPr>
        <w:t>ArcGIS</w:t>
      </w:r>
      <w:r w:rsidRPr="00ED1917">
        <w:rPr>
          <w:shd w:val="clear" w:color="auto" w:fill="FFFFFF"/>
        </w:rPr>
        <w:t xml:space="preserve"> seleccione la capa </w:t>
      </w:r>
      <w:r>
        <w:rPr>
          <w:shd w:val="clear" w:color="auto" w:fill="FFFFFF"/>
        </w:rPr>
        <w:t>Veredas de Colombia y de clic en Agregar</w:t>
      </w:r>
    </w:p>
    <w:p w14:paraId="517121E9" w14:textId="77777777" w:rsidR="004F1194" w:rsidRPr="00ED1917" w:rsidRDefault="004F1194" w:rsidP="00C22CAA">
      <w:pPr>
        <w:pStyle w:val="ListParagraph"/>
        <w:numPr>
          <w:ilvl w:val="0"/>
          <w:numId w:val="2"/>
        </w:numPr>
        <w:rPr>
          <w:shd w:val="clear" w:color="auto" w:fill="FFFFFF"/>
        </w:rPr>
      </w:pPr>
      <w:r w:rsidRPr="00ED1917">
        <w:rPr>
          <w:shd w:val="clear" w:color="auto" w:fill="FFFFFF"/>
        </w:rPr>
        <w:t xml:space="preserve">Visualice los datos cargados desde internet en su aplicación </w:t>
      </w:r>
      <w:r>
        <w:rPr>
          <w:shd w:val="clear" w:color="auto" w:fill="FFFFFF"/>
        </w:rPr>
        <w:t>ArcGIS</w:t>
      </w:r>
    </w:p>
    <w:p w14:paraId="7C2EDABB" w14:textId="7E7420AB" w:rsidR="004F1194" w:rsidRPr="00ED1917" w:rsidRDefault="004F1194" w:rsidP="00C22CAA">
      <w:pPr>
        <w:pStyle w:val="ListParagraph"/>
        <w:numPr>
          <w:ilvl w:val="0"/>
          <w:numId w:val="2"/>
        </w:numPr>
        <w:rPr>
          <w:shd w:val="clear" w:color="auto" w:fill="FFFFFF"/>
        </w:rPr>
      </w:pPr>
      <w:r w:rsidRPr="00ED1917">
        <w:rPr>
          <w:i/>
          <w:shd w:val="clear" w:color="auto" w:fill="FFFFFF"/>
        </w:rPr>
        <w:t xml:space="preserve">(En </w:t>
      </w:r>
      <w:r>
        <w:rPr>
          <w:i/>
          <w:shd w:val="clear" w:color="auto" w:fill="FFFFFF"/>
        </w:rPr>
        <w:t>QGIS</w:t>
      </w:r>
      <w:r w:rsidRPr="00ED1917">
        <w:rPr>
          <w:i/>
          <w:shd w:val="clear" w:color="auto" w:fill="FFFFFF"/>
        </w:rPr>
        <w:t xml:space="preserve"> se pueden cargar capas desde internet utilizando la opción Añadir Capas de un Servidor. Menú Capa – Añadir Capas de un Servidor WMS - Añadir Servidores Predeterminados – De forma manual</w:t>
      </w:r>
      <w:r w:rsidR="004F2CB6">
        <w:rPr>
          <w:rStyle w:val="FootnoteReference"/>
          <w:i/>
          <w:shd w:val="clear" w:color="auto" w:fill="FFFFFF"/>
        </w:rPr>
        <w:footnoteReference w:id="3"/>
      </w:r>
      <w:r w:rsidRPr="00ED1917">
        <w:rPr>
          <w:i/>
          <w:shd w:val="clear" w:color="auto" w:fill="FFFFFF"/>
        </w:rPr>
        <w:t>)</w:t>
      </w:r>
    </w:p>
    <w:p w14:paraId="2C8A3823" w14:textId="5B81D702" w:rsidR="004F1194" w:rsidRPr="00ED1917" w:rsidRDefault="004F1194" w:rsidP="00C22CAA">
      <w:pPr>
        <w:pStyle w:val="ListParagraph"/>
        <w:numPr>
          <w:ilvl w:val="0"/>
          <w:numId w:val="5"/>
        </w:numPr>
        <w:rPr>
          <w:shd w:val="clear" w:color="auto" w:fill="FFFFFF"/>
        </w:rPr>
      </w:pPr>
      <w:r w:rsidRPr="00ED1917">
        <w:rPr>
          <w:shd w:val="clear" w:color="auto" w:fill="FFFFFF"/>
        </w:rPr>
        <w:t xml:space="preserve">Opcionalmente podrá agregar capas en </w:t>
      </w:r>
      <w:r>
        <w:rPr>
          <w:shd w:val="clear" w:color="auto" w:fill="FFFFFF"/>
        </w:rPr>
        <w:t>ARCGIS</w:t>
      </w:r>
      <w:r w:rsidRPr="00ED1917">
        <w:rPr>
          <w:shd w:val="clear" w:color="auto" w:fill="FFFFFF"/>
        </w:rPr>
        <w:t xml:space="preserve"> de servidores WMS desde el </w:t>
      </w:r>
      <w:proofErr w:type="spellStart"/>
      <w:r w:rsidRPr="00ED1917">
        <w:rPr>
          <w:shd w:val="clear" w:color="auto" w:fill="FFFFFF"/>
        </w:rPr>
        <w:t>ArcCatalog</w:t>
      </w:r>
      <w:proofErr w:type="spellEnd"/>
      <w:r w:rsidRPr="00ED1917">
        <w:rPr>
          <w:shd w:val="clear" w:color="auto" w:fill="FFFFFF"/>
        </w:rPr>
        <w:t xml:space="preserve"> mediante la opción – Servidores SIG – Agregar servidor WMS</w:t>
      </w:r>
      <w:r w:rsidR="004F2CB6">
        <w:rPr>
          <w:rStyle w:val="FootnoteReference"/>
          <w:shd w:val="clear" w:color="auto" w:fill="FFFFFF"/>
        </w:rPr>
        <w:footnoteReference w:id="4"/>
      </w:r>
    </w:p>
    <w:p w14:paraId="4D986876" w14:textId="77777777" w:rsidR="004F1194" w:rsidRPr="00ED1917" w:rsidRDefault="004F1194" w:rsidP="00C22CAA">
      <w:pPr>
        <w:pStyle w:val="ListParagraph"/>
        <w:numPr>
          <w:ilvl w:val="0"/>
          <w:numId w:val="5"/>
        </w:numPr>
        <w:rPr>
          <w:shd w:val="clear" w:color="auto" w:fill="FFFFFF"/>
        </w:rPr>
      </w:pPr>
      <w:r w:rsidRPr="00ED1917">
        <w:lastRenderedPageBreak/>
        <w:t xml:space="preserve">Por ejemplo, para visualizar el atlas geográfico de Colombia: </w:t>
      </w:r>
    </w:p>
    <w:p w14:paraId="6AEC5739" w14:textId="77777777" w:rsidR="004F1194" w:rsidRPr="00ED1917" w:rsidRDefault="004F1194" w:rsidP="00C22CAA">
      <w:pPr>
        <w:pStyle w:val="ListParagraph"/>
        <w:numPr>
          <w:ilvl w:val="1"/>
          <w:numId w:val="5"/>
        </w:numPr>
        <w:jc w:val="left"/>
        <w:rPr>
          <w:shd w:val="clear" w:color="auto" w:fill="FFFFFF"/>
        </w:rPr>
      </w:pPr>
      <w:r w:rsidRPr="00ED1917">
        <w:rPr>
          <w:shd w:val="clear" w:color="auto" w:fill="FFFFFF"/>
        </w:rPr>
        <w:t>Entidad: Servicio Geológico Colombiano - SGC</w:t>
      </w:r>
    </w:p>
    <w:p w14:paraId="07DB162E" w14:textId="77777777" w:rsidR="004F1194" w:rsidRPr="00ED1917" w:rsidRDefault="004F1194" w:rsidP="00C22CAA">
      <w:pPr>
        <w:pStyle w:val="ListParagraph"/>
        <w:numPr>
          <w:ilvl w:val="1"/>
          <w:numId w:val="5"/>
        </w:numPr>
        <w:jc w:val="left"/>
        <w:rPr>
          <w:shd w:val="clear" w:color="auto" w:fill="FFFFFF"/>
          <w:lang w:val="en-US"/>
        </w:rPr>
      </w:pPr>
      <w:proofErr w:type="gramStart"/>
      <w:r w:rsidRPr="00ED1917">
        <w:rPr>
          <w:shd w:val="clear" w:color="auto" w:fill="FFFFFF"/>
          <w:lang w:val="en-US"/>
        </w:rPr>
        <w:t>WMS :</w:t>
      </w:r>
      <w:proofErr w:type="gramEnd"/>
      <w:r w:rsidRPr="00ED1917">
        <w:rPr>
          <w:shd w:val="clear" w:color="auto" w:fill="FFFFFF"/>
          <w:lang w:val="en-US"/>
        </w:rPr>
        <w:t xml:space="preserve"> http://srvags.sgc.gov.co/</w:t>
      </w:r>
      <w:r>
        <w:rPr>
          <w:shd w:val="clear" w:color="auto" w:fill="FFFFFF"/>
          <w:lang w:val="en-US"/>
        </w:rPr>
        <w:t>ArcGIS</w:t>
      </w:r>
      <w:r w:rsidRPr="00ED1917">
        <w:rPr>
          <w:shd w:val="clear" w:color="auto" w:fill="FFFFFF"/>
          <w:lang w:val="en-US"/>
        </w:rPr>
        <w:t>/services/Atlas_Geologico_Colombiano/Atlas_Geologico_Colombia/MapServer/WmsServer</w:t>
      </w:r>
    </w:p>
    <w:p w14:paraId="7AEE888C" w14:textId="77777777" w:rsidR="004F1194" w:rsidRPr="00ED1917" w:rsidRDefault="004F1194" w:rsidP="00C22CAA">
      <w:pPr>
        <w:pStyle w:val="ListParagraph"/>
        <w:numPr>
          <w:ilvl w:val="1"/>
          <w:numId w:val="5"/>
        </w:numPr>
        <w:jc w:val="left"/>
        <w:rPr>
          <w:shd w:val="clear" w:color="auto" w:fill="FFFFFF"/>
        </w:rPr>
      </w:pPr>
      <w:r w:rsidRPr="00ED1917">
        <w:rPr>
          <w:shd w:val="clear" w:color="auto" w:fill="FFFFFF"/>
        </w:rPr>
        <w:t xml:space="preserve">Atlas Geológico de </w:t>
      </w:r>
      <w:proofErr w:type="gramStart"/>
      <w:r w:rsidRPr="00ED1917">
        <w:rPr>
          <w:shd w:val="clear" w:color="auto" w:fill="FFFFFF"/>
        </w:rPr>
        <w:t>Colombia :</w:t>
      </w:r>
      <w:proofErr w:type="gramEnd"/>
      <w:r w:rsidRPr="00ED1917">
        <w:rPr>
          <w:shd w:val="clear" w:color="auto" w:fill="FFFFFF"/>
        </w:rPr>
        <w:t xml:space="preserve"> http://srvags.sgc.gov.co/Flexviewer/Atlas_Geologico_Colombia/</w:t>
      </w:r>
    </w:p>
    <w:p w14:paraId="17CAA077" w14:textId="5BCD1FC7" w:rsidR="004F1194" w:rsidRPr="004F5E0E" w:rsidRDefault="004F1194" w:rsidP="004F5E0E">
      <w:pPr>
        <w:pStyle w:val="ListParagraph"/>
        <w:numPr>
          <w:ilvl w:val="1"/>
          <w:numId w:val="5"/>
        </w:numPr>
        <w:jc w:val="left"/>
        <w:rPr>
          <w:shd w:val="clear" w:color="auto" w:fill="FFFFFF"/>
        </w:rPr>
      </w:pPr>
      <w:r w:rsidRPr="004F5E0E">
        <w:rPr>
          <w:shd w:val="clear" w:color="auto" w:fill="FFFFFF"/>
        </w:rPr>
        <w:t>Atlas Geológico de Colombia 2007</w:t>
      </w:r>
      <w:r w:rsidR="004F5E0E" w:rsidRPr="004F5E0E">
        <w:rPr>
          <w:shd w:val="clear" w:color="auto" w:fill="FFFFFF"/>
        </w:rPr>
        <w:t xml:space="preserve">, </w:t>
      </w:r>
      <w:r w:rsidRPr="004F5E0E">
        <w:rPr>
          <w:shd w:val="clear" w:color="auto" w:fill="FFFFFF"/>
        </w:rPr>
        <w:t>Entidad: Servicio Geológico Colombiano - SGC</w:t>
      </w:r>
    </w:p>
    <w:p w14:paraId="537AA5A2" w14:textId="77777777" w:rsidR="004F1194" w:rsidRPr="00ED1917" w:rsidRDefault="004F1194" w:rsidP="00C22CAA">
      <w:pPr>
        <w:pStyle w:val="ListParagraph"/>
        <w:numPr>
          <w:ilvl w:val="1"/>
          <w:numId w:val="5"/>
        </w:numPr>
        <w:jc w:val="left"/>
        <w:rPr>
          <w:shd w:val="clear" w:color="auto" w:fill="FFFFFF"/>
          <w:lang w:val="en-US"/>
        </w:rPr>
      </w:pPr>
      <w:proofErr w:type="gramStart"/>
      <w:r w:rsidRPr="00ED1917">
        <w:rPr>
          <w:shd w:val="clear" w:color="auto" w:fill="FFFFFF"/>
          <w:lang w:val="en-US"/>
        </w:rPr>
        <w:t>WFS :</w:t>
      </w:r>
      <w:proofErr w:type="gramEnd"/>
      <w:r w:rsidRPr="00ED1917">
        <w:rPr>
          <w:shd w:val="clear" w:color="auto" w:fill="FFFFFF"/>
          <w:lang w:val="en-US"/>
        </w:rPr>
        <w:t xml:space="preserve"> http://srvags.sgc.gov.co/</w:t>
      </w:r>
      <w:r>
        <w:rPr>
          <w:shd w:val="clear" w:color="auto" w:fill="FFFFFF"/>
          <w:lang w:val="en-US"/>
        </w:rPr>
        <w:t>ArcGIS</w:t>
      </w:r>
      <w:r w:rsidRPr="00ED1917">
        <w:rPr>
          <w:shd w:val="clear" w:color="auto" w:fill="FFFFFF"/>
          <w:lang w:val="en-US"/>
        </w:rPr>
        <w:t>/services/Atlas_Geologico_Colombiano/WFS_Atlas_Geologico_Colombia_2007/MapServer/WFSServer</w:t>
      </w:r>
    </w:p>
    <w:p w14:paraId="23311EBB" w14:textId="77777777" w:rsidR="004F1194" w:rsidRPr="00ED1917" w:rsidRDefault="004F1194" w:rsidP="00C22CAA">
      <w:pPr>
        <w:pStyle w:val="ListParagraph"/>
        <w:numPr>
          <w:ilvl w:val="1"/>
          <w:numId w:val="5"/>
        </w:numPr>
        <w:jc w:val="left"/>
        <w:rPr>
          <w:shd w:val="clear" w:color="auto" w:fill="FFFFFF"/>
        </w:rPr>
      </w:pPr>
      <w:r w:rsidRPr="00ED1917">
        <w:rPr>
          <w:shd w:val="clear" w:color="auto" w:fill="FFFFFF"/>
        </w:rPr>
        <w:t xml:space="preserve">Atlas Geológico de Colombia </w:t>
      </w:r>
      <w:proofErr w:type="gramStart"/>
      <w:r w:rsidRPr="00ED1917">
        <w:rPr>
          <w:shd w:val="clear" w:color="auto" w:fill="FFFFFF"/>
        </w:rPr>
        <w:t>2015 :</w:t>
      </w:r>
      <w:proofErr w:type="gramEnd"/>
      <w:r w:rsidRPr="00ED1917">
        <w:rPr>
          <w:shd w:val="clear" w:color="auto" w:fill="FFFFFF"/>
        </w:rPr>
        <w:t xml:space="preserve"> http://srvags.sgc.gov.co/JSViewer/Atlas_Geologico_colombiano_2015/</w:t>
      </w:r>
    </w:p>
    <w:p w14:paraId="2E74AE79" w14:textId="77777777" w:rsidR="004F1194" w:rsidRPr="00ED1917" w:rsidRDefault="004F1194" w:rsidP="004F1194">
      <w:pPr>
        <w:ind w:left="360"/>
        <w:rPr>
          <w:shd w:val="clear" w:color="auto" w:fill="FFFFFF"/>
        </w:rPr>
      </w:pPr>
    </w:p>
    <w:p w14:paraId="4D5616D2" w14:textId="71B378DF" w:rsidR="004F1194" w:rsidRDefault="00891B65" w:rsidP="004F1194">
      <w:pPr>
        <w:pStyle w:val="ListParagraph"/>
        <w:rPr>
          <w:shd w:val="clear" w:color="auto" w:fill="FFFFFF"/>
        </w:rPr>
      </w:pPr>
      <w:r>
        <w:rPr>
          <w:noProof/>
        </w:rPr>
        <w:drawing>
          <wp:anchor distT="0" distB="0" distL="114300" distR="114300" simplePos="0" relativeHeight="251721728" behindDoc="0" locked="0" layoutInCell="1" allowOverlap="1" wp14:anchorId="0D30FF79" wp14:editId="341471B2">
            <wp:simplePos x="0" y="0"/>
            <wp:positionH relativeFrom="column">
              <wp:posOffset>3168350</wp:posOffset>
            </wp:positionH>
            <wp:positionV relativeFrom="paragraph">
              <wp:posOffset>2823587</wp:posOffset>
            </wp:positionV>
            <wp:extent cx="180000" cy="180000"/>
            <wp:effectExtent l="0" t="0" r="0" b="0"/>
            <wp:wrapNone/>
            <wp:docPr id="19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43F2D75E" wp14:editId="563D00DF">
            <wp:extent cx="5760000" cy="319306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aturation sat="0"/>
                              </a14:imgEffect>
                            </a14:imgLayer>
                          </a14:imgProps>
                        </a:ext>
                      </a:extLst>
                    </a:blip>
                    <a:stretch>
                      <a:fillRect/>
                    </a:stretch>
                  </pic:blipFill>
                  <pic:spPr>
                    <a:xfrm>
                      <a:off x="0" y="0"/>
                      <a:ext cx="5760000" cy="3193069"/>
                    </a:xfrm>
                    <a:prstGeom prst="rect">
                      <a:avLst/>
                    </a:prstGeom>
                  </pic:spPr>
                </pic:pic>
              </a:graphicData>
            </a:graphic>
          </wp:inline>
        </w:drawing>
      </w:r>
    </w:p>
    <w:p w14:paraId="7AB65F56" w14:textId="77777777" w:rsidR="004F1194" w:rsidRDefault="004F1194" w:rsidP="004F1194">
      <w:pPr>
        <w:pStyle w:val="ListParagraph"/>
        <w:rPr>
          <w:shd w:val="clear" w:color="auto" w:fill="FFFFFF"/>
        </w:rPr>
      </w:pPr>
    </w:p>
    <w:p w14:paraId="5F100D46" w14:textId="77777777" w:rsidR="004F1194" w:rsidRPr="0069075C" w:rsidRDefault="004F1194" w:rsidP="0069075C">
      <w:pPr>
        <w:rPr>
          <w:shd w:val="clear" w:color="auto" w:fill="FFFFFF"/>
        </w:rPr>
      </w:pPr>
      <w:r w:rsidRPr="0069075C">
        <w:rPr>
          <w:shd w:val="clear" w:color="auto" w:fill="FFFFFF"/>
        </w:rPr>
        <w:t xml:space="preserve">Generalmente, los mapas obtenidos desde servicios en internet utilizan el sistema de proyección de coordenadas geográficas WGS84. Automáticamente al cargar el mapa dentro de un proyecto de </w:t>
      </w:r>
      <w:proofErr w:type="spellStart"/>
      <w:r w:rsidRPr="0069075C">
        <w:rPr>
          <w:shd w:val="clear" w:color="auto" w:fill="FFFFFF"/>
        </w:rPr>
        <w:t>ArcMAP</w:t>
      </w:r>
      <w:proofErr w:type="spellEnd"/>
      <w:r w:rsidRPr="0069075C">
        <w:rPr>
          <w:shd w:val="clear" w:color="auto" w:fill="FFFFFF"/>
        </w:rPr>
        <w:t xml:space="preserve"> o QGIS, este se </w:t>
      </w:r>
      <w:proofErr w:type="spellStart"/>
      <w:r w:rsidRPr="0069075C">
        <w:rPr>
          <w:shd w:val="clear" w:color="auto" w:fill="FFFFFF"/>
        </w:rPr>
        <w:t>reproyectará</w:t>
      </w:r>
      <w:proofErr w:type="spellEnd"/>
      <w:r w:rsidRPr="0069075C">
        <w:rPr>
          <w:shd w:val="clear" w:color="auto" w:fill="FFFFFF"/>
        </w:rPr>
        <w:t xml:space="preserve"> al vuelo o instantáneamente.</w:t>
      </w:r>
    </w:p>
    <w:p w14:paraId="05DA3271" w14:textId="77777777" w:rsidR="004F1194" w:rsidRDefault="004F1194" w:rsidP="004F1194">
      <w:pPr>
        <w:pStyle w:val="ListParagraph"/>
        <w:rPr>
          <w:shd w:val="clear" w:color="auto" w:fill="FFFFFF"/>
        </w:rPr>
      </w:pPr>
    </w:p>
    <w:p w14:paraId="1ECDBDC5" w14:textId="1ED998AC" w:rsidR="004F1194" w:rsidRDefault="00891B65" w:rsidP="004F1194">
      <w:pPr>
        <w:pStyle w:val="ListParagraph"/>
        <w:jc w:val="center"/>
        <w:rPr>
          <w:shd w:val="clear" w:color="auto" w:fill="FFFFFF"/>
        </w:rPr>
      </w:pPr>
      <w:r>
        <w:rPr>
          <w:noProof/>
        </w:rPr>
        <w:lastRenderedPageBreak/>
        <w:drawing>
          <wp:anchor distT="0" distB="0" distL="114300" distR="114300" simplePos="0" relativeHeight="251723776" behindDoc="0" locked="0" layoutInCell="1" allowOverlap="1" wp14:anchorId="412A4699" wp14:editId="5899878B">
            <wp:simplePos x="0" y="0"/>
            <wp:positionH relativeFrom="column">
              <wp:posOffset>4087942</wp:posOffset>
            </wp:positionH>
            <wp:positionV relativeFrom="paragraph">
              <wp:posOffset>2676615</wp:posOffset>
            </wp:positionV>
            <wp:extent cx="180000" cy="180000"/>
            <wp:effectExtent l="0" t="0" r="0" b="0"/>
            <wp:wrapNone/>
            <wp:docPr id="19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7D574F0A" wp14:editId="7BE337ED">
            <wp:extent cx="3106437" cy="28800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a:fillRect/>
                    </a:stretch>
                  </pic:blipFill>
                  <pic:spPr>
                    <a:xfrm>
                      <a:off x="0" y="0"/>
                      <a:ext cx="3106437" cy="2880000"/>
                    </a:xfrm>
                    <a:prstGeom prst="rect">
                      <a:avLst/>
                    </a:prstGeom>
                  </pic:spPr>
                </pic:pic>
              </a:graphicData>
            </a:graphic>
          </wp:inline>
        </w:drawing>
      </w:r>
    </w:p>
    <w:p w14:paraId="55F5E231" w14:textId="754CD022" w:rsidR="004F1194" w:rsidRDefault="004F1194" w:rsidP="004F1194">
      <w:pPr>
        <w:pStyle w:val="ListParagraph"/>
        <w:jc w:val="center"/>
        <w:rPr>
          <w:shd w:val="clear" w:color="auto" w:fill="FFFFFF"/>
        </w:rPr>
      </w:pPr>
    </w:p>
    <w:p w14:paraId="54F35169" w14:textId="019D0BBA" w:rsidR="004F1194" w:rsidRDefault="00891B65" w:rsidP="00E66E1C">
      <w:pPr>
        <w:pStyle w:val="ListParagraph"/>
        <w:ind w:left="0"/>
        <w:rPr>
          <w:shd w:val="clear" w:color="auto" w:fill="FFFFFF"/>
        </w:rPr>
      </w:pPr>
      <w:r>
        <w:rPr>
          <w:noProof/>
        </w:rPr>
        <w:drawing>
          <wp:anchor distT="0" distB="0" distL="114300" distR="114300" simplePos="0" relativeHeight="251725824" behindDoc="0" locked="0" layoutInCell="1" allowOverlap="1" wp14:anchorId="00D79319" wp14:editId="577F24D3">
            <wp:simplePos x="0" y="0"/>
            <wp:positionH relativeFrom="column">
              <wp:posOffset>1259798</wp:posOffset>
            </wp:positionH>
            <wp:positionV relativeFrom="paragraph">
              <wp:posOffset>2496380</wp:posOffset>
            </wp:positionV>
            <wp:extent cx="180000" cy="180000"/>
            <wp:effectExtent l="0" t="0" r="0" b="0"/>
            <wp:wrapNone/>
            <wp:docPr id="197"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633CCF51" wp14:editId="2EEA3F2D">
            <wp:extent cx="6332220" cy="371665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aturation sat="0"/>
                              </a14:imgEffect>
                            </a14:imgLayer>
                          </a14:imgProps>
                        </a:ext>
                      </a:extLst>
                    </a:blip>
                    <a:stretch>
                      <a:fillRect/>
                    </a:stretch>
                  </pic:blipFill>
                  <pic:spPr>
                    <a:xfrm>
                      <a:off x="0" y="0"/>
                      <a:ext cx="6332220" cy="3716655"/>
                    </a:xfrm>
                    <a:prstGeom prst="rect">
                      <a:avLst/>
                    </a:prstGeom>
                  </pic:spPr>
                </pic:pic>
              </a:graphicData>
            </a:graphic>
          </wp:inline>
        </w:drawing>
      </w:r>
    </w:p>
    <w:p w14:paraId="1586FA4B" w14:textId="77777777" w:rsidR="004F1194" w:rsidRDefault="004F1194" w:rsidP="004F1194">
      <w:pPr>
        <w:pStyle w:val="ListParagraph"/>
        <w:rPr>
          <w:shd w:val="clear" w:color="auto" w:fill="FFFFFF"/>
        </w:rPr>
      </w:pPr>
    </w:p>
    <w:p w14:paraId="6A1352FB" w14:textId="6F923673" w:rsidR="00C83BD1" w:rsidRDefault="00C83BD1">
      <w:pPr>
        <w:jc w:val="left"/>
        <w:rPr>
          <w:shd w:val="clear" w:color="auto" w:fill="FFFFFF"/>
          <w:lang w:val="en-US"/>
        </w:rPr>
      </w:pPr>
      <w:r>
        <w:rPr>
          <w:shd w:val="clear" w:color="auto" w:fill="FFFFFF"/>
          <w:lang w:val="en-US"/>
        </w:rPr>
        <w:br w:type="page"/>
      </w:r>
    </w:p>
    <w:p w14:paraId="3776C029" w14:textId="129F5D41" w:rsidR="00A43065" w:rsidRPr="004F2CB6" w:rsidRDefault="00092F36" w:rsidP="00A43065">
      <w:pPr>
        <w:pStyle w:val="Heading2"/>
      </w:pPr>
      <w:bookmarkStart w:id="15" w:name="_Toc55409054"/>
      <w:r w:rsidRPr="004F2CB6">
        <w:lastRenderedPageBreak/>
        <w:t xml:space="preserve">1.4. </w:t>
      </w:r>
      <w:r w:rsidR="00A43065" w:rsidRPr="004F2CB6">
        <w:t>Visualización en QGIS</w:t>
      </w:r>
      <w:r w:rsidR="00704475">
        <w:t xml:space="preserve"> [v]</w:t>
      </w:r>
      <w:bookmarkEnd w:id="15"/>
    </w:p>
    <w:p w14:paraId="5A23BB37" w14:textId="3DE84520" w:rsidR="0083769E" w:rsidRDefault="0083769E" w:rsidP="0083769E">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56" w:history="1">
        <w:r w:rsidR="009A4D7F" w:rsidRPr="00F53338">
          <w:rPr>
            <w:rStyle w:val="Hyperlink"/>
            <w:noProof w:val="0"/>
            <w:sz w:val="16"/>
            <w:szCs w:val="16"/>
            <w:shd w:val="clear" w:color="auto" w:fill="FFFFFF"/>
          </w:rPr>
          <w:t>https://pruebacorreoescuelaingeduco.sharepoint.com/sites/TSIG626/SitePages/TSIG0216.aspx</w:t>
        </w:r>
      </w:hyperlink>
    </w:p>
    <w:p w14:paraId="00638EE6" w14:textId="2716C354" w:rsidR="009A4D7F" w:rsidRDefault="009A4D7F" w:rsidP="009A4D7F">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57" w:history="1">
        <w:r w:rsidRPr="00F53338">
          <w:rPr>
            <w:rStyle w:val="Hyperlink"/>
            <w:noProof w:val="0"/>
            <w:sz w:val="16"/>
            <w:szCs w:val="16"/>
            <w:shd w:val="clear" w:color="auto" w:fill="FFFFFF"/>
          </w:rPr>
          <w:t>https://pruebacorreoescuelaingeduco.sharepoint.com/sites/TSIG626/SitePages/TSIG0217.aspx</w:t>
        </w:r>
      </w:hyperlink>
    </w:p>
    <w:p w14:paraId="264F4800" w14:textId="77777777" w:rsidR="0083769E" w:rsidRPr="0083769E" w:rsidRDefault="0083769E" w:rsidP="004F1194">
      <w:pPr>
        <w:ind w:left="360"/>
        <w:jc w:val="center"/>
        <w:rPr>
          <w:shd w:val="clear" w:color="auto" w:fill="FFFFFF"/>
          <w:lang w:val="es-CO"/>
        </w:rPr>
      </w:pPr>
    </w:p>
    <w:p w14:paraId="364FFAEB" w14:textId="304E8CD9" w:rsidR="00A43065" w:rsidRPr="00ED1917" w:rsidRDefault="00F14174" w:rsidP="004F1194">
      <w:pPr>
        <w:ind w:left="360"/>
        <w:jc w:val="center"/>
        <w:rPr>
          <w:shd w:val="clear" w:color="auto" w:fill="FFFFFF"/>
          <w:lang w:val="en-US"/>
        </w:rPr>
      </w:pPr>
      <w:r>
        <w:rPr>
          <w:noProof/>
        </w:rPr>
        <w:drawing>
          <wp:inline distT="0" distB="0" distL="0" distR="0" wp14:anchorId="507E3739" wp14:editId="63A89ACD">
            <wp:extent cx="2931849" cy="4039438"/>
            <wp:effectExtent l="0" t="0" r="190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2944133" cy="4056363"/>
                    </a:xfrm>
                    <a:prstGeom prst="rect">
                      <a:avLst/>
                    </a:prstGeom>
                  </pic:spPr>
                </pic:pic>
              </a:graphicData>
            </a:graphic>
          </wp:inline>
        </w:drawing>
      </w:r>
    </w:p>
    <w:p w14:paraId="02626B81" w14:textId="168DF18D" w:rsidR="004F1194" w:rsidRPr="00ED1917" w:rsidRDefault="004F1194" w:rsidP="004F1194">
      <w:pPr>
        <w:ind w:left="360"/>
        <w:jc w:val="center"/>
        <w:rPr>
          <w:shd w:val="clear" w:color="auto" w:fill="FFFFFF"/>
        </w:rPr>
      </w:pPr>
      <w:r w:rsidRPr="00ED1917">
        <w:rPr>
          <w:shd w:val="clear" w:color="auto" w:fill="FFFFFF"/>
        </w:rPr>
        <w:t xml:space="preserve"> </w:t>
      </w:r>
    </w:p>
    <w:p w14:paraId="14C2E10D" w14:textId="77777777" w:rsidR="004F1194" w:rsidRPr="00ED1917" w:rsidRDefault="004F1194" w:rsidP="004F1194">
      <w:pPr>
        <w:ind w:left="360"/>
        <w:jc w:val="center"/>
        <w:rPr>
          <w:shd w:val="clear" w:color="auto" w:fill="FFFFFF"/>
        </w:rPr>
      </w:pPr>
    </w:p>
    <w:p w14:paraId="13406824" w14:textId="77777777" w:rsidR="004F1194" w:rsidRPr="00ED1917" w:rsidRDefault="004F1194" w:rsidP="00F14174">
      <w:pPr>
        <w:jc w:val="center"/>
        <w:rPr>
          <w:shd w:val="clear" w:color="auto" w:fill="FFFFFF"/>
        </w:rPr>
      </w:pPr>
      <w:r w:rsidRPr="00ED1917">
        <w:rPr>
          <w:noProof/>
          <w:lang w:val="es-CO" w:eastAsia="es-CO"/>
        </w:rPr>
        <w:drawing>
          <wp:inline distT="0" distB="0" distL="0" distR="0" wp14:anchorId="3ED3A547" wp14:editId="58787CA4">
            <wp:extent cx="6332220" cy="33972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6332220" cy="3397250"/>
                    </a:xfrm>
                    <a:prstGeom prst="rect">
                      <a:avLst/>
                    </a:prstGeom>
                  </pic:spPr>
                </pic:pic>
              </a:graphicData>
            </a:graphic>
          </wp:inline>
        </w:drawing>
      </w:r>
    </w:p>
    <w:p w14:paraId="28E7F6AE" w14:textId="77777777" w:rsidR="004F1194" w:rsidRPr="00ED1917" w:rsidRDefault="004F1194" w:rsidP="00F14174">
      <w:pPr>
        <w:jc w:val="center"/>
        <w:rPr>
          <w:shd w:val="clear" w:color="auto" w:fill="FFFFFF"/>
        </w:rPr>
      </w:pPr>
    </w:p>
    <w:p w14:paraId="65EF2B13" w14:textId="34F3D89F" w:rsidR="004F1194" w:rsidRPr="00ED1917" w:rsidRDefault="00891B65" w:rsidP="00F14174">
      <w:pPr>
        <w:jc w:val="center"/>
        <w:rPr>
          <w:shd w:val="clear" w:color="auto" w:fill="FFFFFF"/>
        </w:rPr>
      </w:pPr>
      <w:r>
        <w:rPr>
          <w:noProof/>
        </w:rPr>
        <w:lastRenderedPageBreak/>
        <w:drawing>
          <wp:anchor distT="0" distB="0" distL="114300" distR="114300" simplePos="0" relativeHeight="251727872" behindDoc="0" locked="0" layoutInCell="1" allowOverlap="1" wp14:anchorId="09CA247B" wp14:editId="6EAB3A3D">
            <wp:simplePos x="0" y="0"/>
            <wp:positionH relativeFrom="column">
              <wp:posOffset>375543</wp:posOffset>
            </wp:positionH>
            <wp:positionV relativeFrom="paragraph">
              <wp:posOffset>1220875</wp:posOffset>
            </wp:positionV>
            <wp:extent cx="180000" cy="180000"/>
            <wp:effectExtent l="0" t="0" r="0" b="0"/>
            <wp:wrapNone/>
            <wp:docPr id="198"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F14174">
        <w:rPr>
          <w:noProof/>
        </w:rPr>
        <w:drawing>
          <wp:inline distT="0" distB="0" distL="0" distR="0" wp14:anchorId="156F5FFC" wp14:editId="35411A82">
            <wp:extent cx="6332220" cy="3462655"/>
            <wp:effectExtent l="0" t="0" r="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23545291" w14:textId="77777777" w:rsidR="004F1194" w:rsidRPr="00ED1917" w:rsidRDefault="004F1194" w:rsidP="004F1194">
      <w:pPr>
        <w:jc w:val="left"/>
        <w:rPr>
          <w:shd w:val="clear" w:color="auto" w:fill="FFFFFF"/>
        </w:rPr>
      </w:pPr>
      <w:r w:rsidRPr="00ED1917">
        <w:rPr>
          <w:shd w:val="clear" w:color="auto" w:fill="FFFFFF"/>
        </w:rPr>
        <w:br w:type="page"/>
      </w:r>
    </w:p>
    <w:p w14:paraId="74F05645" w14:textId="68F4DA13" w:rsidR="004F1194" w:rsidRPr="004F2CB6" w:rsidRDefault="00092F36" w:rsidP="00A43065">
      <w:pPr>
        <w:pStyle w:val="Heading2"/>
      </w:pPr>
      <w:bookmarkStart w:id="16" w:name="_Toc55409055"/>
      <w:r w:rsidRPr="004F2CB6">
        <w:lastRenderedPageBreak/>
        <w:t xml:space="preserve">1.5. </w:t>
      </w:r>
      <w:r w:rsidR="004F1194" w:rsidRPr="004F2CB6">
        <w:t xml:space="preserve">Visualización de mapas base usando servicios en línea a través de </w:t>
      </w:r>
      <w:proofErr w:type="spellStart"/>
      <w:r w:rsidR="004F1194" w:rsidRPr="004F2CB6">
        <w:t>ArcBruTile</w:t>
      </w:r>
      <w:proofErr w:type="spellEnd"/>
      <w:r w:rsidR="001B5631">
        <w:t xml:space="preserve"> [v]</w:t>
      </w:r>
      <w:bookmarkEnd w:id="16"/>
    </w:p>
    <w:p w14:paraId="6B619CA1" w14:textId="757E01C2" w:rsidR="001B5631" w:rsidRDefault="001B5631" w:rsidP="001B5631">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64" w:history="1">
        <w:r w:rsidRPr="00F53338">
          <w:rPr>
            <w:rStyle w:val="Hyperlink"/>
            <w:noProof w:val="0"/>
            <w:sz w:val="16"/>
            <w:szCs w:val="16"/>
            <w:shd w:val="clear" w:color="auto" w:fill="FFFFFF"/>
          </w:rPr>
          <w:t>https://pruebacorreoescuelaingeduco.sharepoint.com/sites/TSIG626/SitePages/TSIG0026.aspx</w:t>
        </w:r>
      </w:hyperlink>
    </w:p>
    <w:p w14:paraId="432A8DDA" w14:textId="77777777" w:rsidR="004F1194" w:rsidRPr="001B5631" w:rsidRDefault="004F1194" w:rsidP="004F1194">
      <w:pPr>
        <w:rPr>
          <w:shd w:val="clear" w:color="auto" w:fill="FFFFFF"/>
        </w:rPr>
      </w:pPr>
    </w:p>
    <w:p w14:paraId="5290B68A" w14:textId="77777777" w:rsidR="004F1194" w:rsidRDefault="004F1194" w:rsidP="004F1194">
      <w:pPr>
        <w:rPr>
          <w:rStyle w:val="mediumtext"/>
          <w:rFonts w:eastAsiaTheme="majorEastAsia"/>
          <w:shd w:val="clear" w:color="auto" w:fill="FFFFFF"/>
        </w:rPr>
      </w:pPr>
      <w:proofErr w:type="spellStart"/>
      <w:r w:rsidRPr="00ED1917">
        <w:rPr>
          <w:rStyle w:val="mediumtext"/>
          <w:rFonts w:eastAsiaTheme="majorEastAsia"/>
          <w:shd w:val="clear" w:color="auto" w:fill="FFFFFF"/>
        </w:rPr>
        <w:t>ArcBruTile</w:t>
      </w:r>
      <w:proofErr w:type="spellEnd"/>
      <w:r w:rsidRPr="00ED1917">
        <w:rPr>
          <w:rStyle w:val="mediumtext"/>
          <w:rFonts w:eastAsiaTheme="majorEastAsia"/>
          <w:shd w:val="clear" w:color="auto" w:fill="FFFFFF"/>
        </w:rPr>
        <w:t xml:space="preserve"> </w:t>
      </w:r>
      <w:r>
        <w:rPr>
          <w:rStyle w:val="mediumtext"/>
          <w:rFonts w:eastAsiaTheme="majorEastAsia"/>
          <w:shd w:val="clear" w:color="auto" w:fill="FFFFFF"/>
        </w:rPr>
        <w:t xml:space="preserve">es una extensión (v0.8 libre, 1+ comercial) que </w:t>
      </w:r>
      <w:r w:rsidRPr="00ED1917">
        <w:rPr>
          <w:rStyle w:val="mediumtext"/>
          <w:rFonts w:eastAsiaTheme="majorEastAsia"/>
          <w:shd w:val="clear" w:color="auto" w:fill="FFFFFF"/>
        </w:rPr>
        <w:t xml:space="preserve">permite utilizar directamente mapas de fondo desde servidores como </w:t>
      </w:r>
      <w:proofErr w:type="spellStart"/>
      <w:r w:rsidRPr="00ED1917">
        <w:rPr>
          <w:rStyle w:val="mediumtext"/>
          <w:rFonts w:eastAsiaTheme="majorEastAsia"/>
          <w:shd w:val="clear" w:color="auto" w:fill="FFFFFF"/>
        </w:rPr>
        <w:t>OpenStreetMap</w:t>
      </w:r>
      <w:proofErr w:type="spellEnd"/>
      <w:r w:rsidRPr="00ED1917">
        <w:rPr>
          <w:rStyle w:val="mediumtext"/>
          <w:rFonts w:eastAsiaTheme="majorEastAsia"/>
          <w:shd w:val="clear" w:color="auto" w:fill="FFFFFF"/>
        </w:rPr>
        <w:t xml:space="preserve">, Bing, </w:t>
      </w:r>
      <w:proofErr w:type="spellStart"/>
      <w:r w:rsidRPr="00ED1917">
        <w:rPr>
          <w:rStyle w:val="mediumtext"/>
          <w:rFonts w:eastAsiaTheme="majorEastAsia"/>
          <w:shd w:val="clear" w:color="auto" w:fill="FFFFFF"/>
        </w:rPr>
        <w:t>MapBox</w:t>
      </w:r>
      <w:proofErr w:type="spellEnd"/>
      <w:r w:rsidRPr="00ED1917">
        <w:rPr>
          <w:rStyle w:val="mediumtext"/>
          <w:rFonts w:eastAsiaTheme="majorEastAsia"/>
          <w:shd w:val="clear" w:color="auto" w:fill="FFFFFF"/>
        </w:rPr>
        <w:t xml:space="preserve"> y otros servidores de mapas</w:t>
      </w:r>
      <w:r>
        <w:rPr>
          <w:rStyle w:val="mediumtext"/>
          <w:rFonts w:eastAsiaTheme="majorEastAsia"/>
          <w:shd w:val="clear" w:color="auto" w:fill="FFFFFF"/>
        </w:rPr>
        <w:t xml:space="preserve">. Luego de instalar </w:t>
      </w:r>
      <w:proofErr w:type="spellStart"/>
      <w:r>
        <w:rPr>
          <w:rStyle w:val="mediumtext"/>
          <w:rFonts w:eastAsiaTheme="majorEastAsia"/>
          <w:shd w:val="clear" w:color="auto" w:fill="FFFFFF"/>
        </w:rPr>
        <w:t>ArcBruTile</w:t>
      </w:r>
      <w:proofErr w:type="spellEnd"/>
      <w:r>
        <w:rPr>
          <w:rStyle w:val="mediumtext"/>
          <w:rFonts w:eastAsiaTheme="majorEastAsia"/>
          <w:shd w:val="clear" w:color="auto" w:fill="FFFFFF"/>
        </w:rPr>
        <w:t xml:space="preserve"> en ArcGIS, diríjase a Personalizar – Barras de Herramientas y seleccione la barra de herramientas agregada.</w:t>
      </w:r>
    </w:p>
    <w:p w14:paraId="14B7BDE0" w14:textId="77777777" w:rsidR="004F1194" w:rsidRDefault="004F1194" w:rsidP="004F1194">
      <w:pPr>
        <w:rPr>
          <w:rStyle w:val="mediumtext"/>
          <w:rFonts w:eastAsiaTheme="majorEastAsia"/>
          <w:shd w:val="clear" w:color="auto" w:fill="FFFFFF"/>
        </w:rPr>
      </w:pPr>
    </w:p>
    <w:p w14:paraId="67FC09DF" w14:textId="1B811457" w:rsidR="004F1194" w:rsidRPr="00ED1917" w:rsidRDefault="00891B65" w:rsidP="004F1194">
      <w:pPr>
        <w:rPr>
          <w:shd w:val="clear" w:color="auto" w:fill="FFFFFF"/>
        </w:rPr>
      </w:pPr>
      <w:r>
        <w:rPr>
          <w:noProof/>
        </w:rPr>
        <w:drawing>
          <wp:anchor distT="0" distB="0" distL="114300" distR="114300" simplePos="0" relativeHeight="251729920" behindDoc="0" locked="0" layoutInCell="1" allowOverlap="1" wp14:anchorId="41F60FC4" wp14:editId="4A75CA32">
            <wp:simplePos x="0" y="0"/>
            <wp:positionH relativeFrom="column">
              <wp:posOffset>2762026</wp:posOffset>
            </wp:positionH>
            <wp:positionV relativeFrom="paragraph">
              <wp:posOffset>964642</wp:posOffset>
            </wp:positionV>
            <wp:extent cx="180000" cy="180000"/>
            <wp:effectExtent l="0" t="0" r="0" b="0"/>
            <wp:wrapNone/>
            <wp:docPr id="199"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21529657" wp14:editId="785E5D9F">
            <wp:extent cx="6332220" cy="371665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6332220" cy="3716655"/>
                    </a:xfrm>
                    <a:prstGeom prst="rect">
                      <a:avLst/>
                    </a:prstGeom>
                  </pic:spPr>
                </pic:pic>
              </a:graphicData>
            </a:graphic>
          </wp:inline>
        </w:drawing>
      </w:r>
    </w:p>
    <w:p w14:paraId="4B13A580" w14:textId="77777777" w:rsidR="004F1194" w:rsidRPr="00ED1917" w:rsidRDefault="004F1194" w:rsidP="004F1194">
      <w:pPr>
        <w:ind w:left="284" w:hanging="284"/>
        <w:jc w:val="left"/>
        <w:rPr>
          <w:shd w:val="clear" w:color="auto" w:fill="FFFFFF"/>
        </w:rPr>
      </w:pPr>
    </w:p>
    <w:p w14:paraId="1F411C4E" w14:textId="5DEA23B6" w:rsidR="004F1194" w:rsidRDefault="004F1194" w:rsidP="004F1194">
      <w:pPr>
        <w:jc w:val="left"/>
        <w:rPr>
          <w:shd w:val="clear" w:color="auto" w:fill="FFFFFF"/>
        </w:rPr>
      </w:pPr>
    </w:p>
    <w:p w14:paraId="1FE7979B" w14:textId="45D4C502" w:rsidR="004F1194" w:rsidRPr="004F2CB6" w:rsidRDefault="00092F36" w:rsidP="0067393D">
      <w:pPr>
        <w:pStyle w:val="Heading2"/>
      </w:pPr>
      <w:bookmarkStart w:id="17" w:name="_Toc55409056"/>
      <w:r w:rsidRPr="004F2CB6">
        <w:t xml:space="preserve">1.6. </w:t>
      </w:r>
      <w:r w:rsidR="004F1194" w:rsidRPr="004F2CB6">
        <w:t xml:space="preserve">Visualización de mapas base usando servicios en línea a través de </w:t>
      </w:r>
      <w:proofErr w:type="spellStart"/>
      <w:r w:rsidR="004F1194" w:rsidRPr="004F2CB6">
        <w:t>OpenLayers</w:t>
      </w:r>
      <w:proofErr w:type="spellEnd"/>
      <w:r w:rsidR="004F1194" w:rsidRPr="004F2CB6">
        <w:t xml:space="preserve"> sobre QGIS</w:t>
      </w:r>
      <w:r w:rsidR="00343BE4">
        <w:t xml:space="preserve"> [v]</w:t>
      </w:r>
      <w:bookmarkEnd w:id="17"/>
    </w:p>
    <w:p w14:paraId="47869533" w14:textId="26F988AE" w:rsidR="00343BE4" w:rsidRDefault="00343BE4" w:rsidP="00343B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67" w:history="1">
        <w:r w:rsidRPr="00F53338">
          <w:rPr>
            <w:rStyle w:val="Hyperlink"/>
            <w:noProof w:val="0"/>
            <w:sz w:val="16"/>
            <w:szCs w:val="16"/>
            <w:shd w:val="clear" w:color="auto" w:fill="FFFFFF"/>
          </w:rPr>
          <w:t>https://pruebacorreoescuelaingeduco.sharepoint.com/sites/TSIG626/SitePages/TSIG0021.aspx</w:t>
        </w:r>
      </w:hyperlink>
    </w:p>
    <w:p w14:paraId="12AFE2CA" w14:textId="77777777" w:rsidR="004F1194" w:rsidRPr="00ED1917" w:rsidRDefault="004F1194" w:rsidP="004F1194">
      <w:pPr>
        <w:rPr>
          <w:shd w:val="clear" w:color="auto" w:fill="FFFFFF"/>
        </w:rPr>
      </w:pPr>
    </w:p>
    <w:p w14:paraId="009C0BD2" w14:textId="79CF7D72" w:rsidR="004F1194" w:rsidRDefault="004F1194" w:rsidP="004F1194">
      <w:pPr>
        <w:rPr>
          <w:rStyle w:val="mediumtext"/>
          <w:rFonts w:eastAsiaTheme="majorEastAsia"/>
          <w:shd w:val="clear" w:color="auto" w:fill="FFFFFF"/>
        </w:rPr>
      </w:pPr>
      <w:r>
        <w:rPr>
          <w:rStyle w:val="mediumtext"/>
          <w:rFonts w:eastAsiaTheme="majorEastAsia"/>
          <w:shd w:val="clear" w:color="auto" w:fill="FFFFFF"/>
        </w:rPr>
        <w:t xml:space="preserve">En QGIS, ir al menú de </w:t>
      </w:r>
      <w:proofErr w:type="spellStart"/>
      <w:r>
        <w:rPr>
          <w:rStyle w:val="mediumtext"/>
          <w:rFonts w:eastAsiaTheme="majorEastAsia"/>
          <w:shd w:val="clear" w:color="auto" w:fill="FFFFFF"/>
        </w:rPr>
        <w:t>Plugins</w:t>
      </w:r>
      <w:proofErr w:type="spellEnd"/>
      <w:r>
        <w:rPr>
          <w:rStyle w:val="mediumtext"/>
          <w:rFonts w:eastAsiaTheme="majorEastAsia"/>
          <w:shd w:val="clear" w:color="auto" w:fill="FFFFFF"/>
        </w:rPr>
        <w:t xml:space="preserve"> o Complementos – </w:t>
      </w:r>
      <w:proofErr w:type="spellStart"/>
      <w:r>
        <w:rPr>
          <w:rStyle w:val="mediumtext"/>
          <w:rFonts w:eastAsiaTheme="majorEastAsia"/>
          <w:shd w:val="clear" w:color="auto" w:fill="FFFFFF"/>
        </w:rPr>
        <w:t>Manage</w:t>
      </w:r>
      <w:proofErr w:type="spellEnd"/>
      <w:r>
        <w:rPr>
          <w:rStyle w:val="mediumtext"/>
          <w:rFonts w:eastAsiaTheme="majorEastAsia"/>
          <w:shd w:val="clear" w:color="auto" w:fill="FFFFFF"/>
        </w:rPr>
        <w:t xml:space="preserve"> o </w:t>
      </w:r>
      <w:proofErr w:type="spellStart"/>
      <w:r>
        <w:rPr>
          <w:rStyle w:val="mediumtext"/>
          <w:rFonts w:eastAsiaTheme="majorEastAsia"/>
          <w:shd w:val="clear" w:color="auto" w:fill="FFFFFF"/>
        </w:rPr>
        <w:t>Install</w:t>
      </w:r>
      <w:proofErr w:type="spellEnd"/>
      <w:r>
        <w:rPr>
          <w:rStyle w:val="mediumtext"/>
          <w:rFonts w:eastAsiaTheme="majorEastAsia"/>
          <w:shd w:val="clear" w:color="auto" w:fill="FFFFFF"/>
        </w:rPr>
        <w:t xml:space="preserve"> </w:t>
      </w:r>
      <w:proofErr w:type="spellStart"/>
      <w:r>
        <w:rPr>
          <w:rStyle w:val="mediumtext"/>
          <w:rFonts w:eastAsiaTheme="majorEastAsia"/>
          <w:shd w:val="clear" w:color="auto" w:fill="FFFFFF"/>
        </w:rPr>
        <w:t>Plugins</w:t>
      </w:r>
      <w:proofErr w:type="spellEnd"/>
      <w:r>
        <w:rPr>
          <w:rStyle w:val="mediumtext"/>
          <w:rFonts w:eastAsiaTheme="majorEastAsia"/>
          <w:shd w:val="clear" w:color="auto" w:fill="FFFFFF"/>
        </w:rPr>
        <w:t>. En la ventana, digitar “</w:t>
      </w:r>
      <w:proofErr w:type="spellStart"/>
      <w:r>
        <w:rPr>
          <w:rStyle w:val="mediumtext"/>
          <w:rFonts w:eastAsiaTheme="majorEastAsia"/>
          <w:shd w:val="clear" w:color="auto" w:fill="FFFFFF"/>
        </w:rPr>
        <w:t>OpenLayers</w:t>
      </w:r>
      <w:proofErr w:type="spellEnd"/>
      <w:r>
        <w:rPr>
          <w:rStyle w:val="mediumtext"/>
          <w:rFonts w:eastAsiaTheme="majorEastAsia"/>
          <w:shd w:val="clear" w:color="auto" w:fill="FFFFFF"/>
        </w:rPr>
        <w:t xml:space="preserve">” en el cuadro de búsqueda u dar clic en </w:t>
      </w:r>
      <w:proofErr w:type="spellStart"/>
      <w:r>
        <w:rPr>
          <w:rStyle w:val="mediumtext"/>
          <w:rFonts w:eastAsiaTheme="majorEastAsia"/>
          <w:shd w:val="clear" w:color="auto" w:fill="FFFFFF"/>
        </w:rPr>
        <w:t>Install</w:t>
      </w:r>
      <w:proofErr w:type="spellEnd"/>
      <w:r>
        <w:rPr>
          <w:rStyle w:val="mediumtext"/>
          <w:rFonts w:eastAsiaTheme="majorEastAsia"/>
          <w:shd w:val="clear" w:color="auto" w:fill="FFFFFF"/>
        </w:rPr>
        <w:t xml:space="preserve"> Plugin.</w:t>
      </w:r>
      <w:r w:rsidR="00891B65">
        <w:rPr>
          <w:rStyle w:val="mediumtext"/>
          <w:rFonts w:eastAsiaTheme="majorEastAsia"/>
          <w:shd w:val="clear" w:color="auto" w:fill="FFFFFF"/>
        </w:rPr>
        <w:t xml:space="preserve"> </w:t>
      </w:r>
    </w:p>
    <w:p w14:paraId="7D7E1FBF" w14:textId="77777777" w:rsidR="004F1194" w:rsidRDefault="004F1194" w:rsidP="004F1194">
      <w:pPr>
        <w:rPr>
          <w:rStyle w:val="mediumtext"/>
          <w:rFonts w:eastAsiaTheme="majorEastAsia"/>
          <w:shd w:val="clear" w:color="auto" w:fill="FFFFFF"/>
        </w:rPr>
      </w:pPr>
    </w:p>
    <w:p w14:paraId="6A94E5E3" w14:textId="249A8D20" w:rsidR="004F1194" w:rsidRPr="00ED1917" w:rsidRDefault="00891B65" w:rsidP="004F1194">
      <w:pPr>
        <w:rPr>
          <w:shd w:val="clear" w:color="auto" w:fill="FFFFFF"/>
        </w:rPr>
      </w:pPr>
      <w:r>
        <w:rPr>
          <w:noProof/>
        </w:rPr>
        <w:drawing>
          <wp:anchor distT="0" distB="0" distL="114300" distR="114300" simplePos="0" relativeHeight="251731968" behindDoc="0" locked="0" layoutInCell="1" allowOverlap="1" wp14:anchorId="5824DC11" wp14:editId="4D646425">
            <wp:simplePos x="0" y="0"/>
            <wp:positionH relativeFrom="column">
              <wp:posOffset>1907917</wp:posOffset>
            </wp:positionH>
            <wp:positionV relativeFrom="paragraph">
              <wp:posOffset>334715</wp:posOffset>
            </wp:positionV>
            <wp:extent cx="180000" cy="180000"/>
            <wp:effectExtent l="0" t="0" r="0" b="0"/>
            <wp:wrapNone/>
            <wp:docPr id="200"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573A8AAE" wp14:editId="7BE72108">
            <wp:extent cx="6332220" cy="22866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6332220" cy="2286635"/>
                    </a:xfrm>
                    <a:prstGeom prst="rect">
                      <a:avLst/>
                    </a:prstGeom>
                  </pic:spPr>
                </pic:pic>
              </a:graphicData>
            </a:graphic>
          </wp:inline>
        </w:drawing>
      </w:r>
    </w:p>
    <w:p w14:paraId="6D441273" w14:textId="1E81E2D5" w:rsidR="004F1194" w:rsidRDefault="004F1194" w:rsidP="004F1194">
      <w:pPr>
        <w:jc w:val="left"/>
        <w:rPr>
          <w:shd w:val="clear" w:color="auto" w:fill="FFFFFF"/>
        </w:rPr>
      </w:pPr>
      <w:r w:rsidRPr="00ED1917">
        <w:rPr>
          <w:shd w:val="clear" w:color="auto" w:fill="FFFFFF"/>
        </w:rPr>
        <w:lastRenderedPageBreak/>
        <w:t xml:space="preserve"> </w:t>
      </w:r>
    </w:p>
    <w:p w14:paraId="77E7B914" w14:textId="26170985" w:rsidR="00891B65" w:rsidRDefault="00891B65" w:rsidP="00891B65">
      <w:pPr>
        <w:rPr>
          <w:shd w:val="clear" w:color="auto" w:fill="FFFFFF"/>
        </w:rPr>
      </w:pPr>
      <w:r>
        <w:rPr>
          <w:shd w:val="clear" w:color="auto" w:fill="FFFFFF"/>
        </w:rPr>
        <w:t xml:space="preserve">Para las versiones recientes de QGIS, por ejemplo, la versión 3.10.1, es necesario activar la opción para mostrar complementos experimentales para poder instalar </w:t>
      </w:r>
      <w:proofErr w:type="spellStart"/>
      <w:r>
        <w:rPr>
          <w:shd w:val="clear" w:color="auto" w:fill="FFFFFF"/>
        </w:rPr>
        <w:t>Openlayers</w:t>
      </w:r>
      <w:proofErr w:type="spellEnd"/>
      <w:r>
        <w:rPr>
          <w:shd w:val="clear" w:color="auto" w:fill="FFFFFF"/>
        </w:rPr>
        <w:t>.</w:t>
      </w:r>
    </w:p>
    <w:p w14:paraId="5C24EE7A" w14:textId="2EED31A9" w:rsidR="00891B65" w:rsidRDefault="00891B65" w:rsidP="00891B65">
      <w:pPr>
        <w:rPr>
          <w:shd w:val="clear" w:color="auto" w:fill="FFFFFF"/>
        </w:rPr>
      </w:pPr>
    </w:p>
    <w:p w14:paraId="5C96ECD2" w14:textId="767AE57E" w:rsidR="00891B65" w:rsidRDefault="00891B65" w:rsidP="004F1194">
      <w:pPr>
        <w:jc w:val="left"/>
        <w:rPr>
          <w:shd w:val="clear" w:color="auto" w:fill="FFFFFF"/>
        </w:rPr>
      </w:pPr>
      <w:r>
        <w:rPr>
          <w:noProof/>
        </w:rPr>
        <w:drawing>
          <wp:anchor distT="0" distB="0" distL="114300" distR="114300" simplePos="0" relativeHeight="251734016" behindDoc="0" locked="0" layoutInCell="1" allowOverlap="1" wp14:anchorId="63C30E1B" wp14:editId="105E7429">
            <wp:simplePos x="0" y="0"/>
            <wp:positionH relativeFrom="column">
              <wp:posOffset>1385402</wp:posOffset>
            </wp:positionH>
            <wp:positionV relativeFrom="paragraph">
              <wp:posOffset>1154925</wp:posOffset>
            </wp:positionV>
            <wp:extent cx="180000" cy="180000"/>
            <wp:effectExtent l="0" t="0" r="0" b="0"/>
            <wp:wrapNone/>
            <wp:docPr id="201"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70C6BDC" wp14:editId="3E2EB9A2">
            <wp:extent cx="6332220" cy="3631565"/>
            <wp:effectExtent l="0" t="0" r="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6332220" cy="3631565"/>
                    </a:xfrm>
                    <a:prstGeom prst="rect">
                      <a:avLst/>
                    </a:prstGeom>
                  </pic:spPr>
                </pic:pic>
              </a:graphicData>
            </a:graphic>
          </wp:inline>
        </w:drawing>
      </w:r>
    </w:p>
    <w:p w14:paraId="594E26A1" w14:textId="77777777" w:rsidR="00891B65" w:rsidRDefault="00891B65" w:rsidP="004F1194">
      <w:pPr>
        <w:jc w:val="left"/>
        <w:rPr>
          <w:shd w:val="clear" w:color="auto" w:fill="FFFFFF"/>
        </w:rPr>
      </w:pPr>
    </w:p>
    <w:p w14:paraId="6784AF93" w14:textId="77777777" w:rsidR="004F1194" w:rsidRDefault="004F1194" w:rsidP="004F1194">
      <w:pPr>
        <w:jc w:val="left"/>
        <w:rPr>
          <w:shd w:val="clear" w:color="auto" w:fill="FFFFFF"/>
        </w:rPr>
      </w:pPr>
      <w:r>
        <w:rPr>
          <w:shd w:val="clear" w:color="auto" w:fill="FFFFFF"/>
        </w:rPr>
        <w:t xml:space="preserve">Para utilizar este complemento, clic en el menú Web – </w:t>
      </w:r>
      <w:proofErr w:type="spellStart"/>
      <w:r>
        <w:rPr>
          <w:shd w:val="clear" w:color="auto" w:fill="FFFFFF"/>
        </w:rPr>
        <w:t>OpenLayers</w:t>
      </w:r>
      <w:proofErr w:type="spellEnd"/>
      <w:r>
        <w:rPr>
          <w:shd w:val="clear" w:color="auto" w:fill="FFFFFF"/>
        </w:rPr>
        <w:t xml:space="preserve"> Plugin y seleccionar el mapa base requerido.</w:t>
      </w:r>
    </w:p>
    <w:p w14:paraId="68508686" w14:textId="77777777" w:rsidR="004F1194" w:rsidRDefault="004F1194" w:rsidP="004F1194">
      <w:pPr>
        <w:jc w:val="left"/>
        <w:rPr>
          <w:shd w:val="clear" w:color="auto" w:fill="FFFFFF"/>
        </w:rPr>
      </w:pPr>
    </w:p>
    <w:p w14:paraId="7445A0A3" w14:textId="434E5625" w:rsidR="004F1194" w:rsidRDefault="00891B65" w:rsidP="004F1194">
      <w:pPr>
        <w:jc w:val="center"/>
        <w:rPr>
          <w:shd w:val="clear" w:color="auto" w:fill="FFFFFF"/>
        </w:rPr>
      </w:pPr>
      <w:r>
        <w:rPr>
          <w:noProof/>
        </w:rPr>
        <w:drawing>
          <wp:anchor distT="0" distB="0" distL="114300" distR="114300" simplePos="0" relativeHeight="251736064" behindDoc="0" locked="0" layoutInCell="1" allowOverlap="1" wp14:anchorId="2F4BAE12" wp14:editId="57D05676">
            <wp:simplePos x="0" y="0"/>
            <wp:positionH relativeFrom="column">
              <wp:posOffset>697090</wp:posOffset>
            </wp:positionH>
            <wp:positionV relativeFrom="paragraph">
              <wp:posOffset>3060993</wp:posOffset>
            </wp:positionV>
            <wp:extent cx="180000" cy="180000"/>
            <wp:effectExtent l="0" t="0" r="0" b="0"/>
            <wp:wrapNone/>
            <wp:docPr id="202"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4F1194">
        <w:rPr>
          <w:noProof/>
          <w:lang w:val="es-CO" w:eastAsia="es-CO"/>
        </w:rPr>
        <w:drawing>
          <wp:inline distT="0" distB="0" distL="0" distR="0" wp14:anchorId="6CEB185B" wp14:editId="12123CFE">
            <wp:extent cx="6332220" cy="369506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aturation sat="0"/>
                              </a14:imgEffect>
                            </a14:imgLayer>
                          </a14:imgProps>
                        </a:ext>
                      </a:extLst>
                    </a:blip>
                    <a:stretch>
                      <a:fillRect/>
                    </a:stretch>
                  </pic:blipFill>
                  <pic:spPr>
                    <a:xfrm>
                      <a:off x="0" y="0"/>
                      <a:ext cx="6332220" cy="3695065"/>
                    </a:xfrm>
                    <a:prstGeom prst="rect">
                      <a:avLst/>
                    </a:prstGeom>
                  </pic:spPr>
                </pic:pic>
              </a:graphicData>
            </a:graphic>
          </wp:inline>
        </w:drawing>
      </w:r>
    </w:p>
    <w:p w14:paraId="27103E49" w14:textId="0686E9DE" w:rsidR="00A2769E" w:rsidRPr="004F2CB6" w:rsidRDefault="00A2769E" w:rsidP="00A2769E">
      <w:pPr>
        <w:pStyle w:val="Heading2"/>
      </w:pPr>
      <w:bookmarkStart w:id="18" w:name="_Toc55409057"/>
      <w:bookmarkStart w:id="19" w:name="_Hlk34818632"/>
      <w:r w:rsidRPr="004F2CB6">
        <w:lastRenderedPageBreak/>
        <w:t>1.7. Visualización de mapas base como mosaico de servicio XYZ en QGIS</w:t>
      </w:r>
      <w:r>
        <w:rPr>
          <w:rStyle w:val="FootnoteReference"/>
          <w:shd w:val="clear" w:color="auto" w:fill="FFFFFF"/>
        </w:rPr>
        <w:footnoteReference w:id="5"/>
      </w:r>
      <w:r w:rsidR="00343BE4">
        <w:t xml:space="preserve"> [v]</w:t>
      </w:r>
      <w:bookmarkEnd w:id="18"/>
    </w:p>
    <w:p w14:paraId="02E3538E" w14:textId="77777777" w:rsidR="00343BE4" w:rsidRDefault="00343BE4" w:rsidP="00343BE4">
      <w:pPr>
        <w:rPr>
          <w:sz w:val="16"/>
          <w:szCs w:val="16"/>
          <w:shd w:val="clear" w:color="auto" w:fill="FFFFFF"/>
        </w:rPr>
      </w:pPr>
      <w:proofErr w:type="spellStart"/>
      <w:r w:rsidRPr="00427CD7">
        <w:rPr>
          <w:sz w:val="16"/>
          <w:szCs w:val="16"/>
          <w:shd w:val="clear" w:color="auto" w:fill="FFFFFF"/>
        </w:rPr>
        <w:t>Microcontenido</w:t>
      </w:r>
      <w:proofErr w:type="spellEnd"/>
      <w:r w:rsidRPr="00427CD7">
        <w:rPr>
          <w:sz w:val="16"/>
          <w:szCs w:val="16"/>
          <w:shd w:val="clear" w:color="auto" w:fill="FFFFFF"/>
        </w:rPr>
        <w:t xml:space="preserve">: </w:t>
      </w:r>
      <w:hyperlink r:id="rId74" w:history="1">
        <w:r w:rsidRPr="00F53338">
          <w:rPr>
            <w:rStyle w:val="Hyperlink"/>
            <w:noProof w:val="0"/>
            <w:sz w:val="16"/>
            <w:szCs w:val="16"/>
            <w:shd w:val="clear" w:color="auto" w:fill="FFFFFF"/>
          </w:rPr>
          <w:t>https://pruebacorreoescuelaingeduco.sharepoint.com/sites/TSIG626/SitePages/TSIG0021.aspx</w:t>
        </w:r>
      </w:hyperlink>
    </w:p>
    <w:p w14:paraId="0645F5D7" w14:textId="152123A9" w:rsidR="00A2769E" w:rsidRPr="00343BE4" w:rsidRDefault="00A2769E">
      <w:pPr>
        <w:jc w:val="left"/>
        <w:rPr>
          <w:shd w:val="clear" w:color="auto" w:fill="FFFFFF"/>
        </w:rPr>
      </w:pPr>
    </w:p>
    <w:p w14:paraId="2CCA5B95" w14:textId="3D34B385" w:rsidR="00A2769E" w:rsidRDefault="00A2769E">
      <w:pPr>
        <w:jc w:val="left"/>
        <w:rPr>
          <w:rStyle w:val="Hyperlink"/>
          <w:noProof w:val="0"/>
          <w:sz w:val="18"/>
          <w:shd w:val="clear" w:color="auto" w:fill="FFFFFF"/>
          <w:lang w:val="es-ES_tradnl"/>
        </w:rPr>
      </w:pPr>
      <w:r>
        <w:rPr>
          <w:shd w:val="clear" w:color="auto" w:fill="FFFFFF"/>
          <w:lang w:val="es-ES_tradnl"/>
        </w:rPr>
        <w:t xml:space="preserve">En QGIS, desde el panel del Navegador, dar clic derecho en XYZ Tiles, seleccionar la opción Conexión Nueva e ingresar la </w:t>
      </w:r>
      <w:proofErr w:type="spellStart"/>
      <w:r>
        <w:rPr>
          <w:shd w:val="clear" w:color="auto" w:fill="FFFFFF"/>
          <w:lang w:val="es-ES_tradnl"/>
        </w:rPr>
        <w:t>url</w:t>
      </w:r>
      <w:proofErr w:type="spellEnd"/>
      <w:r>
        <w:rPr>
          <w:shd w:val="clear" w:color="auto" w:fill="FFFFFF"/>
          <w:lang w:val="es-ES_tradnl"/>
        </w:rPr>
        <w:t xml:space="preserve"> </w:t>
      </w:r>
      <w:hyperlink r:id="rId75" w:history="1">
        <w:r w:rsidRPr="00091C5E">
          <w:rPr>
            <w:rStyle w:val="Hyperlink"/>
            <w:noProof w:val="0"/>
            <w:sz w:val="18"/>
            <w:shd w:val="clear" w:color="auto" w:fill="FFFFFF"/>
            <w:lang w:val="es-ES_tradnl"/>
          </w:rPr>
          <w:t>http://mt0.google.com/vt/lyrs=y&amp;hl=en&amp;x=%7Bx%7D&amp;y=%7By%7D&amp;z=%7Bz%7D&amp;s=Ga</w:t>
        </w:r>
      </w:hyperlink>
    </w:p>
    <w:p w14:paraId="29D7C20B" w14:textId="68C0BD9D" w:rsidR="00E03E86" w:rsidRDefault="00E03E86">
      <w:pPr>
        <w:jc w:val="left"/>
        <w:rPr>
          <w:rStyle w:val="Hyperlink"/>
          <w:noProof w:val="0"/>
          <w:sz w:val="18"/>
          <w:shd w:val="clear" w:color="auto" w:fill="FFFFFF"/>
          <w:lang w:val="es-ES_tradnl"/>
        </w:rPr>
      </w:pPr>
    </w:p>
    <w:p w14:paraId="45371E8E" w14:textId="6930A75A" w:rsidR="00E03E86" w:rsidRDefault="00E03E86">
      <w:pPr>
        <w:jc w:val="left"/>
        <w:rPr>
          <w:shd w:val="clear" w:color="auto" w:fill="FFFFFF"/>
          <w:lang w:val="es-ES_tradnl"/>
        </w:rPr>
      </w:pPr>
      <w:r w:rsidRPr="00E03E86">
        <w:rPr>
          <w:shd w:val="clear" w:color="auto" w:fill="FFFFFF"/>
          <w:lang w:val="es-ES_tradnl"/>
        </w:rPr>
        <w:t xml:space="preserve">XYZ tiles para QGIS en: </w:t>
      </w:r>
      <w:hyperlink r:id="rId76" w:history="1">
        <w:r w:rsidRPr="00F865F4">
          <w:rPr>
            <w:rStyle w:val="Hyperlink"/>
            <w:noProof w:val="0"/>
            <w:shd w:val="clear" w:color="auto" w:fill="FFFFFF"/>
            <w:lang w:val="es-ES_tradnl"/>
          </w:rPr>
          <w:t>https://github.com/nextgis/quickmapservices_contrib</w:t>
        </w:r>
      </w:hyperlink>
      <w:r>
        <w:rPr>
          <w:shd w:val="clear" w:color="auto" w:fill="FFFFFF"/>
          <w:lang w:val="es-ES_tradnl"/>
        </w:rPr>
        <w:t xml:space="preserve"> </w:t>
      </w:r>
    </w:p>
    <w:bookmarkEnd w:id="19"/>
    <w:p w14:paraId="132D7321" w14:textId="77777777" w:rsidR="00A2769E" w:rsidRDefault="00A2769E">
      <w:pPr>
        <w:jc w:val="left"/>
        <w:rPr>
          <w:shd w:val="clear" w:color="auto" w:fill="FFFFFF"/>
          <w:lang w:val="es-ES_tradnl"/>
        </w:rPr>
      </w:pPr>
    </w:p>
    <w:p w14:paraId="5E11F553" w14:textId="3A7C5A52" w:rsidR="0017656D" w:rsidRDefault="000F638A" w:rsidP="00A2769E">
      <w:pPr>
        <w:jc w:val="center"/>
        <w:rPr>
          <w:shd w:val="clear" w:color="auto" w:fill="FFFFFF"/>
          <w:lang w:val="es-ES_tradnl"/>
        </w:rPr>
      </w:pPr>
      <w:r>
        <w:rPr>
          <w:noProof/>
        </w:rPr>
        <w:drawing>
          <wp:anchor distT="0" distB="0" distL="114300" distR="114300" simplePos="0" relativeHeight="251738112" behindDoc="0" locked="0" layoutInCell="1" allowOverlap="1" wp14:anchorId="4FA1C5AB" wp14:editId="37537C3C">
            <wp:simplePos x="0" y="0"/>
            <wp:positionH relativeFrom="column">
              <wp:posOffset>4173262</wp:posOffset>
            </wp:positionH>
            <wp:positionV relativeFrom="paragraph">
              <wp:posOffset>757381</wp:posOffset>
            </wp:positionV>
            <wp:extent cx="180000" cy="180000"/>
            <wp:effectExtent l="0" t="0" r="0" b="0"/>
            <wp:wrapNone/>
            <wp:docPr id="204"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17656D">
        <w:rPr>
          <w:noProof/>
        </w:rPr>
        <w:drawing>
          <wp:inline distT="0" distB="0" distL="0" distR="0" wp14:anchorId="52EF0FD3" wp14:editId="548A9E93">
            <wp:extent cx="2379945" cy="2750259"/>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2394688" cy="2767296"/>
                    </a:xfrm>
                    <a:prstGeom prst="rect">
                      <a:avLst/>
                    </a:prstGeom>
                  </pic:spPr>
                </pic:pic>
              </a:graphicData>
            </a:graphic>
          </wp:inline>
        </w:drawing>
      </w:r>
    </w:p>
    <w:p w14:paraId="1760C65E" w14:textId="77777777" w:rsidR="0017656D" w:rsidRDefault="0017656D" w:rsidP="00A2769E">
      <w:pPr>
        <w:jc w:val="center"/>
        <w:rPr>
          <w:shd w:val="clear" w:color="auto" w:fill="FFFFFF"/>
          <w:lang w:val="es-ES_tradnl"/>
        </w:rPr>
      </w:pPr>
    </w:p>
    <w:p w14:paraId="507AE756" w14:textId="5E3D8502" w:rsidR="00A2769E" w:rsidRDefault="000F638A" w:rsidP="00A2769E">
      <w:pPr>
        <w:jc w:val="center"/>
        <w:rPr>
          <w:shd w:val="clear" w:color="auto" w:fill="FFFFFF"/>
          <w:lang w:val="es-ES_tradnl"/>
        </w:rPr>
      </w:pPr>
      <w:r>
        <w:rPr>
          <w:noProof/>
        </w:rPr>
        <w:drawing>
          <wp:anchor distT="0" distB="0" distL="114300" distR="114300" simplePos="0" relativeHeight="251740160" behindDoc="0" locked="0" layoutInCell="1" allowOverlap="1" wp14:anchorId="79247C5C" wp14:editId="4B69416C">
            <wp:simplePos x="0" y="0"/>
            <wp:positionH relativeFrom="column">
              <wp:posOffset>1219095</wp:posOffset>
            </wp:positionH>
            <wp:positionV relativeFrom="paragraph">
              <wp:posOffset>1999622</wp:posOffset>
            </wp:positionV>
            <wp:extent cx="180000" cy="180000"/>
            <wp:effectExtent l="0" t="0" r="0" b="0"/>
            <wp:wrapNone/>
            <wp:docPr id="20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A2769E">
        <w:rPr>
          <w:noProof/>
        </w:rPr>
        <w:drawing>
          <wp:inline distT="0" distB="0" distL="0" distR="0" wp14:anchorId="6F065E43" wp14:editId="34DE9C5F">
            <wp:extent cx="5633104" cy="3764478"/>
            <wp:effectExtent l="0" t="0" r="5715"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BEBA8EAE-BF5A-486C-A8C5-ECC9F3942E4B}">
                          <a14:imgProps xmlns:a14="http://schemas.microsoft.com/office/drawing/2010/main">
                            <a14:imgLayer r:embed="rId80">
                              <a14:imgEffect>
                                <a14:saturation sat="0"/>
                              </a14:imgEffect>
                            </a14:imgLayer>
                          </a14:imgProps>
                        </a:ext>
                      </a:extLst>
                    </a:blip>
                    <a:srcRect l="7555" t="4041" r="20512" b="10494"/>
                    <a:stretch/>
                  </pic:blipFill>
                  <pic:spPr bwMode="auto">
                    <a:xfrm>
                      <a:off x="0" y="0"/>
                      <a:ext cx="5662794" cy="3784319"/>
                    </a:xfrm>
                    <a:prstGeom prst="rect">
                      <a:avLst/>
                    </a:prstGeom>
                    <a:ln>
                      <a:noFill/>
                    </a:ln>
                    <a:extLst>
                      <a:ext uri="{53640926-AAD7-44D8-BBD7-CCE9431645EC}">
                        <a14:shadowObscured xmlns:a14="http://schemas.microsoft.com/office/drawing/2010/main"/>
                      </a:ext>
                    </a:extLst>
                  </pic:spPr>
                </pic:pic>
              </a:graphicData>
            </a:graphic>
          </wp:inline>
        </w:drawing>
      </w:r>
    </w:p>
    <w:p w14:paraId="581465B8" w14:textId="43F3F61B" w:rsidR="00FF5326" w:rsidRPr="004F2CB6" w:rsidRDefault="00FF5326" w:rsidP="00FF5326">
      <w:pPr>
        <w:pStyle w:val="Heading2"/>
      </w:pPr>
      <w:bookmarkStart w:id="20" w:name="_Toc55409058"/>
      <w:r w:rsidRPr="004F2CB6">
        <w:lastRenderedPageBreak/>
        <w:t>1.</w:t>
      </w:r>
      <w:r>
        <w:t>8</w:t>
      </w:r>
      <w:r w:rsidRPr="004F2CB6">
        <w:t xml:space="preserve">. </w:t>
      </w:r>
      <w:r>
        <w:t xml:space="preserve">Instalación manual de </w:t>
      </w:r>
      <w:proofErr w:type="spellStart"/>
      <w:r>
        <w:t>plugins</w:t>
      </w:r>
      <w:proofErr w:type="spellEnd"/>
      <w:r>
        <w:t xml:space="preserve"> o complementos en QGIS</w:t>
      </w:r>
      <w:bookmarkEnd w:id="20"/>
    </w:p>
    <w:p w14:paraId="218F1751" w14:textId="77777777" w:rsidR="00FF5326" w:rsidRDefault="00FF5326" w:rsidP="00FF5326">
      <w:pPr>
        <w:jc w:val="left"/>
        <w:rPr>
          <w:shd w:val="clear" w:color="auto" w:fill="FFFFFF"/>
          <w:lang w:val="es-ES_tradnl"/>
        </w:rPr>
      </w:pPr>
    </w:p>
    <w:p w14:paraId="5100E739" w14:textId="54AD2938" w:rsidR="00FF5326" w:rsidRDefault="00FF5326" w:rsidP="00FF5326">
      <w:pPr>
        <w:jc w:val="left"/>
        <w:rPr>
          <w:shd w:val="clear" w:color="auto" w:fill="FFFFFF"/>
          <w:lang w:val="es-ES_tradnl"/>
        </w:rPr>
      </w:pPr>
      <w:r>
        <w:rPr>
          <w:shd w:val="clear" w:color="auto" w:fill="FFFFFF"/>
          <w:lang w:val="es-ES_tradnl"/>
        </w:rPr>
        <w:t xml:space="preserve">Para el ejemplo realizaremos la instalación manual del plugin </w:t>
      </w:r>
      <w:proofErr w:type="spellStart"/>
      <w:r>
        <w:rPr>
          <w:shd w:val="clear" w:color="auto" w:fill="FFFFFF"/>
          <w:lang w:val="es-ES_tradnl"/>
        </w:rPr>
        <w:t>rivergis</w:t>
      </w:r>
      <w:proofErr w:type="spellEnd"/>
      <w:r>
        <w:rPr>
          <w:shd w:val="clear" w:color="auto" w:fill="FFFFFF"/>
          <w:lang w:val="es-ES_tradnl"/>
        </w:rPr>
        <w:t xml:space="preserve"> que es utilizado para la construcción topológica de modelos hidráulicos unidimensionales de HEC-RAS.</w:t>
      </w:r>
    </w:p>
    <w:p w14:paraId="46EA71C1" w14:textId="77777777" w:rsidR="00FF5326" w:rsidRDefault="00FF5326" w:rsidP="00FF5326">
      <w:pPr>
        <w:jc w:val="left"/>
        <w:rPr>
          <w:noProof/>
        </w:rPr>
      </w:pPr>
    </w:p>
    <w:p w14:paraId="097E3F3E" w14:textId="473BB97F" w:rsidR="00FF5326" w:rsidRDefault="00FF5326" w:rsidP="00FF5326">
      <w:pPr>
        <w:jc w:val="left"/>
        <w:rPr>
          <w:noProof/>
        </w:rPr>
      </w:pPr>
      <w:r>
        <w:rPr>
          <w:noProof/>
        </w:rPr>
        <w:t xml:space="preserve">Ingresar a </w:t>
      </w:r>
      <w:hyperlink r:id="rId81" w:history="1">
        <w:r w:rsidRPr="00802B01">
          <w:rPr>
            <w:rStyle w:val="Hyperlink"/>
          </w:rPr>
          <w:t>https://plugins.qgis.org/plugins/rivergis/</w:t>
        </w:r>
      </w:hyperlink>
      <w:r>
        <w:rPr>
          <w:noProof/>
        </w:rPr>
        <w:t xml:space="preserve"> y descargar la última versión. No es necesario descomprimir el archivo .zip obtenido.</w:t>
      </w:r>
    </w:p>
    <w:p w14:paraId="7BE1AF7D" w14:textId="35748E5C" w:rsidR="00FF5326" w:rsidRDefault="00FF5326" w:rsidP="00FF5326">
      <w:pPr>
        <w:jc w:val="left"/>
        <w:rPr>
          <w:noProof/>
        </w:rPr>
      </w:pPr>
    </w:p>
    <w:p w14:paraId="53864134" w14:textId="4D68B36B" w:rsidR="00FF5326" w:rsidRDefault="00FF5326" w:rsidP="00FF5326">
      <w:pPr>
        <w:jc w:val="left"/>
        <w:rPr>
          <w:noProof/>
        </w:rPr>
      </w:pPr>
      <w:r>
        <w:rPr>
          <w:noProof/>
        </w:rPr>
        <w:drawing>
          <wp:anchor distT="0" distB="0" distL="114300" distR="114300" simplePos="0" relativeHeight="251746304" behindDoc="0" locked="0" layoutInCell="1" allowOverlap="1" wp14:anchorId="44B7FACB" wp14:editId="2C0C3F98">
            <wp:simplePos x="0" y="0"/>
            <wp:positionH relativeFrom="column">
              <wp:posOffset>1907038</wp:posOffset>
            </wp:positionH>
            <wp:positionV relativeFrom="paragraph">
              <wp:posOffset>1250040</wp:posOffset>
            </wp:positionV>
            <wp:extent cx="180000" cy="180000"/>
            <wp:effectExtent l="0" t="0" r="0" b="0"/>
            <wp:wrapNone/>
            <wp:docPr id="228"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AAA8EAA" wp14:editId="3F83BCB4">
            <wp:extent cx="6332220" cy="263588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2220" cy="2635885"/>
                    </a:xfrm>
                    <a:prstGeom prst="rect">
                      <a:avLst/>
                    </a:prstGeom>
                  </pic:spPr>
                </pic:pic>
              </a:graphicData>
            </a:graphic>
          </wp:inline>
        </w:drawing>
      </w:r>
    </w:p>
    <w:p w14:paraId="02108CB1" w14:textId="1E37612A" w:rsidR="00FF5326" w:rsidRDefault="00FF5326" w:rsidP="00FF5326">
      <w:pPr>
        <w:jc w:val="left"/>
        <w:rPr>
          <w:noProof/>
        </w:rPr>
      </w:pPr>
    </w:p>
    <w:p w14:paraId="35F8B7BD" w14:textId="60E3CA69" w:rsidR="00FF5326" w:rsidRDefault="00FF5326" w:rsidP="00FF5326">
      <w:pPr>
        <w:jc w:val="left"/>
        <w:rPr>
          <w:noProof/>
        </w:rPr>
      </w:pPr>
      <w:r>
        <w:rPr>
          <w:noProof/>
        </w:rPr>
        <w:t>En QGIS, ingresar al menú Plugins, seleccionar Manage and Install Plugins y seleccionar la pestaña Install From ZIP. Seleccionar el archivo descargado y dar clic en instalar.</w:t>
      </w:r>
    </w:p>
    <w:p w14:paraId="4C1009E8" w14:textId="65A0C90B" w:rsidR="00FF5326" w:rsidRDefault="00FF5326" w:rsidP="00FF5326">
      <w:pPr>
        <w:jc w:val="left"/>
        <w:rPr>
          <w:noProof/>
        </w:rPr>
      </w:pPr>
    </w:p>
    <w:p w14:paraId="644D89C7" w14:textId="5988F262" w:rsidR="00FF5326" w:rsidRDefault="00FF5326" w:rsidP="00FF5326">
      <w:pPr>
        <w:jc w:val="center"/>
        <w:rPr>
          <w:noProof/>
        </w:rPr>
      </w:pPr>
      <w:r>
        <w:rPr>
          <w:noProof/>
        </w:rPr>
        <w:drawing>
          <wp:anchor distT="0" distB="0" distL="114300" distR="114300" simplePos="0" relativeHeight="251748352" behindDoc="0" locked="0" layoutInCell="1" allowOverlap="1" wp14:anchorId="75C78D83" wp14:editId="7714342D">
            <wp:simplePos x="0" y="0"/>
            <wp:positionH relativeFrom="column">
              <wp:posOffset>4069450</wp:posOffset>
            </wp:positionH>
            <wp:positionV relativeFrom="paragraph">
              <wp:posOffset>1410638</wp:posOffset>
            </wp:positionV>
            <wp:extent cx="180000" cy="180000"/>
            <wp:effectExtent l="0" t="0" r="0" b="0"/>
            <wp:wrapNone/>
            <wp:docPr id="230"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B12C5B" wp14:editId="6203998D">
            <wp:extent cx="5370394" cy="3079952"/>
            <wp:effectExtent l="0" t="0" r="1905" b="635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94383" cy="3093710"/>
                    </a:xfrm>
                    <a:prstGeom prst="rect">
                      <a:avLst/>
                    </a:prstGeom>
                  </pic:spPr>
                </pic:pic>
              </a:graphicData>
            </a:graphic>
          </wp:inline>
        </w:drawing>
      </w:r>
    </w:p>
    <w:p w14:paraId="5EAD06CA" w14:textId="7352D5FC" w:rsidR="00C83BD1" w:rsidRDefault="00C83BD1">
      <w:pPr>
        <w:jc w:val="left"/>
        <w:rPr>
          <w:noProof/>
        </w:rPr>
      </w:pPr>
      <w:r>
        <w:rPr>
          <w:noProof/>
        </w:rPr>
        <w:br w:type="page"/>
      </w:r>
    </w:p>
    <w:p w14:paraId="3E06936C" w14:textId="2CA669AB" w:rsidR="00FF5326" w:rsidRDefault="00FF5326" w:rsidP="00FF5326">
      <w:pPr>
        <w:jc w:val="left"/>
        <w:rPr>
          <w:shd w:val="clear" w:color="auto" w:fill="FFFFFF"/>
          <w:lang w:val="es-ES_tradnl"/>
        </w:rPr>
      </w:pPr>
      <w:r>
        <w:rPr>
          <w:shd w:val="clear" w:color="auto" w:fill="FFFFFF"/>
          <w:lang w:val="es-ES_tradnl"/>
        </w:rPr>
        <w:lastRenderedPageBreak/>
        <w:t>Verificar la instalación.</w:t>
      </w:r>
    </w:p>
    <w:p w14:paraId="073084D0" w14:textId="33CCB0D8" w:rsidR="00FF5326" w:rsidRDefault="00FF5326" w:rsidP="00FF5326">
      <w:pPr>
        <w:jc w:val="left"/>
        <w:rPr>
          <w:shd w:val="clear" w:color="auto" w:fill="FFFFFF"/>
          <w:lang w:val="es-ES_tradnl"/>
        </w:rPr>
      </w:pPr>
    </w:p>
    <w:p w14:paraId="4EA92430" w14:textId="6D7BCB70" w:rsidR="00FF5326" w:rsidRDefault="00FF5326" w:rsidP="00FF5326">
      <w:pPr>
        <w:jc w:val="left"/>
        <w:rPr>
          <w:shd w:val="clear" w:color="auto" w:fill="FFFFFF"/>
          <w:lang w:val="es-ES_tradnl"/>
        </w:rPr>
      </w:pPr>
      <w:r>
        <w:rPr>
          <w:noProof/>
        </w:rPr>
        <w:drawing>
          <wp:anchor distT="0" distB="0" distL="114300" distR="114300" simplePos="0" relativeHeight="251752448" behindDoc="0" locked="0" layoutInCell="1" allowOverlap="1" wp14:anchorId="6D1D2913" wp14:editId="23BEC2EA">
            <wp:simplePos x="0" y="0"/>
            <wp:positionH relativeFrom="column">
              <wp:posOffset>2338998</wp:posOffset>
            </wp:positionH>
            <wp:positionV relativeFrom="paragraph">
              <wp:posOffset>1039390</wp:posOffset>
            </wp:positionV>
            <wp:extent cx="180000" cy="180000"/>
            <wp:effectExtent l="0" t="0" r="0" b="0"/>
            <wp:wrapNone/>
            <wp:docPr id="233"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02F1BDD1" wp14:editId="515A7CDD">
            <wp:simplePos x="0" y="0"/>
            <wp:positionH relativeFrom="column">
              <wp:posOffset>5776178</wp:posOffset>
            </wp:positionH>
            <wp:positionV relativeFrom="paragraph">
              <wp:posOffset>586854</wp:posOffset>
            </wp:positionV>
            <wp:extent cx="180000" cy="180000"/>
            <wp:effectExtent l="0" t="0" r="0" b="0"/>
            <wp:wrapNone/>
            <wp:docPr id="232"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C413E0" wp14:editId="426F30FC">
            <wp:extent cx="6026727" cy="4227533"/>
            <wp:effectExtent l="0" t="0" r="0" b="190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40547" cy="4237227"/>
                    </a:xfrm>
                    <a:prstGeom prst="rect">
                      <a:avLst/>
                    </a:prstGeom>
                  </pic:spPr>
                </pic:pic>
              </a:graphicData>
            </a:graphic>
          </wp:inline>
        </w:drawing>
      </w:r>
    </w:p>
    <w:p w14:paraId="58138D1B" w14:textId="77777777" w:rsidR="00C83BD1" w:rsidRDefault="00C83BD1" w:rsidP="00C83BD1"/>
    <w:p w14:paraId="4F5546B8" w14:textId="52F9E6AE" w:rsidR="007C275F" w:rsidRPr="004F2CB6" w:rsidRDefault="007C275F" w:rsidP="007C275F">
      <w:pPr>
        <w:pStyle w:val="Heading2"/>
      </w:pPr>
      <w:bookmarkStart w:id="21" w:name="_Toc55409059"/>
      <w:r w:rsidRPr="004F2CB6">
        <w:t>1.</w:t>
      </w:r>
      <w:r>
        <w:t>9</w:t>
      </w:r>
      <w:r w:rsidRPr="004F2CB6">
        <w:t xml:space="preserve">. </w:t>
      </w:r>
      <w:r>
        <w:t xml:space="preserve">Activación de extensiones en ArcGIS </w:t>
      </w:r>
      <w:proofErr w:type="spellStart"/>
      <w:r>
        <w:t>for</w:t>
      </w:r>
      <w:proofErr w:type="spellEnd"/>
      <w:r>
        <w:t xml:space="preserve"> Desktop</w:t>
      </w:r>
      <w:bookmarkEnd w:id="21"/>
    </w:p>
    <w:p w14:paraId="1586CE53" w14:textId="77777777" w:rsidR="007C275F" w:rsidRDefault="007C275F" w:rsidP="007C275F">
      <w:pPr>
        <w:jc w:val="left"/>
        <w:rPr>
          <w:shd w:val="clear" w:color="auto" w:fill="FFFFFF"/>
          <w:lang w:val="es-ES_tradnl"/>
        </w:rPr>
      </w:pPr>
    </w:p>
    <w:p w14:paraId="6FA60996" w14:textId="413AF7F2" w:rsidR="007C275F" w:rsidRDefault="007C275F" w:rsidP="007C275F">
      <w:pPr>
        <w:jc w:val="left"/>
        <w:rPr>
          <w:shd w:val="clear" w:color="auto" w:fill="FFFFFF"/>
          <w:lang w:val="es-ES_tradnl"/>
        </w:rPr>
      </w:pPr>
      <w:r>
        <w:rPr>
          <w:shd w:val="clear" w:color="auto" w:fill="FFFFFF"/>
          <w:lang w:val="es-ES_tradnl"/>
        </w:rPr>
        <w:t xml:space="preserve">Para la activación de extensiones, ir al menú </w:t>
      </w:r>
      <w:proofErr w:type="spellStart"/>
      <w:r>
        <w:rPr>
          <w:shd w:val="clear" w:color="auto" w:fill="FFFFFF"/>
          <w:lang w:val="es-ES_tradnl"/>
        </w:rPr>
        <w:t>Customize</w:t>
      </w:r>
      <w:proofErr w:type="spellEnd"/>
      <w:r>
        <w:rPr>
          <w:shd w:val="clear" w:color="auto" w:fill="FFFFFF"/>
          <w:lang w:val="es-ES_tradnl"/>
        </w:rPr>
        <w:t xml:space="preserve">, </w:t>
      </w:r>
      <w:proofErr w:type="spellStart"/>
      <w:r>
        <w:rPr>
          <w:shd w:val="clear" w:color="auto" w:fill="FFFFFF"/>
          <w:lang w:val="es-ES_tradnl"/>
        </w:rPr>
        <w:t>Extensions</w:t>
      </w:r>
      <w:proofErr w:type="spellEnd"/>
      <w:r>
        <w:rPr>
          <w:shd w:val="clear" w:color="auto" w:fill="FFFFFF"/>
          <w:lang w:val="es-ES_tradnl"/>
        </w:rPr>
        <w:t>.</w:t>
      </w:r>
    </w:p>
    <w:p w14:paraId="20F930A8" w14:textId="2ED3756B" w:rsidR="007C275F" w:rsidRDefault="007C275F" w:rsidP="007C275F">
      <w:pPr>
        <w:jc w:val="left"/>
        <w:rPr>
          <w:shd w:val="clear" w:color="auto" w:fill="FFFFFF"/>
          <w:lang w:val="es-ES_tradnl"/>
        </w:rPr>
      </w:pPr>
      <w:r>
        <w:rPr>
          <w:noProof/>
        </w:rPr>
        <w:drawing>
          <wp:inline distT="0" distB="0" distL="0" distR="0" wp14:anchorId="014C46CB" wp14:editId="04734251">
            <wp:extent cx="6332220" cy="3179445"/>
            <wp:effectExtent l="0" t="0" r="0" b="190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32220" cy="3179445"/>
                    </a:xfrm>
                    <a:prstGeom prst="rect">
                      <a:avLst/>
                    </a:prstGeom>
                  </pic:spPr>
                </pic:pic>
              </a:graphicData>
            </a:graphic>
          </wp:inline>
        </w:drawing>
      </w:r>
    </w:p>
    <w:p w14:paraId="413888A4" w14:textId="748C8EDC" w:rsidR="007C275F" w:rsidRDefault="007C275F" w:rsidP="00FF5326">
      <w:pPr>
        <w:jc w:val="left"/>
        <w:rPr>
          <w:shd w:val="clear" w:color="auto" w:fill="FFFFFF"/>
          <w:lang w:val="es-ES_tradnl"/>
        </w:rPr>
      </w:pPr>
    </w:p>
    <w:p w14:paraId="4F51970A" w14:textId="742E3830" w:rsidR="007C275F" w:rsidRDefault="007C275F" w:rsidP="00FF5326">
      <w:pPr>
        <w:jc w:val="left"/>
        <w:rPr>
          <w:shd w:val="clear" w:color="auto" w:fill="FFFFFF"/>
          <w:lang w:val="en-US"/>
        </w:rPr>
      </w:pPr>
      <w:proofErr w:type="spellStart"/>
      <w:r w:rsidRPr="007C275F">
        <w:rPr>
          <w:shd w:val="clear" w:color="auto" w:fill="FFFFFF"/>
          <w:lang w:val="en-US"/>
        </w:rPr>
        <w:lastRenderedPageBreak/>
        <w:t>Activar</w:t>
      </w:r>
      <w:proofErr w:type="spellEnd"/>
      <w:r w:rsidRPr="007C275F">
        <w:rPr>
          <w:shd w:val="clear" w:color="auto" w:fill="FFFFFF"/>
          <w:lang w:val="en-US"/>
        </w:rPr>
        <w:t xml:space="preserve"> Spatial Analyst y 3D Analy</w:t>
      </w:r>
      <w:r>
        <w:rPr>
          <w:shd w:val="clear" w:color="auto" w:fill="FFFFFF"/>
          <w:lang w:val="en-US"/>
        </w:rPr>
        <w:t>st.</w:t>
      </w:r>
    </w:p>
    <w:p w14:paraId="2C2E7F9A" w14:textId="59F16778" w:rsidR="007C275F" w:rsidRDefault="007C275F" w:rsidP="00FF5326">
      <w:pPr>
        <w:jc w:val="left"/>
        <w:rPr>
          <w:shd w:val="clear" w:color="auto" w:fill="FFFFFF"/>
          <w:lang w:val="en-US"/>
        </w:rPr>
      </w:pPr>
    </w:p>
    <w:p w14:paraId="1D1B5052" w14:textId="0E19E639" w:rsidR="007C275F" w:rsidRDefault="007C275F" w:rsidP="007C275F">
      <w:pPr>
        <w:jc w:val="center"/>
        <w:rPr>
          <w:shd w:val="clear" w:color="auto" w:fill="FFFFFF"/>
          <w:lang w:val="en-US"/>
        </w:rPr>
      </w:pPr>
      <w:r>
        <w:rPr>
          <w:noProof/>
        </w:rPr>
        <w:drawing>
          <wp:inline distT="0" distB="0" distL="0" distR="0" wp14:anchorId="0BA01105" wp14:editId="37700981">
            <wp:extent cx="2850078" cy="3676297"/>
            <wp:effectExtent l="0" t="0" r="7620" b="63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56467" cy="3684538"/>
                    </a:xfrm>
                    <a:prstGeom prst="rect">
                      <a:avLst/>
                    </a:prstGeom>
                  </pic:spPr>
                </pic:pic>
              </a:graphicData>
            </a:graphic>
          </wp:inline>
        </w:drawing>
      </w:r>
    </w:p>
    <w:p w14:paraId="12A1E237" w14:textId="081CEA31" w:rsidR="007C275F" w:rsidRDefault="007C275F" w:rsidP="00FF5326">
      <w:pPr>
        <w:jc w:val="left"/>
        <w:rPr>
          <w:shd w:val="clear" w:color="auto" w:fill="FFFFFF"/>
          <w:lang w:val="en-US"/>
        </w:rPr>
      </w:pPr>
    </w:p>
    <w:p w14:paraId="5850FBE4" w14:textId="46206B9D" w:rsidR="007C275F" w:rsidRDefault="007C275F" w:rsidP="00FF5326">
      <w:pPr>
        <w:jc w:val="left"/>
        <w:rPr>
          <w:shd w:val="clear" w:color="auto" w:fill="FFFFFF"/>
          <w:lang w:val="es-CO"/>
        </w:rPr>
      </w:pPr>
      <w:r w:rsidRPr="007C275F">
        <w:rPr>
          <w:shd w:val="clear" w:color="auto" w:fill="FFFFFF"/>
          <w:lang w:val="es-CO"/>
        </w:rPr>
        <w:t>Para conocer más acerca d</w:t>
      </w:r>
      <w:r>
        <w:rPr>
          <w:shd w:val="clear" w:color="auto" w:fill="FFFFFF"/>
          <w:lang w:val="es-CO"/>
        </w:rPr>
        <w:t>e las extensiones de ArcGIS, consulte el siguiente enlace</w:t>
      </w:r>
    </w:p>
    <w:p w14:paraId="64CD31C9" w14:textId="65971E41" w:rsidR="007C275F" w:rsidRDefault="00256B94" w:rsidP="00FF5326">
      <w:pPr>
        <w:jc w:val="left"/>
      </w:pPr>
      <w:hyperlink r:id="rId87" w:history="1">
        <w:r w:rsidR="007C275F">
          <w:rPr>
            <w:rStyle w:val="Hyperlink"/>
          </w:rPr>
          <w:t>https://desktop.arcgis.com/en/arcmap/latest/extensions/main/about-arcgis-for-desktop-extensions.htm</w:t>
        </w:r>
      </w:hyperlink>
    </w:p>
    <w:p w14:paraId="10EF9831" w14:textId="77777777" w:rsidR="007C275F" w:rsidRPr="007C275F" w:rsidRDefault="007C275F" w:rsidP="00FF5326">
      <w:pPr>
        <w:jc w:val="left"/>
        <w:rPr>
          <w:shd w:val="clear" w:color="auto" w:fill="FFFFFF"/>
          <w:lang w:val="es-CO"/>
        </w:rPr>
      </w:pPr>
    </w:p>
    <w:p w14:paraId="7DB0D667" w14:textId="77777777" w:rsidR="007C275F" w:rsidRPr="007C275F" w:rsidRDefault="007C275F" w:rsidP="00FF5326">
      <w:pPr>
        <w:jc w:val="left"/>
        <w:rPr>
          <w:shd w:val="clear" w:color="auto" w:fill="FFFFFF"/>
          <w:lang w:val="es-CO"/>
        </w:rPr>
      </w:pPr>
    </w:p>
    <w:p w14:paraId="70D84D38" w14:textId="4BC661F3" w:rsidR="004F1194" w:rsidRPr="004F2CB6" w:rsidRDefault="000527B3" w:rsidP="00A43065">
      <w:pPr>
        <w:pStyle w:val="Heading1"/>
      </w:pPr>
      <w:bookmarkStart w:id="22" w:name="_Toc55409060"/>
      <w:r w:rsidRPr="00ED1917">
        <w:t>2. Simbología de representación</w:t>
      </w:r>
      <w:r w:rsidR="005108FB">
        <w:t xml:space="preserve"> geográfica</w:t>
      </w:r>
      <w:bookmarkEnd w:id="22"/>
    </w:p>
    <w:p w14:paraId="26551CE5" w14:textId="77777777" w:rsidR="00A43065" w:rsidRDefault="00A43065" w:rsidP="004F1194">
      <w:pPr>
        <w:pStyle w:val="Heading3"/>
        <w:rPr>
          <w:color w:val="595959" w:themeColor="text1" w:themeTint="A6"/>
          <w:lang w:val="es-CO"/>
        </w:rPr>
      </w:pPr>
    </w:p>
    <w:p w14:paraId="35174977" w14:textId="172FD9A2" w:rsidR="004F1194" w:rsidRPr="00ED1917" w:rsidRDefault="00092F36" w:rsidP="00A43065">
      <w:pPr>
        <w:pStyle w:val="Heading2"/>
      </w:pPr>
      <w:bookmarkStart w:id="23" w:name="_Toc55409061"/>
      <w:r>
        <w:t xml:space="preserve">2.1. </w:t>
      </w:r>
      <w:r w:rsidR="00FC76E2" w:rsidRPr="00FC76E2">
        <w:t xml:space="preserve">Rotulación de capas geográficas </w:t>
      </w:r>
      <w:r w:rsidR="004F1194" w:rsidRPr="00ED1917">
        <w:t>(</w:t>
      </w:r>
      <w:proofErr w:type="spellStart"/>
      <w:r w:rsidR="004F1194" w:rsidRPr="00ED1917">
        <w:t>labels</w:t>
      </w:r>
      <w:proofErr w:type="spellEnd"/>
      <w:r w:rsidR="004F1194" w:rsidRPr="00ED1917">
        <w:t>)</w:t>
      </w:r>
      <w:r w:rsidR="00E157D0">
        <w:t xml:space="preserve"> [v]</w:t>
      </w:r>
      <w:bookmarkEnd w:id="23"/>
    </w:p>
    <w:p w14:paraId="596A3844" w14:textId="3E6850AE" w:rsidR="004F1194" w:rsidRPr="003C52E5" w:rsidRDefault="00E157D0" w:rsidP="004F1194">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r w:rsidR="003C52E5" w:rsidRPr="003C52E5">
        <w:rPr>
          <w:sz w:val="16"/>
          <w:szCs w:val="16"/>
          <w:lang w:val="es-ES_tradnl"/>
        </w:rPr>
        <w:t>https://pruebacorreoescuelaingeduco.sharepoint.com/sites/TSIG626/SitePages/TSIG0029.aspx</w:t>
      </w:r>
    </w:p>
    <w:p w14:paraId="758FB76C" w14:textId="6BB8E3C4" w:rsidR="00E157D0" w:rsidRPr="00E157D0" w:rsidRDefault="00E157D0" w:rsidP="004F1194">
      <w:pPr>
        <w:rPr>
          <w:lang w:val="es-ES_tradnl"/>
        </w:rPr>
      </w:pPr>
    </w:p>
    <w:p w14:paraId="5AFD60F8" w14:textId="77777777" w:rsidR="004F1194" w:rsidRPr="00ED1917" w:rsidRDefault="004F1194" w:rsidP="004F1194">
      <w:pPr>
        <w:rPr>
          <w:lang w:val="es-CO"/>
        </w:rPr>
      </w:pPr>
      <w:r w:rsidRPr="00ED1917">
        <w:rPr>
          <w:lang w:val="es-CO"/>
        </w:rPr>
        <w:t>Esta opción de los aplicativos GIS permite colocar rótulos de texto que permiten identificar rápidamente los elementos de las diferentes capas de datos, adicionalmente los rótulos de datos pueden ser utilizados para mostrar resultados de procesos de cálculo básicos a través de los datos de la tabla de atributos.</w:t>
      </w:r>
    </w:p>
    <w:p w14:paraId="457DE2E2" w14:textId="77777777" w:rsidR="004F1194" w:rsidRPr="00ED1917" w:rsidRDefault="004F1194" w:rsidP="004F1194">
      <w:pPr>
        <w:rPr>
          <w:lang w:val="es-CO"/>
        </w:rPr>
      </w:pPr>
    </w:p>
    <w:p w14:paraId="0975DB4F" w14:textId="77777777" w:rsidR="004F1194" w:rsidRPr="00ED1917" w:rsidRDefault="004F1194" w:rsidP="00C22CAA">
      <w:pPr>
        <w:pStyle w:val="ListParagraph"/>
        <w:numPr>
          <w:ilvl w:val="0"/>
          <w:numId w:val="2"/>
        </w:numPr>
        <w:rPr>
          <w:lang w:val="es-CO"/>
        </w:rPr>
      </w:pPr>
      <w:r w:rsidRPr="00ED1917">
        <w:rPr>
          <w:lang w:val="es-CO"/>
        </w:rPr>
        <w:t xml:space="preserve">Seleccione la capa denominada </w:t>
      </w:r>
      <w:r>
        <w:rPr>
          <w:lang w:val="es-CO"/>
        </w:rPr>
        <w:t>Estaciones</w:t>
      </w:r>
      <w:r w:rsidRPr="00ED1917">
        <w:rPr>
          <w:lang w:val="es-CO"/>
        </w:rPr>
        <w:t xml:space="preserve"> correspondiente a las estaciones de </w:t>
      </w:r>
      <w:proofErr w:type="spellStart"/>
      <w:r>
        <w:rPr>
          <w:lang w:val="es-CO"/>
        </w:rPr>
        <w:t>hidroclimatológicas</w:t>
      </w:r>
      <w:proofErr w:type="spellEnd"/>
      <w:r w:rsidRPr="00ED1917">
        <w:rPr>
          <w:lang w:val="es-CO"/>
        </w:rPr>
        <w:t xml:space="preserve"> de </w:t>
      </w:r>
      <w:r>
        <w:rPr>
          <w:lang w:val="es-CO"/>
        </w:rPr>
        <w:t>la zona central de Colombia</w:t>
      </w:r>
      <w:r w:rsidRPr="00ED1917">
        <w:rPr>
          <w:lang w:val="es-CO"/>
        </w:rPr>
        <w:t xml:space="preserve">, acceda a las propiedades de la capa. </w:t>
      </w:r>
    </w:p>
    <w:p w14:paraId="096B2C0F" w14:textId="77777777" w:rsidR="004F1194" w:rsidRPr="00ED1917" w:rsidRDefault="004F1194" w:rsidP="00C22CAA">
      <w:pPr>
        <w:pStyle w:val="ListParagraph"/>
        <w:numPr>
          <w:ilvl w:val="0"/>
          <w:numId w:val="2"/>
        </w:numPr>
        <w:rPr>
          <w:lang w:val="es-CO"/>
        </w:rPr>
      </w:pPr>
      <w:r w:rsidRPr="00ED1917">
        <w:rPr>
          <w:lang w:val="es-CO"/>
        </w:rPr>
        <w:t xml:space="preserve">Seleccione la pestaña </w:t>
      </w:r>
      <w:proofErr w:type="spellStart"/>
      <w:r w:rsidRPr="00ED1917">
        <w:rPr>
          <w:lang w:val="es-CO"/>
        </w:rPr>
        <w:t>Labels</w:t>
      </w:r>
      <w:proofErr w:type="spellEnd"/>
      <w:r w:rsidRPr="00ED1917">
        <w:rPr>
          <w:lang w:val="es-CO"/>
        </w:rPr>
        <w:t xml:space="preserve"> o Etiquetas y defina el campo de la tabla de datos que se mostrará como Text </w:t>
      </w:r>
      <w:proofErr w:type="spellStart"/>
      <w:r w:rsidRPr="00ED1917">
        <w:rPr>
          <w:lang w:val="es-CO"/>
        </w:rPr>
        <w:t>String</w:t>
      </w:r>
      <w:proofErr w:type="spellEnd"/>
      <w:r w:rsidRPr="00ED1917">
        <w:rPr>
          <w:lang w:val="es-CO"/>
        </w:rPr>
        <w:t xml:space="preserve"> o cadena de texto en el mapa. Seleccione el campo denominado </w:t>
      </w:r>
      <w:r>
        <w:rPr>
          <w:lang w:val="es-CO"/>
        </w:rPr>
        <w:t>ESTACION</w:t>
      </w:r>
      <w:r w:rsidRPr="00ED1917">
        <w:rPr>
          <w:lang w:val="es-CO"/>
        </w:rPr>
        <w:t xml:space="preserve"> que contiene el nombre de la estación. Aceptar.</w:t>
      </w:r>
    </w:p>
    <w:p w14:paraId="6F86046D" w14:textId="77777777" w:rsidR="004F1194" w:rsidRPr="00ED1917" w:rsidRDefault="004F1194" w:rsidP="004F1194">
      <w:pPr>
        <w:rPr>
          <w:lang w:val="es-CO"/>
        </w:rPr>
      </w:pPr>
    </w:p>
    <w:p w14:paraId="0364C6A8" w14:textId="77777777" w:rsidR="004F1194" w:rsidRPr="00ED1917" w:rsidRDefault="004F1194" w:rsidP="004F1194">
      <w:pPr>
        <w:rPr>
          <w:shd w:val="clear" w:color="auto" w:fill="FFFFFF"/>
        </w:rPr>
      </w:pPr>
      <w:r w:rsidRPr="00ED1917">
        <w:rPr>
          <w:lang w:val="es-CO"/>
        </w:rPr>
        <w:t xml:space="preserve">Para seleccionar rótulos compuestos por varios campos de atributos podrá utilizar una expresión con los nombres de los campos separados por el símbolo &amp; y para colocar diferentes líneas de texto en el rótulo podrá utilizar la función de salto de línea </w:t>
      </w:r>
      <w:r w:rsidRPr="00ED1917">
        <w:rPr>
          <w:lang w:val="es-CO"/>
        </w:rPr>
        <w:tab/>
        <w:t xml:space="preserve"> (Ejemplo: [</w:t>
      </w:r>
      <w:r>
        <w:rPr>
          <w:lang w:val="es-CO"/>
        </w:rPr>
        <w:t>ESTACIONID</w:t>
      </w:r>
      <w:r w:rsidRPr="00ED1917">
        <w:rPr>
          <w:lang w:val="es-CO"/>
        </w:rPr>
        <w:t xml:space="preserve">] &amp; </w:t>
      </w:r>
      <w:proofErr w:type="spellStart"/>
      <w:r w:rsidRPr="00ED1917">
        <w:rPr>
          <w:lang w:val="es-CO"/>
        </w:rPr>
        <w:t>vbNewLine</w:t>
      </w:r>
      <w:proofErr w:type="spellEnd"/>
      <w:r w:rsidRPr="00ED1917">
        <w:rPr>
          <w:lang w:val="es-CO"/>
        </w:rPr>
        <w:t xml:space="preserve"> &amp; [</w:t>
      </w:r>
      <w:r>
        <w:rPr>
          <w:lang w:val="es-CO"/>
        </w:rPr>
        <w:t>ESTACION</w:t>
      </w:r>
      <w:r w:rsidRPr="00ED1917">
        <w:rPr>
          <w:lang w:val="es-CO"/>
        </w:rPr>
        <w:t xml:space="preserve">]). </w:t>
      </w:r>
      <w:r w:rsidRPr="00ED1917">
        <w:rPr>
          <w:i/>
          <w:shd w:val="clear" w:color="auto" w:fill="FFFFFF"/>
        </w:rPr>
        <w:t xml:space="preserve">(Las versiones antiguas de </w:t>
      </w:r>
      <w:r>
        <w:rPr>
          <w:i/>
          <w:shd w:val="clear" w:color="auto" w:fill="FFFFFF"/>
        </w:rPr>
        <w:t>QGIS</w:t>
      </w:r>
      <w:r w:rsidRPr="00ED1917">
        <w:rPr>
          <w:i/>
          <w:shd w:val="clear" w:color="auto" w:fill="FFFFFF"/>
        </w:rPr>
        <w:t xml:space="preserve"> no disponían de etiquetas con múltiples campos y era necesario cargar varias veces la misma capa y en cada una colocar las etiquetas requeridas. En </w:t>
      </w:r>
      <w:r>
        <w:rPr>
          <w:i/>
          <w:shd w:val="clear" w:color="auto" w:fill="FFFFFF"/>
        </w:rPr>
        <w:t>QGIS</w:t>
      </w:r>
      <w:r w:rsidRPr="00ED1917">
        <w:rPr>
          <w:i/>
          <w:shd w:val="clear" w:color="auto" w:fill="FFFFFF"/>
        </w:rPr>
        <w:t xml:space="preserve"> 2 podrá utilizar expresiones para construir la etiqueta deseada usando </w:t>
      </w:r>
      <w:proofErr w:type="gramStart"/>
      <w:r w:rsidRPr="00ED1917">
        <w:rPr>
          <w:i/>
          <w:shd w:val="clear" w:color="auto" w:fill="FFFFFF"/>
        </w:rPr>
        <w:t>lenguaje  SQL</w:t>
      </w:r>
      <w:proofErr w:type="gramEnd"/>
      <w:r w:rsidRPr="00ED1917">
        <w:rPr>
          <w:i/>
          <w:shd w:val="clear" w:color="auto" w:fill="FFFFFF"/>
        </w:rPr>
        <w:t xml:space="preserve">, Ejemplo: </w:t>
      </w:r>
      <w:proofErr w:type="spellStart"/>
      <w:r w:rsidRPr="00ED1917">
        <w:rPr>
          <w:i/>
          <w:shd w:val="clear" w:color="auto" w:fill="FFFFFF"/>
        </w:rPr>
        <w:t>concat</w:t>
      </w:r>
      <w:proofErr w:type="spellEnd"/>
      <w:r w:rsidRPr="00ED1917">
        <w:rPr>
          <w:i/>
          <w:shd w:val="clear" w:color="auto" w:fill="FFFFFF"/>
        </w:rPr>
        <w:t xml:space="preserve">(  "STAT_NAME" , ' - ' ,  "NAME" ). Para etiquetas con saltos de línea usar por ejemplo: </w:t>
      </w:r>
      <w:proofErr w:type="spellStart"/>
      <w:proofErr w:type="gramStart"/>
      <w:r w:rsidRPr="00ED1917">
        <w:rPr>
          <w:i/>
          <w:shd w:val="clear" w:color="auto" w:fill="FFFFFF"/>
        </w:rPr>
        <w:t>concat</w:t>
      </w:r>
      <w:proofErr w:type="spellEnd"/>
      <w:r w:rsidRPr="00ED1917">
        <w:rPr>
          <w:i/>
          <w:shd w:val="clear" w:color="auto" w:fill="FFFFFF"/>
        </w:rPr>
        <w:t xml:space="preserve">(  </w:t>
      </w:r>
      <w:proofErr w:type="gramEnd"/>
      <w:r w:rsidRPr="00ED1917">
        <w:rPr>
          <w:i/>
          <w:shd w:val="clear" w:color="auto" w:fill="FFFFFF"/>
        </w:rPr>
        <w:t>"</w:t>
      </w:r>
      <w:r w:rsidRPr="009432C0">
        <w:rPr>
          <w:lang w:val="es-CO"/>
        </w:rPr>
        <w:t xml:space="preserve"> </w:t>
      </w:r>
      <w:r>
        <w:rPr>
          <w:lang w:val="es-CO"/>
        </w:rPr>
        <w:t>ESTACIONID</w:t>
      </w:r>
      <w:r w:rsidRPr="00ED1917">
        <w:rPr>
          <w:i/>
          <w:shd w:val="clear" w:color="auto" w:fill="FFFFFF"/>
        </w:rPr>
        <w:t xml:space="preserve"> " ,   CHAR(13) + CHAR(10),  "</w:t>
      </w:r>
      <w:r w:rsidRPr="009432C0">
        <w:rPr>
          <w:lang w:val="es-CO"/>
        </w:rPr>
        <w:t xml:space="preserve"> </w:t>
      </w:r>
      <w:r>
        <w:rPr>
          <w:lang w:val="es-CO"/>
        </w:rPr>
        <w:t>ESTACION</w:t>
      </w:r>
      <w:r w:rsidRPr="00ED1917">
        <w:rPr>
          <w:i/>
          <w:shd w:val="clear" w:color="auto" w:fill="FFFFFF"/>
        </w:rPr>
        <w:t xml:space="preserve"> " ))</w:t>
      </w:r>
    </w:p>
    <w:p w14:paraId="4C25D4A7" w14:textId="77777777" w:rsidR="004F1194" w:rsidRPr="00ED1917" w:rsidRDefault="004F1194" w:rsidP="004F1194"/>
    <w:p w14:paraId="625BD84B" w14:textId="77777777" w:rsidR="004F1194" w:rsidRPr="00ED1917" w:rsidRDefault="004F1194" w:rsidP="004F1194">
      <w:pPr>
        <w:rPr>
          <w:lang w:val="es-CO"/>
        </w:rPr>
      </w:pPr>
      <w:r>
        <w:rPr>
          <w:noProof/>
          <w:lang w:val="es-CO" w:eastAsia="es-CO"/>
        </w:rPr>
        <w:drawing>
          <wp:inline distT="0" distB="0" distL="0" distR="0" wp14:anchorId="60BA9F55" wp14:editId="727F6F85">
            <wp:extent cx="6332220" cy="34626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2220" cy="3462655"/>
                    </a:xfrm>
                    <a:prstGeom prst="rect">
                      <a:avLst/>
                    </a:prstGeom>
                  </pic:spPr>
                </pic:pic>
              </a:graphicData>
            </a:graphic>
          </wp:inline>
        </w:drawing>
      </w:r>
    </w:p>
    <w:p w14:paraId="788595FA" w14:textId="2A3DA909" w:rsidR="004F1194" w:rsidRDefault="004F1194" w:rsidP="004F1194">
      <w:pPr>
        <w:rPr>
          <w:lang w:val="es-CO"/>
        </w:rPr>
      </w:pPr>
    </w:p>
    <w:p w14:paraId="1A8A94D0" w14:textId="07998A63" w:rsidR="00EA5E45" w:rsidRPr="00EA5E45" w:rsidRDefault="00EA5E45" w:rsidP="004F1194">
      <w:pPr>
        <w:rPr>
          <w:u w:val="single"/>
          <w:lang w:val="es-CO"/>
        </w:rPr>
      </w:pPr>
      <w:r>
        <w:rPr>
          <w:lang w:val="es-CO"/>
        </w:rPr>
        <w:t xml:space="preserve">Ejemplo en ArcMap usando Python </w:t>
      </w:r>
      <w:proofErr w:type="spellStart"/>
      <w:r>
        <w:rPr>
          <w:lang w:val="es-CO"/>
        </w:rPr>
        <w:t>Parser</w:t>
      </w:r>
      <w:proofErr w:type="spellEnd"/>
      <w:r>
        <w:rPr>
          <w:lang w:val="es-CO"/>
        </w:rPr>
        <w:t xml:space="preserve">: </w:t>
      </w:r>
      <w:proofErr w:type="spellStart"/>
      <w:r w:rsidRPr="00EA5E45">
        <w:rPr>
          <w:lang w:val="es-CO"/>
        </w:rPr>
        <w:t>str</w:t>
      </w:r>
      <w:proofErr w:type="spellEnd"/>
      <w:r w:rsidRPr="00EA5E45">
        <w:rPr>
          <w:lang w:val="es-CO"/>
        </w:rPr>
        <w:t>(round(((</w:t>
      </w:r>
      <w:proofErr w:type="spellStart"/>
      <w:r w:rsidRPr="00EA5E45">
        <w:rPr>
          <w:lang w:val="es-CO"/>
        </w:rPr>
        <w:t>float</w:t>
      </w:r>
      <w:proofErr w:type="spellEnd"/>
      <w:r w:rsidRPr="00EA5E45">
        <w:rPr>
          <w:lang w:val="es-CO"/>
        </w:rPr>
        <w:t>([</w:t>
      </w:r>
      <w:proofErr w:type="spellStart"/>
      <w:r w:rsidRPr="00EA5E45">
        <w:rPr>
          <w:lang w:val="es-CO"/>
        </w:rPr>
        <w:t>vEne</w:t>
      </w:r>
      <w:proofErr w:type="spellEnd"/>
      <w:r w:rsidRPr="00EA5E45">
        <w:rPr>
          <w:lang w:val="es-CO"/>
        </w:rPr>
        <w:t xml:space="preserve">]) + </w:t>
      </w:r>
      <w:proofErr w:type="spellStart"/>
      <w:r w:rsidRPr="00EA5E45">
        <w:rPr>
          <w:lang w:val="es-CO"/>
        </w:rPr>
        <w:t>float</w:t>
      </w:r>
      <w:proofErr w:type="spellEnd"/>
      <w:r w:rsidRPr="00EA5E45">
        <w:rPr>
          <w:lang w:val="es-CO"/>
        </w:rPr>
        <w:t xml:space="preserve"> ([</w:t>
      </w:r>
      <w:proofErr w:type="spellStart"/>
      <w:r w:rsidRPr="00EA5E45">
        <w:rPr>
          <w:lang w:val="es-CO"/>
        </w:rPr>
        <w:t>vFeb</w:t>
      </w:r>
      <w:proofErr w:type="spellEnd"/>
      <w:r w:rsidRPr="00EA5E45">
        <w:rPr>
          <w:lang w:val="es-CO"/>
        </w:rPr>
        <w:t xml:space="preserve">]) + </w:t>
      </w:r>
      <w:proofErr w:type="spellStart"/>
      <w:r w:rsidRPr="00EA5E45">
        <w:rPr>
          <w:lang w:val="es-CO"/>
        </w:rPr>
        <w:t>float</w:t>
      </w:r>
      <w:proofErr w:type="spellEnd"/>
      <w:r w:rsidRPr="00EA5E45">
        <w:rPr>
          <w:lang w:val="es-CO"/>
        </w:rPr>
        <w:t xml:space="preserve"> ([</w:t>
      </w:r>
      <w:proofErr w:type="spellStart"/>
      <w:r w:rsidRPr="00EA5E45">
        <w:rPr>
          <w:lang w:val="es-CO"/>
        </w:rPr>
        <w:t>vMar</w:t>
      </w:r>
      <w:proofErr w:type="spellEnd"/>
      <w:r w:rsidRPr="00EA5E45">
        <w:rPr>
          <w:lang w:val="es-CO"/>
        </w:rPr>
        <w:t>]</w:t>
      </w:r>
      <w:proofErr w:type="gramStart"/>
      <w:r w:rsidRPr="00EA5E45">
        <w:rPr>
          <w:lang w:val="es-CO"/>
        </w:rPr>
        <w:t>))/</w:t>
      </w:r>
      <w:proofErr w:type="gramEnd"/>
      <w:r w:rsidRPr="00EA5E45">
        <w:rPr>
          <w:lang w:val="es-CO"/>
        </w:rPr>
        <w:t>3), 2)) + "mm"</w:t>
      </w:r>
    </w:p>
    <w:p w14:paraId="1C88BD53" w14:textId="77777777" w:rsidR="00EA5E45" w:rsidRDefault="00EA5E45" w:rsidP="004F1194">
      <w:pPr>
        <w:rPr>
          <w:lang w:val="es-CO"/>
        </w:rPr>
      </w:pPr>
    </w:p>
    <w:p w14:paraId="7A068A28" w14:textId="42F639E0" w:rsidR="008C0594" w:rsidRDefault="000F638A" w:rsidP="004F1194">
      <w:pPr>
        <w:rPr>
          <w:lang w:val="es-CO"/>
        </w:rPr>
      </w:pPr>
      <w:r>
        <w:rPr>
          <w:lang w:val="es-CO"/>
        </w:rPr>
        <w:t>En QGIS, p</w:t>
      </w:r>
      <w:r w:rsidR="008C0594">
        <w:rPr>
          <w:lang w:val="es-CO"/>
        </w:rPr>
        <w:t>ara la correcta visualización de los nombres de las estaciones y departamentos</w:t>
      </w:r>
      <w:r>
        <w:rPr>
          <w:lang w:val="es-CO"/>
        </w:rPr>
        <w:t xml:space="preserve"> (tildes y eñes), es necesario definir la codificación estándar de los datos fuente</w:t>
      </w:r>
      <w:r w:rsidR="008C0594">
        <w:rPr>
          <w:lang w:val="es-CO"/>
        </w:rPr>
        <w:t>.</w:t>
      </w:r>
      <w:r>
        <w:rPr>
          <w:lang w:val="es-CO"/>
        </w:rPr>
        <w:t xml:space="preserve"> Generalmente esta codificación se establece usando el formato universal estándar denominado UTF-8. Dar doble clic a la capa requerida, ir a la pestaña </w:t>
      </w:r>
      <w:proofErr w:type="spellStart"/>
      <w:r>
        <w:rPr>
          <w:lang w:val="es-CO"/>
        </w:rPr>
        <w:t>Source</w:t>
      </w:r>
      <w:proofErr w:type="spellEnd"/>
      <w:r>
        <w:rPr>
          <w:lang w:val="es-CO"/>
        </w:rPr>
        <w:t xml:space="preserve"> y en </w:t>
      </w:r>
      <w:proofErr w:type="spellStart"/>
      <w:r>
        <w:rPr>
          <w:lang w:val="es-CO"/>
        </w:rPr>
        <w:t>Settings</w:t>
      </w:r>
      <w:proofErr w:type="spellEnd"/>
      <w:r>
        <w:rPr>
          <w:lang w:val="es-CO"/>
        </w:rPr>
        <w:t xml:space="preserve"> seleccionar Data </w:t>
      </w:r>
      <w:proofErr w:type="spellStart"/>
      <w:r>
        <w:rPr>
          <w:lang w:val="es-CO"/>
        </w:rPr>
        <w:t>source</w:t>
      </w:r>
      <w:proofErr w:type="spellEnd"/>
      <w:r>
        <w:rPr>
          <w:lang w:val="es-CO"/>
        </w:rPr>
        <w:t xml:space="preserve"> </w:t>
      </w:r>
      <w:proofErr w:type="spellStart"/>
      <w:r>
        <w:rPr>
          <w:lang w:val="es-CO"/>
        </w:rPr>
        <w:t>encoding</w:t>
      </w:r>
      <w:proofErr w:type="spellEnd"/>
      <w:r>
        <w:rPr>
          <w:lang w:val="es-CO"/>
        </w:rPr>
        <w:t xml:space="preserve"> = UTF-8. Abrir </w:t>
      </w:r>
      <w:proofErr w:type="gramStart"/>
      <w:r>
        <w:rPr>
          <w:lang w:val="es-CO"/>
        </w:rPr>
        <w:t>al tabla</w:t>
      </w:r>
      <w:proofErr w:type="gramEnd"/>
      <w:r>
        <w:rPr>
          <w:lang w:val="es-CO"/>
        </w:rPr>
        <w:t xml:space="preserve"> de atributos de la capa y verificar la correcta visualización de los nombres contenidos en las variables DEPARTAMENTO, MUNICIPIO, ESTACION Y CORRIENTE.</w:t>
      </w:r>
    </w:p>
    <w:p w14:paraId="2637AF00" w14:textId="40C56EEC" w:rsidR="000F638A" w:rsidRDefault="000F638A" w:rsidP="004F1194">
      <w:pPr>
        <w:rPr>
          <w:lang w:val="es-CO"/>
        </w:rPr>
      </w:pPr>
    </w:p>
    <w:p w14:paraId="713D1FB6" w14:textId="4B49A665" w:rsidR="000F638A" w:rsidRDefault="000F638A" w:rsidP="000F638A">
      <w:pPr>
        <w:jc w:val="center"/>
        <w:rPr>
          <w:lang w:val="es-CO"/>
        </w:rPr>
      </w:pPr>
      <w:r>
        <w:rPr>
          <w:noProof/>
        </w:rPr>
        <w:drawing>
          <wp:anchor distT="0" distB="0" distL="114300" distR="114300" simplePos="0" relativeHeight="251742208" behindDoc="0" locked="0" layoutInCell="1" allowOverlap="1" wp14:anchorId="5341912D" wp14:editId="67AB971B">
            <wp:simplePos x="0" y="0"/>
            <wp:positionH relativeFrom="column">
              <wp:posOffset>2997117</wp:posOffset>
            </wp:positionH>
            <wp:positionV relativeFrom="paragraph">
              <wp:posOffset>622056</wp:posOffset>
            </wp:positionV>
            <wp:extent cx="180000" cy="180000"/>
            <wp:effectExtent l="0" t="0" r="0" b="0"/>
            <wp:wrapNone/>
            <wp:docPr id="20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E4F465D" wp14:editId="7DA31EC1">
            <wp:extent cx="5124659" cy="2336211"/>
            <wp:effectExtent l="0" t="0" r="0" b="69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5132912" cy="2339974"/>
                    </a:xfrm>
                    <a:prstGeom prst="rect">
                      <a:avLst/>
                    </a:prstGeom>
                  </pic:spPr>
                </pic:pic>
              </a:graphicData>
            </a:graphic>
          </wp:inline>
        </w:drawing>
      </w:r>
    </w:p>
    <w:p w14:paraId="2E06EA5B" w14:textId="14A9E349" w:rsidR="000F638A" w:rsidRDefault="000F638A" w:rsidP="000F638A">
      <w:pPr>
        <w:jc w:val="center"/>
        <w:rPr>
          <w:lang w:val="es-CO"/>
        </w:rPr>
      </w:pPr>
    </w:p>
    <w:p w14:paraId="2B7525C3" w14:textId="6381528C" w:rsidR="000F638A" w:rsidRDefault="000F638A" w:rsidP="000F638A">
      <w:pPr>
        <w:jc w:val="center"/>
        <w:rPr>
          <w:lang w:val="es-CO"/>
        </w:rPr>
      </w:pPr>
      <w:r>
        <w:rPr>
          <w:noProof/>
        </w:rPr>
        <w:lastRenderedPageBreak/>
        <w:drawing>
          <wp:anchor distT="0" distB="0" distL="114300" distR="114300" simplePos="0" relativeHeight="251744256" behindDoc="0" locked="0" layoutInCell="1" allowOverlap="1" wp14:anchorId="0E28BC99" wp14:editId="062EA5D1">
            <wp:simplePos x="0" y="0"/>
            <wp:positionH relativeFrom="column">
              <wp:posOffset>3486220</wp:posOffset>
            </wp:positionH>
            <wp:positionV relativeFrom="paragraph">
              <wp:posOffset>567167</wp:posOffset>
            </wp:positionV>
            <wp:extent cx="180000" cy="180000"/>
            <wp:effectExtent l="0" t="0" r="0" b="0"/>
            <wp:wrapNone/>
            <wp:docPr id="208"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928F516" wp14:editId="60C98F67">
            <wp:extent cx="6332220" cy="2338705"/>
            <wp:effectExtent l="0" t="0" r="0" b="444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6332220" cy="2338705"/>
                    </a:xfrm>
                    <a:prstGeom prst="rect">
                      <a:avLst/>
                    </a:prstGeom>
                  </pic:spPr>
                </pic:pic>
              </a:graphicData>
            </a:graphic>
          </wp:inline>
        </w:drawing>
      </w:r>
    </w:p>
    <w:p w14:paraId="3595AF52" w14:textId="77777777" w:rsidR="000F638A" w:rsidRPr="00ED1917" w:rsidRDefault="000F638A" w:rsidP="004F1194">
      <w:pPr>
        <w:rPr>
          <w:lang w:val="es-CO"/>
        </w:rPr>
      </w:pPr>
    </w:p>
    <w:p w14:paraId="37D784C4" w14:textId="59334F5C" w:rsidR="004F1194" w:rsidRDefault="00D40074" w:rsidP="004F1194">
      <w:pPr>
        <w:jc w:val="center"/>
        <w:rPr>
          <w:lang w:val="es-CO"/>
        </w:rPr>
      </w:pPr>
      <w:r>
        <w:rPr>
          <w:noProof/>
        </w:rPr>
        <w:drawing>
          <wp:inline distT="0" distB="0" distL="0" distR="0" wp14:anchorId="167FA5BD" wp14:editId="0CE126E9">
            <wp:extent cx="5345723" cy="3563815"/>
            <wp:effectExtent l="0" t="0" r="762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5351725" cy="3567817"/>
                    </a:xfrm>
                    <a:prstGeom prst="rect">
                      <a:avLst/>
                    </a:prstGeom>
                  </pic:spPr>
                </pic:pic>
              </a:graphicData>
            </a:graphic>
          </wp:inline>
        </w:drawing>
      </w:r>
    </w:p>
    <w:p w14:paraId="20784FD2" w14:textId="68B995F9" w:rsidR="00D40074" w:rsidRDefault="00D40074" w:rsidP="004F1194">
      <w:pPr>
        <w:jc w:val="center"/>
        <w:rPr>
          <w:lang w:val="es-CO"/>
        </w:rPr>
      </w:pPr>
      <w:r>
        <w:rPr>
          <w:noProof/>
        </w:rPr>
        <w:lastRenderedPageBreak/>
        <w:drawing>
          <wp:inline distT="0" distB="0" distL="0" distR="0" wp14:anchorId="32BB69DE" wp14:editId="3A35C056">
            <wp:extent cx="6332220" cy="577659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aturation sat="0"/>
                              </a14:imgEffect>
                            </a14:imgLayer>
                          </a14:imgProps>
                        </a:ext>
                      </a:extLst>
                    </a:blip>
                    <a:stretch>
                      <a:fillRect/>
                    </a:stretch>
                  </pic:blipFill>
                  <pic:spPr>
                    <a:xfrm>
                      <a:off x="0" y="0"/>
                      <a:ext cx="6332220" cy="5776595"/>
                    </a:xfrm>
                    <a:prstGeom prst="rect">
                      <a:avLst/>
                    </a:prstGeom>
                  </pic:spPr>
                </pic:pic>
              </a:graphicData>
            </a:graphic>
          </wp:inline>
        </w:drawing>
      </w:r>
    </w:p>
    <w:p w14:paraId="0D0F1CB2" w14:textId="3BDF0EEA" w:rsidR="000F638A" w:rsidRDefault="000F638A" w:rsidP="004F1194">
      <w:pPr>
        <w:jc w:val="center"/>
        <w:rPr>
          <w:lang w:val="es-CO"/>
        </w:rPr>
      </w:pPr>
    </w:p>
    <w:p w14:paraId="774BF9CD" w14:textId="77777777" w:rsidR="000F638A" w:rsidRPr="00ED1917" w:rsidRDefault="000F638A" w:rsidP="004F1194">
      <w:pPr>
        <w:jc w:val="center"/>
        <w:rPr>
          <w:lang w:val="es-CO"/>
        </w:rPr>
      </w:pPr>
    </w:p>
    <w:p w14:paraId="1C449E58" w14:textId="518741CE" w:rsidR="004F1194" w:rsidRPr="00ED1917" w:rsidRDefault="00092F36" w:rsidP="00A43065">
      <w:pPr>
        <w:pStyle w:val="Heading2"/>
      </w:pPr>
      <w:bookmarkStart w:id="24" w:name="_Toc55409062"/>
      <w:r>
        <w:t xml:space="preserve">2.2. </w:t>
      </w:r>
      <w:r w:rsidR="004F1194" w:rsidRPr="00ED1917">
        <w:t>Acceso y consulta de tablas de atributos</w:t>
      </w:r>
      <w:r w:rsidR="003C52E5">
        <w:t xml:space="preserve"> [v]</w:t>
      </w:r>
      <w:bookmarkEnd w:id="24"/>
    </w:p>
    <w:p w14:paraId="1E2E3A6C" w14:textId="4ED38A82" w:rsidR="003C52E5" w:rsidRPr="003C52E5" w:rsidRDefault="003C52E5" w:rsidP="003C52E5">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r w:rsidR="002E5576" w:rsidRPr="002E5576">
        <w:rPr>
          <w:sz w:val="16"/>
          <w:szCs w:val="16"/>
          <w:lang w:val="es-ES_tradnl"/>
        </w:rPr>
        <w:t>https://pruebacorreoescuelaingeduco.sharepoint.com/sites/TSIG626/SitePages/TSIG0030.aspx</w:t>
      </w:r>
    </w:p>
    <w:p w14:paraId="4CF638FB" w14:textId="6763B78C" w:rsidR="002E5576" w:rsidRPr="003C52E5" w:rsidRDefault="002E5576" w:rsidP="002E5576">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r w:rsidRPr="002E5576">
        <w:rPr>
          <w:sz w:val="16"/>
          <w:szCs w:val="16"/>
          <w:lang w:val="es-ES_tradnl"/>
        </w:rPr>
        <w:t>https://pruebacorreoescuelaingeduco.sharepoint.com/sites/TSIG626/SitePages/TSIG00</w:t>
      </w:r>
      <w:r w:rsidR="004C4B79">
        <w:rPr>
          <w:sz w:val="16"/>
          <w:szCs w:val="16"/>
          <w:lang w:val="es-ES_tradnl"/>
        </w:rPr>
        <w:t>49</w:t>
      </w:r>
      <w:r w:rsidRPr="002E5576">
        <w:rPr>
          <w:sz w:val="16"/>
          <w:szCs w:val="16"/>
          <w:lang w:val="es-ES_tradnl"/>
        </w:rPr>
        <w:t>.aspx</w:t>
      </w:r>
    </w:p>
    <w:p w14:paraId="0F7B5EF4" w14:textId="1B086406" w:rsidR="004F1194" w:rsidRPr="003C52E5" w:rsidRDefault="004F1194" w:rsidP="004F1194">
      <w:pPr>
        <w:rPr>
          <w:lang w:val="es-ES_tradnl"/>
        </w:rPr>
      </w:pPr>
    </w:p>
    <w:p w14:paraId="2BF1FC31" w14:textId="77777777" w:rsidR="003C52E5" w:rsidRPr="00ED1917" w:rsidRDefault="003C52E5" w:rsidP="004F1194">
      <w:pPr>
        <w:rPr>
          <w:lang w:val="es-CO"/>
        </w:rPr>
      </w:pPr>
    </w:p>
    <w:p w14:paraId="0AF666F9" w14:textId="77777777" w:rsidR="004F1194" w:rsidRPr="00ED1917" w:rsidRDefault="004F1194" w:rsidP="004F1194">
      <w:pPr>
        <w:rPr>
          <w:rStyle w:val="longtext"/>
        </w:rPr>
      </w:pPr>
      <w:r w:rsidRPr="00ED1917">
        <w:rPr>
          <w:rStyle w:val="longtext"/>
          <w:shd w:val="clear" w:color="auto" w:fill="FFFFFF"/>
        </w:rPr>
        <w:t xml:space="preserve">La información numérica y de texto almacenados en los campos de las tablas de base de datos geográfica se llama atributos. </w:t>
      </w:r>
      <w:r w:rsidRPr="00ED1917">
        <w:rPr>
          <w:rStyle w:val="longtext"/>
        </w:rPr>
        <w:t>Para acceder a datos de atributos de las clases se pueden emplear diferentes métodos como el de identificación, búsqueda y consulta desde la tabla de datos.</w:t>
      </w:r>
    </w:p>
    <w:p w14:paraId="29D91801" w14:textId="77777777" w:rsidR="004F1194" w:rsidRPr="00ED1917" w:rsidRDefault="004F1194" w:rsidP="004F1194">
      <w:pPr>
        <w:rPr>
          <w:rStyle w:val="longtext"/>
        </w:rPr>
      </w:pPr>
    </w:p>
    <w:p w14:paraId="087AA506" w14:textId="77777777" w:rsidR="004F1194" w:rsidRPr="00ED1917" w:rsidRDefault="004F1194" w:rsidP="00C22CAA">
      <w:pPr>
        <w:pStyle w:val="ListParagraph"/>
        <w:numPr>
          <w:ilvl w:val="0"/>
          <w:numId w:val="4"/>
        </w:numPr>
        <w:rPr>
          <w:shd w:val="clear" w:color="auto" w:fill="FFFFFF"/>
        </w:rPr>
      </w:pPr>
      <w:r w:rsidRPr="00ED1917">
        <w:rPr>
          <w:lang w:val="es-CO"/>
        </w:rPr>
        <w:t xml:space="preserve">Desde el menú View o haciendo clic derecho en cualquier barra, active la barra de herramientas Standard, luego de clic en el botón de la herramienta de identificación de atributos </w:t>
      </w:r>
      <w:r w:rsidRPr="00ED1917">
        <w:rPr>
          <w:noProof/>
          <w:lang w:val="es-CO" w:eastAsia="es-CO"/>
        </w:rPr>
        <w:drawing>
          <wp:inline distT="0" distB="0" distL="0" distR="0" wp14:anchorId="1DE633E2" wp14:editId="2361349A">
            <wp:extent cx="170731" cy="182488"/>
            <wp:effectExtent l="19050" t="0" r="71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172564" cy="184447"/>
                    </a:xfrm>
                    <a:prstGeom prst="rect">
                      <a:avLst/>
                    </a:prstGeom>
                    <a:noFill/>
                    <a:ln w="9525">
                      <a:noFill/>
                      <a:miter lim="800000"/>
                      <a:headEnd/>
                      <a:tailEnd/>
                    </a:ln>
                  </pic:spPr>
                </pic:pic>
              </a:graphicData>
            </a:graphic>
          </wp:inline>
        </w:drawing>
      </w:r>
      <w:r w:rsidRPr="00ED1917">
        <w:rPr>
          <w:lang w:val="es-CO"/>
        </w:rPr>
        <w:t xml:space="preserve"> y consulte la información de cualquier elemento. </w:t>
      </w:r>
      <w:r w:rsidRPr="00ED1917">
        <w:rPr>
          <w:i/>
          <w:shd w:val="clear" w:color="auto" w:fill="FFFFFF"/>
        </w:rPr>
        <w:t xml:space="preserve">(En </w:t>
      </w:r>
      <w:r>
        <w:rPr>
          <w:i/>
          <w:shd w:val="clear" w:color="auto" w:fill="FFFFFF"/>
        </w:rPr>
        <w:t>QGIS</w:t>
      </w:r>
      <w:r w:rsidRPr="00ED1917">
        <w:rPr>
          <w:i/>
          <w:shd w:val="clear" w:color="auto" w:fill="FFFFFF"/>
        </w:rPr>
        <w:t xml:space="preserve"> primero deberá seleccionar en el listado de capas del panel izquierdo la capa requerida y luego podrá identificar cualquier elemento de esa capa usando el botón </w:t>
      </w:r>
      <w:r w:rsidRPr="00ED1917">
        <w:rPr>
          <w:i/>
          <w:noProof/>
          <w:shd w:val="clear" w:color="auto" w:fill="FFFFFF"/>
          <w:lang w:val="es-CO" w:eastAsia="es-CO"/>
        </w:rPr>
        <w:drawing>
          <wp:inline distT="0" distB="0" distL="0" distR="0" wp14:anchorId="632BC711" wp14:editId="2180D030">
            <wp:extent cx="158750" cy="1587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ED1917">
        <w:rPr>
          <w:i/>
          <w:shd w:val="clear" w:color="auto" w:fill="FFFFFF"/>
        </w:rPr>
        <w:t>)</w:t>
      </w:r>
    </w:p>
    <w:p w14:paraId="641995AB" w14:textId="77777777" w:rsidR="004F1194" w:rsidRPr="00ED1917" w:rsidRDefault="004F1194" w:rsidP="00C22CAA">
      <w:pPr>
        <w:pStyle w:val="ListParagraph"/>
        <w:numPr>
          <w:ilvl w:val="0"/>
          <w:numId w:val="2"/>
        </w:numPr>
        <w:rPr>
          <w:lang w:val="es-CO"/>
        </w:rPr>
      </w:pPr>
      <w:r w:rsidRPr="00ED1917">
        <w:rPr>
          <w:lang w:val="es-CO"/>
        </w:rPr>
        <w:lastRenderedPageBreak/>
        <w:t xml:space="preserve">Con el botón derecho abra la tabla de atributos de la capa </w:t>
      </w:r>
      <w:r>
        <w:rPr>
          <w:lang w:val="es-CO"/>
        </w:rPr>
        <w:t>Estaciones</w:t>
      </w:r>
      <w:r w:rsidRPr="00ED1917">
        <w:rPr>
          <w:lang w:val="es-CO"/>
        </w:rPr>
        <w:t xml:space="preserve"> y con la herramienta de selección de clic en cualquier estación que haya identificado previamente. </w:t>
      </w:r>
    </w:p>
    <w:p w14:paraId="448FADB1" w14:textId="77777777" w:rsidR="004F1194" w:rsidRPr="00ED1917" w:rsidRDefault="004F1194" w:rsidP="004F1194">
      <w:pPr>
        <w:rPr>
          <w:lang w:val="es-CO"/>
        </w:rPr>
      </w:pPr>
    </w:p>
    <w:p w14:paraId="570740B5" w14:textId="77777777" w:rsidR="004F1194" w:rsidRPr="00ED1917" w:rsidRDefault="004F1194" w:rsidP="004F1194">
      <w:pPr>
        <w:jc w:val="center"/>
        <w:rPr>
          <w:lang w:val="es-CO"/>
        </w:rPr>
      </w:pPr>
      <w:r>
        <w:rPr>
          <w:noProof/>
          <w:lang w:val="es-CO" w:eastAsia="es-CO"/>
        </w:rPr>
        <w:drawing>
          <wp:inline distT="0" distB="0" distL="0" distR="0" wp14:anchorId="65BF8253" wp14:editId="7EF78F87">
            <wp:extent cx="6332220" cy="458914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4589145"/>
                    </a:xfrm>
                    <a:prstGeom prst="rect">
                      <a:avLst/>
                    </a:prstGeom>
                  </pic:spPr>
                </pic:pic>
              </a:graphicData>
            </a:graphic>
          </wp:inline>
        </w:drawing>
      </w:r>
    </w:p>
    <w:p w14:paraId="4C4A3EB0" w14:textId="77777777" w:rsidR="004F1194" w:rsidRPr="00ED1917" w:rsidRDefault="004F1194" w:rsidP="004F1194">
      <w:pPr>
        <w:jc w:val="center"/>
        <w:rPr>
          <w:lang w:val="es-CO"/>
        </w:rPr>
      </w:pPr>
    </w:p>
    <w:p w14:paraId="5753C518" w14:textId="0CF5BDD5" w:rsidR="004F1194" w:rsidRDefault="004F1194" w:rsidP="004F1194">
      <w:pPr>
        <w:jc w:val="left"/>
        <w:rPr>
          <w:lang w:val="es-CO"/>
        </w:rPr>
      </w:pPr>
    </w:p>
    <w:p w14:paraId="43BD1DC8" w14:textId="47D1A237" w:rsidR="004F1194" w:rsidRPr="00ED1917" w:rsidRDefault="00092F36" w:rsidP="00A43065">
      <w:pPr>
        <w:pStyle w:val="Heading2"/>
      </w:pPr>
      <w:bookmarkStart w:id="25" w:name="_Toc55409063"/>
      <w:r>
        <w:t xml:space="preserve">2.3. </w:t>
      </w:r>
      <w:r w:rsidR="004F1194" w:rsidRPr="00ED1917">
        <w:t xml:space="preserve">Visualización simple de elementos </w:t>
      </w:r>
      <w:r w:rsidR="002E5576">
        <w:t>[v]</w:t>
      </w:r>
      <w:bookmarkEnd w:id="25"/>
    </w:p>
    <w:p w14:paraId="073CFFF8" w14:textId="77777777" w:rsidR="002E5576" w:rsidRPr="003C52E5" w:rsidRDefault="002E5576" w:rsidP="002E5576">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r w:rsidRPr="002E5576">
        <w:rPr>
          <w:sz w:val="16"/>
          <w:szCs w:val="16"/>
          <w:lang w:val="es-ES_tradnl"/>
        </w:rPr>
        <w:t>https://pruebacorreoescuelaingeduco.sharepoint.com/sites/TSIG626/SitePages/TSIG0030.aspx</w:t>
      </w:r>
    </w:p>
    <w:p w14:paraId="492C695B" w14:textId="4A4D8BC6" w:rsidR="004F1194" w:rsidRPr="002E5576" w:rsidRDefault="004F1194" w:rsidP="004F1194">
      <w:pPr>
        <w:rPr>
          <w:lang w:val="es-ES_tradnl"/>
        </w:rPr>
      </w:pPr>
    </w:p>
    <w:p w14:paraId="1BF7FD0E" w14:textId="77777777" w:rsidR="002E5576" w:rsidRPr="00ED1917" w:rsidRDefault="002E5576" w:rsidP="004F1194">
      <w:pPr>
        <w:rPr>
          <w:lang w:val="es-CO"/>
        </w:rPr>
      </w:pPr>
    </w:p>
    <w:p w14:paraId="47D2B0E2" w14:textId="725E04AA" w:rsidR="004F1194" w:rsidRPr="00CA7DF0" w:rsidRDefault="004F1194" w:rsidP="00C22CAA">
      <w:pPr>
        <w:pStyle w:val="ListParagraph"/>
        <w:numPr>
          <w:ilvl w:val="0"/>
          <w:numId w:val="2"/>
        </w:numPr>
        <w:rPr>
          <w:lang w:val="es-CO"/>
        </w:rPr>
      </w:pPr>
      <w:r w:rsidRPr="00ED1917">
        <w:rPr>
          <w:lang w:val="es-CO"/>
        </w:rPr>
        <w:t xml:space="preserve">Utilizando la capa de </w:t>
      </w:r>
      <w:r>
        <w:rPr>
          <w:lang w:val="es-CO"/>
        </w:rPr>
        <w:t xml:space="preserve">Municipios, </w:t>
      </w:r>
      <w:r w:rsidRPr="00ED1917">
        <w:rPr>
          <w:lang w:val="es-CO"/>
        </w:rPr>
        <w:t xml:space="preserve">mostrar de forma simple los que tienen área menor o igual a </w:t>
      </w:r>
      <w:r>
        <w:rPr>
          <w:lang w:val="es-CO"/>
        </w:rPr>
        <w:t>25</w:t>
      </w:r>
      <w:r w:rsidRPr="00ED1917">
        <w:rPr>
          <w:lang w:val="es-CO"/>
        </w:rPr>
        <w:t>.000 hectáreas. Utilizar la expresión</w:t>
      </w:r>
      <w:r>
        <w:rPr>
          <w:lang w:val="es-CO"/>
        </w:rPr>
        <w:t xml:space="preserve"> </w:t>
      </w:r>
      <w:r w:rsidRPr="00ED1917">
        <w:rPr>
          <w:lang w:val="es-CO"/>
        </w:rPr>
        <w:t>("</w:t>
      </w:r>
      <w:proofErr w:type="spellStart"/>
      <w:r>
        <w:rPr>
          <w:lang w:val="es-CO"/>
        </w:rPr>
        <w:t>Shape_Area</w:t>
      </w:r>
      <w:proofErr w:type="spellEnd"/>
      <w:r w:rsidRPr="00ED1917">
        <w:rPr>
          <w:lang w:val="es-CO"/>
        </w:rPr>
        <w:t>"/10000) &lt;= 2</w:t>
      </w:r>
      <w:r>
        <w:rPr>
          <w:lang w:val="es-CO"/>
        </w:rPr>
        <w:t>5</w:t>
      </w:r>
      <w:r w:rsidRPr="00ED1917">
        <w:rPr>
          <w:lang w:val="es-CO"/>
        </w:rPr>
        <w:t xml:space="preserve">000 en la definición de preguntas o </w:t>
      </w:r>
      <w:proofErr w:type="spellStart"/>
      <w:r w:rsidRPr="00ED1917">
        <w:rPr>
          <w:lang w:val="es-CO"/>
        </w:rPr>
        <w:t>Definition</w:t>
      </w:r>
      <w:proofErr w:type="spellEnd"/>
      <w:r w:rsidRPr="00ED1917">
        <w:rPr>
          <w:lang w:val="es-CO"/>
        </w:rPr>
        <w:t xml:space="preserve"> </w:t>
      </w:r>
      <w:proofErr w:type="spellStart"/>
      <w:r w:rsidRPr="00ED1917">
        <w:rPr>
          <w:lang w:val="es-CO"/>
        </w:rPr>
        <w:t>Query</w:t>
      </w:r>
      <w:proofErr w:type="spellEnd"/>
      <w:r w:rsidRPr="00ED1917">
        <w:rPr>
          <w:lang w:val="es-CO"/>
        </w:rPr>
        <w:t xml:space="preserve"> de la capa.</w:t>
      </w:r>
      <w:r>
        <w:rPr>
          <w:lang w:val="es-CO"/>
        </w:rPr>
        <w:t xml:space="preserve"> Observará que, de los 1128 municipios de la capa, 515 cumplen con esta condición. </w:t>
      </w:r>
      <w:r w:rsidRPr="00ED1917">
        <w:rPr>
          <w:i/>
          <w:shd w:val="clear" w:color="auto" w:fill="FFFFFF"/>
        </w:rPr>
        <w:t>(En QGIS desde las propiedades de la capa –</w:t>
      </w:r>
      <w:proofErr w:type="spellStart"/>
      <w:r w:rsidR="00A51676">
        <w:rPr>
          <w:i/>
          <w:shd w:val="clear" w:color="auto" w:fill="FFFFFF"/>
        </w:rPr>
        <w:t>Source</w:t>
      </w:r>
      <w:proofErr w:type="spellEnd"/>
      <w:r w:rsidR="00A51676">
        <w:rPr>
          <w:i/>
          <w:shd w:val="clear" w:color="auto" w:fill="FFFFFF"/>
        </w:rPr>
        <w:t xml:space="preserve"> o </w:t>
      </w:r>
      <w:r w:rsidRPr="00ED1917">
        <w:rPr>
          <w:i/>
          <w:shd w:val="clear" w:color="auto" w:fill="FFFFFF"/>
        </w:rPr>
        <w:t>General – Constructor de Consultas</w:t>
      </w:r>
      <w:r w:rsidR="002E1B46">
        <w:rPr>
          <w:i/>
          <w:shd w:val="clear" w:color="auto" w:fill="FFFFFF"/>
        </w:rPr>
        <w:t xml:space="preserve"> o </w:t>
      </w:r>
      <w:proofErr w:type="spellStart"/>
      <w:r w:rsidR="002E1B46">
        <w:rPr>
          <w:i/>
          <w:shd w:val="clear" w:color="auto" w:fill="FFFFFF"/>
        </w:rPr>
        <w:t>Query</w:t>
      </w:r>
      <w:proofErr w:type="spellEnd"/>
      <w:r w:rsidR="002E1B46">
        <w:rPr>
          <w:i/>
          <w:shd w:val="clear" w:color="auto" w:fill="FFFFFF"/>
        </w:rPr>
        <w:t xml:space="preserve"> </w:t>
      </w:r>
      <w:proofErr w:type="spellStart"/>
      <w:r w:rsidR="002E1B46">
        <w:rPr>
          <w:i/>
          <w:shd w:val="clear" w:color="auto" w:fill="FFFFFF"/>
        </w:rPr>
        <w:t>Builder</w:t>
      </w:r>
      <w:proofErr w:type="spellEnd"/>
      <w:r w:rsidRPr="00ED1917">
        <w:rPr>
          <w:i/>
          <w:shd w:val="clear" w:color="auto" w:fill="FFFFFF"/>
        </w:rPr>
        <w:t>)</w:t>
      </w:r>
    </w:p>
    <w:p w14:paraId="4540DF94" w14:textId="0916400E" w:rsidR="00CA7DF0" w:rsidRDefault="00CA7DF0" w:rsidP="00CA7DF0">
      <w:pPr>
        <w:rPr>
          <w:lang w:val="es-C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5136"/>
      </w:tblGrid>
      <w:tr w:rsidR="002E1B46" w14:paraId="4396EF29" w14:textId="77777777" w:rsidTr="002E1B46">
        <w:tc>
          <w:tcPr>
            <w:tcW w:w="4981" w:type="dxa"/>
          </w:tcPr>
          <w:p w14:paraId="6CA70C8C" w14:textId="57E41E8D" w:rsidR="002E1B46" w:rsidRDefault="002E1B46" w:rsidP="002E1B46">
            <w:pPr>
              <w:jc w:val="center"/>
              <w:rPr>
                <w:lang w:val="es-CO"/>
              </w:rPr>
            </w:pPr>
            <w:proofErr w:type="spellStart"/>
            <w:r>
              <w:rPr>
                <w:lang w:val="es-CO"/>
              </w:rPr>
              <w:t>ArcMAP</w:t>
            </w:r>
            <w:proofErr w:type="spellEnd"/>
          </w:p>
          <w:p w14:paraId="293B1EF6" w14:textId="2030011A" w:rsidR="002E1B46" w:rsidRDefault="002E1B46" w:rsidP="00CA7DF0">
            <w:pPr>
              <w:rPr>
                <w:lang w:val="es-CO"/>
              </w:rPr>
            </w:pPr>
            <w:r>
              <w:rPr>
                <w:noProof/>
                <w:lang w:val="es-CO" w:eastAsia="es-CO"/>
              </w:rPr>
              <w:lastRenderedPageBreak/>
              <w:drawing>
                <wp:inline distT="0" distB="0" distL="0" distR="0" wp14:anchorId="2542FB9B" wp14:editId="3AF0C273">
                  <wp:extent cx="2883877" cy="229389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aturation sat="0"/>
                                    </a14:imgEffect>
                                  </a14:imgLayer>
                                </a14:imgProps>
                              </a:ext>
                            </a:extLst>
                          </a:blip>
                          <a:stretch>
                            <a:fillRect/>
                          </a:stretch>
                        </pic:blipFill>
                        <pic:spPr>
                          <a:xfrm>
                            <a:off x="0" y="0"/>
                            <a:ext cx="2902458" cy="2308673"/>
                          </a:xfrm>
                          <a:prstGeom prst="rect">
                            <a:avLst/>
                          </a:prstGeom>
                        </pic:spPr>
                      </pic:pic>
                    </a:graphicData>
                  </a:graphic>
                </wp:inline>
              </w:drawing>
            </w:r>
          </w:p>
        </w:tc>
        <w:tc>
          <w:tcPr>
            <w:tcW w:w="4981" w:type="dxa"/>
          </w:tcPr>
          <w:p w14:paraId="4BF31BB6" w14:textId="77777777" w:rsidR="002E1B46" w:rsidRDefault="002E1B46" w:rsidP="002E1B46">
            <w:pPr>
              <w:jc w:val="center"/>
              <w:rPr>
                <w:lang w:val="es-CO"/>
              </w:rPr>
            </w:pPr>
            <w:r>
              <w:rPr>
                <w:lang w:val="es-CO"/>
              </w:rPr>
              <w:lastRenderedPageBreak/>
              <w:t>QGIS</w:t>
            </w:r>
          </w:p>
          <w:p w14:paraId="5C1F9B55" w14:textId="6D5957B2" w:rsidR="002E1B46" w:rsidRDefault="002E1B46" w:rsidP="00CA7DF0">
            <w:pPr>
              <w:rPr>
                <w:lang w:val="es-CO"/>
              </w:rPr>
            </w:pPr>
            <w:r>
              <w:rPr>
                <w:noProof/>
              </w:rPr>
              <w:lastRenderedPageBreak/>
              <w:drawing>
                <wp:inline distT="0" distB="0" distL="0" distR="0" wp14:anchorId="17864698" wp14:editId="0A9C6AB0">
                  <wp:extent cx="3120013" cy="2289635"/>
                  <wp:effectExtent l="0" t="0" r="4445"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47712" cy="2309962"/>
                          </a:xfrm>
                          <a:prstGeom prst="rect">
                            <a:avLst/>
                          </a:prstGeom>
                        </pic:spPr>
                      </pic:pic>
                    </a:graphicData>
                  </a:graphic>
                </wp:inline>
              </w:drawing>
            </w:r>
          </w:p>
        </w:tc>
      </w:tr>
    </w:tbl>
    <w:p w14:paraId="17F6BDB9" w14:textId="2032F1CE" w:rsidR="004F1194" w:rsidRDefault="004F1194" w:rsidP="004F1194">
      <w:pPr>
        <w:jc w:val="center"/>
        <w:rPr>
          <w:lang w:val="es-CO"/>
        </w:rPr>
      </w:pPr>
      <w:r>
        <w:rPr>
          <w:noProof/>
          <w:lang w:val="es-CO" w:eastAsia="es-CO"/>
        </w:rPr>
        <w:drawing>
          <wp:inline distT="0" distB="0" distL="0" distR="0" wp14:anchorId="5E637EDC" wp14:editId="6CB32C6E">
            <wp:extent cx="5601452" cy="405953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BEBA8EAE-BF5A-486C-A8C5-ECC9F3942E4B}">
                          <a14:imgProps xmlns:a14="http://schemas.microsoft.com/office/drawing/2010/main">
                            <a14:imgLayer r:embed="rId104">
                              <a14:imgEffect>
                                <a14:saturation sat="0"/>
                              </a14:imgEffect>
                            </a14:imgLayer>
                          </a14:imgProps>
                        </a:ext>
                      </a:extLst>
                    </a:blip>
                    <a:stretch>
                      <a:fillRect/>
                    </a:stretch>
                  </pic:blipFill>
                  <pic:spPr>
                    <a:xfrm>
                      <a:off x="0" y="0"/>
                      <a:ext cx="5622565" cy="4074836"/>
                    </a:xfrm>
                    <a:prstGeom prst="rect">
                      <a:avLst/>
                    </a:prstGeom>
                  </pic:spPr>
                </pic:pic>
              </a:graphicData>
            </a:graphic>
          </wp:inline>
        </w:drawing>
      </w:r>
      <w:r>
        <w:rPr>
          <w:lang w:val="es-CO"/>
        </w:rPr>
        <w:t xml:space="preserve"> </w:t>
      </w:r>
    </w:p>
    <w:p w14:paraId="5D73338A" w14:textId="602F028C" w:rsidR="00D236F8" w:rsidRDefault="00D236F8" w:rsidP="004F1194">
      <w:pPr>
        <w:jc w:val="center"/>
        <w:rPr>
          <w:lang w:val="es-CO"/>
        </w:rPr>
      </w:pPr>
    </w:p>
    <w:p w14:paraId="0681948C" w14:textId="077D7659" w:rsidR="00D236F8" w:rsidRDefault="00D236F8" w:rsidP="004F1194">
      <w:pPr>
        <w:jc w:val="center"/>
        <w:rPr>
          <w:lang w:val="es-CO"/>
        </w:rPr>
      </w:pPr>
      <w:r>
        <w:rPr>
          <w:noProof/>
        </w:rPr>
        <w:lastRenderedPageBreak/>
        <w:drawing>
          <wp:inline distT="0" distB="0" distL="0" distR="0" wp14:anchorId="7331F1B2" wp14:editId="28460961">
            <wp:extent cx="5601956" cy="431213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BEBA8EAE-BF5A-486C-A8C5-ECC9F3942E4B}">
                          <a14:imgProps xmlns:a14="http://schemas.microsoft.com/office/drawing/2010/main">
                            <a14:imgLayer r:embed="rId106">
                              <a14:imgEffect>
                                <a14:saturation sat="0"/>
                              </a14:imgEffect>
                            </a14:imgLayer>
                          </a14:imgProps>
                        </a:ext>
                      </a:extLst>
                    </a:blip>
                    <a:stretch>
                      <a:fillRect/>
                    </a:stretch>
                  </pic:blipFill>
                  <pic:spPr>
                    <a:xfrm>
                      <a:off x="0" y="0"/>
                      <a:ext cx="5618227" cy="4324659"/>
                    </a:xfrm>
                    <a:prstGeom prst="rect">
                      <a:avLst/>
                    </a:prstGeom>
                  </pic:spPr>
                </pic:pic>
              </a:graphicData>
            </a:graphic>
          </wp:inline>
        </w:drawing>
      </w:r>
    </w:p>
    <w:p w14:paraId="2E373DFD" w14:textId="77777777" w:rsidR="00414DAE" w:rsidRDefault="00414DAE" w:rsidP="00A43065">
      <w:pPr>
        <w:pStyle w:val="Heading2"/>
      </w:pPr>
    </w:p>
    <w:p w14:paraId="6FD92723" w14:textId="34F83D23" w:rsidR="004F1194" w:rsidRPr="00ED1917" w:rsidRDefault="00092F36" w:rsidP="00A43065">
      <w:pPr>
        <w:pStyle w:val="Heading2"/>
      </w:pPr>
      <w:bookmarkStart w:id="26" w:name="_Toc55409064"/>
      <w:r>
        <w:t xml:space="preserve">2.4. </w:t>
      </w:r>
      <w:r w:rsidR="004F1194">
        <w:t xml:space="preserve">Simbología </w:t>
      </w:r>
      <w:r w:rsidR="004F1194" w:rsidRPr="00ED1917">
        <w:t xml:space="preserve">por categorías de atributos </w:t>
      </w:r>
      <w:r w:rsidR="00414DAE">
        <w:t>[v]</w:t>
      </w:r>
      <w:bookmarkEnd w:id="26"/>
    </w:p>
    <w:p w14:paraId="78BF6E1C" w14:textId="5F3721E9" w:rsidR="004F1194" w:rsidRPr="00414DAE" w:rsidRDefault="00414DAE" w:rsidP="004F1194">
      <w:pPr>
        <w:rPr>
          <w:sz w:val="16"/>
          <w:szCs w:val="16"/>
          <w:lang w:val="es-CO"/>
        </w:rPr>
      </w:pPr>
      <w:proofErr w:type="spellStart"/>
      <w:r w:rsidRPr="00414DAE">
        <w:rPr>
          <w:sz w:val="16"/>
          <w:szCs w:val="16"/>
          <w:lang w:val="es-CO"/>
        </w:rPr>
        <w:t>Microcontenido</w:t>
      </w:r>
      <w:proofErr w:type="spellEnd"/>
      <w:r w:rsidRPr="00414DAE">
        <w:rPr>
          <w:sz w:val="16"/>
          <w:szCs w:val="16"/>
          <w:lang w:val="es-CO"/>
        </w:rPr>
        <w:t>: https://pruebacorreoescuelaingeduco.sharepoint.com/sites/TSIG626/SitePages/TSIG0033.aspx</w:t>
      </w:r>
    </w:p>
    <w:p w14:paraId="4F1ACCA7" w14:textId="77777777" w:rsidR="00414DAE" w:rsidRDefault="00414DAE" w:rsidP="004F1194">
      <w:pPr>
        <w:rPr>
          <w:lang w:val="es-CO"/>
        </w:rPr>
      </w:pPr>
    </w:p>
    <w:p w14:paraId="38A29D0A" w14:textId="38CD80A8" w:rsidR="005056B3" w:rsidRDefault="005056B3" w:rsidP="004F1194">
      <w:pPr>
        <w:rPr>
          <w:lang w:val="es-CO"/>
        </w:rPr>
      </w:pPr>
      <w:r>
        <w:rPr>
          <w:lang w:val="es-CO"/>
        </w:rPr>
        <w:t xml:space="preserve">Esta simbología es aplicable </w:t>
      </w:r>
      <w:r w:rsidR="008E64ED">
        <w:rPr>
          <w:lang w:val="es-CO"/>
        </w:rPr>
        <w:t xml:space="preserve">principalmente a campos de </w:t>
      </w:r>
      <w:r>
        <w:rPr>
          <w:lang w:val="es-CO"/>
        </w:rPr>
        <w:t>atribut</w:t>
      </w:r>
      <w:r w:rsidR="008E64ED">
        <w:rPr>
          <w:lang w:val="es-CO"/>
        </w:rPr>
        <w:t>os numéricos o cadenas de texto.</w:t>
      </w:r>
    </w:p>
    <w:p w14:paraId="69B428F8" w14:textId="77777777" w:rsidR="005056B3" w:rsidRPr="00ED1917" w:rsidRDefault="005056B3" w:rsidP="004F1194">
      <w:pPr>
        <w:rPr>
          <w:lang w:val="es-CO"/>
        </w:rPr>
      </w:pPr>
    </w:p>
    <w:p w14:paraId="62F026E0" w14:textId="77777777" w:rsidR="004F1194" w:rsidRPr="000D2943" w:rsidRDefault="004F1194" w:rsidP="00C22CAA">
      <w:pPr>
        <w:pStyle w:val="ListParagraph"/>
        <w:numPr>
          <w:ilvl w:val="0"/>
          <w:numId w:val="2"/>
        </w:numPr>
        <w:rPr>
          <w:lang w:val="es-CO"/>
        </w:rPr>
      </w:pPr>
      <w:r w:rsidRPr="000D2943">
        <w:rPr>
          <w:lang w:val="es-CO"/>
        </w:rPr>
        <w:t xml:space="preserve">Utilizando la capa de Estaciones, mostrar por categoría las estaciones por Departamento. Observará que las estaciones de un mismo departamento estarán coloreadas con el mismo color. </w:t>
      </w:r>
      <w:r w:rsidRPr="000D2943">
        <w:rPr>
          <w:i/>
          <w:shd w:val="clear" w:color="auto" w:fill="FFFFFF"/>
        </w:rPr>
        <w:t>(</w:t>
      </w:r>
      <w:r>
        <w:rPr>
          <w:i/>
          <w:shd w:val="clear" w:color="auto" w:fill="FFFFFF"/>
        </w:rPr>
        <w:t>En QGIS</w:t>
      </w:r>
      <w:r w:rsidRPr="000D2943">
        <w:rPr>
          <w:i/>
          <w:shd w:val="clear" w:color="auto" w:fill="FFFFFF"/>
        </w:rPr>
        <w:t xml:space="preserve"> desde las propiedades de la capa –Estilos – Categorizado). </w:t>
      </w:r>
      <w:r w:rsidRPr="000D2943">
        <w:rPr>
          <w:lang w:val="es-CO"/>
        </w:rPr>
        <w:t>Etiquete los departamentos con su nombre.</w:t>
      </w:r>
    </w:p>
    <w:p w14:paraId="32103F36" w14:textId="77777777" w:rsidR="004F1194" w:rsidRPr="00D22FD8" w:rsidRDefault="004F1194" w:rsidP="004F1194">
      <w:pPr>
        <w:rPr>
          <w:lang w:val="es-CO"/>
        </w:rPr>
      </w:pPr>
    </w:p>
    <w:p w14:paraId="3455BA4F" w14:textId="77777777" w:rsidR="004F1194" w:rsidRDefault="004F1194" w:rsidP="004F1194">
      <w:pPr>
        <w:jc w:val="center"/>
        <w:rPr>
          <w:lang w:val="es-CO"/>
        </w:rPr>
      </w:pPr>
      <w:r>
        <w:rPr>
          <w:noProof/>
          <w:lang w:val="es-CO" w:eastAsia="es-CO"/>
        </w:rPr>
        <w:drawing>
          <wp:inline distT="0" distB="0" distL="0" distR="0" wp14:anchorId="5DDE58A2" wp14:editId="35FB340A">
            <wp:extent cx="3168138" cy="25200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8138" cy="2520000"/>
                    </a:xfrm>
                    <a:prstGeom prst="rect">
                      <a:avLst/>
                    </a:prstGeom>
                  </pic:spPr>
                </pic:pic>
              </a:graphicData>
            </a:graphic>
          </wp:inline>
        </w:drawing>
      </w:r>
      <w:r>
        <w:rPr>
          <w:lang w:val="es-CO"/>
        </w:rPr>
        <w:t xml:space="preserve"> </w:t>
      </w:r>
    </w:p>
    <w:p w14:paraId="57D92B4F" w14:textId="77777777" w:rsidR="004F1194" w:rsidRDefault="004F1194" w:rsidP="004F1194">
      <w:pPr>
        <w:jc w:val="center"/>
        <w:rPr>
          <w:lang w:val="es-CO"/>
        </w:rPr>
      </w:pPr>
    </w:p>
    <w:p w14:paraId="415F61E5" w14:textId="77777777" w:rsidR="004F1194" w:rsidRDefault="004F1194" w:rsidP="004F1194">
      <w:pPr>
        <w:jc w:val="center"/>
        <w:rPr>
          <w:lang w:val="es-CO"/>
        </w:rPr>
      </w:pPr>
      <w:r>
        <w:rPr>
          <w:noProof/>
          <w:lang w:val="es-CO" w:eastAsia="es-CO"/>
        </w:rPr>
        <w:drawing>
          <wp:inline distT="0" distB="0" distL="0" distR="0" wp14:anchorId="010840C6" wp14:editId="6BBB1C43">
            <wp:extent cx="6025938" cy="436717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43330" cy="4379779"/>
                    </a:xfrm>
                    <a:prstGeom prst="rect">
                      <a:avLst/>
                    </a:prstGeom>
                  </pic:spPr>
                </pic:pic>
              </a:graphicData>
            </a:graphic>
          </wp:inline>
        </w:drawing>
      </w:r>
    </w:p>
    <w:p w14:paraId="033B7320" w14:textId="77777777" w:rsidR="004F1194" w:rsidRDefault="004F1194" w:rsidP="004F1194">
      <w:pPr>
        <w:jc w:val="center"/>
        <w:rPr>
          <w:lang w:val="es-CO"/>
        </w:rPr>
      </w:pPr>
    </w:p>
    <w:p w14:paraId="41F45AFA" w14:textId="19242A2F" w:rsidR="004F1194" w:rsidRPr="00ED1917" w:rsidRDefault="00092F36" w:rsidP="00A43065">
      <w:pPr>
        <w:pStyle w:val="Heading2"/>
      </w:pPr>
      <w:bookmarkStart w:id="27" w:name="_Toc55409065"/>
      <w:r>
        <w:t xml:space="preserve">2.5. </w:t>
      </w:r>
      <w:r w:rsidR="004F1194">
        <w:t xml:space="preserve">Simbología </w:t>
      </w:r>
      <w:r w:rsidR="004F1194" w:rsidRPr="00ED1917">
        <w:t>por cantidades</w:t>
      </w:r>
      <w:r w:rsidR="00414DAE">
        <w:t xml:space="preserve"> [v]</w:t>
      </w:r>
      <w:bookmarkEnd w:id="27"/>
    </w:p>
    <w:p w14:paraId="364A6C74" w14:textId="277015F5" w:rsidR="00414DAE" w:rsidRDefault="00414DAE" w:rsidP="00414DAE">
      <w:pPr>
        <w:rPr>
          <w:sz w:val="16"/>
          <w:szCs w:val="16"/>
          <w:lang w:val="es-CO"/>
        </w:rPr>
      </w:pPr>
      <w:proofErr w:type="spellStart"/>
      <w:r w:rsidRPr="00414DAE">
        <w:rPr>
          <w:sz w:val="16"/>
          <w:szCs w:val="16"/>
          <w:lang w:val="es-CO"/>
        </w:rPr>
        <w:t>Microcontenido</w:t>
      </w:r>
      <w:proofErr w:type="spellEnd"/>
      <w:r w:rsidRPr="00414DAE">
        <w:rPr>
          <w:sz w:val="16"/>
          <w:szCs w:val="16"/>
          <w:lang w:val="es-CO"/>
        </w:rPr>
        <w:t xml:space="preserve">: </w:t>
      </w:r>
      <w:hyperlink r:id="rId109" w:history="1">
        <w:r w:rsidR="00245079" w:rsidRPr="00393331">
          <w:rPr>
            <w:rStyle w:val="Hyperlink"/>
            <w:noProof w:val="0"/>
            <w:sz w:val="16"/>
            <w:szCs w:val="16"/>
            <w:lang w:val="es-CO"/>
          </w:rPr>
          <w:t>https://pruebacorreoescuelaingeduco.sharepoint.com/sites/TSIG626/SitePages/TSIG0033.aspx</w:t>
        </w:r>
      </w:hyperlink>
    </w:p>
    <w:p w14:paraId="6CFA7401" w14:textId="6EC786AB" w:rsidR="00245079" w:rsidRDefault="00245079" w:rsidP="00245079">
      <w:pPr>
        <w:rPr>
          <w:sz w:val="16"/>
          <w:szCs w:val="16"/>
          <w:lang w:val="es-CO"/>
        </w:rPr>
      </w:pPr>
      <w:proofErr w:type="spellStart"/>
      <w:r w:rsidRPr="00414DAE">
        <w:rPr>
          <w:sz w:val="16"/>
          <w:szCs w:val="16"/>
          <w:lang w:val="es-CO"/>
        </w:rPr>
        <w:t>Microcontenido</w:t>
      </w:r>
      <w:proofErr w:type="spellEnd"/>
      <w:r w:rsidRPr="00414DAE">
        <w:rPr>
          <w:sz w:val="16"/>
          <w:szCs w:val="16"/>
          <w:lang w:val="es-CO"/>
        </w:rPr>
        <w:t xml:space="preserve">: </w:t>
      </w:r>
      <w:hyperlink r:id="rId110" w:history="1">
        <w:r w:rsidRPr="00393331">
          <w:rPr>
            <w:rStyle w:val="Hyperlink"/>
            <w:noProof w:val="0"/>
            <w:sz w:val="16"/>
            <w:szCs w:val="16"/>
            <w:lang w:val="es-CO"/>
          </w:rPr>
          <w:t>https://pruebacorreoescuelaingeduco.sharepoint.com/sites/TSIG626/SitePages/TSIG0031.aspx</w:t>
        </w:r>
      </w:hyperlink>
    </w:p>
    <w:p w14:paraId="1286EEDB" w14:textId="77777777" w:rsidR="00414DAE" w:rsidRDefault="00414DAE" w:rsidP="008E64ED">
      <w:pPr>
        <w:rPr>
          <w:lang w:val="es-CO"/>
        </w:rPr>
      </w:pPr>
    </w:p>
    <w:p w14:paraId="7F0C265F" w14:textId="46B16779" w:rsidR="008E64ED" w:rsidRDefault="008E64ED" w:rsidP="008E64ED">
      <w:pPr>
        <w:rPr>
          <w:lang w:val="es-CO"/>
        </w:rPr>
      </w:pPr>
      <w:r>
        <w:rPr>
          <w:lang w:val="es-CO"/>
        </w:rPr>
        <w:t>Esta simbología solo es aplicable a campos de atributos numéricos.</w:t>
      </w:r>
    </w:p>
    <w:p w14:paraId="5652F8C5" w14:textId="77777777" w:rsidR="004F1194" w:rsidRPr="00ED1917" w:rsidRDefault="004F1194" w:rsidP="004F1194">
      <w:pPr>
        <w:rPr>
          <w:lang w:val="es-CO"/>
        </w:rPr>
      </w:pPr>
    </w:p>
    <w:p w14:paraId="481E7023" w14:textId="77777777" w:rsidR="004F1194" w:rsidRPr="00ED1917" w:rsidRDefault="004F1194" w:rsidP="00C22CAA">
      <w:pPr>
        <w:pStyle w:val="ListParagraph"/>
        <w:numPr>
          <w:ilvl w:val="0"/>
          <w:numId w:val="2"/>
        </w:numPr>
        <w:rPr>
          <w:lang w:val="es-CO"/>
        </w:rPr>
      </w:pPr>
      <w:r w:rsidRPr="00ED1917">
        <w:rPr>
          <w:lang w:val="es-CO"/>
        </w:rPr>
        <w:t xml:space="preserve">Utilizando la capa de </w:t>
      </w:r>
      <w:r>
        <w:rPr>
          <w:lang w:val="es-CO"/>
        </w:rPr>
        <w:t xml:space="preserve">Departamentos </w:t>
      </w:r>
      <w:r w:rsidRPr="00ED1917">
        <w:rPr>
          <w:lang w:val="es-CO"/>
        </w:rPr>
        <w:t xml:space="preserve">mostrar en Colores Graduados, los valores de área en 3, 5 y 12 intervalos de clase con todos los métodos de clasificación. </w:t>
      </w:r>
      <w:r w:rsidRPr="00ED1917">
        <w:rPr>
          <w:i/>
          <w:shd w:val="clear" w:color="auto" w:fill="FFFFFF"/>
        </w:rPr>
        <w:t xml:space="preserve">(En </w:t>
      </w:r>
      <w:r>
        <w:rPr>
          <w:i/>
          <w:shd w:val="clear" w:color="auto" w:fill="FFFFFF"/>
        </w:rPr>
        <w:t>QGIS</w:t>
      </w:r>
      <w:r w:rsidRPr="00ED1917">
        <w:rPr>
          <w:i/>
          <w:shd w:val="clear" w:color="auto" w:fill="FFFFFF"/>
        </w:rPr>
        <w:t xml:space="preserve"> desde las propiedades de la capa –Estilos – Graduado. Realice una comparación del método de intervalos iguales en 5 intervalos usando </w:t>
      </w:r>
      <w:r>
        <w:rPr>
          <w:i/>
          <w:shd w:val="clear" w:color="auto" w:fill="FFFFFF"/>
        </w:rPr>
        <w:t>ArcGIS</w:t>
      </w:r>
      <w:r w:rsidRPr="00ED1917">
        <w:rPr>
          <w:i/>
          <w:shd w:val="clear" w:color="auto" w:fill="FFFFFF"/>
        </w:rPr>
        <w:t xml:space="preserve"> y </w:t>
      </w:r>
      <w:proofErr w:type="spellStart"/>
      <w:r w:rsidRPr="00ED1917">
        <w:rPr>
          <w:i/>
          <w:shd w:val="clear" w:color="auto" w:fill="FFFFFF"/>
        </w:rPr>
        <w:t>QGis</w:t>
      </w:r>
      <w:proofErr w:type="spellEnd"/>
      <w:r w:rsidRPr="00ED1917">
        <w:rPr>
          <w:i/>
          <w:shd w:val="clear" w:color="auto" w:fill="FFFFFF"/>
        </w:rPr>
        <w:t xml:space="preserve"> y observará que el resultado es el mismo)</w:t>
      </w:r>
    </w:p>
    <w:p w14:paraId="52C0CEFF" w14:textId="77777777" w:rsidR="004F1194" w:rsidRDefault="004F1194" w:rsidP="004F1194">
      <w:pPr>
        <w:jc w:val="center"/>
        <w:rPr>
          <w:lang w:val="es-CO"/>
        </w:rPr>
      </w:pPr>
    </w:p>
    <w:p w14:paraId="49D1F623" w14:textId="77777777" w:rsidR="004F1194" w:rsidRDefault="004F1194" w:rsidP="004F1194">
      <w:pPr>
        <w:jc w:val="center"/>
        <w:rPr>
          <w:lang w:val="es-CO"/>
        </w:rPr>
      </w:pPr>
      <w:r>
        <w:rPr>
          <w:noProof/>
          <w:lang w:val="es-CO" w:eastAsia="es-CO"/>
        </w:rPr>
        <w:lastRenderedPageBreak/>
        <w:drawing>
          <wp:inline distT="0" distB="0" distL="0" distR="0" wp14:anchorId="69105911" wp14:editId="3335CB63">
            <wp:extent cx="4401009" cy="35006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BEBA8EAE-BF5A-486C-A8C5-ECC9F3942E4B}">
                          <a14:imgProps xmlns:a14="http://schemas.microsoft.com/office/drawing/2010/main">
                            <a14:imgLayer r:embed="rId112">
                              <a14:imgEffect>
                                <a14:saturation sat="0"/>
                              </a14:imgEffect>
                            </a14:imgLayer>
                          </a14:imgProps>
                        </a:ext>
                      </a:extLst>
                    </a:blip>
                    <a:stretch>
                      <a:fillRect/>
                    </a:stretch>
                  </pic:blipFill>
                  <pic:spPr>
                    <a:xfrm>
                      <a:off x="0" y="0"/>
                      <a:ext cx="4409656" cy="3507528"/>
                    </a:xfrm>
                    <a:prstGeom prst="rect">
                      <a:avLst/>
                    </a:prstGeom>
                  </pic:spPr>
                </pic:pic>
              </a:graphicData>
            </a:graphic>
          </wp:inline>
        </w:drawing>
      </w:r>
    </w:p>
    <w:p w14:paraId="16DC6CF7" w14:textId="77777777" w:rsidR="004F1194" w:rsidRDefault="004F1194" w:rsidP="004F1194">
      <w:pPr>
        <w:jc w:val="center"/>
        <w:rPr>
          <w:lang w:val="es-CO"/>
        </w:rPr>
      </w:pPr>
    </w:p>
    <w:p w14:paraId="214D07D0" w14:textId="77777777" w:rsidR="004F1194" w:rsidRPr="00ED1917" w:rsidRDefault="004F1194" w:rsidP="004F1194">
      <w:pPr>
        <w:jc w:val="center"/>
        <w:rPr>
          <w:lang w:val="es-CO"/>
        </w:rPr>
      </w:pPr>
      <w:r>
        <w:rPr>
          <w:noProof/>
          <w:lang w:val="es-CO" w:eastAsia="es-CO"/>
        </w:rPr>
        <w:drawing>
          <wp:inline distT="0" distB="0" distL="0" distR="0" wp14:anchorId="31C86DD5" wp14:editId="712A4830">
            <wp:extent cx="1914743" cy="25200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14743" cy="2520000"/>
                    </a:xfrm>
                    <a:prstGeom prst="rect">
                      <a:avLst/>
                    </a:prstGeom>
                  </pic:spPr>
                </pic:pic>
              </a:graphicData>
            </a:graphic>
          </wp:inline>
        </w:drawing>
      </w:r>
      <w:r w:rsidRPr="00ED1917">
        <w:rPr>
          <w:noProof/>
          <w:lang w:val="es-CO" w:eastAsia="es-CO"/>
        </w:rPr>
        <w:t xml:space="preserve"> </w:t>
      </w:r>
      <w:r>
        <w:rPr>
          <w:noProof/>
          <w:lang w:val="es-CO" w:eastAsia="es-CO"/>
        </w:rPr>
        <w:drawing>
          <wp:inline distT="0" distB="0" distL="0" distR="0" wp14:anchorId="7E204209" wp14:editId="369242FD">
            <wp:extent cx="1916566" cy="252000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16566" cy="2520000"/>
                    </a:xfrm>
                    <a:prstGeom prst="rect">
                      <a:avLst/>
                    </a:prstGeom>
                  </pic:spPr>
                </pic:pic>
              </a:graphicData>
            </a:graphic>
          </wp:inline>
        </w:drawing>
      </w:r>
      <w:r w:rsidRPr="005D13C2">
        <w:rPr>
          <w:noProof/>
          <w:lang w:val="es-CO" w:eastAsia="es-CO"/>
        </w:rPr>
        <w:t xml:space="preserve"> </w:t>
      </w:r>
      <w:r>
        <w:rPr>
          <w:noProof/>
          <w:lang w:val="es-CO" w:eastAsia="es-CO"/>
        </w:rPr>
        <w:drawing>
          <wp:inline distT="0" distB="0" distL="0" distR="0" wp14:anchorId="2420B728" wp14:editId="161F4BCE">
            <wp:extent cx="1930213" cy="25200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30213" cy="2520000"/>
                    </a:xfrm>
                    <a:prstGeom prst="rect">
                      <a:avLst/>
                    </a:prstGeom>
                  </pic:spPr>
                </pic:pic>
              </a:graphicData>
            </a:graphic>
          </wp:inline>
        </w:drawing>
      </w:r>
    </w:p>
    <w:p w14:paraId="2331865D" w14:textId="77777777" w:rsidR="004F1194" w:rsidRDefault="004F1194" w:rsidP="004F1194">
      <w:pPr>
        <w:jc w:val="left"/>
        <w:rPr>
          <w:lang w:val="es-CO"/>
        </w:rPr>
      </w:pPr>
      <w:r>
        <w:rPr>
          <w:lang w:val="es-CO"/>
        </w:rPr>
        <w:br w:type="page"/>
      </w:r>
    </w:p>
    <w:p w14:paraId="3DFC626C" w14:textId="7D29FBE3" w:rsidR="004F1194" w:rsidRPr="00ED1917" w:rsidRDefault="004F1194" w:rsidP="00C22CAA">
      <w:pPr>
        <w:pStyle w:val="ListParagraph"/>
        <w:numPr>
          <w:ilvl w:val="0"/>
          <w:numId w:val="2"/>
        </w:numPr>
        <w:rPr>
          <w:lang w:val="es-CO"/>
        </w:rPr>
      </w:pPr>
      <w:r w:rsidRPr="00ED1917">
        <w:rPr>
          <w:lang w:val="es-CO"/>
        </w:rPr>
        <w:lastRenderedPageBreak/>
        <w:t xml:space="preserve"> Utilizando la capa de </w:t>
      </w:r>
      <w:r>
        <w:rPr>
          <w:lang w:val="es-CO"/>
        </w:rPr>
        <w:t xml:space="preserve">Departamentos </w:t>
      </w:r>
      <w:r w:rsidRPr="00ED1917">
        <w:rPr>
          <w:lang w:val="es-CO"/>
        </w:rPr>
        <w:t xml:space="preserve">mostrar en Símbolos Graduados, los valores de área en 3 intervalos de clase con todos los métodos de clasificación. </w:t>
      </w:r>
      <w:r w:rsidRPr="00ED1917">
        <w:rPr>
          <w:i/>
          <w:shd w:val="clear" w:color="auto" w:fill="FFFFFF"/>
        </w:rPr>
        <w:t xml:space="preserve">(En </w:t>
      </w:r>
      <w:r>
        <w:rPr>
          <w:i/>
          <w:shd w:val="clear" w:color="auto" w:fill="FFFFFF"/>
        </w:rPr>
        <w:t>QGIS</w:t>
      </w:r>
      <w:r w:rsidR="00934495">
        <w:rPr>
          <w:i/>
          <w:shd w:val="clear" w:color="auto" w:fill="FFFFFF"/>
        </w:rPr>
        <w:t xml:space="preserve"> 2</w:t>
      </w:r>
      <w:r w:rsidR="00B63FAD">
        <w:rPr>
          <w:i/>
          <w:shd w:val="clear" w:color="auto" w:fill="FFFFFF"/>
        </w:rPr>
        <w:t>.x</w:t>
      </w:r>
      <w:r w:rsidRPr="00ED1917">
        <w:rPr>
          <w:i/>
          <w:shd w:val="clear" w:color="auto" w:fill="FFFFFF"/>
        </w:rPr>
        <w:t xml:space="preserve">, diríjase a propiedades de la capa y en la ficha Superponer añada el atributo área, encontrar valor máximo y establezca el tamaño del símbolo en 10 </w:t>
      </w:r>
      <w:r w:rsidR="00934495" w:rsidRPr="00ED1917">
        <w:rPr>
          <w:i/>
          <w:shd w:val="clear" w:color="auto" w:fill="FFFFFF"/>
        </w:rPr>
        <w:t>milímetros</w:t>
      </w:r>
      <w:r w:rsidR="00934495">
        <w:rPr>
          <w:i/>
          <w:shd w:val="clear" w:color="auto" w:fill="FFFFFF"/>
        </w:rPr>
        <w:t>. En QGIS 3.10.1,</w:t>
      </w:r>
      <w:r w:rsidR="00B63FAD">
        <w:rPr>
          <w:i/>
          <w:shd w:val="clear" w:color="auto" w:fill="FFFFFF"/>
        </w:rPr>
        <w:t xml:space="preserve"> seleccione la ficha Diagramas en las propiedades de la capa y cree una gráfica tipo Pastel utilizando el campo de área.</w:t>
      </w:r>
      <w:r w:rsidRPr="00ED1917">
        <w:rPr>
          <w:i/>
          <w:shd w:val="clear" w:color="auto" w:fill="FFFFFF"/>
        </w:rPr>
        <w:t>)</w:t>
      </w:r>
    </w:p>
    <w:p w14:paraId="16588B66" w14:textId="1320C3E4" w:rsidR="004F1194" w:rsidRDefault="004F1194" w:rsidP="004F1194">
      <w:pPr>
        <w:pStyle w:val="ListParagraph"/>
        <w:rPr>
          <w:lang w:val="es-CO"/>
        </w:rPr>
      </w:pPr>
    </w:p>
    <w:p w14:paraId="6B07B29B" w14:textId="56B13CAB" w:rsidR="00B63FAD" w:rsidRPr="00ED1917" w:rsidRDefault="00B63FAD" w:rsidP="00B63FAD">
      <w:pPr>
        <w:pStyle w:val="ListParagraph"/>
        <w:jc w:val="center"/>
        <w:rPr>
          <w:lang w:val="es-CO"/>
        </w:rPr>
      </w:pPr>
      <w:r>
        <w:rPr>
          <w:lang w:val="es-CO"/>
        </w:rPr>
        <w:t xml:space="preserve">En </w:t>
      </w:r>
      <w:proofErr w:type="spellStart"/>
      <w:r>
        <w:rPr>
          <w:lang w:val="es-CO"/>
        </w:rPr>
        <w:t>ArcMAP</w:t>
      </w:r>
      <w:proofErr w:type="spellEnd"/>
    </w:p>
    <w:p w14:paraId="5DE88A71" w14:textId="77777777" w:rsidR="004F1194" w:rsidRDefault="004F1194" w:rsidP="004F1194">
      <w:pPr>
        <w:jc w:val="center"/>
        <w:rPr>
          <w:lang w:val="es-CO"/>
        </w:rPr>
      </w:pPr>
      <w:r>
        <w:rPr>
          <w:noProof/>
          <w:lang w:val="es-CO" w:eastAsia="es-CO"/>
        </w:rPr>
        <w:drawing>
          <wp:inline distT="0" distB="0" distL="0" distR="0" wp14:anchorId="49ABE23F" wp14:editId="62135E81">
            <wp:extent cx="3168138" cy="25200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BEBA8EAE-BF5A-486C-A8C5-ECC9F3942E4B}">
                          <a14:imgProps xmlns:a14="http://schemas.microsoft.com/office/drawing/2010/main">
                            <a14:imgLayer r:embed="rId117">
                              <a14:imgEffect>
                                <a14:saturation sat="0"/>
                              </a14:imgEffect>
                            </a14:imgLayer>
                          </a14:imgProps>
                        </a:ext>
                      </a:extLst>
                    </a:blip>
                    <a:stretch>
                      <a:fillRect/>
                    </a:stretch>
                  </pic:blipFill>
                  <pic:spPr>
                    <a:xfrm>
                      <a:off x="0" y="0"/>
                      <a:ext cx="3168138" cy="2520000"/>
                    </a:xfrm>
                    <a:prstGeom prst="rect">
                      <a:avLst/>
                    </a:prstGeom>
                  </pic:spPr>
                </pic:pic>
              </a:graphicData>
            </a:graphic>
          </wp:inline>
        </w:drawing>
      </w:r>
    </w:p>
    <w:p w14:paraId="3D13E858" w14:textId="77777777" w:rsidR="004F1194" w:rsidRDefault="004F1194" w:rsidP="004F1194">
      <w:pPr>
        <w:jc w:val="center"/>
        <w:rPr>
          <w:lang w:val="es-CO"/>
        </w:rPr>
      </w:pPr>
    </w:p>
    <w:p w14:paraId="3FC542E6" w14:textId="77777777" w:rsidR="004F1194" w:rsidRDefault="004F1194" w:rsidP="004F1194">
      <w:pPr>
        <w:jc w:val="center"/>
        <w:rPr>
          <w:lang w:val="es-CO"/>
        </w:rPr>
      </w:pPr>
      <w:r>
        <w:rPr>
          <w:noProof/>
          <w:lang w:val="es-CO" w:eastAsia="es-CO"/>
        </w:rPr>
        <w:drawing>
          <wp:inline distT="0" distB="0" distL="0" distR="0" wp14:anchorId="1C1D6FFB" wp14:editId="305D9FFD">
            <wp:extent cx="4053385" cy="471308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63406" cy="4724732"/>
                    </a:xfrm>
                    <a:prstGeom prst="rect">
                      <a:avLst/>
                    </a:prstGeom>
                  </pic:spPr>
                </pic:pic>
              </a:graphicData>
            </a:graphic>
          </wp:inline>
        </w:drawing>
      </w:r>
    </w:p>
    <w:p w14:paraId="0DA43D9C" w14:textId="5EDA978A" w:rsidR="004F1194" w:rsidRDefault="004F1194" w:rsidP="004F1194">
      <w:pPr>
        <w:jc w:val="center"/>
        <w:rPr>
          <w:lang w:val="es-CO"/>
        </w:rPr>
      </w:pPr>
    </w:p>
    <w:p w14:paraId="02F4770F" w14:textId="319DEEFD" w:rsidR="00B63FAD" w:rsidRDefault="00B63FAD" w:rsidP="004F1194">
      <w:pPr>
        <w:jc w:val="center"/>
        <w:rPr>
          <w:lang w:val="es-CO"/>
        </w:rPr>
      </w:pPr>
      <w:r>
        <w:rPr>
          <w:lang w:val="es-CO"/>
        </w:rPr>
        <w:t>En QGIS 3.10.1</w:t>
      </w:r>
    </w:p>
    <w:p w14:paraId="07FED797" w14:textId="1D961219" w:rsidR="00B63FAD" w:rsidRDefault="00B63FAD" w:rsidP="004F1194">
      <w:pPr>
        <w:jc w:val="center"/>
        <w:rPr>
          <w:lang w:val="es-CO"/>
        </w:rPr>
      </w:pPr>
      <w:r>
        <w:rPr>
          <w:noProof/>
        </w:rPr>
        <w:drawing>
          <wp:inline distT="0" distB="0" distL="0" distR="0" wp14:anchorId="2140FCEF" wp14:editId="3C86F44E">
            <wp:extent cx="6332220" cy="2476500"/>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BEBA8EAE-BF5A-486C-A8C5-ECC9F3942E4B}">
                          <a14:imgProps xmlns:a14="http://schemas.microsoft.com/office/drawing/2010/main">
                            <a14:imgLayer r:embed="rId120">
                              <a14:imgEffect>
                                <a14:saturation sat="0"/>
                              </a14:imgEffect>
                            </a14:imgLayer>
                          </a14:imgProps>
                        </a:ext>
                      </a:extLst>
                    </a:blip>
                    <a:stretch>
                      <a:fillRect/>
                    </a:stretch>
                  </pic:blipFill>
                  <pic:spPr>
                    <a:xfrm>
                      <a:off x="0" y="0"/>
                      <a:ext cx="6332220" cy="2476500"/>
                    </a:xfrm>
                    <a:prstGeom prst="rect">
                      <a:avLst/>
                    </a:prstGeom>
                  </pic:spPr>
                </pic:pic>
              </a:graphicData>
            </a:graphic>
          </wp:inline>
        </w:drawing>
      </w:r>
    </w:p>
    <w:p w14:paraId="39C0F88B" w14:textId="6924BA17" w:rsidR="00B63FAD" w:rsidRDefault="00B63FAD" w:rsidP="004F1194">
      <w:pPr>
        <w:jc w:val="center"/>
        <w:rPr>
          <w:lang w:val="es-CO"/>
        </w:rPr>
      </w:pPr>
      <w:r>
        <w:rPr>
          <w:noProof/>
        </w:rPr>
        <w:drawing>
          <wp:inline distT="0" distB="0" distL="0" distR="0" wp14:anchorId="4103FAD1" wp14:editId="7E1ACBE5">
            <wp:extent cx="6332220" cy="247650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BEBA8EAE-BF5A-486C-A8C5-ECC9F3942E4B}">
                          <a14:imgProps xmlns:a14="http://schemas.microsoft.com/office/drawing/2010/main">
                            <a14:imgLayer r:embed="rId122">
                              <a14:imgEffect>
                                <a14:saturation sat="0"/>
                              </a14:imgEffect>
                            </a14:imgLayer>
                          </a14:imgProps>
                        </a:ext>
                      </a:extLst>
                    </a:blip>
                    <a:stretch>
                      <a:fillRect/>
                    </a:stretch>
                  </pic:blipFill>
                  <pic:spPr>
                    <a:xfrm>
                      <a:off x="0" y="0"/>
                      <a:ext cx="6332220" cy="2476500"/>
                    </a:xfrm>
                    <a:prstGeom prst="rect">
                      <a:avLst/>
                    </a:prstGeom>
                  </pic:spPr>
                </pic:pic>
              </a:graphicData>
            </a:graphic>
          </wp:inline>
        </w:drawing>
      </w:r>
    </w:p>
    <w:p w14:paraId="34CBC803" w14:textId="28773231" w:rsidR="00B63FAD" w:rsidRDefault="00B63FAD" w:rsidP="004F1194">
      <w:pPr>
        <w:jc w:val="center"/>
        <w:rPr>
          <w:lang w:val="es-CO"/>
        </w:rPr>
      </w:pPr>
      <w:r>
        <w:rPr>
          <w:noProof/>
        </w:rPr>
        <w:lastRenderedPageBreak/>
        <w:drawing>
          <wp:inline distT="0" distB="0" distL="0" distR="0" wp14:anchorId="779BC5C0" wp14:editId="6CC46389">
            <wp:extent cx="6332220" cy="336042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BEBA8EAE-BF5A-486C-A8C5-ECC9F3942E4B}">
                          <a14:imgProps xmlns:a14="http://schemas.microsoft.com/office/drawing/2010/main">
                            <a14:imgLayer r:embed="rId124">
                              <a14:imgEffect>
                                <a14:saturation sat="0"/>
                              </a14:imgEffect>
                            </a14:imgLayer>
                          </a14:imgProps>
                        </a:ext>
                      </a:extLst>
                    </a:blip>
                    <a:stretch>
                      <a:fillRect/>
                    </a:stretch>
                  </pic:blipFill>
                  <pic:spPr>
                    <a:xfrm>
                      <a:off x="0" y="0"/>
                      <a:ext cx="6332220" cy="3360420"/>
                    </a:xfrm>
                    <a:prstGeom prst="rect">
                      <a:avLst/>
                    </a:prstGeom>
                  </pic:spPr>
                </pic:pic>
              </a:graphicData>
            </a:graphic>
          </wp:inline>
        </w:drawing>
      </w:r>
    </w:p>
    <w:p w14:paraId="7FCD4BE7" w14:textId="7BE6AEA0" w:rsidR="00B63FAD" w:rsidRDefault="00B63FAD" w:rsidP="004F1194">
      <w:pPr>
        <w:jc w:val="center"/>
        <w:rPr>
          <w:lang w:val="es-CO"/>
        </w:rPr>
      </w:pPr>
    </w:p>
    <w:p w14:paraId="5BC62A55" w14:textId="0C862388" w:rsidR="00B63FAD" w:rsidRDefault="00B63FAD" w:rsidP="004F1194">
      <w:pPr>
        <w:jc w:val="center"/>
        <w:rPr>
          <w:lang w:val="es-CO"/>
        </w:rPr>
      </w:pPr>
      <w:r>
        <w:rPr>
          <w:noProof/>
        </w:rPr>
        <w:drawing>
          <wp:inline distT="0" distB="0" distL="0" distR="0" wp14:anchorId="110DC9B6" wp14:editId="38D93C09">
            <wp:extent cx="6332220" cy="392557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BEBA8EAE-BF5A-486C-A8C5-ECC9F3942E4B}">
                          <a14:imgProps xmlns:a14="http://schemas.microsoft.com/office/drawing/2010/main">
                            <a14:imgLayer r:embed="rId126">
                              <a14:imgEffect>
                                <a14:saturation sat="0"/>
                              </a14:imgEffect>
                            </a14:imgLayer>
                          </a14:imgProps>
                        </a:ext>
                      </a:extLst>
                    </a:blip>
                    <a:stretch>
                      <a:fillRect/>
                    </a:stretch>
                  </pic:blipFill>
                  <pic:spPr>
                    <a:xfrm>
                      <a:off x="0" y="0"/>
                      <a:ext cx="6332220" cy="3925570"/>
                    </a:xfrm>
                    <a:prstGeom prst="rect">
                      <a:avLst/>
                    </a:prstGeom>
                  </pic:spPr>
                </pic:pic>
              </a:graphicData>
            </a:graphic>
          </wp:inline>
        </w:drawing>
      </w:r>
    </w:p>
    <w:p w14:paraId="713E6866" w14:textId="77777777" w:rsidR="00B63FAD" w:rsidRDefault="00B63FAD" w:rsidP="004F1194">
      <w:pPr>
        <w:jc w:val="center"/>
        <w:rPr>
          <w:lang w:val="es-CO"/>
        </w:rPr>
      </w:pPr>
    </w:p>
    <w:p w14:paraId="70DC4B28" w14:textId="4DE98A38" w:rsidR="004F1194" w:rsidRPr="00ED1917" w:rsidRDefault="004F1194" w:rsidP="00C22CAA">
      <w:pPr>
        <w:pStyle w:val="ListParagraph"/>
        <w:numPr>
          <w:ilvl w:val="0"/>
          <w:numId w:val="2"/>
        </w:numPr>
        <w:rPr>
          <w:lang w:val="es-CO"/>
        </w:rPr>
      </w:pPr>
      <w:r w:rsidRPr="00ED1917">
        <w:rPr>
          <w:lang w:val="es-CO"/>
        </w:rPr>
        <w:t xml:space="preserve">Utilizando la capa de </w:t>
      </w:r>
      <w:r>
        <w:rPr>
          <w:lang w:val="es-CO"/>
        </w:rPr>
        <w:t xml:space="preserve">Estaciones </w:t>
      </w:r>
      <w:r w:rsidR="00B63FAD">
        <w:rPr>
          <w:lang w:val="es-CO"/>
        </w:rPr>
        <w:t xml:space="preserve">de Precipitación, </w:t>
      </w:r>
      <w:r w:rsidRPr="00ED1917">
        <w:rPr>
          <w:lang w:val="es-CO"/>
        </w:rPr>
        <w:t xml:space="preserve">mostrar en Símbolos Proporcionales, los valores </w:t>
      </w:r>
      <w:r>
        <w:rPr>
          <w:lang w:val="es-CO"/>
        </w:rPr>
        <w:t>totales anuales (</w:t>
      </w:r>
      <w:proofErr w:type="spellStart"/>
      <w:r>
        <w:rPr>
          <w:lang w:val="es-CO"/>
        </w:rPr>
        <w:t>TotalAnno</w:t>
      </w:r>
      <w:proofErr w:type="spellEnd"/>
      <w:r>
        <w:rPr>
          <w:lang w:val="es-CO"/>
        </w:rPr>
        <w:t xml:space="preserve">) </w:t>
      </w:r>
      <w:r w:rsidRPr="00ED1917">
        <w:rPr>
          <w:lang w:val="es-CO"/>
        </w:rPr>
        <w:t xml:space="preserve">seleccionando unidades en metros. Excluir </w:t>
      </w:r>
      <w:r>
        <w:rPr>
          <w:lang w:val="es-CO"/>
        </w:rPr>
        <w:t>las</w:t>
      </w:r>
      <w:r w:rsidRPr="00ED1917">
        <w:rPr>
          <w:lang w:val="es-CO"/>
        </w:rPr>
        <w:t xml:space="preserve"> </w:t>
      </w:r>
      <w:r>
        <w:rPr>
          <w:lang w:val="es-CO"/>
        </w:rPr>
        <w:t>estaciones con precipitación = 0</w:t>
      </w:r>
      <w:r w:rsidRPr="00ED1917">
        <w:rPr>
          <w:lang w:val="es-CO"/>
        </w:rPr>
        <w:t>.</w:t>
      </w:r>
      <w:r>
        <w:rPr>
          <w:lang w:val="es-CO"/>
        </w:rPr>
        <w:t xml:space="preserve"> Rotular sin decimales las estaciones con Total Anual y </w:t>
      </w:r>
      <w:r w:rsidR="00B63FAD">
        <w:rPr>
          <w:lang w:val="es-CO"/>
        </w:rPr>
        <w:t>analizar</w:t>
      </w:r>
      <w:r>
        <w:rPr>
          <w:lang w:val="es-CO"/>
        </w:rPr>
        <w:t xml:space="preserve"> el resultado. </w:t>
      </w:r>
      <w:r w:rsidRPr="00ED1917">
        <w:rPr>
          <w:i/>
          <w:shd w:val="clear" w:color="auto" w:fill="FFFFFF"/>
        </w:rPr>
        <w:t>(</w:t>
      </w:r>
      <w:r>
        <w:rPr>
          <w:i/>
          <w:shd w:val="clear" w:color="auto" w:fill="FFFFFF"/>
        </w:rPr>
        <w:t>En QGIS</w:t>
      </w:r>
      <w:r w:rsidR="00B63FAD">
        <w:rPr>
          <w:i/>
          <w:shd w:val="clear" w:color="auto" w:fill="FFFFFF"/>
        </w:rPr>
        <w:t xml:space="preserve"> 2.x</w:t>
      </w:r>
      <w:r w:rsidRPr="00ED1917">
        <w:rPr>
          <w:i/>
          <w:shd w:val="clear" w:color="auto" w:fill="FFFFFF"/>
        </w:rPr>
        <w:t xml:space="preserve">, diríjase a propiedades de la capa y en la ficha General realice el filtro requerido y luego en la ficha Superponer añada el atributo área, encontrar valor máximo y establezca el tamaño del símbolo en 10 </w:t>
      </w:r>
      <w:r w:rsidR="00B63FAD" w:rsidRPr="00ED1917">
        <w:rPr>
          <w:i/>
          <w:shd w:val="clear" w:color="auto" w:fill="FFFFFF"/>
        </w:rPr>
        <w:t>milímetros</w:t>
      </w:r>
      <w:r w:rsidRPr="00ED1917">
        <w:rPr>
          <w:i/>
          <w:shd w:val="clear" w:color="auto" w:fill="FFFFFF"/>
        </w:rPr>
        <w:t>)</w:t>
      </w:r>
    </w:p>
    <w:p w14:paraId="4E3C344B" w14:textId="77777777" w:rsidR="004F1194" w:rsidRPr="00ED1917" w:rsidRDefault="004F1194" w:rsidP="004F1194">
      <w:pPr>
        <w:pStyle w:val="ListParagraph"/>
        <w:rPr>
          <w:lang w:val="es-CO"/>
        </w:rPr>
      </w:pPr>
    </w:p>
    <w:p w14:paraId="76AEF756" w14:textId="77777777" w:rsidR="004F1194" w:rsidRDefault="004F1194" w:rsidP="004F1194">
      <w:pPr>
        <w:ind w:left="360"/>
        <w:jc w:val="center"/>
        <w:rPr>
          <w:noProof/>
          <w:lang w:val="es-CO" w:eastAsia="es-CO"/>
        </w:rPr>
      </w:pPr>
      <w:r>
        <w:rPr>
          <w:noProof/>
          <w:lang w:val="es-CO" w:eastAsia="es-CO"/>
        </w:rPr>
        <w:drawing>
          <wp:inline distT="0" distB="0" distL="0" distR="0" wp14:anchorId="12CF8268" wp14:editId="3DCA8CEC">
            <wp:extent cx="3620730" cy="28800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BEBA8EAE-BF5A-486C-A8C5-ECC9F3942E4B}">
                          <a14:imgProps xmlns:a14="http://schemas.microsoft.com/office/drawing/2010/main">
                            <a14:imgLayer r:embed="rId128">
                              <a14:imgEffect>
                                <a14:saturation sat="0"/>
                              </a14:imgEffect>
                            </a14:imgLayer>
                          </a14:imgProps>
                        </a:ext>
                      </a:extLst>
                    </a:blip>
                    <a:stretch>
                      <a:fillRect/>
                    </a:stretch>
                  </pic:blipFill>
                  <pic:spPr>
                    <a:xfrm>
                      <a:off x="0" y="0"/>
                      <a:ext cx="3620730" cy="2880000"/>
                    </a:xfrm>
                    <a:prstGeom prst="rect">
                      <a:avLst/>
                    </a:prstGeom>
                  </pic:spPr>
                </pic:pic>
              </a:graphicData>
            </a:graphic>
          </wp:inline>
        </w:drawing>
      </w:r>
      <w:r>
        <w:rPr>
          <w:lang w:val="es-CO"/>
        </w:rPr>
        <w:t xml:space="preserve">  </w:t>
      </w:r>
      <w:r>
        <w:rPr>
          <w:noProof/>
          <w:lang w:val="es-CO" w:eastAsia="es-CO"/>
        </w:rPr>
        <w:drawing>
          <wp:inline distT="0" distB="0" distL="0" distR="0" wp14:anchorId="1E8D1BF8" wp14:editId="2676B197">
            <wp:extent cx="2241246" cy="28800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BEBA8EAE-BF5A-486C-A8C5-ECC9F3942E4B}">
                          <a14:imgProps xmlns:a14="http://schemas.microsoft.com/office/drawing/2010/main">
                            <a14:imgLayer r:embed="rId130">
                              <a14:imgEffect>
                                <a14:saturation sat="0"/>
                              </a14:imgEffect>
                            </a14:imgLayer>
                          </a14:imgProps>
                        </a:ext>
                      </a:extLst>
                    </a:blip>
                    <a:stretch>
                      <a:fillRect/>
                    </a:stretch>
                  </pic:blipFill>
                  <pic:spPr>
                    <a:xfrm>
                      <a:off x="0" y="0"/>
                      <a:ext cx="2241246" cy="2880000"/>
                    </a:xfrm>
                    <a:prstGeom prst="rect">
                      <a:avLst/>
                    </a:prstGeom>
                  </pic:spPr>
                </pic:pic>
              </a:graphicData>
            </a:graphic>
          </wp:inline>
        </w:drawing>
      </w:r>
      <w:r w:rsidRPr="00ED25E4">
        <w:rPr>
          <w:noProof/>
          <w:lang w:val="es-CO" w:eastAsia="es-CO"/>
        </w:rPr>
        <w:t xml:space="preserve"> </w:t>
      </w:r>
    </w:p>
    <w:p w14:paraId="31539322" w14:textId="77777777" w:rsidR="004F1194" w:rsidRDefault="004F1194" w:rsidP="004F1194">
      <w:pPr>
        <w:ind w:left="360"/>
        <w:jc w:val="center"/>
        <w:rPr>
          <w:noProof/>
          <w:lang w:val="es-CO" w:eastAsia="es-CO"/>
        </w:rPr>
      </w:pPr>
    </w:p>
    <w:p w14:paraId="6E40409D" w14:textId="77777777" w:rsidR="004F1194" w:rsidRDefault="004F1194" w:rsidP="004F1194">
      <w:pPr>
        <w:ind w:left="360"/>
        <w:jc w:val="center"/>
        <w:rPr>
          <w:lang w:val="es-CO"/>
        </w:rPr>
      </w:pPr>
      <w:r>
        <w:rPr>
          <w:noProof/>
          <w:lang w:val="es-CO" w:eastAsia="es-CO"/>
        </w:rPr>
        <w:drawing>
          <wp:inline distT="0" distB="0" distL="0" distR="0" wp14:anchorId="3287C60C" wp14:editId="1DC58C2F">
            <wp:extent cx="2279576" cy="28800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79576" cy="2880000"/>
                    </a:xfrm>
                    <a:prstGeom prst="rect">
                      <a:avLst/>
                    </a:prstGeom>
                  </pic:spPr>
                </pic:pic>
              </a:graphicData>
            </a:graphic>
          </wp:inline>
        </w:drawing>
      </w:r>
      <w:r>
        <w:rPr>
          <w:lang w:val="es-CO"/>
        </w:rPr>
        <w:t xml:space="preserve">  </w:t>
      </w:r>
      <w:r>
        <w:rPr>
          <w:noProof/>
          <w:lang w:val="es-CO" w:eastAsia="es-CO"/>
        </w:rPr>
        <w:drawing>
          <wp:inline distT="0" distB="0" distL="0" distR="0" wp14:anchorId="3E9FA80A" wp14:editId="0DFE4D9F">
            <wp:extent cx="3610744" cy="402609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25688" cy="4042753"/>
                    </a:xfrm>
                    <a:prstGeom prst="rect">
                      <a:avLst/>
                    </a:prstGeom>
                  </pic:spPr>
                </pic:pic>
              </a:graphicData>
            </a:graphic>
          </wp:inline>
        </w:drawing>
      </w:r>
    </w:p>
    <w:p w14:paraId="31FBA8E5" w14:textId="77777777" w:rsidR="004F1194" w:rsidRDefault="004F1194" w:rsidP="004F1194">
      <w:pPr>
        <w:ind w:left="360"/>
        <w:jc w:val="center"/>
        <w:rPr>
          <w:lang w:val="es-CO"/>
        </w:rPr>
      </w:pPr>
    </w:p>
    <w:p w14:paraId="1E8B155C" w14:textId="7424CB47" w:rsidR="004F1194" w:rsidRDefault="004F1194" w:rsidP="004F1194">
      <w:pPr>
        <w:ind w:left="360"/>
        <w:jc w:val="center"/>
        <w:rPr>
          <w:lang w:val="es-CO"/>
        </w:rPr>
      </w:pPr>
    </w:p>
    <w:p w14:paraId="42974E9D" w14:textId="5AD9B7AC" w:rsidR="008E64ED" w:rsidRDefault="008E64ED" w:rsidP="004F1194">
      <w:pPr>
        <w:ind w:left="360"/>
        <w:jc w:val="center"/>
        <w:rPr>
          <w:lang w:val="es-CO"/>
        </w:rPr>
      </w:pPr>
    </w:p>
    <w:p w14:paraId="6D682D3B" w14:textId="704536A6" w:rsidR="008E64ED" w:rsidRDefault="008E64ED" w:rsidP="004F1194">
      <w:pPr>
        <w:ind w:left="360"/>
        <w:jc w:val="center"/>
        <w:rPr>
          <w:lang w:val="es-CO"/>
        </w:rPr>
      </w:pPr>
    </w:p>
    <w:p w14:paraId="2A4E60D6" w14:textId="7D3FEEAC" w:rsidR="008E64ED" w:rsidRDefault="008E64ED" w:rsidP="004F1194">
      <w:pPr>
        <w:ind w:left="360"/>
        <w:jc w:val="center"/>
        <w:rPr>
          <w:lang w:val="es-CO"/>
        </w:rPr>
      </w:pPr>
    </w:p>
    <w:p w14:paraId="18B4392B" w14:textId="0BB13863" w:rsidR="008E64ED" w:rsidRDefault="008E64ED" w:rsidP="004F1194">
      <w:pPr>
        <w:ind w:left="360"/>
        <w:jc w:val="center"/>
        <w:rPr>
          <w:lang w:val="es-CO"/>
        </w:rPr>
      </w:pPr>
    </w:p>
    <w:p w14:paraId="28CCEAF5" w14:textId="06653DDD" w:rsidR="008E64ED" w:rsidRDefault="008E64ED" w:rsidP="004F1194">
      <w:pPr>
        <w:ind w:left="360"/>
        <w:jc w:val="center"/>
        <w:rPr>
          <w:lang w:val="es-CO"/>
        </w:rPr>
      </w:pPr>
    </w:p>
    <w:p w14:paraId="7502F37D" w14:textId="77777777" w:rsidR="008E64ED" w:rsidRPr="00ED1917" w:rsidRDefault="008E64ED" w:rsidP="004F1194">
      <w:pPr>
        <w:ind w:left="360"/>
        <w:jc w:val="center"/>
        <w:rPr>
          <w:lang w:val="es-CO"/>
        </w:rPr>
      </w:pPr>
    </w:p>
    <w:p w14:paraId="044F6A77" w14:textId="08E5BF62" w:rsidR="004F1194" w:rsidRPr="00ED1917" w:rsidRDefault="00092F36" w:rsidP="00A43065">
      <w:pPr>
        <w:pStyle w:val="Heading2"/>
      </w:pPr>
      <w:bookmarkStart w:id="28" w:name="_Toc55409066"/>
      <w:r>
        <w:lastRenderedPageBreak/>
        <w:t xml:space="preserve">2.6. </w:t>
      </w:r>
      <w:r w:rsidR="004F1194" w:rsidRPr="00ED1917">
        <w:t>Visualización mediante gráficos</w:t>
      </w:r>
      <w:r w:rsidR="00245079">
        <w:t xml:space="preserve"> [v]</w:t>
      </w:r>
      <w:bookmarkEnd w:id="28"/>
    </w:p>
    <w:p w14:paraId="4BA50F8B" w14:textId="447B5A54" w:rsidR="00245079" w:rsidRDefault="00245079" w:rsidP="00245079">
      <w:pPr>
        <w:rPr>
          <w:sz w:val="16"/>
          <w:szCs w:val="16"/>
          <w:lang w:val="es-CO"/>
        </w:rPr>
      </w:pPr>
      <w:proofErr w:type="spellStart"/>
      <w:r w:rsidRPr="00414DAE">
        <w:rPr>
          <w:sz w:val="16"/>
          <w:szCs w:val="16"/>
          <w:lang w:val="es-CO"/>
        </w:rPr>
        <w:t>Microcontenido</w:t>
      </w:r>
      <w:proofErr w:type="spellEnd"/>
      <w:r w:rsidRPr="00414DAE">
        <w:rPr>
          <w:sz w:val="16"/>
          <w:szCs w:val="16"/>
          <w:lang w:val="es-CO"/>
        </w:rPr>
        <w:t xml:space="preserve">: </w:t>
      </w:r>
      <w:hyperlink r:id="rId133" w:history="1">
        <w:r w:rsidRPr="00393331">
          <w:rPr>
            <w:rStyle w:val="Hyperlink"/>
            <w:noProof w:val="0"/>
            <w:sz w:val="16"/>
            <w:szCs w:val="16"/>
            <w:lang w:val="es-CO"/>
          </w:rPr>
          <w:t>https://pruebacorreoescuelaingeduco.sharepoint.com/sites/TSIG626/SitePages/TSIG0043.aspx</w:t>
        </w:r>
      </w:hyperlink>
    </w:p>
    <w:p w14:paraId="33F79265" w14:textId="77777777" w:rsidR="00245079" w:rsidRPr="00ED1917" w:rsidRDefault="00245079" w:rsidP="004F1194">
      <w:pPr>
        <w:rPr>
          <w:lang w:val="es-CO"/>
        </w:rPr>
      </w:pPr>
    </w:p>
    <w:p w14:paraId="16F49477" w14:textId="77777777" w:rsidR="004F1194" w:rsidRPr="005E2066" w:rsidRDefault="004F1194" w:rsidP="00C22CAA">
      <w:pPr>
        <w:pStyle w:val="ListParagraph"/>
        <w:numPr>
          <w:ilvl w:val="0"/>
          <w:numId w:val="2"/>
        </w:numPr>
        <w:rPr>
          <w:lang w:val="es-CO"/>
        </w:rPr>
      </w:pPr>
      <w:r w:rsidRPr="00ED1917">
        <w:rPr>
          <w:lang w:val="es-CO"/>
        </w:rPr>
        <w:t xml:space="preserve">Utilizando la capa de </w:t>
      </w:r>
      <w:r>
        <w:rPr>
          <w:lang w:val="es-CO"/>
        </w:rPr>
        <w:t>Precipitación,</w:t>
      </w:r>
      <w:r w:rsidRPr="00ED1917">
        <w:rPr>
          <w:lang w:val="es-CO"/>
        </w:rPr>
        <w:t xml:space="preserve"> mostrar una gráfica de barras</w:t>
      </w:r>
      <w:r>
        <w:rPr>
          <w:lang w:val="es-CO"/>
        </w:rPr>
        <w:t xml:space="preserve">, sectores y apilada </w:t>
      </w:r>
      <w:r w:rsidRPr="00ED1917">
        <w:rPr>
          <w:lang w:val="es-CO"/>
        </w:rPr>
        <w:t xml:space="preserve">que represente los valores de la evaporación mensuales ordenando el grafico de enero a diciembre. </w:t>
      </w:r>
      <w:r w:rsidRPr="00ED1917">
        <w:rPr>
          <w:i/>
          <w:shd w:val="clear" w:color="auto" w:fill="FFFFFF"/>
        </w:rPr>
        <w:t>(</w:t>
      </w:r>
      <w:r>
        <w:rPr>
          <w:i/>
          <w:shd w:val="clear" w:color="auto" w:fill="FFFFFF"/>
        </w:rPr>
        <w:t>En QGIS</w:t>
      </w:r>
      <w:r w:rsidRPr="00ED1917">
        <w:rPr>
          <w:i/>
          <w:shd w:val="clear" w:color="auto" w:fill="FFFFFF"/>
        </w:rPr>
        <w:t xml:space="preserve"> desde las propiedades de la capa – Diagramas – Selecciones los atributos a graficar)</w:t>
      </w:r>
    </w:p>
    <w:p w14:paraId="3FF04703" w14:textId="77777777" w:rsidR="004F1194" w:rsidRPr="005E2066" w:rsidRDefault="004F1194" w:rsidP="004F1194">
      <w:pPr>
        <w:rPr>
          <w:lang w:val="es-CO"/>
        </w:rPr>
      </w:pPr>
    </w:p>
    <w:p w14:paraId="7FE11740" w14:textId="77777777" w:rsidR="004F1194" w:rsidRDefault="004F1194" w:rsidP="004F1194">
      <w:pPr>
        <w:rPr>
          <w:lang w:val="es-CO"/>
        </w:rPr>
      </w:pPr>
    </w:p>
    <w:p w14:paraId="7945F84B" w14:textId="77777777" w:rsidR="004F1194" w:rsidRDefault="004F1194" w:rsidP="004F1194">
      <w:pPr>
        <w:jc w:val="center"/>
        <w:rPr>
          <w:lang w:val="es-CO"/>
        </w:rPr>
      </w:pPr>
      <w:r>
        <w:rPr>
          <w:noProof/>
          <w:lang w:val="es-CO" w:eastAsia="es-CO"/>
        </w:rPr>
        <w:drawing>
          <wp:inline distT="0" distB="0" distL="0" distR="0" wp14:anchorId="6FF472E6" wp14:editId="0FE8CCDB">
            <wp:extent cx="3168138" cy="25200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8138" cy="2520000"/>
                    </a:xfrm>
                    <a:prstGeom prst="rect">
                      <a:avLst/>
                    </a:prstGeom>
                  </pic:spPr>
                </pic:pic>
              </a:graphicData>
            </a:graphic>
          </wp:inline>
        </w:drawing>
      </w:r>
      <w:r>
        <w:rPr>
          <w:noProof/>
          <w:lang w:val="es-CO" w:eastAsia="es-CO"/>
        </w:rPr>
        <w:drawing>
          <wp:inline distT="0" distB="0" distL="0" distR="0" wp14:anchorId="7107A53A" wp14:editId="4D5AA0B3">
            <wp:extent cx="3032027" cy="25200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32027" cy="2520000"/>
                    </a:xfrm>
                    <a:prstGeom prst="rect">
                      <a:avLst/>
                    </a:prstGeom>
                  </pic:spPr>
                </pic:pic>
              </a:graphicData>
            </a:graphic>
          </wp:inline>
        </w:drawing>
      </w:r>
    </w:p>
    <w:p w14:paraId="0C5353CE" w14:textId="77777777" w:rsidR="004F1194" w:rsidRDefault="004F1194" w:rsidP="004F1194">
      <w:pPr>
        <w:rPr>
          <w:lang w:val="es-CO"/>
        </w:rPr>
      </w:pPr>
    </w:p>
    <w:p w14:paraId="73C2B15E" w14:textId="77777777" w:rsidR="004F1194" w:rsidRPr="00C35FAA" w:rsidRDefault="004F1194" w:rsidP="004F1194">
      <w:pPr>
        <w:jc w:val="center"/>
        <w:rPr>
          <w:lang w:val="es-CO"/>
        </w:rPr>
      </w:pPr>
      <w:r>
        <w:rPr>
          <w:noProof/>
          <w:lang w:val="es-CO" w:eastAsia="es-CO"/>
        </w:rPr>
        <w:drawing>
          <wp:inline distT="0" distB="0" distL="0" distR="0" wp14:anchorId="28D3CBF8" wp14:editId="11549F84">
            <wp:extent cx="2608741" cy="2667838"/>
            <wp:effectExtent l="0" t="0" r="127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13784" cy="2672995"/>
                    </a:xfrm>
                    <a:prstGeom prst="rect">
                      <a:avLst/>
                    </a:prstGeom>
                  </pic:spPr>
                </pic:pic>
              </a:graphicData>
            </a:graphic>
          </wp:inline>
        </w:drawing>
      </w:r>
      <w:r>
        <w:rPr>
          <w:lang w:val="es-CO"/>
        </w:rPr>
        <w:t xml:space="preserve"> </w:t>
      </w:r>
      <w:r>
        <w:rPr>
          <w:noProof/>
          <w:lang w:val="es-CO" w:eastAsia="es-CO"/>
        </w:rPr>
        <w:drawing>
          <wp:inline distT="0" distB="0" distL="0" distR="0" wp14:anchorId="46B5567E" wp14:editId="115E2077">
            <wp:extent cx="2765617" cy="2677886"/>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74293" cy="2686286"/>
                    </a:xfrm>
                    <a:prstGeom prst="rect">
                      <a:avLst/>
                    </a:prstGeom>
                  </pic:spPr>
                </pic:pic>
              </a:graphicData>
            </a:graphic>
          </wp:inline>
        </w:drawing>
      </w:r>
    </w:p>
    <w:p w14:paraId="0F1B5172" w14:textId="4ACCFE76" w:rsidR="004F1194" w:rsidRDefault="004F1194" w:rsidP="004F1194">
      <w:pPr>
        <w:jc w:val="left"/>
        <w:rPr>
          <w:rFonts w:eastAsiaTheme="majorEastAsia" w:cstheme="majorBidi"/>
          <w:bCs/>
          <w:u w:val="single"/>
          <w:lang w:val="es-CO"/>
        </w:rPr>
      </w:pPr>
    </w:p>
    <w:p w14:paraId="26104447" w14:textId="77777777" w:rsidR="004F1194" w:rsidRDefault="004F1194" w:rsidP="004F1194">
      <w:pPr>
        <w:rPr>
          <w:lang w:val="es-CO"/>
        </w:rPr>
      </w:pPr>
    </w:p>
    <w:p w14:paraId="591824AB" w14:textId="4468BEED" w:rsidR="004F1194" w:rsidRPr="00ED1917" w:rsidRDefault="00092F36" w:rsidP="00A43065">
      <w:pPr>
        <w:pStyle w:val="Heading2"/>
      </w:pPr>
      <w:bookmarkStart w:id="29" w:name="_Toc55409067"/>
      <w:r>
        <w:t xml:space="preserve">2.7. </w:t>
      </w:r>
      <w:r w:rsidR="004F1194" w:rsidRPr="00ED1917">
        <w:t>Visualización mediante múltiples atributos</w:t>
      </w:r>
      <w:bookmarkEnd w:id="29"/>
    </w:p>
    <w:p w14:paraId="0E439BE6" w14:textId="77777777" w:rsidR="004F1194" w:rsidRPr="00ED1917" w:rsidRDefault="004F1194" w:rsidP="004F1194">
      <w:pPr>
        <w:ind w:left="360"/>
        <w:rPr>
          <w:lang w:val="es-CO"/>
        </w:rPr>
      </w:pPr>
    </w:p>
    <w:p w14:paraId="52C08FFC" w14:textId="77777777" w:rsidR="004F1194" w:rsidRPr="007B6894" w:rsidRDefault="004F1194" w:rsidP="00C22CAA">
      <w:pPr>
        <w:pStyle w:val="ListParagraph"/>
        <w:numPr>
          <w:ilvl w:val="0"/>
          <w:numId w:val="2"/>
        </w:numPr>
        <w:rPr>
          <w:lang w:val="es-CO"/>
        </w:rPr>
      </w:pPr>
      <w:r w:rsidRPr="00ED1917">
        <w:rPr>
          <w:lang w:val="es-CO"/>
        </w:rPr>
        <w:t xml:space="preserve">Utilizando la capa de Estaciones de </w:t>
      </w:r>
      <w:r>
        <w:rPr>
          <w:lang w:val="es-CO"/>
        </w:rPr>
        <w:t xml:space="preserve">Temperatura </w:t>
      </w:r>
      <w:r w:rsidRPr="00ED1917">
        <w:rPr>
          <w:lang w:val="es-CO"/>
        </w:rPr>
        <w:t xml:space="preserve">mostrar una gráfica de múltiples atributos que represente los valores </w:t>
      </w:r>
      <w:r>
        <w:rPr>
          <w:lang w:val="es-CO"/>
        </w:rPr>
        <w:t xml:space="preserve">promedio obtenidos </w:t>
      </w:r>
      <w:r w:rsidRPr="00ED1917">
        <w:rPr>
          <w:lang w:val="es-CO"/>
        </w:rPr>
        <w:t xml:space="preserve">de </w:t>
      </w:r>
      <w:r>
        <w:rPr>
          <w:lang w:val="es-CO"/>
        </w:rPr>
        <w:t>cada estación por Departamento,</w:t>
      </w:r>
      <w:r w:rsidRPr="00ED1917">
        <w:rPr>
          <w:lang w:val="es-CO"/>
        </w:rPr>
        <w:t xml:space="preserve"> utilizando símbolos en 3 rangos de tamaños a partir </w:t>
      </w:r>
      <w:r>
        <w:rPr>
          <w:lang w:val="es-CO"/>
        </w:rPr>
        <w:t xml:space="preserve">del promedio multianual (campo </w:t>
      </w:r>
      <w:proofErr w:type="spellStart"/>
      <w:r>
        <w:rPr>
          <w:lang w:val="es-CO"/>
        </w:rPr>
        <w:t>PromMes</w:t>
      </w:r>
      <w:proofErr w:type="spellEnd"/>
      <w:r>
        <w:rPr>
          <w:lang w:val="es-CO"/>
        </w:rPr>
        <w:t>)</w:t>
      </w:r>
      <w:r w:rsidRPr="00ED1917">
        <w:rPr>
          <w:lang w:val="es-CO"/>
        </w:rPr>
        <w:t>.</w:t>
      </w:r>
      <w:r>
        <w:rPr>
          <w:lang w:val="es-CO"/>
        </w:rPr>
        <w:t xml:space="preserve"> Este análisis le permitirá conocer las localizaciones por Departamento en donde se producen temperaturas promedio bajas, medias y altas</w:t>
      </w:r>
      <w:r w:rsidRPr="00ED1917">
        <w:rPr>
          <w:lang w:val="es-CO"/>
        </w:rPr>
        <w:t xml:space="preserve"> </w:t>
      </w:r>
      <w:r w:rsidRPr="00ED1917">
        <w:rPr>
          <w:i/>
          <w:shd w:val="clear" w:color="auto" w:fill="FFFFFF"/>
        </w:rPr>
        <w:t>(</w:t>
      </w:r>
      <w:r>
        <w:rPr>
          <w:i/>
          <w:shd w:val="clear" w:color="auto" w:fill="FFFFFF"/>
        </w:rPr>
        <w:t>En QGIS</w:t>
      </w:r>
      <w:r w:rsidRPr="00ED1917">
        <w:rPr>
          <w:i/>
          <w:shd w:val="clear" w:color="auto" w:fill="FFFFFF"/>
        </w:rPr>
        <w:t xml:space="preserve"> podrá realizar la visualización múltiple utilizando el procedimiento Basado en Reglas del Estilo)</w:t>
      </w:r>
      <w:r w:rsidRPr="007B6894">
        <w:rPr>
          <w:noProof/>
          <w:lang w:val="es-CO" w:eastAsia="es-CO"/>
        </w:rPr>
        <w:t xml:space="preserve"> </w:t>
      </w:r>
    </w:p>
    <w:p w14:paraId="406090B0" w14:textId="77777777" w:rsidR="004F1194" w:rsidRDefault="004F1194" w:rsidP="004F1194">
      <w:pPr>
        <w:rPr>
          <w:lang w:val="es-CO"/>
        </w:rPr>
      </w:pPr>
    </w:p>
    <w:p w14:paraId="539B771E" w14:textId="7172E4C2" w:rsidR="004F1194" w:rsidRDefault="004F1194" w:rsidP="004F1194">
      <w:pPr>
        <w:jc w:val="center"/>
        <w:rPr>
          <w:lang w:val="es-CO"/>
        </w:rPr>
      </w:pPr>
      <w:r>
        <w:rPr>
          <w:noProof/>
          <w:lang w:val="es-CO" w:eastAsia="es-CO"/>
        </w:rPr>
        <w:lastRenderedPageBreak/>
        <w:drawing>
          <wp:inline distT="0" distB="0" distL="0" distR="0" wp14:anchorId="37E1C983" wp14:editId="6BFC83A6">
            <wp:extent cx="2715547" cy="21600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15547" cy="2160000"/>
                    </a:xfrm>
                    <a:prstGeom prst="rect">
                      <a:avLst/>
                    </a:prstGeom>
                  </pic:spPr>
                </pic:pic>
              </a:graphicData>
            </a:graphic>
          </wp:inline>
        </w:drawing>
      </w:r>
      <w:r>
        <w:rPr>
          <w:noProof/>
          <w:lang w:val="es-CO" w:eastAsia="es-CO"/>
        </w:rPr>
        <w:drawing>
          <wp:inline distT="0" distB="0" distL="0" distR="0" wp14:anchorId="51536812" wp14:editId="07CC629E">
            <wp:extent cx="2611688" cy="216000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11688" cy="2160000"/>
                    </a:xfrm>
                    <a:prstGeom prst="rect">
                      <a:avLst/>
                    </a:prstGeom>
                  </pic:spPr>
                </pic:pic>
              </a:graphicData>
            </a:graphic>
          </wp:inline>
        </w:drawing>
      </w:r>
    </w:p>
    <w:p w14:paraId="5FBED6B8" w14:textId="77777777" w:rsidR="00241107" w:rsidRDefault="00241107" w:rsidP="004F1194">
      <w:pPr>
        <w:jc w:val="center"/>
        <w:rPr>
          <w:lang w:val="es-CO"/>
        </w:rPr>
      </w:pPr>
    </w:p>
    <w:p w14:paraId="3BA7A658" w14:textId="77777777" w:rsidR="004F1194" w:rsidRDefault="004F1194" w:rsidP="004F1194">
      <w:pPr>
        <w:jc w:val="center"/>
        <w:rPr>
          <w:lang w:val="es-CO"/>
        </w:rPr>
      </w:pPr>
      <w:r>
        <w:rPr>
          <w:noProof/>
          <w:lang w:val="es-CO" w:eastAsia="es-CO"/>
        </w:rPr>
        <w:drawing>
          <wp:inline distT="0" distB="0" distL="0" distR="0" wp14:anchorId="46F00657" wp14:editId="01300144">
            <wp:extent cx="2611689" cy="21600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11689" cy="2160000"/>
                    </a:xfrm>
                    <a:prstGeom prst="rect">
                      <a:avLst/>
                    </a:prstGeom>
                  </pic:spPr>
                </pic:pic>
              </a:graphicData>
            </a:graphic>
          </wp:inline>
        </w:drawing>
      </w:r>
      <w:r>
        <w:rPr>
          <w:lang w:val="es-CO"/>
        </w:rPr>
        <w:t xml:space="preserve"> </w:t>
      </w:r>
    </w:p>
    <w:p w14:paraId="29A56200" w14:textId="77777777" w:rsidR="004F1194" w:rsidRDefault="004F1194" w:rsidP="004F1194">
      <w:pPr>
        <w:jc w:val="center"/>
        <w:rPr>
          <w:lang w:val="es-CO"/>
        </w:rPr>
      </w:pPr>
    </w:p>
    <w:p w14:paraId="48AD6048" w14:textId="77777777" w:rsidR="004F1194" w:rsidRPr="00ED1917" w:rsidRDefault="004F1194" w:rsidP="004F1194">
      <w:pPr>
        <w:jc w:val="center"/>
        <w:rPr>
          <w:lang w:val="es-CO"/>
        </w:rPr>
      </w:pPr>
      <w:r>
        <w:rPr>
          <w:noProof/>
          <w:lang w:val="es-CO" w:eastAsia="es-CO"/>
        </w:rPr>
        <w:drawing>
          <wp:inline distT="0" distB="0" distL="0" distR="0" wp14:anchorId="29AD3006" wp14:editId="03682E34">
            <wp:extent cx="1195772" cy="3883688"/>
            <wp:effectExtent l="0" t="0" r="4445" b="254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1" b="1009"/>
                    <a:stretch/>
                  </pic:blipFill>
                  <pic:spPr bwMode="auto">
                    <a:xfrm>
                      <a:off x="0" y="0"/>
                      <a:ext cx="1224478" cy="3976920"/>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r>
        <w:rPr>
          <w:noProof/>
          <w:lang w:val="es-CO" w:eastAsia="es-CO"/>
        </w:rPr>
        <w:drawing>
          <wp:inline distT="0" distB="0" distL="0" distR="0" wp14:anchorId="5A510288" wp14:editId="0E23AB56">
            <wp:extent cx="3027504" cy="3767328"/>
            <wp:effectExtent l="0" t="0" r="1905" b="508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73201" cy="3824192"/>
                    </a:xfrm>
                    <a:prstGeom prst="rect">
                      <a:avLst/>
                    </a:prstGeom>
                  </pic:spPr>
                </pic:pic>
              </a:graphicData>
            </a:graphic>
          </wp:inline>
        </w:drawing>
      </w:r>
    </w:p>
    <w:p w14:paraId="0BEFCEEC" w14:textId="67F386C4" w:rsidR="004F1194" w:rsidRPr="00ED1917" w:rsidRDefault="00092F36" w:rsidP="00A43065">
      <w:pPr>
        <w:pStyle w:val="Heading2"/>
      </w:pPr>
      <w:bookmarkStart w:id="30" w:name="_Toc55409068"/>
      <w:r>
        <w:lastRenderedPageBreak/>
        <w:t xml:space="preserve">2.8. </w:t>
      </w:r>
      <w:r w:rsidR="004F1194" w:rsidRPr="00ED1917">
        <w:t>Clasificaciones para representación de datos numéricos</w:t>
      </w:r>
      <w:r w:rsidR="00241107">
        <w:rPr>
          <w:rStyle w:val="FootnoteReference"/>
        </w:rPr>
        <w:footnoteReference w:id="6"/>
      </w:r>
      <w:r w:rsidR="00414DAE">
        <w:t xml:space="preserve"> [v]</w:t>
      </w:r>
      <w:bookmarkEnd w:id="30"/>
    </w:p>
    <w:p w14:paraId="1A0EBA7E" w14:textId="77777777" w:rsidR="00414DAE" w:rsidRPr="00414DAE" w:rsidRDefault="00414DAE" w:rsidP="00414DAE">
      <w:pPr>
        <w:rPr>
          <w:sz w:val="16"/>
          <w:szCs w:val="16"/>
          <w:lang w:val="es-CO"/>
        </w:rPr>
      </w:pPr>
      <w:proofErr w:type="spellStart"/>
      <w:r w:rsidRPr="00414DAE">
        <w:rPr>
          <w:sz w:val="16"/>
          <w:szCs w:val="16"/>
          <w:lang w:val="es-CO"/>
        </w:rPr>
        <w:t>Microcontenido</w:t>
      </w:r>
      <w:proofErr w:type="spellEnd"/>
      <w:r w:rsidRPr="00414DAE">
        <w:rPr>
          <w:sz w:val="16"/>
          <w:szCs w:val="16"/>
          <w:lang w:val="es-CO"/>
        </w:rPr>
        <w:t>: https://pruebacorreoescuelaingeduco.sharepoint.com/sites/TSIG626/SitePages/TSIG0033.aspx</w:t>
      </w:r>
    </w:p>
    <w:p w14:paraId="7DCD36A5" w14:textId="77777777" w:rsidR="00414DAE" w:rsidRPr="00ED1917" w:rsidRDefault="00414DAE" w:rsidP="004F1194">
      <w:pPr>
        <w:rPr>
          <w:lang w:val="es-CO"/>
        </w:rPr>
      </w:pPr>
    </w:p>
    <w:p w14:paraId="3972DFAC" w14:textId="77777777" w:rsidR="004F1194" w:rsidRDefault="004F1194" w:rsidP="004F1194">
      <w:pPr>
        <w:rPr>
          <w:lang w:val="es-CO"/>
        </w:rPr>
      </w:pPr>
      <w:r w:rsidRPr="00ED1917">
        <w:rPr>
          <w:lang w:val="es-CO"/>
        </w:rPr>
        <w:t xml:space="preserve">Para la representación de datos numéricos en los procesos de clasificación para visualización gráfica, </w:t>
      </w:r>
      <w:r>
        <w:rPr>
          <w:lang w:val="es-CO"/>
        </w:rPr>
        <w:t>ArcGIS</w:t>
      </w:r>
      <w:r w:rsidRPr="00ED1917">
        <w:rPr>
          <w:lang w:val="es-CO"/>
        </w:rPr>
        <w:t xml:space="preserve"> dispone de varios métodos matemáticos: manual, intervalos iguales, intervalos definidos, </w:t>
      </w:r>
      <w:proofErr w:type="spellStart"/>
      <w:r w:rsidRPr="00ED1917">
        <w:rPr>
          <w:lang w:val="es-CO"/>
        </w:rPr>
        <w:t>quantil</w:t>
      </w:r>
      <w:proofErr w:type="spellEnd"/>
      <w:r w:rsidRPr="00ED1917">
        <w:rPr>
          <w:lang w:val="es-CO"/>
        </w:rPr>
        <w:t>, rangos naturales, intervalo geométrico y desviación estándar.</w:t>
      </w:r>
      <w:r>
        <w:rPr>
          <w:lang w:val="es-CO"/>
        </w:rPr>
        <w:t xml:space="preserve"> </w:t>
      </w:r>
    </w:p>
    <w:p w14:paraId="06FB8DE6" w14:textId="77777777" w:rsidR="004F1194" w:rsidRDefault="004F1194" w:rsidP="004F1194">
      <w:pPr>
        <w:rPr>
          <w:lang w:val="es-CO"/>
        </w:rPr>
      </w:pPr>
    </w:p>
    <w:p w14:paraId="62D7AA4E" w14:textId="77777777" w:rsidR="004F1194" w:rsidRPr="00ED1917" w:rsidRDefault="004F1194" w:rsidP="004F1194">
      <w:pPr>
        <w:autoSpaceDE w:val="0"/>
        <w:autoSpaceDN w:val="0"/>
        <w:adjustRightInd w:val="0"/>
        <w:jc w:val="left"/>
        <w:rPr>
          <w:lang w:val="es-CO"/>
        </w:rPr>
      </w:pPr>
      <w:r w:rsidRPr="00ED1917">
        <w:rPr>
          <w:lang w:val="es-CO"/>
        </w:rPr>
        <w:t xml:space="preserve">Utilizando la capa de </w:t>
      </w:r>
      <w:r>
        <w:rPr>
          <w:lang w:val="es-CO"/>
        </w:rPr>
        <w:t>Municipios y desde la tabla de atributos, crear un campo numérico doble llamado Areakm2 y mediante el calculador de geometría calcular el área en K</w:t>
      </w:r>
      <w:r w:rsidRPr="008C0707">
        <w:rPr>
          <w:lang w:val="es-CO"/>
        </w:rPr>
        <w:t>m</w:t>
      </w:r>
      <w:r w:rsidRPr="008C0707">
        <w:rPr>
          <w:rFonts w:cs="Calibri"/>
          <w:sz w:val="24"/>
          <w:szCs w:val="24"/>
          <w:lang w:val="es-CO"/>
        </w:rPr>
        <w:t xml:space="preserve">². </w:t>
      </w:r>
      <w:r w:rsidRPr="008C0707">
        <w:rPr>
          <w:lang w:val="es-CO"/>
        </w:rPr>
        <w:t xml:space="preserve"> </w:t>
      </w:r>
      <w:r>
        <w:rPr>
          <w:lang w:val="es-CO"/>
        </w:rPr>
        <w:t xml:space="preserve">A partir del campo creado, </w:t>
      </w:r>
      <w:r w:rsidRPr="00ED1917">
        <w:rPr>
          <w:lang w:val="es-CO"/>
        </w:rPr>
        <w:t>mostrar en graduación de color, los valores de área empleando todos los métodos de clasificación de datos numéricos y observe las diferencias.</w:t>
      </w:r>
      <w:r>
        <w:rPr>
          <w:lang w:val="es-CO"/>
        </w:rPr>
        <w:t xml:space="preserve"> Eliminar los bordes de los polígonos de representación.</w:t>
      </w:r>
    </w:p>
    <w:p w14:paraId="06AD4ECD" w14:textId="77777777" w:rsidR="004F1194" w:rsidRDefault="004F1194" w:rsidP="004F1194">
      <w:pPr>
        <w:jc w:val="left"/>
        <w:rPr>
          <w:rFonts w:eastAsia="Calibri"/>
          <w:szCs w:val="22"/>
          <w:lang w:val="es-CO" w:eastAsia="en-US"/>
        </w:rPr>
      </w:pPr>
    </w:p>
    <w:p w14:paraId="4F560F61" w14:textId="77777777" w:rsidR="004F1194" w:rsidRDefault="004F1194" w:rsidP="004F1194">
      <w:pPr>
        <w:jc w:val="center"/>
        <w:rPr>
          <w:rFonts w:eastAsia="Calibri"/>
          <w:szCs w:val="22"/>
          <w:lang w:val="es-CO" w:eastAsia="en-US"/>
        </w:rPr>
      </w:pPr>
      <w:r>
        <w:rPr>
          <w:noProof/>
          <w:lang w:val="es-CO" w:eastAsia="es-CO"/>
        </w:rPr>
        <w:drawing>
          <wp:inline distT="0" distB="0" distL="0" distR="0" wp14:anchorId="1A194DE8" wp14:editId="57CE873C">
            <wp:extent cx="2088713" cy="216000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saturation sat="0"/>
                              </a14:imgEffect>
                            </a14:imgLayer>
                          </a14:imgProps>
                        </a:ext>
                      </a:extLst>
                    </a:blip>
                    <a:stretch>
                      <a:fillRect/>
                    </a:stretch>
                  </pic:blipFill>
                  <pic:spPr>
                    <a:xfrm>
                      <a:off x="0" y="0"/>
                      <a:ext cx="2088713" cy="2160000"/>
                    </a:xfrm>
                    <a:prstGeom prst="rect">
                      <a:avLst/>
                    </a:prstGeom>
                  </pic:spPr>
                </pic:pic>
              </a:graphicData>
            </a:graphic>
          </wp:inline>
        </w:drawing>
      </w:r>
      <w:r>
        <w:rPr>
          <w:rFonts w:eastAsia="Calibri"/>
          <w:szCs w:val="22"/>
          <w:lang w:val="es-CO" w:eastAsia="en-US"/>
        </w:rPr>
        <w:t xml:space="preserve">  </w:t>
      </w:r>
      <w:r>
        <w:rPr>
          <w:noProof/>
          <w:lang w:val="es-CO" w:eastAsia="es-CO"/>
        </w:rPr>
        <w:drawing>
          <wp:inline distT="0" distB="0" distL="0" distR="0" wp14:anchorId="2926ED5A" wp14:editId="556C6664">
            <wp:extent cx="3043961" cy="216000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BEBA8EAE-BF5A-486C-A8C5-ECC9F3942E4B}">
                          <a14:imgProps xmlns:a14="http://schemas.microsoft.com/office/drawing/2010/main">
                            <a14:imgLayer r:embed="rId146">
                              <a14:imgEffect>
                                <a14:saturation sat="0"/>
                              </a14:imgEffect>
                            </a14:imgLayer>
                          </a14:imgProps>
                        </a:ext>
                      </a:extLst>
                    </a:blip>
                    <a:stretch>
                      <a:fillRect/>
                    </a:stretch>
                  </pic:blipFill>
                  <pic:spPr>
                    <a:xfrm>
                      <a:off x="0" y="0"/>
                      <a:ext cx="3043961" cy="2160000"/>
                    </a:xfrm>
                    <a:prstGeom prst="rect">
                      <a:avLst/>
                    </a:prstGeom>
                  </pic:spPr>
                </pic:pic>
              </a:graphicData>
            </a:graphic>
          </wp:inline>
        </w:drawing>
      </w:r>
    </w:p>
    <w:p w14:paraId="3398D794" w14:textId="77777777" w:rsidR="004F1194" w:rsidRDefault="004F1194" w:rsidP="004F1194">
      <w:pPr>
        <w:jc w:val="left"/>
        <w:rPr>
          <w:rFonts w:eastAsia="Calibri"/>
          <w:szCs w:val="22"/>
          <w:lang w:val="es-CO" w:eastAsia="en-US"/>
        </w:rPr>
      </w:pPr>
    </w:p>
    <w:tbl>
      <w:tblPr>
        <w:tblStyle w:val="TableGrid"/>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gridCol w:w="4360"/>
      </w:tblGrid>
      <w:tr w:rsidR="004F1194" w:rsidRPr="00ED1917" w14:paraId="6F4DF467" w14:textId="77777777" w:rsidTr="009F2A5F">
        <w:trPr>
          <w:jc w:val="center"/>
        </w:trPr>
        <w:tc>
          <w:tcPr>
            <w:tcW w:w="10206" w:type="dxa"/>
            <w:gridSpan w:val="2"/>
          </w:tcPr>
          <w:p w14:paraId="63DB4E0B" w14:textId="77777777" w:rsidR="004F1194" w:rsidRPr="00ED1917" w:rsidRDefault="004F1194" w:rsidP="009F2A5F">
            <w:pPr>
              <w:jc w:val="center"/>
              <w:rPr>
                <w:noProof/>
                <w:lang w:val="es-CO" w:eastAsia="es-CO"/>
              </w:rPr>
            </w:pPr>
            <w:r w:rsidRPr="00ED1917">
              <w:rPr>
                <w:noProof/>
                <w:lang w:val="es-CO" w:eastAsia="es-CO"/>
              </w:rPr>
              <w:t>Manual</w:t>
            </w:r>
            <w:r>
              <w:rPr>
                <w:noProof/>
                <w:lang w:val="es-CO" w:eastAsia="es-CO"/>
              </w:rPr>
              <w:t>: El tamaño de cada clase es definida a criterio propio del usuario.</w:t>
            </w:r>
          </w:p>
        </w:tc>
      </w:tr>
      <w:tr w:rsidR="004F1194" w:rsidRPr="00ED1917" w14:paraId="5AC92B40" w14:textId="77777777" w:rsidTr="009F2A5F">
        <w:trPr>
          <w:jc w:val="center"/>
        </w:trPr>
        <w:tc>
          <w:tcPr>
            <w:tcW w:w="5846" w:type="dxa"/>
          </w:tcPr>
          <w:p w14:paraId="1CA60FA7" w14:textId="77777777" w:rsidR="004F1194" w:rsidRPr="00ED1917" w:rsidRDefault="004F1194" w:rsidP="009F2A5F">
            <w:pPr>
              <w:jc w:val="center"/>
              <w:rPr>
                <w:lang w:val="es-CO"/>
              </w:rPr>
            </w:pPr>
            <w:r>
              <w:rPr>
                <w:noProof/>
                <w:lang w:val="es-CO" w:eastAsia="es-CO"/>
              </w:rPr>
              <w:drawing>
                <wp:inline distT="0" distB="0" distL="0" distR="0" wp14:anchorId="3AA0FC38" wp14:editId="4CF8CDC7">
                  <wp:extent cx="2880000" cy="2290809"/>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BEBA8EAE-BF5A-486C-A8C5-ECC9F3942E4B}">
                                <a14:imgProps xmlns:a14="http://schemas.microsoft.com/office/drawing/2010/main">
                                  <a14:imgLayer r:embed="rId148">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29B33370" w14:textId="77777777" w:rsidR="004F1194" w:rsidRPr="00ED1917" w:rsidRDefault="004F1194" w:rsidP="009F2A5F">
            <w:pPr>
              <w:jc w:val="center"/>
              <w:rPr>
                <w:lang w:val="es-CO"/>
              </w:rPr>
            </w:pPr>
            <w:r>
              <w:rPr>
                <w:noProof/>
                <w:lang w:val="es-CO" w:eastAsia="es-CO"/>
              </w:rPr>
              <w:drawing>
                <wp:inline distT="0" distB="0" distL="0" distR="0" wp14:anchorId="7FFB3889" wp14:editId="63B4D987">
                  <wp:extent cx="1890936" cy="25200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90936" cy="2520000"/>
                          </a:xfrm>
                          <a:prstGeom prst="rect">
                            <a:avLst/>
                          </a:prstGeom>
                        </pic:spPr>
                      </pic:pic>
                    </a:graphicData>
                  </a:graphic>
                </wp:inline>
              </w:drawing>
            </w:r>
          </w:p>
        </w:tc>
      </w:tr>
      <w:tr w:rsidR="004F1194" w:rsidRPr="00ED1917" w14:paraId="313609FC" w14:textId="77777777" w:rsidTr="009F2A5F">
        <w:trPr>
          <w:jc w:val="center"/>
        </w:trPr>
        <w:tc>
          <w:tcPr>
            <w:tcW w:w="5846" w:type="dxa"/>
          </w:tcPr>
          <w:p w14:paraId="6317E066" w14:textId="77777777" w:rsidR="004F1194" w:rsidRPr="00ED1917" w:rsidRDefault="004F1194" w:rsidP="00A43065">
            <w:pPr>
              <w:rPr>
                <w:lang w:val="es-CO"/>
              </w:rPr>
            </w:pPr>
          </w:p>
        </w:tc>
        <w:tc>
          <w:tcPr>
            <w:tcW w:w="4360" w:type="dxa"/>
          </w:tcPr>
          <w:p w14:paraId="26088DD6" w14:textId="77777777" w:rsidR="004F1194" w:rsidRPr="00ED1917" w:rsidRDefault="004F1194" w:rsidP="009F2A5F">
            <w:pPr>
              <w:jc w:val="center"/>
              <w:rPr>
                <w:lang w:val="es-CO"/>
              </w:rPr>
            </w:pPr>
          </w:p>
        </w:tc>
      </w:tr>
    </w:tbl>
    <w:p w14:paraId="2849003A" w14:textId="77777777" w:rsidR="00AE3CA4" w:rsidRDefault="00AE3CA4">
      <w:r>
        <w:br w:type="page"/>
      </w:r>
    </w:p>
    <w:tbl>
      <w:tblPr>
        <w:tblStyle w:val="TableGrid"/>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gridCol w:w="4360"/>
      </w:tblGrid>
      <w:tr w:rsidR="004F1194" w:rsidRPr="00ED1917" w14:paraId="3ADF6FAD" w14:textId="77777777" w:rsidTr="009F2A5F">
        <w:trPr>
          <w:jc w:val="center"/>
        </w:trPr>
        <w:tc>
          <w:tcPr>
            <w:tcW w:w="10206" w:type="dxa"/>
            <w:gridSpan w:val="2"/>
          </w:tcPr>
          <w:p w14:paraId="0129C7B7" w14:textId="4ECCF7BD" w:rsidR="004F1194" w:rsidRPr="00ED1917" w:rsidRDefault="004F1194" w:rsidP="009F2A5F">
            <w:pPr>
              <w:jc w:val="center"/>
              <w:rPr>
                <w:lang w:val="es-CO"/>
              </w:rPr>
            </w:pPr>
            <w:r w:rsidRPr="00ED1917">
              <w:rPr>
                <w:lang w:val="es-CO"/>
              </w:rPr>
              <w:lastRenderedPageBreak/>
              <w:t xml:space="preserve">Intervalo </w:t>
            </w:r>
            <w:r>
              <w:rPr>
                <w:lang w:val="es-CO"/>
              </w:rPr>
              <w:t xml:space="preserve">de </w:t>
            </w:r>
            <w:r w:rsidRPr="00ED1917">
              <w:rPr>
                <w:lang w:val="es-CO"/>
              </w:rPr>
              <w:t>igual</w:t>
            </w:r>
            <w:r>
              <w:rPr>
                <w:lang w:val="es-CO"/>
              </w:rPr>
              <w:t>dad: Cada clase tiene el mismo tamaño a partir del rango de los datos.</w:t>
            </w:r>
          </w:p>
        </w:tc>
      </w:tr>
      <w:tr w:rsidR="004F1194" w:rsidRPr="00ED1917" w14:paraId="7D88435F" w14:textId="77777777" w:rsidTr="009F2A5F">
        <w:trPr>
          <w:jc w:val="center"/>
        </w:trPr>
        <w:tc>
          <w:tcPr>
            <w:tcW w:w="5846" w:type="dxa"/>
          </w:tcPr>
          <w:p w14:paraId="28CC2288" w14:textId="77777777" w:rsidR="004F1194" w:rsidRPr="00ED1917" w:rsidRDefault="004F1194" w:rsidP="009F2A5F">
            <w:pPr>
              <w:jc w:val="center"/>
              <w:rPr>
                <w:lang w:val="es-CO"/>
              </w:rPr>
            </w:pPr>
            <w:r>
              <w:rPr>
                <w:noProof/>
                <w:lang w:val="es-CO" w:eastAsia="es-CO"/>
              </w:rPr>
              <w:drawing>
                <wp:inline distT="0" distB="0" distL="0" distR="0" wp14:anchorId="2C09F054" wp14:editId="145589A8">
                  <wp:extent cx="2880000" cy="2290809"/>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BEBA8EAE-BF5A-486C-A8C5-ECC9F3942E4B}">
                                <a14:imgProps xmlns:a14="http://schemas.microsoft.com/office/drawing/2010/main">
                                  <a14:imgLayer r:embed="rId151">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3A5582D0" w14:textId="77777777" w:rsidR="004F1194" w:rsidRPr="00ED1917" w:rsidRDefault="004F1194" w:rsidP="009F2A5F">
            <w:pPr>
              <w:jc w:val="center"/>
              <w:rPr>
                <w:lang w:val="es-CO"/>
              </w:rPr>
            </w:pPr>
            <w:r>
              <w:rPr>
                <w:noProof/>
                <w:lang w:val="es-CO" w:eastAsia="es-CO"/>
              </w:rPr>
              <w:drawing>
                <wp:inline distT="0" distB="0" distL="0" distR="0" wp14:anchorId="308E9BEB" wp14:editId="6A004E73">
                  <wp:extent cx="1653891" cy="21600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653891" cy="2160000"/>
                          </a:xfrm>
                          <a:prstGeom prst="rect">
                            <a:avLst/>
                          </a:prstGeom>
                        </pic:spPr>
                      </pic:pic>
                    </a:graphicData>
                  </a:graphic>
                </wp:inline>
              </w:drawing>
            </w:r>
          </w:p>
        </w:tc>
      </w:tr>
      <w:tr w:rsidR="004F1194" w:rsidRPr="00ED1917" w14:paraId="00136B4F" w14:textId="77777777" w:rsidTr="009F2A5F">
        <w:trPr>
          <w:jc w:val="center"/>
        </w:trPr>
        <w:tc>
          <w:tcPr>
            <w:tcW w:w="5846" w:type="dxa"/>
          </w:tcPr>
          <w:p w14:paraId="6F8D7D3C" w14:textId="77777777" w:rsidR="004F1194" w:rsidRPr="00ED1917" w:rsidRDefault="004F1194" w:rsidP="009F2A5F">
            <w:pPr>
              <w:jc w:val="center"/>
              <w:rPr>
                <w:lang w:val="es-CO"/>
              </w:rPr>
            </w:pPr>
            <w:r w:rsidRPr="00ED1917">
              <w:br w:type="page"/>
            </w:r>
          </w:p>
        </w:tc>
        <w:tc>
          <w:tcPr>
            <w:tcW w:w="4360" w:type="dxa"/>
          </w:tcPr>
          <w:p w14:paraId="220A4C07" w14:textId="77777777" w:rsidR="004F1194" w:rsidRPr="00ED1917" w:rsidRDefault="004F1194" w:rsidP="009F2A5F">
            <w:pPr>
              <w:jc w:val="center"/>
              <w:rPr>
                <w:lang w:val="es-CO"/>
              </w:rPr>
            </w:pPr>
          </w:p>
        </w:tc>
      </w:tr>
      <w:tr w:rsidR="004F1194" w:rsidRPr="00ED1917" w14:paraId="50CEDF7F" w14:textId="77777777" w:rsidTr="009F2A5F">
        <w:trPr>
          <w:jc w:val="center"/>
        </w:trPr>
        <w:tc>
          <w:tcPr>
            <w:tcW w:w="10206" w:type="dxa"/>
            <w:gridSpan w:val="2"/>
          </w:tcPr>
          <w:p w14:paraId="0408631C" w14:textId="77777777" w:rsidR="004F1194" w:rsidRPr="00ED1917" w:rsidRDefault="004F1194" w:rsidP="009F2A5F">
            <w:pPr>
              <w:jc w:val="center"/>
              <w:rPr>
                <w:lang w:val="es-CO"/>
              </w:rPr>
            </w:pPr>
            <w:r w:rsidRPr="00ED1917">
              <w:rPr>
                <w:lang w:val="es-CO"/>
              </w:rPr>
              <w:t xml:space="preserve">Intervalo definido = </w:t>
            </w:r>
            <w:r>
              <w:rPr>
                <w:lang w:val="es-CO"/>
              </w:rPr>
              <w:t>15000km</w:t>
            </w:r>
            <w:r w:rsidRPr="008C0707">
              <w:rPr>
                <w:rFonts w:cs="Calibri"/>
                <w:sz w:val="24"/>
                <w:szCs w:val="24"/>
                <w:lang w:val="es-CO"/>
              </w:rPr>
              <w:t>²</w:t>
            </w:r>
            <w:r>
              <w:rPr>
                <w:lang w:val="es-CO"/>
              </w:rPr>
              <w:t>. El tamaño estándar aplicable a todas las clases es definido manualmente.</w:t>
            </w:r>
          </w:p>
        </w:tc>
      </w:tr>
      <w:tr w:rsidR="004F1194" w:rsidRPr="00ED1917" w14:paraId="2A5F4D28" w14:textId="77777777" w:rsidTr="009F2A5F">
        <w:trPr>
          <w:jc w:val="center"/>
        </w:trPr>
        <w:tc>
          <w:tcPr>
            <w:tcW w:w="5846" w:type="dxa"/>
          </w:tcPr>
          <w:p w14:paraId="2B60E6B8" w14:textId="77777777" w:rsidR="004F1194" w:rsidRPr="00ED1917" w:rsidRDefault="004F1194" w:rsidP="009F2A5F">
            <w:pPr>
              <w:jc w:val="center"/>
              <w:rPr>
                <w:lang w:val="es-CO"/>
              </w:rPr>
            </w:pPr>
            <w:r>
              <w:rPr>
                <w:noProof/>
                <w:lang w:val="es-CO" w:eastAsia="es-CO"/>
              </w:rPr>
              <w:drawing>
                <wp:inline distT="0" distB="0" distL="0" distR="0" wp14:anchorId="28CE87F1" wp14:editId="1641ED30">
                  <wp:extent cx="2880000" cy="2290809"/>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BEBA8EAE-BF5A-486C-A8C5-ECC9F3942E4B}">
                                <a14:imgProps xmlns:a14="http://schemas.microsoft.com/office/drawing/2010/main">
                                  <a14:imgLayer r:embed="rId154">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3F7FF178" w14:textId="77777777" w:rsidR="004F1194" w:rsidRPr="00ED1917" w:rsidRDefault="004F1194" w:rsidP="009F2A5F">
            <w:pPr>
              <w:jc w:val="center"/>
              <w:rPr>
                <w:lang w:val="es-CO"/>
              </w:rPr>
            </w:pPr>
            <w:r>
              <w:rPr>
                <w:noProof/>
                <w:lang w:val="es-CO" w:eastAsia="es-CO"/>
              </w:rPr>
              <w:drawing>
                <wp:inline distT="0" distB="0" distL="0" distR="0" wp14:anchorId="7A350C99" wp14:editId="60313255">
                  <wp:extent cx="1631351" cy="21600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631351" cy="2160000"/>
                          </a:xfrm>
                          <a:prstGeom prst="rect">
                            <a:avLst/>
                          </a:prstGeom>
                        </pic:spPr>
                      </pic:pic>
                    </a:graphicData>
                  </a:graphic>
                </wp:inline>
              </w:drawing>
            </w:r>
          </w:p>
        </w:tc>
      </w:tr>
      <w:tr w:rsidR="004F1194" w:rsidRPr="00ED1917" w14:paraId="5BC4E62E" w14:textId="77777777" w:rsidTr="009F2A5F">
        <w:trPr>
          <w:jc w:val="center"/>
        </w:trPr>
        <w:tc>
          <w:tcPr>
            <w:tcW w:w="5846" w:type="dxa"/>
          </w:tcPr>
          <w:p w14:paraId="251FB2BA" w14:textId="77777777" w:rsidR="004F1194" w:rsidRPr="00ED1917" w:rsidRDefault="004F1194" w:rsidP="009F2A5F">
            <w:pPr>
              <w:jc w:val="center"/>
              <w:rPr>
                <w:lang w:val="es-CO"/>
              </w:rPr>
            </w:pPr>
          </w:p>
        </w:tc>
        <w:tc>
          <w:tcPr>
            <w:tcW w:w="4360" w:type="dxa"/>
          </w:tcPr>
          <w:p w14:paraId="4C185014" w14:textId="77777777" w:rsidR="004F1194" w:rsidRPr="00ED1917" w:rsidRDefault="004F1194" w:rsidP="009F2A5F">
            <w:pPr>
              <w:jc w:val="center"/>
              <w:rPr>
                <w:lang w:val="es-CO"/>
              </w:rPr>
            </w:pPr>
          </w:p>
        </w:tc>
      </w:tr>
      <w:tr w:rsidR="004F1194" w:rsidRPr="00ED1917" w14:paraId="68F36056" w14:textId="77777777" w:rsidTr="009F2A5F">
        <w:trPr>
          <w:jc w:val="center"/>
        </w:trPr>
        <w:tc>
          <w:tcPr>
            <w:tcW w:w="10206" w:type="dxa"/>
            <w:gridSpan w:val="2"/>
          </w:tcPr>
          <w:p w14:paraId="2BBF6787" w14:textId="3D8D735C" w:rsidR="004F1194" w:rsidRPr="00ED1917" w:rsidRDefault="004F1194" w:rsidP="00AE3CA4">
            <w:pPr>
              <w:jc w:val="center"/>
              <w:rPr>
                <w:lang w:val="es-CO"/>
              </w:rPr>
            </w:pPr>
            <w:r w:rsidRPr="00ED1917">
              <w:br w:type="page"/>
            </w:r>
            <w:proofErr w:type="spellStart"/>
            <w:r w:rsidRPr="00ED1917">
              <w:rPr>
                <w:lang w:val="es-CO"/>
              </w:rPr>
              <w:t>Quantil</w:t>
            </w:r>
            <w:proofErr w:type="spellEnd"/>
            <w:r w:rsidRPr="00ED1917">
              <w:rPr>
                <w:lang w:val="es-CO"/>
              </w:rPr>
              <w:t xml:space="preserve"> (intervalos en la Mediana, </w:t>
            </w:r>
            <w:r w:rsidRPr="00ED1917">
              <w:rPr>
                <w:rFonts w:ascii="Cambria" w:hAnsi="Cambria" w:cs="Cambria"/>
                <w:lang w:val="es-CO"/>
              </w:rPr>
              <w:t>½</w:t>
            </w:r>
            <w:r w:rsidRPr="00ED1917">
              <w:rPr>
                <w:lang w:val="es-CO"/>
              </w:rPr>
              <w:t xml:space="preserve"> </w:t>
            </w:r>
            <w:proofErr w:type="gramStart"/>
            <w:r w:rsidRPr="00ED1917">
              <w:rPr>
                <w:lang w:val="es-CO"/>
              </w:rPr>
              <w:t xml:space="preserve">mediana,  </w:t>
            </w:r>
            <w:r w:rsidRPr="00ED1917">
              <w:rPr>
                <w:rFonts w:ascii="Cambria" w:hAnsi="Cambria" w:cs="Cambria"/>
                <w:lang w:val="es-CO"/>
              </w:rPr>
              <w:t>¼</w:t>
            </w:r>
            <w:proofErr w:type="gramEnd"/>
            <w:r w:rsidRPr="00ED1917">
              <w:rPr>
                <w:lang w:val="es-CO"/>
              </w:rPr>
              <w:t xml:space="preserve"> mediana)</w:t>
            </w:r>
            <w:r>
              <w:rPr>
                <w:lang w:val="es-CO"/>
              </w:rPr>
              <w:t xml:space="preserve"> Cada clase tiene o puede tener el mismo número de elementos (Como en las cajas de bigotes en un gráfico estadístico)</w:t>
            </w:r>
          </w:p>
        </w:tc>
      </w:tr>
      <w:tr w:rsidR="004F1194" w:rsidRPr="00ED1917" w14:paraId="319D65A7" w14:textId="77777777" w:rsidTr="009F2A5F">
        <w:trPr>
          <w:jc w:val="center"/>
        </w:trPr>
        <w:tc>
          <w:tcPr>
            <w:tcW w:w="5846" w:type="dxa"/>
          </w:tcPr>
          <w:p w14:paraId="5BC3A938" w14:textId="77777777" w:rsidR="004F1194" w:rsidRPr="00ED1917" w:rsidRDefault="004F1194" w:rsidP="009F2A5F">
            <w:pPr>
              <w:jc w:val="center"/>
              <w:rPr>
                <w:lang w:val="es-CO"/>
              </w:rPr>
            </w:pPr>
            <w:r>
              <w:rPr>
                <w:noProof/>
                <w:lang w:val="es-CO" w:eastAsia="es-CO"/>
              </w:rPr>
              <w:drawing>
                <wp:inline distT="0" distB="0" distL="0" distR="0" wp14:anchorId="5A64BE52" wp14:editId="65E628A7">
                  <wp:extent cx="2880000" cy="2290809"/>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7C3FAB59" w14:textId="77777777" w:rsidR="004F1194" w:rsidRPr="00ED1917" w:rsidRDefault="004F1194" w:rsidP="009F2A5F">
            <w:pPr>
              <w:jc w:val="center"/>
              <w:rPr>
                <w:lang w:val="es-CO"/>
              </w:rPr>
            </w:pPr>
            <w:r>
              <w:rPr>
                <w:noProof/>
                <w:lang w:val="es-CO" w:eastAsia="es-CO"/>
              </w:rPr>
              <w:drawing>
                <wp:inline distT="0" distB="0" distL="0" distR="0" wp14:anchorId="49B278D7" wp14:editId="5ED2B8B4">
                  <wp:extent cx="1639401" cy="21600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639401" cy="2160000"/>
                          </a:xfrm>
                          <a:prstGeom prst="rect">
                            <a:avLst/>
                          </a:prstGeom>
                        </pic:spPr>
                      </pic:pic>
                    </a:graphicData>
                  </a:graphic>
                </wp:inline>
              </w:drawing>
            </w:r>
          </w:p>
        </w:tc>
      </w:tr>
      <w:tr w:rsidR="004F1194" w:rsidRPr="00ED1917" w14:paraId="090EA3D3" w14:textId="77777777" w:rsidTr="009F2A5F">
        <w:trPr>
          <w:jc w:val="center"/>
        </w:trPr>
        <w:tc>
          <w:tcPr>
            <w:tcW w:w="5846" w:type="dxa"/>
          </w:tcPr>
          <w:p w14:paraId="51128E54" w14:textId="263A49EA" w:rsidR="00A43065" w:rsidRPr="00ED1917" w:rsidRDefault="00A43065" w:rsidP="00A43065">
            <w:pPr>
              <w:rPr>
                <w:lang w:val="es-CO"/>
              </w:rPr>
            </w:pPr>
          </w:p>
        </w:tc>
        <w:tc>
          <w:tcPr>
            <w:tcW w:w="4360" w:type="dxa"/>
          </w:tcPr>
          <w:p w14:paraId="4FEB1843" w14:textId="77777777" w:rsidR="004F1194" w:rsidRPr="00ED1917" w:rsidRDefault="004F1194" w:rsidP="009F2A5F">
            <w:pPr>
              <w:jc w:val="center"/>
              <w:rPr>
                <w:lang w:val="es-CO"/>
              </w:rPr>
            </w:pPr>
          </w:p>
        </w:tc>
      </w:tr>
    </w:tbl>
    <w:p w14:paraId="11DA6057" w14:textId="77777777" w:rsidR="00AE3CA4" w:rsidRDefault="00AE3CA4">
      <w:r>
        <w:br w:type="page"/>
      </w:r>
    </w:p>
    <w:tbl>
      <w:tblPr>
        <w:tblStyle w:val="TableGrid"/>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gridCol w:w="4360"/>
      </w:tblGrid>
      <w:tr w:rsidR="004F1194" w:rsidRPr="00ED1917" w14:paraId="1FCC2D2F" w14:textId="77777777" w:rsidTr="009F2A5F">
        <w:trPr>
          <w:jc w:val="center"/>
        </w:trPr>
        <w:tc>
          <w:tcPr>
            <w:tcW w:w="10206" w:type="dxa"/>
            <w:gridSpan w:val="2"/>
          </w:tcPr>
          <w:p w14:paraId="11AF9532" w14:textId="783484DF" w:rsidR="004F1194" w:rsidRDefault="004F1194" w:rsidP="009F2A5F">
            <w:pPr>
              <w:jc w:val="center"/>
              <w:rPr>
                <w:lang w:val="es-CO"/>
              </w:rPr>
            </w:pPr>
            <w:r w:rsidRPr="00ED1917">
              <w:rPr>
                <w:lang w:val="es-CO"/>
              </w:rPr>
              <w:lastRenderedPageBreak/>
              <w:t>Rangos naturales</w:t>
            </w:r>
            <w:r>
              <w:rPr>
                <w:lang w:val="es-CO"/>
              </w:rPr>
              <w:t xml:space="preserve"> (</w:t>
            </w:r>
            <w:proofErr w:type="spellStart"/>
            <w:r>
              <w:rPr>
                <w:lang w:val="es-CO"/>
              </w:rPr>
              <w:t>Jenks</w:t>
            </w:r>
            <w:proofErr w:type="spellEnd"/>
            <w:r>
              <w:rPr>
                <w:lang w:val="es-CO"/>
              </w:rPr>
              <w:t xml:space="preserve">): La varianza dentro de cada clase es mínima, </w:t>
            </w:r>
          </w:p>
          <w:p w14:paraId="17FB53D7" w14:textId="77777777" w:rsidR="004F1194" w:rsidRPr="00ED1917" w:rsidRDefault="004F1194" w:rsidP="009F2A5F">
            <w:pPr>
              <w:jc w:val="center"/>
              <w:rPr>
                <w:lang w:val="es-CO"/>
              </w:rPr>
            </w:pPr>
            <w:r>
              <w:rPr>
                <w:lang w:val="es-CO"/>
              </w:rPr>
              <w:t>mientras que la varianza entre clases es máxima.</w:t>
            </w:r>
          </w:p>
        </w:tc>
      </w:tr>
      <w:tr w:rsidR="004F1194" w:rsidRPr="00ED1917" w14:paraId="4350387E" w14:textId="77777777" w:rsidTr="009F2A5F">
        <w:trPr>
          <w:jc w:val="center"/>
        </w:trPr>
        <w:tc>
          <w:tcPr>
            <w:tcW w:w="5846" w:type="dxa"/>
          </w:tcPr>
          <w:p w14:paraId="76EE21E3" w14:textId="77777777" w:rsidR="004F1194" w:rsidRPr="00ED1917" w:rsidRDefault="004F1194" w:rsidP="009F2A5F">
            <w:pPr>
              <w:jc w:val="center"/>
              <w:rPr>
                <w:lang w:val="es-CO"/>
              </w:rPr>
            </w:pPr>
            <w:r>
              <w:rPr>
                <w:noProof/>
                <w:lang w:val="es-CO" w:eastAsia="es-CO"/>
              </w:rPr>
              <w:drawing>
                <wp:inline distT="0" distB="0" distL="0" distR="0" wp14:anchorId="5504C11C" wp14:editId="32712258">
                  <wp:extent cx="2880000" cy="2290809"/>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BEBA8EAE-BF5A-486C-A8C5-ECC9F3942E4B}">
                                <a14:imgProps xmlns:a14="http://schemas.microsoft.com/office/drawing/2010/main">
                                  <a14:imgLayer r:embed="rId160">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2896FC0D" w14:textId="77777777" w:rsidR="004F1194" w:rsidRPr="00ED1917" w:rsidRDefault="004F1194" w:rsidP="009F2A5F">
            <w:pPr>
              <w:jc w:val="center"/>
              <w:rPr>
                <w:lang w:val="es-CO"/>
              </w:rPr>
            </w:pPr>
            <w:r>
              <w:rPr>
                <w:noProof/>
                <w:lang w:val="es-CO" w:eastAsia="es-CO"/>
              </w:rPr>
              <w:drawing>
                <wp:inline distT="0" distB="0" distL="0" distR="0" wp14:anchorId="393F5546" wp14:editId="4DB726F6">
                  <wp:extent cx="1584871" cy="21600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584871" cy="2160000"/>
                          </a:xfrm>
                          <a:prstGeom prst="rect">
                            <a:avLst/>
                          </a:prstGeom>
                        </pic:spPr>
                      </pic:pic>
                    </a:graphicData>
                  </a:graphic>
                </wp:inline>
              </w:drawing>
            </w:r>
          </w:p>
        </w:tc>
      </w:tr>
      <w:tr w:rsidR="004F1194" w:rsidRPr="00ED1917" w14:paraId="27095FB5" w14:textId="77777777" w:rsidTr="009F2A5F">
        <w:trPr>
          <w:jc w:val="center"/>
        </w:trPr>
        <w:tc>
          <w:tcPr>
            <w:tcW w:w="5846" w:type="dxa"/>
          </w:tcPr>
          <w:p w14:paraId="77941555" w14:textId="77777777" w:rsidR="004F1194" w:rsidRPr="00ED1917" w:rsidRDefault="004F1194" w:rsidP="009F2A5F">
            <w:pPr>
              <w:jc w:val="center"/>
              <w:rPr>
                <w:lang w:val="es-CO"/>
              </w:rPr>
            </w:pPr>
            <w:r w:rsidRPr="00ED1917">
              <w:br w:type="page"/>
            </w:r>
          </w:p>
        </w:tc>
        <w:tc>
          <w:tcPr>
            <w:tcW w:w="4360" w:type="dxa"/>
          </w:tcPr>
          <w:p w14:paraId="07035CBC" w14:textId="77777777" w:rsidR="004F1194" w:rsidRPr="00ED1917" w:rsidRDefault="004F1194" w:rsidP="009F2A5F">
            <w:pPr>
              <w:jc w:val="center"/>
              <w:rPr>
                <w:lang w:val="es-CO"/>
              </w:rPr>
            </w:pPr>
          </w:p>
        </w:tc>
      </w:tr>
      <w:tr w:rsidR="004F1194" w:rsidRPr="00ED1917" w14:paraId="54F64040" w14:textId="77777777" w:rsidTr="009F2A5F">
        <w:trPr>
          <w:jc w:val="center"/>
        </w:trPr>
        <w:tc>
          <w:tcPr>
            <w:tcW w:w="10206" w:type="dxa"/>
            <w:gridSpan w:val="2"/>
          </w:tcPr>
          <w:p w14:paraId="2DA95A34" w14:textId="77777777" w:rsidR="004F1194" w:rsidRPr="00ED1917" w:rsidRDefault="004F1194" w:rsidP="009F2A5F">
            <w:pPr>
              <w:jc w:val="center"/>
              <w:rPr>
                <w:lang w:val="es-CO"/>
              </w:rPr>
            </w:pPr>
            <w:r w:rsidRPr="00ED1917">
              <w:rPr>
                <w:lang w:val="es-CO"/>
              </w:rPr>
              <w:t>Intervalo geométrico</w:t>
            </w:r>
            <w:r>
              <w:rPr>
                <w:lang w:val="es-CO"/>
              </w:rPr>
              <w:t>: Es un método de equilibrio entre intervalo de igualdad, cortes naturales y cuantiles.</w:t>
            </w:r>
          </w:p>
        </w:tc>
      </w:tr>
      <w:tr w:rsidR="004F1194" w:rsidRPr="00ED1917" w14:paraId="5572086C" w14:textId="77777777" w:rsidTr="009F2A5F">
        <w:trPr>
          <w:jc w:val="center"/>
        </w:trPr>
        <w:tc>
          <w:tcPr>
            <w:tcW w:w="5846" w:type="dxa"/>
          </w:tcPr>
          <w:p w14:paraId="060BBC68" w14:textId="77777777" w:rsidR="004F1194" w:rsidRPr="00ED1917" w:rsidRDefault="004F1194" w:rsidP="009F2A5F">
            <w:pPr>
              <w:jc w:val="center"/>
              <w:rPr>
                <w:lang w:val="es-CO"/>
              </w:rPr>
            </w:pPr>
            <w:r>
              <w:rPr>
                <w:noProof/>
                <w:lang w:val="es-CO" w:eastAsia="es-CO"/>
              </w:rPr>
              <w:drawing>
                <wp:inline distT="0" distB="0" distL="0" distR="0" wp14:anchorId="065E7E9E" wp14:editId="722C1F4E">
                  <wp:extent cx="2880000" cy="2290809"/>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BEBA8EAE-BF5A-486C-A8C5-ECC9F3942E4B}">
                                <a14:imgProps xmlns:a14="http://schemas.microsoft.com/office/drawing/2010/main">
                                  <a14:imgLayer r:embed="rId163">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0B479D81" w14:textId="77777777" w:rsidR="004F1194" w:rsidRPr="00ED1917" w:rsidRDefault="004F1194" w:rsidP="009F2A5F">
            <w:pPr>
              <w:jc w:val="center"/>
              <w:rPr>
                <w:lang w:val="es-CO"/>
              </w:rPr>
            </w:pPr>
            <w:r>
              <w:rPr>
                <w:noProof/>
                <w:lang w:val="es-CO" w:eastAsia="es-CO"/>
              </w:rPr>
              <w:drawing>
                <wp:inline distT="0" distB="0" distL="0" distR="0" wp14:anchorId="21B9DE1C" wp14:editId="728AABDD">
                  <wp:extent cx="1587200" cy="21600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587200" cy="2160000"/>
                          </a:xfrm>
                          <a:prstGeom prst="rect">
                            <a:avLst/>
                          </a:prstGeom>
                        </pic:spPr>
                      </pic:pic>
                    </a:graphicData>
                  </a:graphic>
                </wp:inline>
              </w:drawing>
            </w:r>
          </w:p>
        </w:tc>
      </w:tr>
    </w:tbl>
    <w:p w14:paraId="2E6D48AD" w14:textId="3B7E96D5" w:rsidR="00CA7DF0" w:rsidRDefault="00CA7DF0"/>
    <w:tbl>
      <w:tblPr>
        <w:tblStyle w:val="TableGrid"/>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6"/>
        <w:gridCol w:w="4360"/>
      </w:tblGrid>
      <w:tr w:rsidR="004F1194" w:rsidRPr="00ED1917" w14:paraId="752F422B" w14:textId="77777777" w:rsidTr="009F2A5F">
        <w:trPr>
          <w:jc w:val="center"/>
        </w:trPr>
        <w:tc>
          <w:tcPr>
            <w:tcW w:w="5846" w:type="dxa"/>
          </w:tcPr>
          <w:p w14:paraId="12B9F7AC" w14:textId="46C92A6C" w:rsidR="004F1194" w:rsidRPr="00ED1917" w:rsidRDefault="004F1194" w:rsidP="009F2A5F">
            <w:pPr>
              <w:jc w:val="center"/>
              <w:rPr>
                <w:lang w:val="es-CO"/>
              </w:rPr>
            </w:pPr>
          </w:p>
        </w:tc>
        <w:tc>
          <w:tcPr>
            <w:tcW w:w="4360" w:type="dxa"/>
          </w:tcPr>
          <w:p w14:paraId="035F2C33" w14:textId="77777777" w:rsidR="004F1194" w:rsidRPr="00ED1917" w:rsidRDefault="004F1194" w:rsidP="009F2A5F">
            <w:pPr>
              <w:jc w:val="center"/>
              <w:rPr>
                <w:lang w:val="es-CO"/>
              </w:rPr>
            </w:pPr>
          </w:p>
        </w:tc>
      </w:tr>
      <w:tr w:rsidR="004F1194" w:rsidRPr="00ED1917" w14:paraId="754ACCAE" w14:textId="77777777" w:rsidTr="009F2A5F">
        <w:trPr>
          <w:jc w:val="center"/>
        </w:trPr>
        <w:tc>
          <w:tcPr>
            <w:tcW w:w="10206" w:type="dxa"/>
            <w:gridSpan w:val="2"/>
          </w:tcPr>
          <w:p w14:paraId="310A5AD1" w14:textId="77777777" w:rsidR="004F1194" w:rsidRPr="00ED1917" w:rsidRDefault="004F1194" w:rsidP="009F2A5F">
            <w:pPr>
              <w:jc w:val="center"/>
              <w:rPr>
                <w:lang w:val="es-CO"/>
              </w:rPr>
            </w:pPr>
            <w:r w:rsidRPr="00ED1917">
              <w:rPr>
                <w:lang w:val="es-CO"/>
              </w:rPr>
              <w:t>Desviación Típica</w:t>
            </w:r>
            <w:r>
              <w:rPr>
                <w:lang w:val="es-CO"/>
              </w:rPr>
              <w:t>: Las clases son definidas dependiendo de la desviación estándar de los valores discretos.</w:t>
            </w:r>
          </w:p>
        </w:tc>
      </w:tr>
      <w:tr w:rsidR="004F1194" w:rsidRPr="00ED1917" w14:paraId="267F01F1" w14:textId="77777777" w:rsidTr="009F2A5F">
        <w:trPr>
          <w:jc w:val="center"/>
        </w:trPr>
        <w:tc>
          <w:tcPr>
            <w:tcW w:w="5846" w:type="dxa"/>
          </w:tcPr>
          <w:p w14:paraId="519B175C" w14:textId="77777777" w:rsidR="004F1194" w:rsidRPr="00ED1917" w:rsidRDefault="004F1194" w:rsidP="009F2A5F">
            <w:pPr>
              <w:jc w:val="center"/>
              <w:rPr>
                <w:lang w:val="es-CO"/>
              </w:rPr>
            </w:pPr>
            <w:r>
              <w:rPr>
                <w:noProof/>
                <w:lang w:val="es-CO" w:eastAsia="es-CO"/>
              </w:rPr>
              <w:drawing>
                <wp:inline distT="0" distB="0" distL="0" distR="0" wp14:anchorId="4CF0395E" wp14:editId="36D59D32">
                  <wp:extent cx="2880000" cy="2290809"/>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saturation sat="0"/>
                                    </a14:imgEffect>
                                  </a14:imgLayer>
                                </a14:imgProps>
                              </a:ext>
                            </a:extLst>
                          </a:blip>
                          <a:stretch>
                            <a:fillRect/>
                          </a:stretch>
                        </pic:blipFill>
                        <pic:spPr>
                          <a:xfrm>
                            <a:off x="0" y="0"/>
                            <a:ext cx="2880000" cy="2290809"/>
                          </a:xfrm>
                          <a:prstGeom prst="rect">
                            <a:avLst/>
                          </a:prstGeom>
                        </pic:spPr>
                      </pic:pic>
                    </a:graphicData>
                  </a:graphic>
                </wp:inline>
              </w:drawing>
            </w:r>
          </w:p>
        </w:tc>
        <w:tc>
          <w:tcPr>
            <w:tcW w:w="4360" w:type="dxa"/>
          </w:tcPr>
          <w:p w14:paraId="45DC10D8" w14:textId="77777777" w:rsidR="004F1194" w:rsidRPr="00ED1917" w:rsidRDefault="004F1194" w:rsidP="009F2A5F">
            <w:pPr>
              <w:jc w:val="center"/>
              <w:rPr>
                <w:lang w:val="es-CO"/>
              </w:rPr>
            </w:pPr>
            <w:r>
              <w:rPr>
                <w:noProof/>
                <w:lang w:val="es-CO" w:eastAsia="es-CO"/>
              </w:rPr>
              <w:drawing>
                <wp:inline distT="0" distB="0" distL="0" distR="0" wp14:anchorId="3BFC5D08" wp14:editId="5B89DBE3">
                  <wp:extent cx="1573254" cy="21600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BEBA8EAE-BF5A-486C-A8C5-ECC9F3942E4B}">
                                <a14:imgProps xmlns:a14="http://schemas.microsoft.com/office/drawing/2010/main">
                                  <a14:imgLayer r:embed="rId168">
                                    <a14:imgEffect>
                                      <a14:saturation sat="0"/>
                                    </a14:imgEffect>
                                  </a14:imgLayer>
                                </a14:imgProps>
                              </a:ext>
                            </a:extLst>
                          </a:blip>
                          <a:stretch>
                            <a:fillRect/>
                          </a:stretch>
                        </pic:blipFill>
                        <pic:spPr>
                          <a:xfrm>
                            <a:off x="0" y="0"/>
                            <a:ext cx="1573254" cy="2160000"/>
                          </a:xfrm>
                          <a:prstGeom prst="rect">
                            <a:avLst/>
                          </a:prstGeom>
                        </pic:spPr>
                      </pic:pic>
                    </a:graphicData>
                  </a:graphic>
                </wp:inline>
              </w:drawing>
            </w:r>
          </w:p>
        </w:tc>
      </w:tr>
    </w:tbl>
    <w:p w14:paraId="717A3B5C" w14:textId="77777777" w:rsidR="004F1194" w:rsidRPr="00ED1917" w:rsidRDefault="004F1194" w:rsidP="004F1194">
      <w:pPr>
        <w:rPr>
          <w:lang w:val="es-CO"/>
        </w:rPr>
      </w:pPr>
    </w:p>
    <w:p w14:paraId="49EC7BE8" w14:textId="0AFDE636" w:rsidR="00C83BD1" w:rsidRDefault="00C83BD1">
      <w:pPr>
        <w:jc w:val="left"/>
        <w:rPr>
          <w:lang w:val="es-CO"/>
        </w:rPr>
      </w:pPr>
      <w:r>
        <w:rPr>
          <w:lang w:val="es-CO"/>
        </w:rPr>
        <w:br w:type="page"/>
      </w:r>
    </w:p>
    <w:p w14:paraId="105A5DE8" w14:textId="675F519A" w:rsidR="004F1194" w:rsidRPr="004F2CB6" w:rsidRDefault="000527B3" w:rsidP="00A43065">
      <w:pPr>
        <w:pStyle w:val="Heading1"/>
      </w:pPr>
      <w:bookmarkStart w:id="31" w:name="_Toc55409069"/>
      <w:r w:rsidRPr="00ED1917">
        <w:lastRenderedPageBreak/>
        <w:t>3. Manipulación gráfica</w:t>
      </w:r>
      <w:bookmarkEnd w:id="31"/>
    </w:p>
    <w:p w14:paraId="1878B40A" w14:textId="77777777" w:rsidR="00A43065" w:rsidRDefault="00A43065" w:rsidP="004F1194">
      <w:pPr>
        <w:pStyle w:val="Heading3"/>
        <w:rPr>
          <w:color w:val="595959" w:themeColor="text1" w:themeTint="A6"/>
          <w:lang w:val="es-CO"/>
        </w:rPr>
      </w:pPr>
    </w:p>
    <w:p w14:paraId="75D152F6" w14:textId="4B5FEA8F" w:rsidR="004F1194" w:rsidRPr="00ED1917" w:rsidRDefault="00092F36" w:rsidP="00A43065">
      <w:pPr>
        <w:pStyle w:val="Heading2"/>
      </w:pPr>
      <w:bookmarkStart w:id="32" w:name="_Toc55409070"/>
      <w:r>
        <w:t xml:space="preserve">3.1. </w:t>
      </w:r>
      <w:r w:rsidR="004F1194" w:rsidRPr="00ED1917">
        <w:t>Propiedades de símbolos</w:t>
      </w:r>
      <w:bookmarkEnd w:id="32"/>
    </w:p>
    <w:p w14:paraId="7A68A4B8" w14:textId="77777777" w:rsidR="004F1194" w:rsidRPr="00ED1917" w:rsidRDefault="004F1194" w:rsidP="004F1194">
      <w:pPr>
        <w:rPr>
          <w:lang w:val="es-CO"/>
        </w:rPr>
      </w:pPr>
    </w:p>
    <w:p w14:paraId="1B8422B4" w14:textId="77777777" w:rsidR="004F1194" w:rsidRPr="00ED1917" w:rsidRDefault="004F1194" w:rsidP="00C22CAA">
      <w:pPr>
        <w:pStyle w:val="ListParagraph"/>
        <w:numPr>
          <w:ilvl w:val="0"/>
          <w:numId w:val="2"/>
        </w:numPr>
        <w:rPr>
          <w:lang w:val="es-CO"/>
        </w:rPr>
      </w:pPr>
      <w:r w:rsidRPr="00ED1917">
        <w:rPr>
          <w:lang w:val="es-CO"/>
        </w:rPr>
        <w:t xml:space="preserve">Utilizando la capa de </w:t>
      </w:r>
      <w:r>
        <w:rPr>
          <w:lang w:val="es-CO"/>
        </w:rPr>
        <w:t>E</w:t>
      </w:r>
      <w:r w:rsidRPr="00ED1917">
        <w:rPr>
          <w:lang w:val="es-CO"/>
        </w:rPr>
        <w:t xml:space="preserve">staciones, simbolice por categorías de valor único, y distinga con otro símbolo las localizadas en </w:t>
      </w:r>
      <w:r>
        <w:rPr>
          <w:lang w:val="es-CO"/>
        </w:rPr>
        <w:t>el Departamento de Cundinamarca</w:t>
      </w:r>
      <w:r w:rsidRPr="00ED1917">
        <w:rPr>
          <w:lang w:val="es-CO"/>
        </w:rPr>
        <w:t>.</w:t>
      </w:r>
    </w:p>
    <w:p w14:paraId="3734109C" w14:textId="3DFFF55A" w:rsidR="004F1194" w:rsidRPr="00ED1917" w:rsidRDefault="004F1194" w:rsidP="00C22CAA">
      <w:pPr>
        <w:pStyle w:val="ListParagraph"/>
        <w:numPr>
          <w:ilvl w:val="0"/>
          <w:numId w:val="2"/>
        </w:numPr>
        <w:rPr>
          <w:lang w:val="es-CO"/>
        </w:rPr>
      </w:pPr>
      <w:r w:rsidRPr="00ED1917">
        <w:rPr>
          <w:lang w:val="es-CO"/>
        </w:rPr>
        <w:t xml:space="preserve">Realice el mismo procedimiento usando la capa de </w:t>
      </w:r>
      <w:r>
        <w:rPr>
          <w:lang w:val="es-CO"/>
        </w:rPr>
        <w:t>Departamentos incluyendo un relleno resaltado para Cundinamarca y sin borde para todos los departamentos</w:t>
      </w:r>
      <w:r w:rsidRPr="00ED1917">
        <w:rPr>
          <w:lang w:val="es-CO"/>
        </w:rPr>
        <w:t xml:space="preserve">. </w:t>
      </w:r>
      <w:r w:rsidRPr="00ED1917">
        <w:rPr>
          <w:i/>
          <w:shd w:val="clear" w:color="auto" w:fill="FFFFFF"/>
        </w:rPr>
        <w:t>(</w:t>
      </w:r>
      <w:r>
        <w:rPr>
          <w:i/>
          <w:shd w:val="clear" w:color="auto" w:fill="FFFFFF"/>
        </w:rPr>
        <w:t>En QGIS</w:t>
      </w:r>
      <w:r w:rsidR="00241107">
        <w:rPr>
          <w:i/>
          <w:shd w:val="clear" w:color="auto" w:fill="FFFFFF"/>
        </w:rPr>
        <w:t xml:space="preserve"> 2.x</w:t>
      </w:r>
      <w:r w:rsidRPr="00ED1917">
        <w:rPr>
          <w:i/>
          <w:shd w:val="clear" w:color="auto" w:fill="FFFFFF"/>
        </w:rPr>
        <w:t xml:space="preserve"> podrá realizar esta visualización categorizando manualmente los elementos que cumplen estas condiciones y para los demás elementos deberá cargar nuevamente la capa aplicando el estilo de símbolo único)</w:t>
      </w:r>
    </w:p>
    <w:p w14:paraId="636DF382" w14:textId="77777777" w:rsidR="004F1194" w:rsidRPr="00ED1917" w:rsidRDefault="004F1194" w:rsidP="004F1194">
      <w:pPr>
        <w:rPr>
          <w:lang w:val="es-CO"/>
        </w:rPr>
      </w:pPr>
    </w:p>
    <w:p w14:paraId="0C239CF8" w14:textId="77777777" w:rsidR="004F1194" w:rsidRPr="00ED1917" w:rsidRDefault="004F1194" w:rsidP="004F1194">
      <w:pPr>
        <w:jc w:val="center"/>
        <w:rPr>
          <w:lang w:val="es-CO"/>
        </w:rPr>
      </w:pPr>
    </w:p>
    <w:p w14:paraId="4D49884C" w14:textId="77777777" w:rsidR="004F1194" w:rsidRPr="00ED1917" w:rsidRDefault="004F1194" w:rsidP="004F1194">
      <w:pPr>
        <w:jc w:val="center"/>
        <w:rPr>
          <w:lang w:val="es-CO"/>
        </w:rPr>
      </w:pPr>
      <w:r>
        <w:rPr>
          <w:noProof/>
          <w:lang w:val="es-CO" w:eastAsia="es-CO"/>
        </w:rPr>
        <w:drawing>
          <wp:inline distT="0" distB="0" distL="0" distR="0" wp14:anchorId="52C58774" wp14:editId="7EEA4DDF">
            <wp:extent cx="3620729" cy="28800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BEBA8EAE-BF5A-486C-A8C5-ECC9F3942E4B}">
                          <a14:imgProps xmlns:a14="http://schemas.microsoft.com/office/drawing/2010/main">
                            <a14:imgLayer r:embed="rId170">
                              <a14:imgEffect>
                                <a14:saturation sat="0"/>
                              </a14:imgEffect>
                            </a14:imgLayer>
                          </a14:imgProps>
                        </a:ext>
                      </a:extLst>
                    </a:blip>
                    <a:stretch>
                      <a:fillRect/>
                    </a:stretch>
                  </pic:blipFill>
                  <pic:spPr>
                    <a:xfrm>
                      <a:off x="0" y="0"/>
                      <a:ext cx="3620729" cy="2880000"/>
                    </a:xfrm>
                    <a:prstGeom prst="rect">
                      <a:avLst/>
                    </a:prstGeom>
                  </pic:spPr>
                </pic:pic>
              </a:graphicData>
            </a:graphic>
          </wp:inline>
        </w:drawing>
      </w:r>
      <w:r>
        <w:rPr>
          <w:lang w:val="es-CO"/>
        </w:rPr>
        <w:t xml:space="preserve"> </w:t>
      </w:r>
      <w:r>
        <w:rPr>
          <w:noProof/>
          <w:lang w:val="es-CO" w:eastAsia="es-CO"/>
        </w:rPr>
        <w:drawing>
          <wp:inline distT="0" distB="0" distL="0" distR="0" wp14:anchorId="7DBA50F4" wp14:editId="6FC0A509">
            <wp:extent cx="2120597" cy="28800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20597" cy="2880000"/>
                    </a:xfrm>
                    <a:prstGeom prst="rect">
                      <a:avLst/>
                    </a:prstGeom>
                  </pic:spPr>
                </pic:pic>
              </a:graphicData>
            </a:graphic>
          </wp:inline>
        </w:drawing>
      </w:r>
    </w:p>
    <w:p w14:paraId="18FE99EA" w14:textId="77777777" w:rsidR="004F1194" w:rsidRDefault="004F1194" w:rsidP="004F1194">
      <w:pPr>
        <w:jc w:val="center"/>
        <w:rPr>
          <w:lang w:val="es-CO"/>
        </w:rPr>
      </w:pPr>
    </w:p>
    <w:p w14:paraId="7A63525D" w14:textId="77777777" w:rsidR="004F1194" w:rsidRDefault="004F1194" w:rsidP="004F1194">
      <w:pPr>
        <w:jc w:val="center"/>
        <w:rPr>
          <w:lang w:val="es-CO"/>
        </w:rPr>
      </w:pPr>
      <w:r>
        <w:rPr>
          <w:noProof/>
          <w:lang w:val="es-CO" w:eastAsia="es-CO"/>
        </w:rPr>
        <w:drawing>
          <wp:inline distT="0" distB="0" distL="0" distR="0" wp14:anchorId="4C8848F9" wp14:editId="2364584B">
            <wp:extent cx="3620729" cy="28800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BEBA8EAE-BF5A-486C-A8C5-ECC9F3942E4B}">
                          <a14:imgProps xmlns:a14="http://schemas.microsoft.com/office/drawing/2010/main">
                            <a14:imgLayer r:embed="rId173">
                              <a14:imgEffect>
                                <a14:saturation sat="0"/>
                              </a14:imgEffect>
                            </a14:imgLayer>
                          </a14:imgProps>
                        </a:ext>
                      </a:extLst>
                    </a:blip>
                    <a:stretch>
                      <a:fillRect/>
                    </a:stretch>
                  </pic:blipFill>
                  <pic:spPr>
                    <a:xfrm>
                      <a:off x="0" y="0"/>
                      <a:ext cx="3620729" cy="2880000"/>
                    </a:xfrm>
                    <a:prstGeom prst="rect">
                      <a:avLst/>
                    </a:prstGeom>
                  </pic:spPr>
                </pic:pic>
              </a:graphicData>
            </a:graphic>
          </wp:inline>
        </w:drawing>
      </w:r>
      <w:r>
        <w:rPr>
          <w:lang w:val="es-CO"/>
        </w:rPr>
        <w:t xml:space="preserve"> </w:t>
      </w:r>
      <w:r>
        <w:rPr>
          <w:noProof/>
          <w:lang w:val="es-CO" w:eastAsia="es-CO"/>
        </w:rPr>
        <w:drawing>
          <wp:inline distT="0" distB="0" distL="0" distR="0" wp14:anchorId="5B9BF4EF" wp14:editId="09105DCD">
            <wp:extent cx="2100895" cy="28800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3533"/>
                    <a:stretch/>
                  </pic:blipFill>
                  <pic:spPr bwMode="auto">
                    <a:xfrm>
                      <a:off x="0" y="0"/>
                      <a:ext cx="2100895" cy="2880000"/>
                    </a:xfrm>
                    <a:prstGeom prst="rect">
                      <a:avLst/>
                    </a:prstGeom>
                    <a:ln>
                      <a:noFill/>
                    </a:ln>
                    <a:extLst>
                      <a:ext uri="{53640926-AAD7-44D8-BBD7-CCE9431645EC}">
                        <a14:shadowObscured xmlns:a14="http://schemas.microsoft.com/office/drawing/2010/main"/>
                      </a:ext>
                    </a:extLst>
                  </pic:spPr>
                </pic:pic>
              </a:graphicData>
            </a:graphic>
          </wp:inline>
        </w:drawing>
      </w:r>
    </w:p>
    <w:p w14:paraId="4F5BA801" w14:textId="42B75707" w:rsidR="00C83BD1" w:rsidRDefault="00C83BD1">
      <w:pPr>
        <w:jc w:val="left"/>
        <w:rPr>
          <w:lang w:val="es-CO"/>
        </w:rPr>
      </w:pPr>
      <w:r>
        <w:rPr>
          <w:lang w:val="es-CO"/>
        </w:rPr>
        <w:br w:type="page"/>
      </w:r>
    </w:p>
    <w:p w14:paraId="0A490FB3" w14:textId="59EEAE37" w:rsidR="004F1194" w:rsidRPr="00ED1917" w:rsidRDefault="00092F36" w:rsidP="00A43065">
      <w:pPr>
        <w:pStyle w:val="Heading2"/>
      </w:pPr>
      <w:bookmarkStart w:id="33" w:name="_Toc55409071"/>
      <w:r>
        <w:lastRenderedPageBreak/>
        <w:t xml:space="preserve">3.2. </w:t>
      </w:r>
      <w:r w:rsidR="004F1194" w:rsidRPr="00ED1917">
        <w:t>Manejo avanzado de rótulos</w:t>
      </w:r>
      <w:r w:rsidR="000D2C1E">
        <w:t xml:space="preserve"> [v]</w:t>
      </w:r>
      <w:bookmarkEnd w:id="33"/>
    </w:p>
    <w:p w14:paraId="24EEED2F" w14:textId="0ADC4A12" w:rsidR="000D2C1E" w:rsidRPr="003C52E5" w:rsidRDefault="000D2C1E" w:rsidP="000D2C1E">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r w:rsidRPr="000D2C1E">
        <w:rPr>
          <w:sz w:val="16"/>
          <w:szCs w:val="16"/>
          <w:lang w:val="es-ES_tradnl"/>
        </w:rPr>
        <w:t>https://pruebacorreoescuelaingeduco.sharepoint.com/sites/TSIG626/SitePages/TSIG0030.aspx</w:t>
      </w:r>
    </w:p>
    <w:p w14:paraId="417466B9" w14:textId="77777777" w:rsidR="000D2C1E" w:rsidRPr="00ED1917" w:rsidRDefault="000D2C1E" w:rsidP="004F1194">
      <w:pPr>
        <w:rPr>
          <w:lang w:val="es-CO"/>
        </w:rPr>
      </w:pPr>
    </w:p>
    <w:p w14:paraId="0A87BEC6" w14:textId="77777777" w:rsidR="004F1194" w:rsidRPr="000B678D" w:rsidRDefault="004F1194" w:rsidP="00C22CAA">
      <w:pPr>
        <w:pStyle w:val="ListParagraph"/>
        <w:numPr>
          <w:ilvl w:val="0"/>
          <w:numId w:val="2"/>
        </w:numPr>
        <w:rPr>
          <w:lang w:val="es-CO"/>
        </w:rPr>
      </w:pPr>
      <w:r w:rsidRPr="000B678D">
        <w:rPr>
          <w:lang w:val="es-CO"/>
        </w:rPr>
        <w:t>Crear un rótulo para las estaciones de Evaporación que muestre su nombre y en un segundo renglón el valor de las sumatoria de las evaporaciones de enero, julio y diciembre. Mostrar el rótulo únicamente para las estaciones cuya evaporación total anual fue igual o superior a 1500mm. Utilice "</w:t>
      </w:r>
      <w:proofErr w:type="spellStart"/>
      <w:r w:rsidRPr="000B678D">
        <w:rPr>
          <w:lang w:val="es-CO"/>
        </w:rPr>
        <w:t>TotalAnno</w:t>
      </w:r>
      <w:proofErr w:type="spellEnd"/>
      <w:r w:rsidRPr="000B678D">
        <w:rPr>
          <w:lang w:val="es-CO"/>
        </w:rPr>
        <w:t xml:space="preserve">" &gt;=1500 para el SQL </w:t>
      </w:r>
      <w:proofErr w:type="spellStart"/>
      <w:r w:rsidRPr="000B678D">
        <w:rPr>
          <w:lang w:val="es-CO"/>
        </w:rPr>
        <w:t>query</w:t>
      </w:r>
      <w:proofErr w:type="spellEnd"/>
      <w:r>
        <w:rPr>
          <w:lang w:val="es-CO"/>
        </w:rPr>
        <w:t xml:space="preserve"> de filtrado y</w:t>
      </w:r>
      <w:r w:rsidRPr="000B678D">
        <w:rPr>
          <w:lang w:val="es-CO"/>
        </w:rPr>
        <w:t xml:space="preserve"> [ESTACION] &amp;</w:t>
      </w:r>
      <w:proofErr w:type="spellStart"/>
      <w:r w:rsidRPr="000B678D">
        <w:rPr>
          <w:lang w:val="es-CO"/>
        </w:rPr>
        <w:t>VbNewLine</w:t>
      </w:r>
      <w:proofErr w:type="spellEnd"/>
      <w:r w:rsidRPr="000B678D">
        <w:rPr>
          <w:lang w:val="es-CO"/>
        </w:rPr>
        <w:t>&amp; "</w:t>
      </w:r>
      <w:r>
        <w:rPr>
          <w:lang w:val="es-CO"/>
        </w:rPr>
        <w:t>E</w:t>
      </w:r>
      <w:r w:rsidRPr="000B678D">
        <w:rPr>
          <w:lang w:val="es-CO"/>
        </w:rPr>
        <w:t xml:space="preserve">: " &amp; </w:t>
      </w:r>
      <w:proofErr w:type="gramStart"/>
      <w:r w:rsidRPr="000B678D">
        <w:rPr>
          <w:lang w:val="es-CO"/>
        </w:rPr>
        <w:t>Round( [</w:t>
      </w:r>
      <w:proofErr w:type="spellStart"/>
      <w:proofErr w:type="gramEnd"/>
      <w:r w:rsidRPr="000B678D">
        <w:rPr>
          <w:lang w:val="es-CO"/>
        </w:rPr>
        <w:t>vEne</w:t>
      </w:r>
      <w:proofErr w:type="spellEnd"/>
      <w:r w:rsidRPr="000B678D">
        <w:rPr>
          <w:lang w:val="es-CO"/>
        </w:rPr>
        <w:t>]/1 + [</w:t>
      </w:r>
      <w:proofErr w:type="spellStart"/>
      <w:r w:rsidRPr="000B678D">
        <w:rPr>
          <w:lang w:val="es-CO"/>
        </w:rPr>
        <w:t>vJul</w:t>
      </w:r>
      <w:proofErr w:type="spellEnd"/>
      <w:r w:rsidRPr="000B678D">
        <w:rPr>
          <w:lang w:val="es-CO"/>
        </w:rPr>
        <w:t>]/1 + [</w:t>
      </w:r>
      <w:proofErr w:type="spellStart"/>
      <w:r w:rsidRPr="000B678D">
        <w:rPr>
          <w:lang w:val="es-CO"/>
        </w:rPr>
        <w:t>vDic</w:t>
      </w:r>
      <w:proofErr w:type="spellEnd"/>
      <w:r w:rsidRPr="000B678D">
        <w:rPr>
          <w:lang w:val="es-CO"/>
        </w:rPr>
        <w:t>]/1, 0 ) &amp; "mm"</w:t>
      </w:r>
      <w:r>
        <w:rPr>
          <w:lang w:val="es-CO"/>
        </w:rPr>
        <w:t xml:space="preserve"> </w:t>
      </w:r>
      <w:r w:rsidRPr="000B678D">
        <w:rPr>
          <w:lang w:val="es-CO"/>
        </w:rPr>
        <w:t>para la expresión</w:t>
      </w:r>
      <w:r>
        <w:rPr>
          <w:lang w:val="es-CO"/>
        </w:rPr>
        <w:t xml:space="preserve"> de rotulado</w:t>
      </w:r>
      <w:r w:rsidRPr="000B678D">
        <w:rPr>
          <w:lang w:val="es-CO"/>
        </w:rPr>
        <w:t xml:space="preserve">. (Nota: En caso de presentarse error en la sumatoria y que el valor calculado aparezca como la concatenación de los valores de las variables de la evaporación, divida cada término en 1 para revalidar el campo como numérico </w:t>
      </w:r>
      <w:proofErr w:type="spellStart"/>
      <w:r w:rsidRPr="000B678D">
        <w:rPr>
          <w:lang w:val="es-CO"/>
        </w:rPr>
        <w:t>Ej</w:t>
      </w:r>
      <w:proofErr w:type="spellEnd"/>
      <w:r w:rsidRPr="000B678D">
        <w:rPr>
          <w:lang w:val="es-CO"/>
        </w:rPr>
        <w:t>: ([</w:t>
      </w:r>
      <w:proofErr w:type="spellStart"/>
      <w:r w:rsidRPr="000B678D">
        <w:rPr>
          <w:lang w:val="es-CO"/>
        </w:rPr>
        <w:t>vEne</w:t>
      </w:r>
      <w:proofErr w:type="spellEnd"/>
      <w:r w:rsidRPr="000B678D">
        <w:rPr>
          <w:lang w:val="es-CO"/>
        </w:rPr>
        <w:t>]/</w:t>
      </w:r>
      <w:proofErr w:type="gramStart"/>
      <w:r w:rsidRPr="000B678D">
        <w:rPr>
          <w:lang w:val="es-CO"/>
        </w:rPr>
        <w:t>1)+(</w:t>
      </w:r>
      <w:proofErr w:type="gramEnd"/>
      <w:r w:rsidRPr="000B678D">
        <w:rPr>
          <w:lang w:val="es-CO"/>
        </w:rPr>
        <w:t xml:space="preserve"> [</w:t>
      </w:r>
      <w:proofErr w:type="spellStart"/>
      <w:r w:rsidRPr="000B678D">
        <w:rPr>
          <w:lang w:val="es-CO"/>
        </w:rPr>
        <w:t>vJul</w:t>
      </w:r>
      <w:proofErr w:type="spellEnd"/>
      <w:r w:rsidRPr="000B678D">
        <w:rPr>
          <w:lang w:val="es-CO"/>
        </w:rPr>
        <w:t>]/1 )).</w:t>
      </w:r>
      <w:r w:rsidRPr="000B678D">
        <w:rPr>
          <w:noProof/>
          <w:lang w:val="es-CO" w:eastAsia="es-CO"/>
        </w:rPr>
        <w:t xml:space="preserve"> </w:t>
      </w:r>
    </w:p>
    <w:p w14:paraId="14AE58E5" w14:textId="77777777" w:rsidR="004F1194" w:rsidRDefault="004F1194" w:rsidP="004F1194">
      <w:pPr>
        <w:rPr>
          <w:lang w:val="es-CO"/>
        </w:rPr>
      </w:pPr>
    </w:p>
    <w:p w14:paraId="7F950E0C" w14:textId="77777777" w:rsidR="004F1194" w:rsidRDefault="004F1194" w:rsidP="004F1194">
      <w:pPr>
        <w:jc w:val="center"/>
        <w:rPr>
          <w:lang w:val="es-CO"/>
        </w:rPr>
      </w:pPr>
      <w:r>
        <w:rPr>
          <w:noProof/>
          <w:lang w:val="es-CO" w:eastAsia="es-CO"/>
        </w:rPr>
        <w:drawing>
          <wp:inline distT="0" distB="0" distL="0" distR="0" wp14:anchorId="53EB474E" wp14:editId="5B8DA787">
            <wp:extent cx="2588854" cy="3270739"/>
            <wp:effectExtent l="0" t="0" r="2540" b="635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98068" cy="3282380"/>
                    </a:xfrm>
                    <a:prstGeom prst="rect">
                      <a:avLst/>
                    </a:prstGeom>
                  </pic:spPr>
                </pic:pic>
              </a:graphicData>
            </a:graphic>
          </wp:inline>
        </w:drawing>
      </w:r>
      <w:r>
        <w:rPr>
          <w:lang w:val="es-CO"/>
        </w:rPr>
        <w:t xml:space="preserve">  </w:t>
      </w:r>
      <w:r>
        <w:rPr>
          <w:noProof/>
          <w:lang w:val="es-CO" w:eastAsia="es-CO"/>
        </w:rPr>
        <w:drawing>
          <wp:inline distT="0" distB="0" distL="0" distR="0" wp14:anchorId="2948DDE2" wp14:editId="4E38F842">
            <wp:extent cx="2594863" cy="3278331"/>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07302" cy="3294046"/>
                    </a:xfrm>
                    <a:prstGeom prst="rect">
                      <a:avLst/>
                    </a:prstGeom>
                  </pic:spPr>
                </pic:pic>
              </a:graphicData>
            </a:graphic>
          </wp:inline>
        </w:drawing>
      </w:r>
    </w:p>
    <w:p w14:paraId="1448DFCB" w14:textId="77777777" w:rsidR="004F1194" w:rsidRDefault="004F1194" w:rsidP="004F1194">
      <w:pPr>
        <w:jc w:val="center"/>
        <w:rPr>
          <w:lang w:val="es-CO"/>
        </w:rPr>
      </w:pPr>
    </w:p>
    <w:p w14:paraId="4ABE24EB" w14:textId="77777777" w:rsidR="004F1194" w:rsidRDefault="004F1194" w:rsidP="004F1194">
      <w:pPr>
        <w:jc w:val="center"/>
        <w:rPr>
          <w:lang w:val="es-CO"/>
        </w:rPr>
      </w:pPr>
      <w:r>
        <w:rPr>
          <w:noProof/>
          <w:lang w:val="es-CO" w:eastAsia="es-CO"/>
        </w:rPr>
        <w:drawing>
          <wp:inline distT="0" distB="0" distL="0" distR="0" wp14:anchorId="7D766B7C" wp14:editId="023044BE">
            <wp:extent cx="3152444" cy="330134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190290" cy="3340973"/>
                    </a:xfrm>
                    <a:prstGeom prst="rect">
                      <a:avLst/>
                    </a:prstGeom>
                  </pic:spPr>
                </pic:pic>
              </a:graphicData>
            </a:graphic>
          </wp:inline>
        </w:drawing>
      </w:r>
    </w:p>
    <w:p w14:paraId="0BCF64B2" w14:textId="77777777" w:rsidR="004F1194" w:rsidRPr="00ED1917" w:rsidRDefault="004F1194" w:rsidP="00C22CAA">
      <w:pPr>
        <w:pStyle w:val="ListParagraph"/>
        <w:numPr>
          <w:ilvl w:val="0"/>
          <w:numId w:val="2"/>
        </w:numPr>
        <w:rPr>
          <w:lang w:val="es-CO"/>
        </w:rPr>
      </w:pPr>
      <w:r w:rsidRPr="00ED1917">
        <w:rPr>
          <w:lang w:val="es-CO"/>
        </w:rPr>
        <w:lastRenderedPageBreak/>
        <w:t xml:space="preserve">Para los polígonos de </w:t>
      </w:r>
      <w:r>
        <w:rPr>
          <w:lang w:val="es-CO"/>
        </w:rPr>
        <w:t>Departamento</w:t>
      </w:r>
      <w:r w:rsidRPr="00ED1917">
        <w:rPr>
          <w:lang w:val="es-CO"/>
        </w:rPr>
        <w:t>, agregue un rótulo calculado del valor entero de (área / perímetro) que únicamente se visualice cuando dicho rótulo no se salga de cada polígono</w:t>
      </w:r>
      <w:r>
        <w:rPr>
          <w:lang w:val="es-CO"/>
        </w:rPr>
        <w:t xml:space="preserve"> y que rote dinámicamente para ajustarse a la forma</w:t>
      </w:r>
      <w:r w:rsidRPr="00ED1917">
        <w:rPr>
          <w:lang w:val="es-CO"/>
        </w:rPr>
        <w:t>.</w:t>
      </w:r>
      <w:r>
        <w:rPr>
          <w:lang w:val="es-CO"/>
        </w:rPr>
        <w:t xml:space="preserve"> </w:t>
      </w:r>
      <w:r w:rsidRPr="000B678D">
        <w:rPr>
          <w:lang w:val="es-CO"/>
        </w:rPr>
        <w:t xml:space="preserve">"A/P: "&amp; Round </w:t>
      </w:r>
      <w:proofErr w:type="gramStart"/>
      <w:r w:rsidRPr="000B678D">
        <w:rPr>
          <w:lang w:val="es-CO"/>
        </w:rPr>
        <w:t>( [</w:t>
      </w:r>
      <w:proofErr w:type="spellStart"/>
      <w:proofErr w:type="gramEnd"/>
      <w:r w:rsidRPr="000B678D">
        <w:rPr>
          <w:lang w:val="es-CO"/>
        </w:rPr>
        <w:t>Shape_Area</w:t>
      </w:r>
      <w:proofErr w:type="spellEnd"/>
      <w:r w:rsidRPr="000B678D">
        <w:rPr>
          <w:lang w:val="es-CO"/>
        </w:rPr>
        <w:t>] / [</w:t>
      </w:r>
      <w:proofErr w:type="spellStart"/>
      <w:r w:rsidRPr="000B678D">
        <w:rPr>
          <w:lang w:val="es-CO"/>
        </w:rPr>
        <w:t>Shape_Leng</w:t>
      </w:r>
      <w:proofErr w:type="spellEnd"/>
      <w:r w:rsidRPr="000B678D">
        <w:rPr>
          <w:lang w:val="es-CO"/>
        </w:rPr>
        <w:t>] ,0)</w:t>
      </w:r>
    </w:p>
    <w:p w14:paraId="2E56B617" w14:textId="77777777" w:rsidR="004F1194" w:rsidRDefault="004F1194" w:rsidP="004F1194">
      <w:pPr>
        <w:pStyle w:val="ListParagraph"/>
        <w:rPr>
          <w:i/>
          <w:shd w:val="clear" w:color="auto" w:fill="FFFFFF"/>
        </w:rPr>
      </w:pPr>
    </w:p>
    <w:p w14:paraId="4F945763" w14:textId="77777777" w:rsidR="004F1194" w:rsidRPr="00ED1917" w:rsidRDefault="004F1194" w:rsidP="004F1194">
      <w:pPr>
        <w:pStyle w:val="ListParagraph"/>
        <w:rPr>
          <w:lang w:val="es-CO"/>
        </w:rPr>
      </w:pPr>
      <w:r w:rsidRPr="00ED1917">
        <w:rPr>
          <w:i/>
          <w:shd w:val="clear" w:color="auto" w:fill="FFFFFF"/>
        </w:rPr>
        <w:t xml:space="preserve">(Las versiones antiguas de </w:t>
      </w:r>
      <w:r>
        <w:rPr>
          <w:i/>
          <w:shd w:val="clear" w:color="auto" w:fill="FFFFFF"/>
        </w:rPr>
        <w:t>QGIS</w:t>
      </w:r>
      <w:r w:rsidRPr="00ED1917">
        <w:rPr>
          <w:i/>
          <w:shd w:val="clear" w:color="auto" w:fill="FFFFFF"/>
        </w:rPr>
        <w:t xml:space="preserve"> no disponían de funciones para rótulos calculados ni para visualización interna por ajuste en polígono. Se debían realizar externamente estos cálculos y almacenarlos en una nueva columna de atributos. La versión 2 de QGIS dispone de las funciones para rótulos calculados.)</w:t>
      </w:r>
    </w:p>
    <w:p w14:paraId="08E9524D" w14:textId="77777777" w:rsidR="004F1194" w:rsidRPr="00ED1917" w:rsidRDefault="004F1194" w:rsidP="004F1194">
      <w:pPr>
        <w:rPr>
          <w:lang w:val="es-CO"/>
        </w:rPr>
      </w:pPr>
    </w:p>
    <w:p w14:paraId="7A070592" w14:textId="77777777" w:rsidR="004F1194" w:rsidRDefault="004F1194" w:rsidP="004F1194">
      <w:pPr>
        <w:jc w:val="center"/>
        <w:rPr>
          <w:lang w:val="es-CO"/>
        </w:rPr>
      </w:pPr>
      <w:r>
        <w:rPr>
          <w:noProof/>
          <w:lang w:val="es-CO" w:eastAsia="es-CO"/>
        </w:rPr>
        <w:drawing>
          <wp:inline distT="0" distB="0" distL="0" distR="0" wp14:anchorId="69EB89E4" wp14:editId="167DA72C">
            <wp:extent cx="2185517" cy="2761166"/>
            <wp:effectExtent l="0" t="0" r="5715"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BEBA8EAE-BF5A-486C-A8C5-ECC9F3942E4B}">
                          <a14:imgProps xmlns:a14="http://schemas.microsoft.com/office/drawing/2010/main">
                            <a14:imgLayer r:embed="rId179">
                              <a14:imgEffect>
                                <a14:saturation sat="0"/>
                              </a14:imgEffect>
                            </a14:imgLayer>
                          </a14:imgProps>
                        </a:ext>
                      </a:extLst>
                    </a:blip>
                    <a:stretch>
                      <a:fillRect/>
                    </a:stretch>
                  </pic:blipFill>
                  <pic:spPr>
                    <a:xfrm>
                      <a:off x="0" y="0"/>
                      <a:ext cx="2193588" cy="2771363"/>
                    </a:xfrm>
                    <a:prstGeom prst="rect">
                      <a:avLst/>
                    </a:prstGeom>
                  </pic:spPr>
                </pic:pic>
              </a:graphicData>
            </a:graphic>
          </wp:inline>
        </w:drawing>
      </w:r>
      <w:r>
        <w:rPr>
          <w:lang w:val="es-CO"/>
        </w:rPr>
        <w:t xml:space="preserve"> </w:t>
      </w:r>
      <w:r>
        <w:rPr>
          <w:noProof/>
          <w:lang w:val="es-CO" w:eastAsia="es-CO"/>
        </w:rPr>
        <w:drawing>
          <wp:inline distT="0" distB="0" distL="0" distR="0" wp14:anchorId="3E4D6F9C" wp14:editId="06130EDD">
            <wp:extent cx="2064936" cy="2746097"/>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BEBA8EAE-BF5A-486C-A8C5-ECC9F3942E4B}">
                          <a14:imgProps xmlns:a14="http://schemas.microsoft.com/office/drawing/2010/main">
                            <a14:imgLayer r:embed="rId181">
                              <a14:imgEffect>
                                <a14:saturation sat="0"/>
                              </a14:imgEffect>
                            </a14:imgLayer>
                          </a14:imgProps>
                        </a:ext>
                      </a:extLst>
                    </a:blip>
                    <a:stretch>
                      <a:fillRect/>
                    </a:stretch>
                  </pic:blipFill>
                  <pic:spPr>
                    <a:xfrm>
                      <a:off x="0" y="0"/>
                      <a:ext cx="2072994" cy="2756813"/>
                    </a:xfrm>
                    <a:prstGeom prst="rect">
                      <a:avLst/>
                    </a:prstGeom>
                  </pic:spPr>
                </pic:pic>
              </a:graphicData>
            </a:graphic>
          </wp:inline>
        </w:drawing>
      </w:r>
    </w:p>
    <w:p w14:paraId="7A6DBBAE" w14:textId="77777777" w:rsidR="004F1194" w:rsidRDefault="004F1194" w:rsidP="004F1194">
      <w:pPr>
        <w:jc w:val="center"/>
        <w:rPr>
          <w:lang w:val="es-CO"/>
        </w:rPr>
      </w:pPr>
    </w:p>
    <w:p w14:paraId="5EC5F5F9" w14:textId="77777777" w:rsidR="004F1194" w:rsidRPr="00ED1917" w:rsidRDefault="004F1194" w:rsidP="004F1194">
      <w:pPr>
        <w:jc w:val="center"/>
        <w:rPr>
          <w:lang w:val="es-CO"/>
        </w:rPr>
      </w:pPr>
      <w:r>
        <w:rPr>
          <w:noProof/>
          <w:lang w:val="es-CO" w:eastAsia="es-CO"/>
        </w:rPr>
        <w:drawing>
          <wp:inline distT="0" distB="0" distL="0" distR="0" wp14:anchorId="3B6BB161" wp14:editId="2D80A91C">
            <wp:extent cx="3075114" cy="42578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89473" cy="4277732"/>
                    </a:xfrm>
                    <a:prstGeom prst="rect">
                      <a:avLst/>
                    </a:prstGeom>
                  </pic:spPr>
                </pic:pic>
              </a:graphicData>
            </a:graphic>
          </wp:inline>
        </w:drawing>
      </w:r>
    </w:p>
    <w:p w14:paraId="4C84EA1F" w14:textId="147EC01A" w:rsidR="004F1194" w:rsidRDefault="00092F36" w:rsidP="00A43065">
      <w:pPr>
        <w:pStyle w:val="Heading2"/>
      </w:pPr>
      <w:bookmarkStart w:id="34" w:name="_Toc55409072"/>
      <w:r>
        <w:lastRenderedPageBreak/>
        <w:t xml:space="preserve">3.3. </w:t>
      </w:r>
      <w:r w:rsidR="004F1194" w:rsidRPr="00ED1917">
        <w:t>Visualización por escalas</w:t>
      </w:r>
      <w:r w:rsidR="00E77D4F">
        <w:t xml:space="preserve"> [v]</w:t>
      </w:r>
      <w:bookmarkEnd w:id="34"/>
    </w:p>
    <w:p w14:paraId="5D9C5AF2" w14:textId="6FED0161" w:rsidR="00E77D4F" w:rsidRPr="00E77D4F" w:rsidRDefault="00E77D4F" w:rsidP="00E77D4F">
      <w:pPr>
        <w:rPr>
          <w:sz w:val="16"/>
          <w:szCs w:val="16"/>
          <w:lang w:val="es-ES_tradnl"/>
        </w:rPr>
      </w:pPr>
      <w:proofErr w:type="spellStart"/>
      <w:r w:rsidRPr="00E77D4F">
        <w:rPr>
          <w:sz w:val="16"/>
          <w:szCs w:val="16"/>
          <w:lang w:val="es-ES_tradnl"/>
        </w:rPr>
        <w:t>Microcontenido</w:t>
      </w:r>
      <w:proofErr w:type="spellEnd"/>
      <w:r w:rsidRPr="00E77D4F">
        <w:rPr>
          <w:sz w:val="16"/>
          <w:szCs w:val="16"/>
          <w:lang w:val="es-ES_tradnl"/>
        </w:rPr>
        <w:t>: https://pruebacorreoescuelaingeduco.sharepoint.com/sites/TSIG626/SitePages/TSIG0021.aspx</w:t>
      </w:r>
    </w:p>
    <w:p w14:paraId="22167FE7" w14:textId="77777777" w:rsidR="004F1194" w:rsidRPr="00ED1917" w:rsidRDefault="004F1194" w:rsidP="004F1194">
      <w:pPr>
        <w:rPr>
          <w:lang w:val="es-CO"/>
        </w:rPr>
      </w:pPr>
    </w:p>
    <w:p w14:paraId="5435962F" w14:textId="77777777" w:rsidR="004F1194" w:rsidRPr="00ED1917" w:rsidRDefault="004F1194" w:rsidP="00C22CAA">
      <w:pPr>
        <w:pStyle w:val="ListParagraph"/>
        <w:numPr>
          <w:ilvl w:val="0"/>
          <w:numId w:val="2"/>
        </w:numPr>
        <w:rPr>
          <w:lang w:val="es-CO"/>
        </w:rPr>
      </w:pPr>
      <w:r w:rsidRPr="00ED1917">
        <w:rPr>
          <w:lang w:val="es-CO"/>
        </w:rPr>
        <w:t xml:space="preserve">Mostrar la cobertura de </w:t>
      </w:r>
      <w:r>
        <w:rPr>
          <w:lang w:val="es-CO"/>
        </w:rPr>
        <w:t xml:space="preserve">Municipios </w:t>
      </w:r>
      <w:r w:rsidRPr="00ED1917">
        <w:rPr>
          <w:lang w:val="es-CO"/>
        </w:rPr>
        <w:t>en escalas inferiores a 1:</w:t>
      </w:r>
      <w:r>
        <w:rPr>
          <w:lang w:val="es-CO"/>
        </w:rPr>
        <w:t>2.500</w:t>
      </w:r>
      <w:r w:rsidRPr="00ED1917">
        <w:rPr>
          <w:lang w:val="es-CO"/>
        </w:rPr>
        <w:t xml:space="preserve">.000 y las </w:t>
      </w:r>
      <w:r>
        <w:rPr>
          <w:lang w:val="es-CO"/>
        </w:rPr>
        <w:t>E</w:t>
      </w:r>
      <w:r w:rsidRPr="00ED1917">
        <w:rPr>
          <w:lang w:val="es-CO"/>
        </w:rPr>
        <w:t>staciones</w:t>
      </w:r>
      <w:r>
        <w:rPr>
          <w:lang w:val="es-CO"/>
        </w:rPr>
        <w:t xml:space="preserve"> de</w:t>
      </w:r>
      <w:r w:rsidRPr="00ED1917">
        <w:rPr>
          <w:lang w:val="es-CO"/>
        </w:rPr>
        <w:t xml:space="preserve"> </w:t>
      </w:r>
      <w:r>
        <w:rPr>
          <w:lang w:val="es-CO"/>
        </w:rPr>
        <w:t xml:space="preserve">Temperatura </w:t>
      </w:r>
      <w:r w:rsidRPr="00ED1917">
        <w:rPr>
          <w:lang w:val="es-CO"/>
        </w:rPr>
        <w:t xml:space="preserve">en escalas inferiores de 1:1.000.000. </w:t>
      </w:r>
      <w:r w:rsidRPr="00ED1917">
        <w:rPr>
          <w:i/>
          <w:shd w:val="clear" w:color="auto" w:fill="FFFFFF"/>
        </w:rPr>
        <w:t>(</w:t>
      </w:r>
      <w:r>
        <w:rPr>
          <w:i/>
          <w:shd w:val="clear" w:color="auto" w:fill="FFFFFF"/>
        </w:rPr>
        <w:t>En QGIS</w:t>
      </w:r>
      <w:r w:rsidRPr="00ED1917">
        <w:rPr>
          <w:i/>
          <w:shd w:val="clear" w:color="auto" w:fill="FFFFFF"/>
        </w:rPr>
        <w:t>, diríjase a propiedades de la capa y en la ficha General defina la Representación dependiente de la escala)</w:t>
      </w:r>
    </w:p>
    <w:p w14:paraId="26CF7E0A" w14:textId="77777777" w:rsidR="004F1194" w:rsidRPr="00ED1917" w:rsidRDefault="004F1194" w:rsidP="00C22CAA">
      <w:pPr>
        <w:pStyle w:val="ListParagraph"/>
        <w:numPr>
          <w:ilvl w:val="0"/>
          <w:numId w:val="2"/>
        </w:numPr>
        <w:rPr>
          <w:lang w:val="es-CO"/>
        </w:rPr>
      </w:pPr>
      <w:r w:rsidRPr="00ED1917">
        <w:rPr>
          <w:lang w:val="es-CO"/>
        </w:rPr>
        <w:t xml:space="preserve">Para las condiciones anteriores, solo mostrar los rótulos cuando la escala de visualización sea inferior a 1:2.500.000. </w:t>
      </w:r>
      <w:r w:rsidRPr="00ED1917">
        <w:rPr>
          <w:i/>
          <w:shd w:val="clear" w:color="auto" w:fill="FFFFFF"/>
        </w:rPr>
        <w:t>(</w:t>
      </w:r>
      <w:r>
        <w:rPr>
          <w:i/>
          <w:shd w:val="clear" w:color="auto" w:fill="FFFFFF"/>
        </w:rPr>
        <w:t>En QGIS</w:t>
      </w:r>
      <w:r w:rsidRPr="00ED1917">
        <w:rPr>
          <w:i/>
          <w:shd w:val="clear" w:color="auto" w:fill="FFFFFF"/>
        </w:rPr>
        <w:t>, diríjase a propiedades de la capa y en la ficha Etiquetas defina la Representación dependiente de la escala)</w:t>
      </w:r>
    </w:p>
    <w:p w14:paraId="01230DDE" w14:textId="77777777" w:rsidR="004F1194" w:rsidRDefault="004F1194" w:rsidP="004F1194">
      <w:pPr>
        <w:rPr>
          <w:lang w:val="es-CO"/>
        </w:rPr>
      </w:pPr>
    </w:p>
    <w:p w14:paraId="38D7B505" w14:textId="77777777" w:rsidR="004F1194" w:rsidRDefault="004F1194" w:rsidP="004F1194">
      <w:pPr>
        <w:jc w:val="center"/>
        <w:rPr>
          <w:lang w:val="es-CO"/>
        </w:rPr>
      </w:pPr>
      <w:r>
        <w:rPr>
          <w:noProof/>
          <w:lang w:val="es-CO" w:eastAsia="es-CO"/>
        </w:rPr>
        <w:drawing>
          <wp:inline distT="0" distB="0" distL="0" distR="0" wp14:anchorId="3BE46CF7" wp14:editId="453518BF">
            <wp:extent cx="2715547" cy="21600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BEBA8EAE-BF5A-486C-A8C5-ECC9F3942E4B}">
                          <a14:imgProps xmlns:a14="http://schemas.microsoft.com/office/drawing/2010/main">
                            <a14:imgLayer r:embed="rId184">
                              <a14:imgEffect>
                                <a14:saturation sat="0"/>
                              </a14:imgEffect>
                            </a14:imgLayer>
                          </a14:imgProps>
                        </a:ext>
                      </a:extLst>
                    </a:blip>
                    <a:stretch>
                      <a:fillRect/>
                    </a:stretch>
                  </pic:blipFill>
                  <pic:spPr>
                    <a:xfrm>
                      <a:off x="0" y="0"/>
                      <a:ext cx="2715547" cy="2160000"/>
                    </a:xfrm>
                    <a:prstGeom prst="rect">
                      <a:avLst/>
                    </a:prstGeom>
                  </pic:spPr>
                </pic:pic>
              </a:graphicData>
            </a:graphic>
          </wp:inline>
        </w:drawing>
      </w:r>
      <w:r>
        <w:rPr>
          <w:lang w:val="es-CO"/>
        </w:rPr>
        <w:t xml:space="preserve"> </w:t>
      </w:r>
      <w:r>
        <w:rPr>
          <w:noProof/>
          <w:lang w:val="es-CO" w:eastAsia="es-CO"/>
        </w:rPr>
        <w:drawing>
          <wp:inline distT="0" distB="0" distL="0" distR="0" wp14:anchorId="21032923" wp14:editId="114DDDB6">
            <wp:extent cx="2939294" cy="21600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39294" cy="2160000"/>
                    </a:xfrm>
                    <a:prstGeom prst="rect">
                      <a:avLst/>
                    </a:prstGeom>
                  </pic:spPr>
                </pic:pic>
              </a:graphicData>
            </a:graphic>
          </wp:inline>
        </w:drawing>
      </w:r>
    </w:p>
    <w:p w14:paraId="46486393" w14:textId="77777777" w:rsidR="004F1194" w:rsidRDefault="004F1194" w:rsidP="004F1194">
      <w:pPr>
        <w:rPr>
          <w:lang w:val="es-CO"/>
        </w:rPr>
      </w:pPr>
    </w:p>
    <w:p w14:paraId="6220CCC7" w14:textId="77777777" w:rsidR="004F1194" w:rsidRDefault="004F1194" w:rsidP="004F1194">
      <w:pPr>
        <w:rPr>
          <w:lang w:val="es-CO"/>
        </w:rPr>
      </w:pPr>
    </w:p>
    <w:p w14:paraId="1F5CC7FC" w14:textId="77777777" w:rsidR="004F1194" w:rsidRDefault="004F1194" w:rsidP="004F1194">
      <w:pPr>
        <w:jc w:val="center"/>
        <w:rPr>
          <w:lang w:val="es-CO"/>
        </w:rPr>
      </w:pPr>
      <w:r>
        <w:rPr>
          <w:noProof/>
          <w:lang w:val="es-CO" w:eastAsia="es-CO"/>
        </w:rPr>
        <w:drawing>
          <wp:inline distT="0" distB="0" distL="0" distR="0" wp14:anchorId="733F5938" wp14:editId="604EABD5">
            <wp:extent cx="1821724" cy="252000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21724" cy="2520000"/>
                    </a:xfrm>
                    <a:prstGeom prst="rect">
                      <a:avLst/>
                    </a:prstGeom>
                  </pic:spPr>
                </pic:pic>
              </a:graphicData>
            </a:graphic>
          </wp:inline>
        </w:drawing>
      </w:r>
      <w:r>
        <w:rPr>
          <w:noProof/>
          <w:lang w:val="es-CO" w:eastAsia="es-CO"/>
        </w:rPr>
        <w:drawing>
          <wp:inline distT="0" distB="0" distL="0" distR="0" wp14:anchorId="4522F933" wp14:editId="69BEE5CD">
            <wp:extent cx="2067584" cy="25200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67584" cy="2520000"/>
                    </a:xfrm>
                    <a:prstGeom prst="rect">
                      <a:avLst/>
                    </a:prstGeom>
                  </pic:spPr>
                </pic:pic>
              </a:graphicData>
            </a:graphic>
          </wp:inline>
        </w:drawing>
      </w:r>
      <w:r>
        <w:rPr>
          <w:lang w:val="es-CO"/>
        </w:rPr>
        <w:t xml:space="preserve">  </w:t>
      </w:r>
      <w:r>
        <w:rPr>
          <w:noProof/>
          <w:lang w:val="es-CO" w:eastAsia="es-CO"/>
        </w:rPr>
        <w:drawing>
          <wp:inline distT="0" distB="0" distL="0" distR="0" wp14:anchorId="5B82E63A" wp14:editId="47C72978">
            <wp:extent cx="2187828" cy="251968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14798"/>
                    <a:stretch/>
                  </pic:blipFill>
                  <pic:spPr bwMode="auto">
                    <a:xfrm>
                      <a:off x="0" y="0"/>
                      <a:ext cx="2188106" cy="2520000"/>
                    </a:xfrm>
                    <a:prstGeom prst="rect">
                      <a:avLst/>
                    </a:prstGeom>
                    <a:ln>
                      <a:noFill/>
                    </a:ln>
                    <a:extLst>
                      <a:ext uri="{53640926-AAD7-44D8-BBD7-CCE9431645EC}">
                        <a14:shadowObscured xmlns:a14="http://schemas.microsoft.com/office/drawing/2010/main"/>
                      </a:ext>
                    </a:extLst>
                  </pic:spPr>
                </pic:pic>
              </a:graphicData>
            </a:graphic>
          </wp:inline>
        </w:drawing>
      </w:r>
    </w:p>
    <w:p w14:paraId="4570D248" w14:textId="77777777" w:rsidR="004F1194" w:rsidRPr="00ED1917" w:rsidRDefault="004F1194" w:rsidP="004F1194">
      <w:pPr>
        <w:jc w:val="center"/>
        <w:rPr>
          <w:lang w:val="es-CO"/>
        </w:rPr>
      </w:pPr>
      <w:r>
        <w:rPr>
          <w:noProof/>
          <w:lang w:val="es-CO" w:eastAsia="es-CO"/>
        </w:rPr>
        <w:drawing>
          <wp:inline distT="0" distB="0" distL="0" distR="0" wp14:anchorId="3E8EB7BC" wp14:editId="042B8AA8">
            <wp:extent cx="987328" cy="16979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BEBA8EAE-BF5A-486C-A8C5-ECC9F3942E4B}">
                          <a14:imgProps xmlns:a14="http://schemas.microsoft.com/office/drawing/2010/main">
                            <a14:imgLayer r:embed="rId190">
                              <a14:imgEffect>
                                <a14:saturation sat="0"/>
                              </a14:imgEffect>
                            </a14:imgLayer>
                          </a14:imgProps>
                        </a:ext>
                      </a:extLst>
                    </a:blip>
                    <a:stretch>
                      <a:fillRect/>
                    </a:stretch>
                  </pic:blipFill>
                  <pic:spPr>
                    <a:xfrm>
                      <a:off x="0" y="0"/>
                      <a:ext cx="1106812" cy="190343"/>
                    </a:xfrm>
                    <a:prstGeom prst="rect">
                      <a:avLst/>
                    </a:prstGeom>
                  </pic:spPr>
                </pic:pic>
              </a:graphicData>
            </a:graphic>
          </wp:inline>
        </w:drawing>
      </w:r>
      <w:r>
        <w:rPr>
          <w:lang w:val="es-CO"/>
        </w:rPr>
        <w:tab/>
      </w:r>
      <w:r>
        <w:rPr>
          <w:lang w:val="es-CO"/>
        </w:rPr>
        <w:tab/>
      </w:r>
      <w:r>
        <w:rPr>
          <w:lang w:val="es-CO"/>
        </w:rPr>
        <w:tab/>
      </w:r>
      <w:r>
        <w:rPr>
          <w:lang w:val="es-CO"/>
        </w:rPr>
        <w:tab/>
      </w:r>
      <w:r>
        <w:rPr>
          <w:lang w:val="es-CO"/>
        </w:rPr>
        <w:tab/>
      </w:r>
      <w:r>
        <w:rPr>
          <w:lang w:val="es-CO"/>
        </w:rPr>
        <w:tab/>
      </w:r>
      <w:r>
        <w:rPr>
          <w:lang w:val="es-CO"/>
        </w:rPr>
        <w:tab/>
      </w:r>
      <w:r>
        <w:rPr>
          <w:noProof/>
          <w:lang w:val="es-CO" w:eastAsia="es-CO"/>
        </w:rPr>
        <w:drawing>
          <wp:inline distT="0" distB="0" distL="0" distR="0" wp14:anchorId="1572FCF7" wp14:editId="775F5077">
            <wp:extent cx="998547" cy="17282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050827" cy="181873"/>
                    </a:xfrm>
                    <a:prstGeom prst="rect">
                      <a:avLst/>
                    </a:prstGeom>
                  </pic:spPr>
                </pic:pic>
              </a:graphicData>
            </a:graphic>
          </wp:inline>
        </w:drawing>
      </w:r>
      <w:r>
        <w:rPr>
          <w:lang w:val="es-CO"/>
        </w:rPr>
        <w:tab/>
      </w:r>
      <w:r>
        <w:rPr>
          <w:lang w:val="es-CO"/>
        </w:rPr>
        <w:tab/>
      </w:r>
      <w:r>
        <w:rPr>
          <w:lang w:val="es-CO"/>
        </w:rPr>
        <w:tab/>
      </w:r>
      <w:r>
        <w:rPr>
          <w:lang w:val="es-CO"/>
        </w:rPr>
        <w:tab/>
      </w:r>
      <w:r>
        <w:rPr>
          <w:lang w:val="es-CO"/>
        </w:rPr>
        <w:tab/>
      </w:r>
      <w:r>
        <w:rPr>
          <w:lang w:val="es-CO"/>
        </w:rPr>
        <w:tab/>
      </w:r>
      <w:r>
        <w:rPr>
          <w:lang w:val="es-CO"/>
        </w:rPr>
        <w:tab/>
        <w:t xml:space="preserve"> </w:t>
      </w:r>
      <w:r>
        <w:rPr>
          <w:noProof/>
          <w:lang w:val="es-CO" w:eastAsia="es-CO"/>
        </w:rPr>
        <w:drawing>
          <wp:inline distT="0" distB="0" distL="0" distR="0" wp14:anchorId="1E9EE30A" wp14:editId="5078A935">
            <wp:extent cx="976108" cy="168942"/>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997987" cy="172729"/>
                    </a:xfrm>
                    <a:prstGeom prst="rect">
                      <a:avLst/>
                    </a:prstGeom>
                  </pic:spPr>
                </pic:pic>
              </a:graphicData>
            </a:graphic>
          </wp:inline>
        </w:drawing>
      </w:r>
    </w:p>
    <w:p w14:paraId="143FF5CA" w14:textId="41E2775C" w:rsidR="004F1194" w:rsidRDefault="004F1194" w:rsidP="004314AE">
      <w:pPr>
        <w:rPr>
          <w:lang w:val="es-CO"/>
        </w:rPr>
      </w:pPr>
    </w:p>
    <w:p w14:paraId="2809CA68" w14:textId="6672491B" w:rsidR="00C83BD1" w:rsidRDefault="00C83BD1">
      <w:pPr>
        <w:jc w:val="left"/>
        <w:rPr>
          <w:lang w:val="es-CO"/>
        </w:rPr>
      </w:pPr>
      <w:r>
        <w:rPr>
          <w:lang w:val="es-CO"/>
        </w:rPr>
        <w:br w:type="page"/>
      </w:r>
    </w:p>
    <w:p w14:paraId="6D2526B0" w14:textId="042691AB" w:rsidR="004314AE" w:rsidRDefault="004314AE" w:rsidP="004314AE">
      <w:pPr>
        <w:rPr>
          <w:lang w:val="es-CO"/>
        </w:rPr>
      </w:pPr>
      <w:r>
        <w:rPr>
          <w:lang w:val="es-CO"/>
        </w:rPr>
        <w:lastRenderedPageBreak/>
        <w:t>En QGIS,</w:t>
      </w:r>
    </w:p>
    <w:p w14:paraId="56AF0BD6" w14:textId="4029C36C" w:rsidR="004314AE" w:rsidRDefault="004314AE" w:rsidP="004314AE">
      <w:pPr>
        <w:rPr>
          <w:lang w:val="es-CO"/>
        </w:rPr>
      </w:pPr>
    </w:p>
    <w:p w14:paraId="1D3AE253" w14:textId="50974BFF" w:rsidR="004314AE" w:rsidRDefault="004314AE" w:rsidP="00C83BD1">
      <w:pPr>
        <w:jc w:val="center"/>
        <w:rPr>
          <w:lang w:val="es-CO"/>
        </w:rPr>
      </w:pPr>
      <w:r>
        <w:rPr>
          <w:noProof/>
        </w:rPr>
        <w:drawing>
          <wp:inline distT="0" distB="0" distL="0" distR="0" wp14:anchorId="3AE55009" wp14:editId="74D505AA">
            <wp:extent cx="5795158" cy="3994196"/>
            <wp:effectExtent l="0" t="0" r="0" b="635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811515" cy="4005470"/>
                    </a:xfrm>
                    <a:prstGeom prst="rect">
                      <a:avLst/>
                    </a:prstGeom>
                  </pic:spPr>
                </pic:pic>
              </a:graphicData>
            </a:graphic>
          </wp:inline>
        </w:drawing>
      </w:r>
    </w:p>
    <w:p w14:paraId="574B462F" w14:textId="3866C4F7" w:rsidR="004314AE" w:rsidRDefault="004314AE" w:rsidP="004314AE">
      <w:pPr>
        <w:rPr>
          <w:lang w:val="es-CO"/>
        </w:rPr>
      </w:pPr>
    </w:p>
    <w:p w14:paraId="599F1BD5" w14:textId="0367C6A5" w:rsidR="004314AE" w:rsidRDefault="004314AE" w:rsidP="00C83BD1">
      <w:pPr>
        <w:jc w:val="center"/>
        <w:rPr>
          <w:lang w:val="es-CO"/>
        </w:rPr>
      </w:pPr>
      <w:r>
        <w:rPr>
          <w:noProof/>
        </w:rPr>
        <w:drawing>
          <wp:inline distT="0" distB="0" distL="0" distR="0" wp14:anchorId="3F3C4B3C" wp14:editId="18BA5D7A">
            <wp:extent cx="5801633" cy="4055093"/>
            <wp:effectExtent l="0" t="0" r="8890" b="317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19834" cy="4067815"/>
                    </a:xfrm>
                    <a:prstGeom prst="rect">
                      <a:avLst/>
                    </a:prstGeom>
                  </pic:spPr>
                </pic:pic>
              </a:graphicData>
            </a:graphic>
          </wp:inline>
        </w:drawing>
      </w:r>
    </w:p>
    <w:p w14:paraId="4797B1B8" w14:textId="7A451A31" w:rsidR="004F1194" w:rsidRPr="00ED1917" w:rsidRDefault="00092F36" w:rsidP="00A43065">
      <w:pPr>
        <w:pStyle w:val="Heading2"/>
      </w:pPr>
      <w:bookmarkStart w:id="35" w:name="_Toc55409073"/>
      <w:r>
        <w:lastRenderedPageBreak/>
        <w:t xml:space="preserve">3.4. </w:t>
      </w:r>
      <w:r w:rsidR="000C1DB8" w:rsidRPr="000C1DB8">
        <w:t xml:space="preserve">Filtros espaciales por atributos de entidades geográficas usando </w:t>
      </w:r>
      <w:proofErr w:type="spellStart"/>
      <w:r w:rsidR="000C1DB8" w:rsidRPr="000C1DB8">
        <w:t>Query</w:t>
      </w:r>
      <w:proofErr w:type="spellEnd"/>
      <w:r w:rsidR="000C1DB8" w:rsidRPr="000C1DB8">
        <w:t xml:space="preserve"> </w:t>
      </w:r>
      <w:proofErr w:type="spellStart"/>
      <w:r w:rsidR="000C1DB8" w:rsidRPr="000C1DB8">
        <w:t>Builder</w:t>
      </w:r>
      <w:proofErr w:type="spellEnd"/>
      <w:r w:rsidR="00F739AB">
        <w:t xml:space="preserve"> [v]</w:t>
      </w:r>
      <w:bookmarkEnd w:id="35"/>
    </w:p>
    <w:p w14:paraId="646CDCD3" w14:textId="3A89D0E6" w:rsidR="000C1DB8" w:rsidRPr="003C52E5" w:rsidRDefault="000C1DB8" w:rsidP="000C1DB8">
      <w:pPr>
        <w:rPr>
          <w:sz w:val="16"/>
          <w:szCs w:val="16"/>
          <w:u w:val="single"/>
          <w:lang w:val="es-ES_tradnl"/>
        </w:rPr>
      </w:pPr>
      <w:proofErr w:type="spellStart"/>
      <w:r w:rsidRPr="00E157D0">
        <w:rPr>
          <w:sz w:val="16"/>
          <w:szCs w:val="16"/>
          <w:lang w:val="es-ES_tradnl"/>
        </w:rPr>
        <w:t>Microcontenido</w:t>
      </w:r>
      <w:proofErr w:type="spellEnd"/>
      <w:r w:rsidRPr="00E157D0">
        <w:rPr>
          <w:sz w:val="16"/>
          <w:szCs w:val="16"/>
          <w:lang w:val="es-ES_tradnl"/>
        </w:rPr>
        <w:t xml:space="preserve">: </w:t>
      </w:r>
      <w:r w:rsidRPr="002E5576">
        <w:rPr>
          <w:sz w:val="16"/>
          <w:szCs w:val="16"/>
          <w:lang w:val="es-ES_tradnl"/>
        </w:rPr>
        <w:t>https://pruebacorreoescuelaingeduco.sharepoint.com/sites/TSIG626/SitePages/TSIG00</w:t>
      </w:r>
      <w:r w:rsidR="00F739AB">
        <w:rPr>
          <w:sz w:val="16"/>
          <w:szCs w:val="16"/>
          <w:lang w:val="es-ES_tradnl"/>
        </w:rPr>
        <w:t>41</w:t>
      </w:r>
      <w:r w:rsidRPr="002E5576">
        <w:rPr>
          <w:sz w:val="16"/>
          <w:szCs w:val="16"/>
          <w:lang w:val="es-ES_tradnl"/>
        </w:rPr>
        <w:t>.aspx</w:t>
      </w:r>
    </w:p>
    <w:p w14:paraId="53C1880B" w14:textId="77777777" w:rsidR="000C1DB8" w:rsidRPr="00ED1917" w:rsidRDefault="000C1DB8" w:rsidP="004F1194">
      <w:pPr>
        <w:rPr>
          <w:lang w:val="es-CO"/>
        </w:rPr>
      </w:pPr>
    </w:p>
    <w:p w14:paraId="3A019321" w14:textId="406BFEE2" w:rsidR="004F1194" w:rsidRPr="00ED1917" w:rsidRDefault="004F1194" w:rsidP="00C22CAA">
      <w:pPr>
        <w:pStyle w:val="ListParagraph"/>
        <w:numPr>
          <w:ilvl w:val="0"/>
          <w:numId w:val="2"/>
        </w:numPr>
        <w:rPr>
          <w:lang w:val="es-CO"/>
        </w:rPr>
      </w:pPr>
      <w:r w:rsidRPr="00ED1917">
        <w:rPr>
          <w:lang w:val="es-CO"/>
        </w:rPr>
        <w:t xml:space="preserve">Abrir la tabla de atributos de la cobertura de </w:t>
      </w:r>
      <w:r>
        <w:rPr>
          <w:lang w:val="es-CO"/>
        </w:rPr>
        <w:t>Precipitación</w:t>
      </w:r>
      <w:r w:rsidRPr="00ED1917">
        <w:rPr>
          <w:lang w:val="es-CO"/>
        </w:rPr>
        <w:t xml:space="preserve">, observar el número de registros y luego filtrar todas las estaciones cuya </w:t>
      </w:r>
      <w:r>
        <w:rPr>
          <w:lang w:val="es-CO"/>
        </w:rPr>
        <w:t>precipitación</w:t>
      </w:r>
      <w:r w:rsidRPr="00ED1917">
        <w:rPr>
          <w:lang w:val="es-CO"/>
        </w:rPr>
        <w:t xml:space="preserve"> en el mes de </w:t>
      </w:r>
      <w:r>
        <w:rPr>
          <w:lang w:val="es-CO"/>
        </w:rPr>
        <w:t>enero</w:t>
      </w:r>
      <w:r w:rsidRPr="00ED1917">
        <w:rPr>
          <w:lang w:val="es-CO"/>
        </w:rPr>
        <w:t xml:space="preserve"> fue mayor o igual a </w:t>
      </w:r>
      <w:r>
        <w:rPr>
          <w:lang w:val="es-CO"/>
        </w:rPr>
        <w:t>150mm</w:t>
      </w:r>
      <w:r w:rsidRPr="00ED1917">
        <w:rPr>
          <w:lang w:val="es-CO"/>
        </w:rPr>
        <w:t xml:space="preserve">. </w:t>
      </w:r>
      <w:r w:rsidRPr="00ED1917">
        <w:rPr>
          <w:i/>
          <w:shd w:val="clear" w:color="auto" w:fill="FFFFFF"/>
        </w:rPr>
        <w:t>(</w:t>
      </w:r>
      <w:r>
        <w:rPr>
          <w:i/>
          <w:shd w:val="clear" w:color="auto" w:fill="FFFFFF"/>
        </w:rPr>
        <w:t>En QGIS</w:t>
      </w:r>
      <w:r w:rsidR="004008C4">
        <w:rPr>
          <w:i/>
          <w:shd w:val="clear" w:color="auto" w:fill="FFFFFF"/>
        </w:rPr>
        <w:t xml:space="preserve"> 2.x</w:t>
      </w:r>
      <w:r w:rsidRPr="00ED1917">
        <w:rPr>
          <w:i/>
          <w:shd w:val="clear" w:color="auto" w:fill="FFFFFF"/>
        </w:rPr>
        <w:t>, diríjase a propiedades de la capa y en la ficha Etiquetas ingrese al Constructor de Consultas)</w:t>
      </w:r>
    </w:p>
    <w:p w14:paraId="6976263D" w14:textId="77777777" w:rsidR="004F1194" w:rsidRPr="00ED1917" w:rsidRDefault="004F1194" w:rsidP="004F1194">
      <w:pPr>
        <w:rPr>
          <w:lang w:val="es-CO"/>
        </w:rPr>
      </w:pPr>
    </w:p>
    <w:p w14:paraId="74A5D669" w14:textId="77777777" w:rsidR="004F1194" w:rsidRPr="00ED1917" w:rsidRDefault="004F1194" w:rsidP="004F1194">
      <w:pPr>
        <w:rPr>
          <w:lang w:val="es-CO"/>
        </w:rPr>
      </w:pPr>
      <w:r w:rsidRPr="00ED1917">
        <w:rPr>
          <w:lang w:val="es-CO"/>
        </w:rPr>
        <w:t>Todos los atributos (</w:t>
      </w:r>
      <w:r>
        <w:rPr>
          <w:lang w:val="es-CO"/>
        </w:rPr>
        <w:t>428</w:t>
      </w:r>
      <w:r w:rsidRPr="00ED1917">
        <w:rPr>
          <w:lang w:val="es-CO"/>
        </w:rPr>
        <w:t xml:space="preserve"> registros)</w:t>
      </w:r>
    </w:p>
    <w:p w14:paraId="191F7BB3" w14:textId="77777777" w:rsidR="004F1194" w:rsidRPr="00ED1917" w:rsidRDefault="004F1194" w:rsidP="004F1194">
      <w:pPr>
        <w:rPr>
          <w:lang w:val="es-CO"/>
        </w:rPr>
      </w:pPr>
      <w:r>
        <w:rPr>
          <w:noProof/>
          <w:lang w:val="es-CO" w:eastAsia="es-CO"/>
        </w:rPr>
        <w:drawing>
          <wp:inline distT="0" distB="0" distL="0" distR="0" wp14:anchorId="40004765" wp14:editId="65BFD22B">
            <wp:extent cx="6332220" cy="12084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BEBA8EAE-BF5A-486C-A8C5-ECC9F3942E4B}">
                          <a14:imgProps xmlns:a14="http://schemas.microsoft.com/office/drawing/2010/main">
                            <a14:imgLayer r:embed="rId196">
                              <a14:imgEffect>
                                <a14:saturation sat="0"/>
                              </a14:imgEffect>
                            </a14:imgLayer>
                          </a14:imgProps>
                        </a:ext>
                      </a:extLst>
                    </a:blip>
                    <a:stretch>
                      <a:fillRect/>
                    </a:stretch>
                  </pic:blipFill>
                  <pic:spPr>
                    <a:xfrm>
                      <a:off x="0" y="0"/>
                      <a:ext cx="6332220" cy="1208405"/>
                    </a:xfrm>
                    <a:prstGeom prst="rect">
                      <a:avLst/>
                    </a:prstGeom>
                  </pic:spPr>
                </pic:pic>
              </a:graphicData>
            </a:graphic>
          </wp:inline>
        </w:drawing>
      </w:r>
    </w:p>
    <w:p w14:paraId="67D937C0" w14:textId="77777777" w:rsidR="004F1194" w:rsidRPr="00ED1917" w:rsidRDefault="004F1194" w:rsidP="004F1194">
      <w:pPr>
        <w:rPr>
          <w:lang w:val="es-CO"/>
        </w:rPr>
      </w:pPr>
    </w:p>
    <w:p w14:paraId="133CA3A9" w14:textId="77777777" w:rsidR="004F1194" w:rsidRPr="00ED1917" w:rsidRDefault="004F1194" w:rsidP="004F1194">
      <w:pPr>
        <w:rPr>
          <w:lang w:val="es-CO"/>
        </w:rPr>
      </w:pPr>
      <w:r w:rsidRPr="00ED1917">
        <w:rPr>
          <w:lang w:val="es-CO"/>
        </w:rPr>
        <w:t>Atributos para las condiciones planteadas (</w:t>
      </w:r>
      <w:r>
        <w:rPr>
          <w:lang w:val="es-CO"/>
        </w:rPr>
        <w:t>51</w:t>
      </w:r>
      <w:r w:rsidRPr="00ED1917">
        <w:rPr>
          <w:lang w:val="es-CO"/>
        </w:rPr>
        <w:t>)</w:t>
      </w:r>
    </w:p>
    <w:p w14:paraId="185F34E2" w14:textId="77777777" w:rsidR="004F1194" w:rsidRPr="00ED1917" w:rsidRDefault="004F1194" w:rsidP="004F1194">
      <w:pPr>
        <w:rPr>
          <w:lang w:val="es-CO"/>
        </w:rPr>
      </w:pPr>
      <w:r>
        <w:rPr>
          <w:noProof/>
          <w:lang w:val="es-CO" w:eastAsia="es-CO"/>
        </w:rPr>
        <w:drawing>
          <wp:inline distT="0" distB="0" distL="0" distR="0" wp14:anchorId="0AEEABB8" wp14:editId="013E5B22">
            <wp:extent cx="6332220" cy="120840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BEBA8EAE-BF5A-486C-A8C5-ECC9F3942E4B}">
                          <a14:imgProps xmlns:a14="http://schemas.microsoft.com/office/drawing/2010/main">
                            <a14:imgLayer r:embed="rId198">
                              <a14:imgEffect>
                                <a14:saturation sat="0"/>
                              </a14:imgEffect>
                            </a14:imgLayer>
                          </a14:imgProps>
                        </a:ext>
                      </a:extLst>
                    </a:blip>
                    <a:stretch>
                      <a:fillRect/>
                    </a:stretch>
                  </pic:blipFill>
                  <pic:spPr>
                    <a:xfrm>
                      <a:off x="0" y="0"/>
                      <a:ext cx="6332220" cy="1208405"/>
                    </a:xfrm>
                    <a:prstGeom prst="rect">
                      <a:avLst/>
                    </a:prstGeom>
                  </pic:spPr>
                </pic:pic>
              </a:graphicData>
            </a:graphic>
          </wp:inline>
        </w:drawing>
      </w:r>
    </w:p>
    <w:p w14:paraId="177C7535" w14:textId="77777777" w:rsidR="004F1194" w:rsidRPr="00ED1917" w:rsidRDefault="004F1194" w:rsidP="004F1194">
      <w:pPr>
        <w:rPr>
          <w:lang w:val="es-CO"/>
        </w:rPr>
      </w:pPr>
    </w:p>
    <w:p w14:paraId="1CA92116" w14:textId="74573DF0" w:rsidR="004F1194" w:rsidRPr="00ED1917" w:rsidRDefault="004F1194" w:rsidP="00C22CAA">
      <w:pPr>
        <w:pStyle w:val="ListParagraph"/>
        <w:numPr>
          <w:ilvl w:val="0"/>
          <w:numId w:val="2"/>
        </w:numPr>
        <w:rPr>
          <w:lang w:val="es-CO"/>
        </w:rPr>
      </w:pPr>
      <w:r w:rsidRPr="00ED1917">
        <w:rPr>
          <w:lang w:val="es-CO"/>
        </w:rPr>
        <w:t xml:space="preserve">Para los datos filtrados en las condiciones anteriores, obtener el valor de la media, la desviación estándar y la sumatoria de las </w:t>
      </w:r>
      <w:r w:rsidR="004008C4">
        <w:rPr>
          <w:lang w:val="es-CO"/>
        </w:rPr>
        <w:t>precipitaciones</w:t>
      </w:r>
      <w:r w:rsidRPr="00ED1917">
        <w:rPr>
          <w:lang w:val="es-CO"/>
        </w:rPr>
        <w:t xml:space="preserve"> en el mes de octubre. </w:t>
      </w:r>
      <w:r w:rsidRPr="00ED1917">
        <w:rPr>
          <w:i/>
          <w:shd w:val="clear" w:color="auto" w:fill="FFFFFF"/>
        </w:rPr>
        <w:t>(</w:t>
      </w:r>
      <w:r>
        <w:rPr>
          <w:i/>
          <w:shd w:val="clear" w:color="auto" w:fill="FFFFFF"/>
        </w:rPr>
        <w:t>En QGIS</w:t>
      </w:r>
      <w:r w:rsidRPr="00ED1917">
        <w:rPr>
          <w:i/>
          <w:shd w:val="clear" w:color="auto" w:fill="FFFFFF"/>
        </w:rPr>
        <w:t>, diríjase al menú Vectorial – Herramientas de Análisis – Estadísticas Básicas y seleccione la capa vectorial y el campo de atributo requerido)</w:t>
      </w:r>
    </w:p>
    <w:p w14:paraId="1F6710A0" w14:textId="77777777" w:rsidR="004F1194" w:rsidRPr="00ED1917" w:rsidRDefault="004F1194" w:rsidP="004F1194">
      <w:pPr>
        <w:jc w:val="center"/>
        <w:rPr>
          <w:lang w:val="es-CO"/>
        </w:rPr>
      </w:pPr>
    </w:p>
    <w:p w14:paraId="4FF5967A" w14:textId="77777777" w:rsidR="004F1194" w:rsidRPr="00ED1917" w:rsidRDefault="004F1194" w:rsidP="004F1194">
      <w:pPr>
        <w:jc w:val="center"/>
        <w:rPr>
          <w:lang w:val="es-CO"/>
        </w:rPr>
      </w:pPr>
      <w:r>
        <w:rPr>
          <w:noProof/>
          <w:lang w:val="es-CO" w:eastAsia="es-CO"/>
        </w:rPr>
        <w:drawing>
          <wp:inline distT="0" distB="0" distL="0" distR="0" wp14:anchorId="503ADE0C" wp14:editId="7D656320">
            <wp:extent cx="3364980" cy="3287352"/>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extLst>
                        <a:ext uri="{BEBA8EAE-BF5A-486C-A8C5-ECC9F3942E4B}">
                          <a14:imgProps xmlns:a14="http://schemas.microsoft.com/office/drawing/2010/main">
                            <a14:imgLayer r:embed="rId200">
                              <a14:imgEffect>
                                <a14:saturation sat="0"/>
                              </a14:imgEffect>
                            </a14:imgLayer>
                          </a14:imgProps>
                        </a:ext>
                      </a:extLst>
                    </a:blip>
                    <a:srcRect l="18076" t="15441" r="59779" b="7650"/>
                    <a:stretch/>
                  </pic:blipFill>
                  <pic:spPr bwMode="auto">
                    <a:xfrm>
                      <a:off x="0" y="0"/>
                      <a:ext cx="3379789" cy="3301820"/>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r>
        <w:rPr>
          <w:noProof/>
          <w:lang w:val="es-CO" w:eastAsia="es-CO"/>
        </w:rPr>
        <w:drawing>
          <wp:inline distT="0" distB="0" distL="0" distR="0" wp14:anchorId="3598B617" wp14:editId="3E8E66C0">
            <wp:extent cx="2802476" cy="1234159"/>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BEBA8EAE-BF5A-486C-A8C5-ECC9F3942E4B}">
                          <a14:imgProps xmlns:a14="http://schemas.microsoft.com/office/drawing/2010/main">
                            <a14:imgLayer r:embed="rId202">
                              <a14:imgEffect>
                                <a14:saturation sat="0"/>
                              </a14:imgEffect>
                            </a14:imgLayer>
                          </a14:imgProps>
                        </a:ext>
                      </a:extLst>
                    </a:blip>
                    <a:stretch>
                      <a:fillRect/>
                    </a:stretch>
                  </pic:blipFill>
                  <pic:spPr>
                    <a:xfrm>
                      <a:off x="0" y="0"/>
                      <a:ext cx="2825622" cy="1244352"/>
                    </a:xfrm>
                    <a:prstGeom prst="rect">
                      <a:avLst/>
                    </a:prstGeom>
                  </pic:spPr>
                </pic:pic>
              </a:graphicData>
            </a:graphic>
          </wp:inline>
        </w:drawing>
      </w:r>
    </w:p>
    <w:p w14:paraId="1B9AA3AF" w14:textId="77777777" w:rsidR="004F1194" w:rsidRPr="00ED1917" w:rsidRDefault="004F1194" w:rsidP="004F1194">
      <w:pPr>
        <w:jc w:val="center"/>
        <w:rPr>
          <w:lang w:val="es-CO"/>
        </w:rPr>
      </w:pPr>
      <w:r w:rsidRPr="00ED1917">
        <w:rPr>
          <w:lang w:val="es-CO"/>
        </w:rPr>
        <w:t xml:space="preserve"> </w:t>
      </w:r>
    </w:p>
    <w:p w14:paraId="1686307E" w14:textId="77777777" w:rsidR="004F1194" w:rsidRPr="00ED1917" w:rsidRDefault="004F1194" w:rsidP="004F1194">
      <w:pPr>
        <w:rPr>
          <w:lang w:val="es-CO"/>
        </w:rPr>
      </w:pPr>
    </w:p>
    <w:p w14:paraId="678EED47" w14:textId="2E011EF1" w:rsidR="004314AE" w:rsidRDefault="004314AE">
      <w:pPr>
        <w:jc w:val="left"/>
        <w:rPr>
          <w:lang w:val="es-CO"/>
        </w:rPr>
      </w:pPr>
      <w:r>
        <w:rPr>
          <w:lang w:val="es-CO"/>
        </w:rPr>
        <w:lastRenderedPageBreak/>
        <w:br w:type="page"/>
      </w:r>
    </w:p>
    <w:p w14:paraId="09291984" w14:textId="209D3F99" w:rsidR="004F1194" w:rsidRPr="004F2CB6" w:rsidRDefault="000527B3" w:rsidP="0067393D">
      <w:pPr>
        <w:pStyle w:val="Heading1"/>
      </w:pPr>
      <w:bookmarkStart w:id="36" w:name="_Toc55409074"/>
      <w:r w:rsidRPr="00ED1917">
        <w:lastRenderedPageBreak/>
        <w:t>4. Archivos de configuración de capas (</w:t>
      </w:r>
      <w:proofErr w:type="spellStart"/>
      <w:r w:rsidR="0072382C">
        <w:t>L</w:t>
      </w:r>
      <w:r w:rsidRPr="00ED1917">
        <w:t>ayer</w:t>
      </w:r>
      <w:proofErr w:type="spellEnd"/>
      <w:r w:rsidRPr="00ED1917">
        <w:t xml:space="preserve"> </w:t>
      </w:r>
      <w:r w:rsidR="0072382C">
        <w:t>F</w:t>
      </w:r>
      <w:r w:rsidRPr="00ED1917">
        <w:t>ile)</w:t>
      </w:r>
      <w:r w:rsidR="0072382C">
        <w:t xml:space="preserve"> [v]</w:t>
      </w:r>
      <w:bookmarkEnd w:id="36"/>
    </w:p>
    <w:p w14:paraId="08C49F91" w14:textId="60A95349" w:rsidR="004F1194" w:rsidRPr="00760723" w:rsidRDefault="00760723" w:rsidP="004F1194">
      <w:pPr>
        <w:rPr>
          <w:sz w:val="16"/>
          <w:szCs w:val="16"/>
          <w:lang w:val="es-CO"/>
        </w:rPr>
      </w:pPr>
      <w:proofErr w:type="spellStart"/>
      <w:r w:rsidRPr="00760723">
        <w:rPr>
          <w:sz w:val="16"/>
          <w:szCs w:val="16"/>
          <w:lang w:val="es-CO"/>
        </w:rPr>
        <w:t>Microcontenido</w:t>
      </w:r>
      <w:proofErr w:type="spellEnd"/>
      <w:r w:rsidRPr="00760723">
        <w:rPr>
          <w:sz w:val="16"/>
          <w:szCs w:val="16"/>
          <w:lang w:val="es-CO"/>
        </w:rPr>
        <w:t>: https://pruebacorreoescuelaingeduco.sharepoint.com/sites/TSIG626/SitePages/TSIG0042.aspx</w:t>
      </w:r>
    </w:p>
    <w:p w14:paraId="7BC95F6F" w14:textId="77777777" w:rsidR="00760723" w:rsidRPr="00ED1917" w:rsidRDefault="00760723" w:rsidP="004F1194">
      <w:pPr>
        <w:rPr>
          <w:lang w:val="es-CO"/>
        </w:rPr>
      </w:pPr>
    </w:p>
    <w:p w14:paraId="7A2A4381" w14:textId="77777777" w:rsidR="004F1194" w:rsidRPr="00ED1917" w:rsidRDefault="004F1194" w:rsidP="004F1194">
      <w:pPr>
        <w:rPr>
          <w:lang w:val="es-CO"/>
        </w:rPr>
      </w:pPr>
      <w:r w:rsidRPr="00ED1917">
        <w:rPr>
          <w:lang w:val="es-CO"/>
        </w:rPr>
        <w:t>Los archivos de configuración de capa permiten guardar la información de localización de datos, simbolización, rótulos y filtros, para luego utilizar la misma representación en un nuevo mapa o proyecto sin necesidad de volver a configurar todas las propiedades paso a paso.</w:t>
      </w:r>
    </w:p>
    <w:p w14:paraId="426CB728" w14:textId="77777777" w:rsidR="004F1194" w:rsidRPr="00ED1917" w:rsidRDefault="004F1194" w:rsidP="004F1194">
      <w:pPr>
        <w:rPr>
          <w:lang w:val="es-CO"/>
        </w:rPr>
      </w:pPr>
    </w:p>
    <w:p w14:paraId="5FBB46C8" w14:textId="77777777" w:rsidR="004F1194" w:rsidRPr="00ED1917" w:rsidRDefault="004F1194" w:rsidP="00C22CAA">
      <w:pPr>
        <w:pStyle w:val="ListParagraph"/>
        <w:numPr>
          <w:ilvl w:val="0"/>
          <w:numId w:val="2"/>
        </w:numPr>
        <w:rPr>
          <w:lang w:val="es-CO"/>
        </w:rPr>
      </w:pPr>
      <w:r w:rsidRPr="00ED1917">
        <w:rPr>
          <w:lang w:val="es-CO"/>
        </w:rPr>
        <w:t xml:space="preserve">Crear un </w:t>
      </w:r>
      <w:proofErr w:type="spellStart"/>
      <w:r w:rsidRPr="00ED1917">
        <w:rPr>
          <w:lang w:val="es-CO"/>
        </w:rPr>
        <w:t>layer</w:t>
      </w:r>
      <w:proofErr w:type="spellEnd"/>
      <w:r w:rsidRPr="00ED1917">
        <w:rPr>
          <w:lang w:val="es-CO"/>
        </w:rPr>
        <w:t xml:space="preserve"> file de la capa </w:t>
      </w:r>
      <w:r>
        <w:rPr>
          <w:lang w:val="es-CO"/>
        </w:rPr>
        <w:t>de Municipios</w:t>
      </w:r>
      <w:r w:rsidRPr="00ED1917">
        <w:rPr>
          <w:lang w:val="es-CO"/>
        </w:rPr>
        <w:t xml:space="preserve">, </w:t>
      </w:r>
      <w:r>
        <w:rPr>
          <w:lang w:val="es-CO"/>
        </w:rPr>
        <w:t>agregar</w:t>
      </w:r>
      <w:r w:rsidRPr="00ED1917">
        <w:rPr>
          <w:lang w:val="es-CO"/>
        </w:rPr>
        <w:t xml:space="preserve"> el </w:t>
      </w:r>
      <w:proofErr w:type="spellStart"/>
      <w:r w:rsidRPr="00ED1917">
        <w:rPr>
          <w:lang w:val="es-CO"/>
        </w:rPr>
        <w:t>label</w:t>
      </w:r>
      <w:proofErr w:type="spellEnd"/>
      <w:r w:rsidRPr="00ED1917">
        <w:rPr>
          <w:lang w:val="es-CO"/>
        </w:rPr>
        <w:t xml:space="preserve"> con </w:t>
      </w:r>
      <w:r>
        <w:rPr>
          <w:lang w:val="es-CO"/>
        </w:rPr>
        <w:t>máscara</w:t>
      </w:r>
      <w:r w:rsidRPr="00ED1917">
        <w:rPr>
          <w:lang w:val="es-CO"/>
        </w:rPr>
        <w:t xml:space="preserve"> usando el código </w:t>
      </w:r>
      <w:r>
        <w:rPr>
          <w:lang w:val="es-CO"/>
        </w:rPr>
        <w:t>del Municipio</w:t>
      </w:r>
      <w:r w:rsidRPr="00ED1917">
        <w:rPr>
          <w:lang w:val="es-CO"/>
        </w:rPr>
        <w:t xml:space="preserve"> </w:t>
      </w:r>
      <w:r w:rsidRPr="002D3EDA">
        <w:rPr>
          <w:lang w:val="es-CO"/>
        </w:rPr>
        <w:t>[ID_ESPACIA]</w:t>
      </w:r>
      <w:r w:rsidRPr="00ED1917">
        <w:rPr>
          <w:lang w:val="es-CO"/>
        </w:rPr>
        <w:t xml:space="preserve">, </w:t>
      </w:r>
      <w:r>
        <w:rPr>
          <w:lang w:val="es-CO"/>
        </w:rPr>
        <w:t>rellenar los polígonos con gris claro</w:t>
      </w:r>
      <w:r w:rsidRPr="00ED1917">
        <w:rPr>
          <w:lang w:val="es-CO"/>
        </w:rPr>
        <w:t xml:space="preserve">, dejando los bordes </w:t>
      </w:r>
      <w:r>
        <w:rPr>
          <w:lang w:val="es-CO"/>
        </w:rPr>
        <w:t>negros y rotar los códigos para que se ajusten a la forma y que no salgan de cada polígono</w:t>
      </w:r>
      <w:r w:rsidRPr="00ED1917">
        <w:rPr>
          <w:lang w:val="es-CO"/>
        </w:rPr>
        <w:t>.</w:t>
      </w:r>
    </w:p>
    <w:p w14:paraId="2E974AE9" w14:textId="77777777" w:rsidR="004F1194" w:rsidRPr="00ED1917" w:rsidRDefault="004F1194" w:rsidP="00C22CAA">
      <w:pPr>
        <w:pStyle w:val="ListParagraph"/>
        <w:numPr>
          <w:ilvl w:val="0"/>
          <w:numId w:val="2"/>
        </w:numPr>
        <w:rPr>
          <w:lang w:val="es-CO"/>
        </w:rPr>
      </w:pPr>
      <w:r w:rsidRPr="00ED1917">
        <w:rPr>
          <w:lang w:val="es-CO"/>
        </w:rPr>
        <w:t>Guarde</w:t>
      </w:r>
      <w:r>
        <w:rPr>
          <w:lang w:val="es-CO"/>
        </w:rPr>
        <w:t xml:space="preserve"> el </w:t>
      </w:r>
      <w:proofErr w:type="spellStart"/>
      <w:r>
        <w:rPr>
          <w:lang w:val="es-CO"/>
        </w:rPr>
        <w:t>layer</w:t>
      </w:r>
      <w:proofErr w:type="spellEnd"/>
      <w:r>
        <w:rPr>
          <w:lang w:val="es-CO"/>
        </w:rPr>
        <w:t xml:space="preserve"> file</w:t>
      </w:r>
      <w:r w:rsidRPr="00ED1917">
        <w:rPr>
          <w:lang w:val="es-CO"/>
        </w:rPr>
        <w:t xml:space="preserve"> con el nombre de </w:t>
      </w:r>
      <w:proofErr w:type="spellStart"/>
      <w:r>
        <w:rPr>
          <w:lang w:val="es-CO"/>
        </w:rPr>
        <w:t>Municipios</w:t>
      </w:r>
      <w:r w:rsidRPr="00ED1917">
        <w:rPr>
          <w:lang w:val="es-CO"/>
        </w:rPr>
        <w:t>.lyr</w:t>
      </w:r>
      <w:proofErr w:type="spellEnd"/>
      <w:r w:rsidRPr="00ED1917">
        <w:rPr>
          <w:lang w:val="es-CO"/>
        </w:rPr>
        <w:t xml:space="preserve"> en </w:t>
      </w:r>
      <w:r>
        <w:rPr>
          <w:lang w:val="es-CO"/>
        </w:rPr>
        <w:t>un nuevo directorio llamado LYR</w:t>
      </w:r>
    </w:p>
    <w:p w14:paraId="7D21A7D4" w14:textId="77777777" w:rsidR="004F1194" w:rsidRPr="00ED1917" w:rsidRDefault="004F1194" w:rsidP="004F1194">
      <w:pPr>
        <w:rPr>
          <w:lang w:val="es-CO"/>
        </w:rPr>
      </w:pPr>
    </w:p>
    <w:p w14:paraId="0F307265" w14:textId="77777777" w:rsidR="004F1194" w:rsidRPr="00ED1917" w:rsidRDefault="004F1194" w:rsidP="004F1194">
      <w:pPr>
        <w:jc w:val="center"/>
        <w:rPr>
          <w:lang w:val="es-CO"/>
        </w:rPr>
      </w:pPr>
      <w:r>
        <w:rPr>
          <w:noProof/>
          <w:lang w:val="es-CO" w:eastAsia="es-CO"/>
        </w:rPr>
        <w:drawing>
          <wp:inline distT="0" distB="0" distL="0" distR="0" wp14:anchorId="780897C8" wp14:editId="7CB3D128">
            <wp:extent cx="2923721" cy="19746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33167" cy="1981034"/>
                    </a:xfrm>
                    <a:prstGeom prst="rect">
                      <a:avLst/>
                    </a:prstGeom>
                  </pic:spPr>
                </pic:pic>
              </a:graphicData>
            </a:graphic>
          </wp:inline>
        </w:drawing>
      </w:r>
      <w:r>
        <w:rPr>
          <w:lang w:val="es-CO"/>
        </w:rPr>
        <w:t xml:space="preserve"> </w:t>
      </w:r>
      <w:r>
        <w:rPr>
          <w:noProof/>
          <w:lang w:val="es-CO" w:eastAsia="es-CO"/>
        </w:rPr>
        <w:drawing>
          <wp:inline distT="0" distB="0" distL="0" distR="0" wp14:anchorId="196BF554" wp14:editId="5DAF4C7D">
            <wp:extent cx="2181041" cy="298953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186293" cy="2996729"/>
                    </a:xfrm>
                    <a:prstGeom prst="rect">
                      <a:avLst/>
                    </a:prstGeom>
                  </pic:spPr>
                </pic:pic>
              </a:graphicData>
            </a:graphic>
          </wp:inline>
        </w:drawing>
      </w:r>
    </w:p>
    <w:p w14:paraId="50A14244" w14:textId="77777777" w:rsidR="004F1194" w:rsidRDefault="004F1194" w:rsidP="004F1194">
      <w:pPr>
        <w:rPr>
          <w:lang w:val="es-CO"/>
        </w:rPr>
      </w:pPr>
      <w:r>
        <w:rPr>
          <w:lang w:val="es-CO"/>
        </w:rPr>
        <w:t xml:space="preserve">  </w:t>
      </w:r>
    </w:p>
    <w:p w14:paraId="5A8AE67B" w14:textId="77777777" w:rsidR="00C83BD1" w:rsidRDefault="004F1194" w:rsidP="00C83BD1">
      <w:pPr>
        <w:jc w:val="center"/>
        <w:rPr>
          <w:lang w:val="es-CO"/>
        </w:rPr>
      </w:pPr>
      <w:r>
        <w:rPr>
          <w:noProof/>
          <w:lang w:val="es-CO" w:eastAsia="es-CO"/>
        </w:rPr>
        <w:lastRenderedPageBreak/>
        <w:drawing>
          <wp:inline distT="0" distB="0" distL="0" distR="0" wp14:anchorId="2916415C" wp14:editId="592C992D">
            <wp:extent cx="2119745" cy="3480972"/>
            <wp:effectExtent l="0" t="0" r="0" b="571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extLst>
                        <a:ext uri="{BEBA8EAE-BF5A-486C-A8C5-ECC9F3942E4B}">
                          <a14:imgProps xmlns:a14="http://schemas.microsoft.com/office/drawing/2010/main">
                            <a14:imgLayer r:embed="rId206">
                              <a14:imgEffect>
                                <a14:saturation sat="0"/>
                              </a14:imgEffect>
                            </a14:imgLayer>
                          </a14:imgProps>
                        </a:ext>
                      </a:extLst>
                    </a:blip>
                    <a:srcRect r="85648" b="16213"/>
                    <a:stretch/>
                  </pic:blipFill>
                  <pic:spPr bwMode="auto">
                    <a:xfrm>
                      <a:off x="0" y="0"/>
                      <a:ext cx="2154196" cy="3537547"/>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r>
        <w:rPr>
          <w:noProof/>
          <w:lang w:val="es-CO" w:eastAsia="es-CO"/>
        </w:rPr>
        <w:drawing>
          <wp:inline distT="0" distB="0" distL="0" distR="0" wp14:anchorId="1680669F" wp14:editId="56ED8D72">
            <wp:extent cx="2683081" cy="1817746"/>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saturation sat="0"/>
                              </a14:imgEffect>
                            </a14:imgLayer>
                          </a14:imgProps>
                        </a:ext>
                      </a:extLst>
                    </a:blip>
                    <a:stretch>
                      <a:fillRect/>
                    </a:stretch>
                  </pic:blipFill>
                  <pic:spPr>
                    <a:xfrm>
                      <a:off x="0" y="0"/>
                      <a:ext cx="2692526" cy="1824145"/>
                    </a:xfrm>
                    <a:prstGeom prst="rect">
                      <a:avLst/>
                    </a:prstGeom>
                  </pic:spPr>
                </pic:pic>
              </a:graphicData>
            </a:graphic>
          </wp:inline>
        </w:drawing>
      </w:r>
    </w:p>
    <w:p w14:paraId="31428D23" w14:textId="4348CA6F" w:rsidR="004F1194" w:rsidRDefault="004F1194" w:rsidP="00C83BD1">
      <w:pPr>
        <w:rPr>
          <w:lang w:val="es-CO"/>
        </w:rPr>
      </w:pPr>
      <w:r w:rsidRPr="00ED1917">
        <w:rPr>
          <w:lang w:val="es-CO"/>
        </w:rPr>
        <w:t xml:space="preserve">Cree un nuevo mapa y adicione no la cobertura de </w:t>
      </w:r>
      <w:r>
        <w:rPr>
          <w:lang w:val="es-CO"/>
        </w:rPr>
        <w:t>Municipios</w:t>
      </w:r>
      <w:r w:rsidRPr="00ED1917">
        <w:rPr>
          <w:lang w:val="es-CO"/>
        </w:rPr>
        <w:t xml:space="preserve"> sino su </w:t>
      </w:r>
      <w:proofErr w:type="spellStart"/>
      <w:r w:rsidRPr="00ED1917">
        <w:rPr>
          <w:lang w:val="es-CO"/>
        </w:rPr>
        <w:t>layer</w:t>
      </w:r>
      <w:proofErr w:type="spellEnd"/>
      <w:r w:rsidRPr="00ED1917">
        <w:rPr>
          <w:lang w:val="es-CO"/>
        </w:rPr>
        <w:t xml:space="preserve"> file correspondiente.</w:t>
      </w:r>
    </w:p>
    <w:p w14:paraId="612D4231" w14:textId="77777777" w:rsidR="004F1194" w:rsidRPr="00ED1917" w:rsidRDefault="004F1194" w:rsidP="004F1194">
      <w:pPr>
        <w:pStyle w:val="ListParagraph"/>
        <w:rPr>
          <w:lang w:val="es-CO"/>
        </w:rPr>
      </w:pPr>
    </w:p>
    <w:p w14:paraId="205140C6" w14:textId="77777777" w:rsidR="004F1194" w:rsidRPr="00ED1917" w:rsidRDefault="004F1194" w:rsidP="004F1194">
      <w:pPr>
        <w:ind w:left="360"/>
        <w:jc w:val="center"/>
        <w:rPr>
          <w:lang w:val="es-CO"/>
        </w:rPr>
      </w:pPr>
      <w:r>
        <w:rPr>
          <w:noProof/>
          <w:lang w:val="es-CO" w:eastAsia="es-CO"/>
        </w:rPr>
        <w:drawing>
          <wp:inline distT="0" distB="0" distL="0" distR="0" wp14:anchorId="72582447" wp14:editId="3A74BE24">
            <wp:extent cx="2377326" cy="1610602"/>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391296" cy="1620066"/>
                    </a:xfrm>
                    <a:prstGeom prst="rect">
                      <a:avLst/>
                    </a:prstGeom>
                  </pic:spPr>
                </pic:pic>
              </a:graphicData>
            </a:graphic>
          </wp:inline>
        </w:drawing>
      </w:r>
    </w:p>
    <w:p w14:paraId="682E9FC7" w14:textId="77777777" w:rsidR="004F1194" w:rsidRPr="00ED1917" w:rsidRDefault="004F1194" w:rsidP="004F1194">
      <w:pPr>
        <w:rPr>
          <w:i/>
          <w:shd w:val="clear" w:color="auto" w:fill="FFFFFF"/>
        </w:rPr>
      </w:pPr>
    </w:p>
    <w:p w14:paraId="5FB489CE" w14:textId="77777777" w:rsidR="004F1194" w:rsidRPr="00ED1917" w:rsidRDefault="004F1194" w:rsidP="004F1194">
      <w:pPr>
        <w:rPr>
          <w:lang w:val="es-CO"/>
        </w:rPr>
      </w:pPr>
      <w:r w:rsidRPr="00ED1917">
        <w:rPr>
          <w:i/>
          <w:shd w:val="clear" w:color="auto" w:fill="FFFFFF"/>
        </w:rPr>
        <w:t>(</w:t>
      </w:r>
      <w:r>
        <w:rPr>
          <w:i/>
          <w:shd w:val="clear" w:color="auto" w:fill="FFFFFF"/>
        </w:rPr>
        <w:t>En QGIS</w:t>
      </w:r>
      <w:r w:rsidRPr="00ED1917">
        <w:rPr>
          <w:i/>
          <w:shd w:val="clear" w:color="auto" w:fill="FFFFFF"/>
        </w:rPr>
        <w:t>, desde la ficha de propiedades de la capa podrá definir las configuraciones de color y relleno requeridos para luego ser guardados como un nuevo estilo. Posteriormente deberá cargar la capa y aplicar el estilo personalizado almacenado)</w:t>
      </w:r>
    </w:p>
    <w:p w14:paraId="2C178EFC" w14:textId="77777777" w:rsidR="004F1194" w:rsidRDefault="004F1194" w:rsidP="004F1194">
      <w:pPr>
        <w:jc w:val="left"/>
        <w:rPr>
          <w:lang w:val="es-CO"/>
        </w:rPr>
      </w:pPr>
    </w:p>
    <w:p w14:paraId="1ED529A6" w14:textId="074EA4A6" w:rsidR="00A43065" w:rsidRDefault="00A43065">
      <w:pPr>
        <w:jc w:val="left"/>
        <w:rPr>
          <w:lang w:val="es-CO"/>
        </w:rPr>
      </w:pPr>
      <w:r>
        <w:rPr>
          <w:lang w:val="es-CO"/>
        </w:rPr>
        <w:br w:type="page"/>
      </w:r>
    </w:p>
    <w:p w14:paraId="6F0F34F7" w14:textId="77777777" w:rsidR="004F1194" w:rsidRDefault="004F1194" w:rsidP="004F1194">
      <w:pPr>
        <w:jc w:val="left"/>
        <w:rPr>
          <w:lang w:val="es-CO"/>
        </w:rPr>
      </w:pPr>
    </w:p>
    <w:p w14:paraId="72AB7F72" w14:textId="3F99B3EB" w:rsidR="004F1194" w:rsidRPr="00245079" w:rsidRDefault="000527B3" w:rsidP="0067393D">
      <w:pPr>
        <w:pStyle w:val="Heading1"/>
        <w:rPr>
          <w:lang w:val="es-CO"/>
        </w:rPr>
      </w:pPr>
      <w:bookmarkStart w:id="37" w:name="_Toc55409075"/>
      <w:r w:rsidRPr="00ED1917">
        <w:t>5. Gráficas a partir de las tablas de atributos</w:t>
      </w:r>
      <w:r w:rsidR="00245079">
        <w:t xml:space="preserve"> [v]</w:t>
      </w:r>
      <w:bookmarkEnd w:id="37"/>
    </w:p>
    <w:p w14:paraId="456CBF73" w14:textId="77777777" w:rsidR="00245079" w:rsidRDefault="00245079" w:rsidP="00245079">
      <w:pPr>
        <w:rPr>
          <w:sz w:val="16"/>
          <w:szCs w:val="16"/>
          <w:lang w:val="es-CO"/>
        </w:rPr>
      </w:pPr>
      <w:proofErr w:type="spellStart"/>
      <w:r w:rsidRPr="00414DAE">
        <w:rPr>
          <w:sz w:val="16"/>
          <w:szCs w:val="16"/>
          <w:lang w:val="es-CO"/>
        </w:rPr>
        <w:t>Microcontenido</w:t>
      </w:r>
      <w:proofErr w:type="spellEnd"/>
      <w:r w:rsidRPr="00414DAE">
        <w:rPr>
          <w:sz w:val="16"/>
          <w:szCs w:val="16"/>
          <w:lang w:val="es-CO"/>
        </w:rPr>
        <w:t xml:space="preserve">: </w:t>
      </w:r>
      <w:hyperlink r:id="rId210" w:history="1">
        <w:r w:rsidRPr="00393331">
          <w:rPr>
            <w:rStyle w:val="Hyperlink"/>
            <w:noProof w:val="0"/>
            <w:sz w:val="16"/>
            <w:szCs w:val="16"/>
            <w:lang w:val="es-CO"/>
          </w:rPr>
          <w:t>https://pruebacorreoescuelaingeduco.sharepoint.com/sites/TSIG626/SitePages/TSIG0043.aspx</w:t>
        </w:r>
      </w:hyperlink>
    </w:p>
    <w:p w14:paraId="055186A6" w14:textId="77777777" w:rsidR="00245079" w:rsidRDefault="00245079" w:rsidP="0067393D">
      <w:pPr>
        <w:rPr>
          <w:lang w:val="es-CO"/>
        </w:rPr>
      </w:pPr>
    </w:p>
    <w:p w14:paraId="7EFFBCBA" w14:textId="58CA689F" w:rsidR="0067393D" w:rsidRDefault="00092F36" w:rsidP="0067393D">
      <w:pPr>
        <w:pStyle w:val="Heading2"/>
      </w:pPr>
      <w:bookmarkStart w:id="38" w:name="_Toc55409076"/>
      <w:r>
        <w:t xml:space="preserve">5.1. </w:t>
      </w:r>
      <w:r w:rsidR="0067393D">
        <w:t>Gráfico de una variable</w:t>
      </w:r>
      <w:bookmarkEnd w:id="38"/>
    </w:p>
    <w:p w14:paraId="6BA1D7BF" w14:textId="77777777" w:rsidR="0067393D" w:rsidRPr="00ED1917" w:rsidRDefault="0067393D" w:rsidP="0067393D">
      <w:pPr>
        <w:rPr>
          <w:lang w:val="es-CO"/>
        </w:rPr>
      </w:pPr>
    </w:p>
    <w:p w14:paraId="5254DA40" w14:textId="77777777" w:rsidR="004F1194" w:rsidRDefault="004F1194" w:rsidP="00C22CAA">
      <w:pPr>
        <w:pStyle w:val="ListParagraph"/>
        <w:numPr>
          <w:ilvl w:val="0"/>
          <w:numId w:val="2"/>
        </w:numPr>
        <w:rPr>
          <w:lang w:val="es-CO"/>
        </w:rPr>
      </w:pPr>
      <w:r w:rsidRPr="00ED1917">
        <w:rPr>
          <w:lang w:val="es-CO"/>
        </w:rPr>
        <w:t xml:space="preserve">Utilizando el archivo de estaciones de </w:t>
      </w:r>
      <w:r>
        <w:rPr>
          <w:lang w:val="es-CO"/>
        </w:rPr>
        <w:t xml:space="preserve">Temperatura, simbolice en 3 categorías de símbolos graduados (verde, amarillo y rojo de menor a mayor), la temperatura promedio </w:t>
      </w:r>
      <w:proofErr w:type="spellStart"/>
      <w:r w:rsidRPr="004E4215">
        <w:rPr>
          <w:lang w:val="es-CO"/>
        </w:rPr>
        <w:t>PromMes</w:t>
      </w:r>
      <w:proofErr w:type="spellEnd"/>
      <w:r>
        <w:rPr>
          <w:lang w:val="es-CO"/>
        </w:rPr>
        <w:t xml:space="preserve"> incluyendo solo las estaciones con temperaturas mayores que cero.</w:t>
      </w:r>
    </w:p>
    <w:p w14:paraId="1C45996D" w14:textId="77777777" w:rsidR="004F1194" w:rsidRDefault="004F1194" w:rsidP="00C22CAA">
      <w:pPr>
        <w:pStyle w:val="ListParagraph"/>
        <w:numPr>
          <w:ilvl w:val="0"/>
          <w:numId w:val="2"/>
        </w:numPr>
        <w:rPr>
          <w:lang w:val="es-CO"/>
        </w:rPr>
      </w:pPr>
      <w:r>
        <w:rPr>
          <w:lang w:val="es-CO"/>
        </w:rPr>
        <w:t>D</w:t>
      </w:r>
      <w:r w:rsidRPr="00ED1917">
        <w:rPr>
          <w:lang w:val="es-CO"/>
        </w:rPr>
        <w:t xml:space="preserve">esde el menú de herramientas (Tools), cree una gráfica con los valores de </w:t>
      </w:r>
      <w:r>
        <w:rPr>
          <w:lang w:val="es-CO"/>
        </w:rPr>
        <w:t xml:space="preserve">Temperatura promedio </w:t>
      </w:r>
      <w:proofErr w:type="spellStart"/>
      <w:r w:rsidRPr="004E4215">
        <w:rPr>
          <w:lang w:val="es-CO"/>
        </w:rPr>
        <w:t>PromMes</w:t>
      </w:r>
      <w:proofErr w:type="spellEnd"/>
      <w:r>
        <w:rPr>
          <w:lang w:val="es-CO"/>
        </w:rPr>
        <w:t xml:space="preserve"> </w:t>
      </w:r>
      <w:r w:rsidRPr="00ED1917">
        <w:rPr>
          <w:lang w:val="es-CO"/>
        </w:rPr>
        <w:t xml:space="preserve">de todas las estaciones. En </w:t>
      </w:r>
      <w:r>
        <w:rPr>
          <w:lang w:val="es-CO"/>
        </w:rPr>
        <w:t>ArcGIS</w:t>
      </w:r>
      <w:r w:rsidRPr="00ED1917">
        <w:rPr>
          <w:lang w:val="es-CO"/>
        </w:rPr>
        <w:t xml:space="preserve"> 10 ir a Vista | Gráficos.</w:t>
      </w:r>
    </w:p>
    <w:p w14:paraId="351BABB6" w14:textId="77777777" w:rsidR="004F1194" w:rsidRDefault="004F1194" w:rsidP="004F1194">
      <w:pPr>
        <w:rPr>
          <w:lang w:val="es-CO"/>
        </w:rPr>
      </w:pPr>
    </w:p>
    <w:p w14:paraId="0197390A" w14:textId="77777777" w:rsidR="004F1194" w:rsidRDefault="004F1194" w:rsidP="004F1194">
      <w:pPr>
        <w:jc w:val="center"/>
        <w:rPr>
          <w:lang w:val="es-CO"/>
        </w:rPr>
      </w:pPr>
      <w:r>
        <w:rPr>
          <w:noProof/>
          <w:lang w:val="es-CO" w:eastAsia="es-CO"/>
        </w:rPr>
        <w:drawing>
          <wp:inline distT="0" distB="0" distL="0" distR="0" wp14:anchorId="2BAF38C8" wp14:editId="7C2211FE">
            <wp:extent cx="2425600" cy="288000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425600" cy="2880000"/>
                    </a:xfrm>
                    <a:prstGeom prst="rect">
                      <a:avLst/>
                    </a:prstGeom>
                  </pic:spPr>
                </pic:pic>
              </a:graphicData>
            </a:graphic>
          </wp:inline>
        </w:drawing>
      </w:r>
      <w:r>
        <w:rPr>
          <w:lang w:val="es-CO"/>
        </w:rPr>
        <w:t xml:space="preserve">  </w:t>
      </w:r>
      <w:r>
        <w:rPr>
          <w:noProof/>
          <w:lang w:val="es-CO" w:eastAsia="es-CO"/>
        </w:rPr>
        <w:drawing>
          <wp:inline distT="0" distB="0" distL="0" distR="0" wp14:anchorId="42192619" wp14:editId="59D76B6A">
            <wp:extent cx="3620729" cy="288000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620729" cy="2880000"/>
                    </a:xfrm>
                    <a:prstGeom prst="rect">
                      <a:avLst/>
                    </a:prstGeom>
                  </pic:spPr>
                </pic:pic>
              </a:graphicData>
            </a:graphic>
          </wp:inline>
        </w:drawing>
      </w:r>
    </w:p>
    <w:p w14:paraId="2173F8E5" w14:textId="77777777" w:rsidR="004F1194" w:rsidRDefault="004F1194" w:rsidP="004F1194">
      <w:pPr>
        <w:jc w:val="center"/>
        <w:rPr>
          <w:lang w:val="es-CO"/>
        </w:rPr>
      </w:pPr>
    </w:p>
    <w:p w14:paraId="79202EDF" w14:textId="77777777" w:rsidR="004F1194" w:rsidRDefault="004F1194" w:rsidP="004F1194">
      <w:pPr>
        <w:jc w:val="center"/>
        <w:rPr>
          <w:lang w:val="es-CO"/>
        </w:rPr>
      </w:pPr>
      <w:r>
        <w:rPr>
          <w:noProof/>
          <w:lang w:val="es-CO" w:eastAsia="es-CO"/>
        </w:rPr>
        <w:drawing>
          <wp:inline distT="0" distB="0" distL="0" distR="0" wp14:anchorId="3840B5A6" wp14:editId="29D5EA29">
            <wp:extent cx="3616037" cy="3440167"/>
            <wp:effectExtent l="0" t="0" r="3810" b="825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38363" cy="3461407"/>
                    </a:xfrm>
                    <a:prstGeom prst="rect">
                      <a:avLst/>
                    </a:prstGeom>
                  </pic:spPr>
                </pic:pic>
              </a:graphicData>
            </a:graphic>
          </wp:inline>
        </w:drawing>
      </w:r>
    </w:p>
    <w:p w14:paraId="62B329DE" w14:textId="77777777" w:rsidR="004F1194" w:rsidRDefault="004F1194" w:rsidP="004F1194">
      <w:pPr>
        <w:jc w:val="center"/>
        <w:rPr>
          <w:lang w:val="es-CO"/>
        </w:rPr>
      </w:pPr>
    </w:p>
    <w:p w14:paraId="0E5A0DD5" w14:textId="77777777" w:rsidR="004F1194" w:rsidRDefault="004F1194" w:rsidP="004F1194">
      <w:pPr>
        <w:jc w:val="center"/>
        <w:rPr>
          <w:lang w:val="es-CO"/>
        </w:rPr>
      </w:pPr>
      <w:r>
        <w:rPr>
          <w:noProof/>
          <w:lang w:val="es-CO" w:eastAsia="es-CO"/>
        </w:rPr>
        <w:drawing>
          <wp:inline distT="0" distB="0" distL="0" distR="0" wp14:anchorId="0A316A61" wp14:editId="24CAC383">
            <wp:extent cx="6332220" cy="1998980"/>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332220" cy="1998980"/>
                    </a:xfrm>
                    <a:prstGeom prst="rect">
                      <a:avLst/>
                    </a:prstGeom>
                  </pic:spPr>
                </pic:pic>
              </a:graphicData>
            </a:graphic>
          </wp:inline>
        </w:drawing>
      </w:r>
    </w:p>
    <w:p w14:paraId="2FD1523D" w14:textId="77777777" w:rsidR="004F1194" w:rsidRPr="00320F93" w:rsidRDefault="004F1194" w:rsidP="004F1194">
      <w:pPr>
        <w:rPr>
          <w:lang w:val="es-CO"/>
        </w:rPr>
      </w:pPr>
    </w:p>
    <w:p w14:paraId="0C4CA7EF" w14:textId="77777777" w:rsidR="004F1194" w:rsidRPr="00ED1917" w:rsidRDefault="004F1194" w:rsidP="00C22CAA">
      <w:pPr>
        <w:pStyle w:val="ListParagraph"/>
        <w:numPr>
          <w:ilvl w:val="0"/>
          <w:numId w:val="2"/>
        </w:numPr>
        <w:rPr>
          <w:lang w:val="es-CO"/>
        </w:rPr>
      </w:pPr>
      <w:r w:rsidRPr="00ED1917">
        <w:rPr>
          <w:lang w:val="es-CO"/>
        </w:rPr>
        <w:t xml:space="preserve">Abrir la tabla de atributos y seleccionar </w:t>
      </w:r>
      <w:r>
        <w:rPr>
          <w:lang w:val="es-CO"/>
        </w:rPr>
        <w:t>5 las estaciones con los valores más altos de temperatura promedio.</w:t>
      </w:r>
    </w:p>
    <w:p w14:paraId="73D33105" w14:textId="77777777" w:rsidR="004F1194" w:rsidRDefault="004F1194" w:rsidP="004F1194">
      <w:pPr>
        <w:pStyle w:val="ListParagraph"/>
        <w:rPr>
          <w:i/>
          <w:shd w:val="clear" w:color="auto" w:fill="FFFFFF"/>
        </w:rPr>
      </w:pPr>
      <w:r w:rsidRPr="00ED1917">
        <w:rPr>
          <w:i/>
          <w:shd w:val="clear" w:color="auto" w:fill="FFFFFF"/>
        </w:rPr>
        <w:t>(</w:t>
      </w:r>
      <w:r>
        <w:rPr>
          <w:i/>
          <w:shd w:val="clear" w:color="auto" w:fill="FFFFFF"/>
        </w:rPr>
        <w:t>En QGIS, nativamente</w:t>
      </w:r>
      <w:r w:rsidRPr="00ED1917">
        <w:rPr>
          <w:i/>
          <w:shd w:val="clear" w:color="auto" w:fill="FFFFFF"/>
        </w:rPr>
        <w:t xml:space="preserve"> no se puede actualmente generar gráficos de este tipo</w:t>
      </w:r>
      <w:r>
        <w:rPr>
          <w:i/>
          <w:shd w:val="clear" w:color="auto" w:fill="FFFFFF"/>
        </w:rPr>
        <w:t>. Pueden existir complementos externos para este propósito</w:t>
      </w:r>
      <w:r w:rsidRPr="00ED1917">
        <w:rPr>
          <w:i/>
          <w:shd w:val="clear" w:color="auto" w:fill="FFFFFF"/>
        </w:rPr>
        <w:t>)</w:t>
      </w:r>
    </w:p>
    <w:p w14:paraId="080C8BAC" w14:textId="77777777" w:rsidR="004F1194" w:rsidRDefault="004F1194" w:rsidP="004F1194">
      <w:pPr>
        <w:rPr>
          <w:i/>
          <w:shd w:val="clear" w:color="auto" w:fill="FFFFFF"/>
        </w:rPr>
      </w:pPr>
    </w:p>
    <w:p w14:paraId="64570CE4" w14:textId="77777777" w:rsidR="004F1194" w:rsidRPr="00096DB0" w:rsidRDefault="004F1194" w:rsidP="004F1194">
      <w:pPr>
        <w:rPr>
          <w:i/>
          <w:shd w:val="clear" w:color="auto" w:fill="FFFFFF"/>
        </w:rPr>
      </w:pPr>
      <w:r>
        <w:rPr>
          <w:noProof/>
          <w:lang w:val="es-CO" w:eastAsia="es-CO"/>
        </w:rPr>
        <w:drawing>
          <wp:inline distT="0" distB="0" distL="0" distR="0" wp14:anchorId="11BB3BE1" wp14:editId="56F4DE8F">
            <wp:extent cx="6332220" cy="438404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32220" cy="4384040"/>
                    </a:xfrm>
                    <a:prstGeom prst="rect">
                      <a:avLst/>
                    </a:prstGeom>
                  </pic:spPr>
                </pic:pic>
              </a:graphicData>
            </a:graphic>
          </wp:inline>
        </w:drawing>
      </w:r>
    </w:p>
    <w:p w14:paraId="7A9664A3" w14:textId="77777777" w:rsidR="004F1194" w:rsidRPr="00ED1917" w:rsidRDefault="004F1194" w:rsidP="004F1194">
      <w:pPr>
        <w:jc w:val="center"/>
        <w:rPr>
          <w:lang w:val="es-CO"/>
        </w:rPr>
      </w:pPr>
    </w:p>
    <w:p w14:paraId="769FAAF0" w14:textId="1FA3CA96" w:rsidR="004F1194" w:rsidRDefault="00721AD4" w:rsidP="004F1194">
      <w:pPr>
        <w:rPr>
          <w:lang w:val="es-CO"/>
        </w:rPr>
      </w:pPr>
      <w:r>
        <w:rPr>
          <w:lang w:val="es-CO"/>
        </w:rPr>
        <w:t xml:space="preserve">En QGIS podrá </w:t>
      </w:r>
      <w:r w:rsidR="00C31937">
        <w:rPr>
          <w:lang w:val="es-CO"/>
        </w:rPr>
        <w:t xml:space="preserve">utilizar la herramienta Bar </w:t>
      </w:r>
      <w:proofErr w:type="spellStart"/>
      <w:r w:rsidR="00C31937">
        <w:rPr>
          <w:lang w:val="es-CO"/>
        </w:rPr>
        <w:t>Plot</w:t>
      </w:r>
      <w:proofErr w:type="spellEnd"/>
      <w:r w:rsidR="00C31937">
        <w:rPr>
          <w:lang w:val="es-CO"/>
        </w:rPr>
        <w:t xml:space="preserve"> del grupo de opciones </w:t>
      </w:r>
      <w:proofErr w:type="spellStart"/>
      <w:r w:rsidR="00C31937">
        <w:rPr>
          <w:lang w:val="es-CO"/>
        </w:rPr>
        <w:t>Graphics</w:t>
      </w:r>
      <w:proofErr w:type="spellEnd"/>
      <w:r w:rsidR="00C31937">
        <w:rPr>
          <w:lang w:val="es-CO"/>
        </w:rPr>
        <w:t xml:space="preserve"> del Processing </w:t>
      </w:r>
      <w:proofErr w:type="spellStart"/>
      <w:r w:rsidR="00C31937">
        <w:rPr>
          <w:lang w:val="es-CO"/>
        </w:rPr>
        <w:t>Toolbox</w:t>
      </w:r>
      <w:proofErr w:type="spellEnd"/>
      <w:r w:rsidR="00C31937">
        <w:rPr>
          <w:lang w:val="es-CO"/>
        </w:rPr>
        <w:t xml:space="preserve"> o </w:t>
      </w:r>
      <w:r>
        <w:rPr>
          <w:lang w:val="es-CO"/>
        </w:rPr>
        <w:t xml:space="preserve">instalar el complemento </w:t>
      </w:r>
      <w:r w:rsidR="00C31937">
        <w:rPr>
          <w:lang w:val="es-CO"/>
        </w:rPr>
        <w:t xml:space="preserve">Data </w:t>
      </w:r>
      <w:proofErr w:type="spellStart"/>
      <w:r w:rsidR="00C31937">
        <w:rPr>
          <w:lang w:val="es-CO"/>
        </w:rPr>
        <w:t>Plotly</w:t>
      </w:r>
      <w:proofErr w:type="spellEnd"/>
      <w:r w:rsidR="00C31937">
        <w:rPr>
          <w:lang w:val="es-CO"/>
        </w:rPr>
        <w:t>.</w:t>
      </w:r>
    </w:p>
    <w:p w14:paraId="74ECC8DB" w14:textId="2DDEE96F" w:rsidR="00C31937" w:rsidRDefault="00C31937" w:rsidP="004F1194">
      <w:pPr>
        <w:rPr>
          <w:lang w:val="es-CO"/>
        </w:rPr>
      </w:pPr>
    </w:p>
    <w:p w14:paraId="5BAE01EB" w14:textId="5A320E84" w:rsidR="00C31937" w:rsidRDefault="00C31937" w:rsidP="00C31937">
      <w:pPr>
        <w:jc w:val="center"/>
        <w:rPr>
          <w:lang w:val="es-CO"/>
        </w:rPr>
      </w:pPr>
      <w:r>
        <w:rPr>
          <w:noProof/>
        </w:rPr>
        <w:lastRenderedPageBreak/>
        <w:drawing>
          <wp:inline distT="0" distB="0" distL="0" distR="0" wp14:anchorId="467F0D8F" wp14:editId="27659FD9">
            <wp:extent cx="6332220" cy="332168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332220" cy="3321685"/>
                    </a:xfrm>
                    <a:prstGeom prst="rect">
                      <a:avLst/>
                    </a:prstGeom>
                  </pic:spPr>
                </pic:pic>
              </a:graphicData>
            </a:graphic>
          </wp:inline>
        </w:drawing>
      </w:r>
    </w:p>
    <w:p w14:paraId="4D63D34A" w14:textId="3F9B11F6" w:rsidR="00C31937" w:rsidRDefault="00C31937" w:rsidP="00C31937">
      <w:pPr>
        <w:jc w:val="center"/>
        <w:rPr>
          <w:lang w:val="es-CO"/>
        </w:rPr>
      </w:pPr>
    </w:p>
    <w:p w14:paraId="3B0CD585" w14:textId="50C16FE1" w:rsidR="00C31937" w:rsidRDefault="00C31937" w:rsidP="00C31937">
      <w:pPr>
        <w:jc w:val="center"/>
        <w:rPr>
          <w:lang w:val="es-CO"/>
        </w:rPr>
      </w:pPr>
      <w:r>
        <w:rPr>
          <w:noProof/>
        </w:rPr>
        <w:drawing>
          <wp:inline distT="0" distB="0" distL="0" distR="0" wp14:anchorId="7657440D" wp14:editId="7731994D">
            <wp:extent cx="6332220" cy="200660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32193" b="10331"/>
                    <a:stretch/>
                  </pic:blipFill>
                  <pic:spPr bwMode="auto">
                    <a:xfrm>
                      <a:off x="0" y="0"/>
                      <a:ext cx="6332220" cy="2006600"/>
                    </a:xfrm>
                    <a:prstGeom prst="rect">
                      <a:avLst/>
                    </a:prstGeom>
                    <a:ln>
                      <a:noFill/>
                    </a:ln>
                    <a:extLst>
                      <a:ext uri="{53640926-AAD7-44D8-BBD7-CCE9431645EC}">
                        <a14:shadowObscured xmlns:a14="http://schemas.microsoft.com/office/drawing/2010/main"/>
                      </a:ext>
                    </a:extLst>
                  </pic:spPr>
                </pic:pic>
              </a:graphicData>
            </a:graphic>
          </wp:inline>
        </w:drawing>
      </w:r>
    </w:p>
    <w:p w14:paraId="27EDDBF6" w14:textId="77777777" w:rsidR="00C31937" w:rsidRDefault="00C31937" w:rsidP="00C31937">
      <w:pPr>
        <w:jc w:val="center"/>
        <w:rPr>
          <w:lang w:val="es-CO"/>
        </w:rPr>
      </w:pPr>
    </w:p>
    <w:p w14:paraId="2109B02D" w14:textId="78707F1F" w:rsidR="00721AD4" w:rsidRDefault="00C31937" w:rsidP="00C31937">
      <w:pPr>
        <w:jc w:val="center"/>
        <w:rPr>
          <w:lang w:val="es-CO"/>
        </w:rPr>
      </w:pPr>
      <w:r>
        <w:rPr>
          <w:noProof/>
        </w:rPr>
        <w:drawing>
          <wp:inline distT="0" distB="0" distL="0" distR="0" wp14:anchorId="3BF92D27" wp14:editId="30DC286A">
            <wp:extent cx="3060000" cy="2457563"/>
            <wp:effectExtent l="0" t="0" r="762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060000" cy="2457563"/>
                    </a:xfrm>
                    <a:prstGeom prst="rect">
                      <a:avLst/>
                    </a:prstGeom>
                  </pic:spPr>
                </pic:pic>
              </a:graphicData>
            </a:graphic>
          </wp:inline>
        </w:drawing>
      </w:r>
      <w:r>
        <w:rPr>
          <w:lang w:val="es-CO"/>
        </w:rPr>
        <w:t xml:space="preserve"> </w:t>
      </w:r>
      <w:r>
        <w:rPr>
          <w:noProof/>
        </w:rPr>
        <w:drawing>
          <wp:inline distT="0" distB="0" distL="0" distR="0" wp14:anchorId="2CEEF59B" wp14:editId="67A31992">
            <wp:extent cx="3060000" cy="2457563"/>
            <wp:effectExtent l="0" t="0" r="762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60000" cy="2457563"/>
                    </a:xfrm>
                    <a:prstGeom prst="rect">
                      <a:avLst/>
                    </a:prstGeom>
                  </pic:spPr>
                </pic:pic>
              </a:graphicData>
            </a:graphic>
          </wp:inline>
        </w:drawing>
      </w:r>
    </w:p>
    <w:p w14:paraId="5B920FAE" w14:textId="3B484D76" w:rsidR="00C31937" w:rsidRDefault="00C31937">
      <w:pPr>
        <w:jc w:val="left"/>
        <w:rPr>
          <w:lang w:val="es-CO"/>
        </w:rPr>
      </w:pPr>
      <w:r>
        <w:rPr>
          <w:lang w:val="es-CO"/>
        </w:rPr>
        <w:br w:type="page"/>
      </w:r>
    </w:p>
    <w:p w14:paraId="666D9E6A" w14:textId="1FAA8E37" w:rsidR="004F1194" w:rsidRDefault="00092F36" w:rsidP="00A43065">
      <w:pPr>
        <w:pStyle w:val="Heading2"/>
      </w:pPr>
      <w:bookmarkStart w:id="39" w:name="_Toc55409077"/>
      <w:r>
        <w:lastRenderedPageBreak/>
        <w:t xml:space="preserve">5.2. </w:t>
      </w:r>
      <w:r w:rsidR="00A43065">
        <w:t>Gráficos de matriz de dispersión</w:t>
      </w:r>
      <w:bookmarkEnd w:id="39"/>
    </w:p>
    <w:p w14:paraId="166331A3" w14:textId="77777777" w:rsidR="004F1194" w:rsidRPr="00ED1917" w:rsidRDefault="004F1194" w:rsidP="004F1194">
      <w:pPr>
        <w:rPr>
          <w:lang w:val="es-CO"/>
        </w:rPr>
      </w:pPr>
    </w:p>
    <w:p w14:paraId="7673E79E" w14:textId="77777777" w:rsidR="004F1194" w:rsidRPr="00ED1917" w:rsidRDefault="004F1194" w:rsidP="00C22CAA">
      <w:pPr>
        <w:pStyle w:val="ListParagraph"/>
        <w:numPr>
          <w:ilvl w:val="0"/>
          <w:numId w:val="2"/>
        </w:numPr>
        <w:rPr>
          <w:lang w:val="es-CO"/>
        </w:rPr>
      </w:pPr>
      <w:r w:rsidRPr="00ED1917">
        <w:rPr>
          <w:lang w:val="es-CO"/>
        </w:rPr>
        <w:t xml:space="preserve">Utilizando el archivo de estaciones de </w:t>
      </w:r>
      <w:r>
        <w:rPr>
          <w:lang w:val="es-CO"/>
        </w:rPr>
        <w:t>Temperatura</w:t>
      </w:r>
      <w:r w:rsidRPr="00ED1917">
        <w:rPr>
          <w:lang w:val="es-CO"/>
        </w:rPr>
        <w:t xml:space="preserve">, desde el menú de herramientas (Tools), cree una gráfica de matriz de dispersión usando los datos de la </w:t>
      </w:r>
      <w:r>
        <w:rPr>
          <w:lang w:val="es-CO"/>
        </w:rPr>
        <w:t>Temperatura</w:t>
      </w:r>
      <w:r w:rsidRPr="00ED1917">
        <w:rPr>
          <w:lang w:val="es-CO"/>
        </w:rPr>
        <w:t xml:space="preserve"> de enero, febrero y marzo. Muestre los histogramas resultantes de la combinación. En </w:t>
      </w:r>
      <w:r>
        <w:rPr>
          <w:lang w:val="es-CO"/>
        </w:rPr>
        <w:t>ArcGIS</w:t>
      </w:r>
      <w:r w:rsidRPr="00ED1917">
        <w:rPr>
          <w:lang w:val="es-CO"/>
        </w:rPr>
        <w:t xml:space="preserve"> 10 ir a Vista | Gráficos.</w:t>
      </w:r>
    </w:p>
    <w:p w14:paraId="57899B72" w14:textId="77777777" w:rsidR="004F1194" w:rsidRPr="00ED1917" w:rsidRDefault="004F1194" w:rsidP="004F1194">
      <w:pPr>
        <w:ind w:left="360"/>
        <w:rPr>
          <w:lang w:val="es-CO"/>
        </w:rPr>
      </w:pPr>
    </w:p>
    <w:p w14:paraId="551D58C7" w14:textId="77777777" w:rsidR="004F1194" w:rsidRPr="00ED1917" w:rsidRDefault="004F1194" w:rsidP="004F1194">
      <w:pPr>
        <w:ind w:left="360"/>
        <w:rPr>
          <w:lang w:val="es-CO"/>
        </w:rPr>
      </w:pPr>
      <w:r w:rsidRPr="00ED1917">
        <w:rPr>
          <w:lang w:val="es-CO"/>
        </w:rPr>
        <w:t>La gráfica de matriz de dispersión mostrará en la escala del eje Y los valores de la primera variable y en la escala del eje X los valores de la segunda variable según el orden de inclusión en la selección de datos para la creación de la gráfica. El histograma mostrará el comportamiento de cada una de las series de datos seleccionadas</w:t>
      </w:r>
      <w:r>
        <w:rPr>
          <w:lang w:val="es-CO"/>
        </w:rPr>
        <w:t xml:space="preserve"> y le permitirá identificar valores atípicos seleccionando los elementos en la gráfica que también serán seleccionados en el mapa</w:t>
      </w:r>
      <w:r w:rsidRPr="00ED1917">
        <w:rPr>
          <w:lang w:val="es-CO"/>
        </w:rPr>
        <w:t>.</w:t>
      </w:r>
    </w:p>
    <w:p w14:paraId="61E3A781" w14:textId="77777777" w:rsidR="004F1194" w:rsidRPr="00ED1917" w:rsidRDefault="004F1194" w:rsidP="004F1194">
      <w:pPr>
        <w:rPr>
          <w:lang w:val="es-CO"/>
        </w:rPr>
      </w:pPr>
    </w:p>
    <w:p w14:paraId="759DD833" w14:textId="77777777" w:rsidR="004F1194" w:rsidRDefault="004F1194" w:rsidP="004F1194">
      <w:pPr>
        <w:jc w:val="center"/>
        <w:rPr>
          <w:lang w:val="es-CO"/>
        </w:rPr>
      </w:pPr>
      <w:r>
        <w:rPr>
          <w:noProof/>
          <w:lang w:val="es-CO" w:eastAsia="es-CO"/>
        </w:rPr>
        <w:drawing>
          <wp:inline distT="0" distB="0" distL="0" distR="0" wp14:anchorId="0B0AFA28" wp14:editId="79B77629">
            <wp:extent cx="6064197" cy="4476998"/>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90253" cy="4496234"/>
                    </a:xfrm>
                    <a:prstGeom prst="rect">
                      <a:avLst/>
                    </a:prstGeom>
                  </pic:spPr>
                </pic:pic>
              </a:graphicData>
            </a:graphic>
          </wp:inline>
        </w:drawing>
      </w:r>
    </w:p>
    <w:p w14:paraId="437C22A6" w14:textId="77777777" w:rsidR="004F1194" w:rsidRDefault="004F1194" w:rsidP="004F1194">
      <w:pPr>
        <w:jc w:val="center"/>
        <w:rPr>
          <w:lang w:val="es-CO"/>
        </w:rPr>
      </w:pPr>
    </w:p>
    <w:p w14:paraId="0C4A198B" w14:textId="77777777" w:rsidR="004F1194" w:rsidRDefault="004F1194" w:rsidP="004F1194">
      <w:pPr>
        <w:jc w:val="center"/>
        <w:rPr>
          <w:lang w:val="es-CO"/>
        </w:rPr>
      </w:pPr>
      <w:r>
        <w:rPr>
          <w:noProof/>
          <w:lang w:val="es-CO" w:eastAsia="es-CO"/>
        </w:rPr>
        <w:lastRenderedPageBreak/>
        <w:drawing>
          <wp:inline distT="0" distB="0" distL="0" distR="0" wp14:anchorId="020FA270" wp14:editId="2CD76201">
            <wp:extent cx="6332220" cy="467931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32220" cy="4679315"/>
                    </a:xfrm>
                    <a:prstGeom prst="rect">
                      <a:avLst/>
                    </a:prstGeom>
                  </pic:spPr>
                </pic:pic>
              </a:graphicData>
            </a:graphic>
          </wp:inline>
        </w:drawing>
      </w:r>
    </w:p>
    <w:p w14:paraId="11C297CE" w14:textId="77777777" w:rsidR="004F1194" w:rsidRDefault="004F1194" w:rsidP="004F1194">
      <w:pPr>
        <w:jc w:val="center"/>
        <w:rPr>
          <w:lang w:val="es-CO"/>
        </w:rPr>
      </w:pPr>
    </w:p>
    <w:p w14:paraId="7146770D" w14:textId="77777777" w:rsidR="004F1194" w:rsidRPr="00ED1917" w:rsidRDefault="004F1194" w:rsidP="004F1194">
      <w:pPr>
        <w:jc w:val="center"/>
        <w:rPr>
          <w:lang w:val="es-CO"/>
        </w:rPr>
      </w:pPr>
      <w:r>
        <w:rPr>
          <w:noProof/>
          <w:lang w:val="es-CO" w:eastAsia="es-CO"/>
        </w:rPr>
        <w:drawing>
          <wp:inline distT="0" distB="0" distL="0" distR="0" wp14:anchorId="5DD7867F" wp14:editId="6316EA3B">
            <wp:extent cx="5124475" cy="3547872"/>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147706" cy="3563956"/>
                    </a:xfrm>
                    <a:prstGeom prst="rect">
                      <a:avLst/>
                    </a:prstGeom>
                  </pic:spPr>
                </pic:pic>
              </a:graphicData>
            </a:graphic>
          </wp:inline>
        </w:drawing>
      </w:r>
    </w:p>
    <w:p w14:paraId="375216EC" w14:textId="77777777" w:rsidR="004F1194" w:rsidRPr="00ED1917" w:rsidRDefault="004F1194" w:rsidP="004F1194">
      <w:pPr>
        <w:ind w:left="360"/>
        <w:jc w:val="center"/>
        <w:rPr>
          <w:lang w:val="es-CO"/>
        </w:rPr>
      </w:pPr>
    </w:p>
    <w:p w14:paraId="09576BF7" w14:textId="33CDD39D" w:rsidR="004314AE" w:rsidRDefault="004314AE">
      <w:pPr>
        <w:jc w:val="left"/>
        <w:rPr>
          <w:lang w:val="es-CO"/>
        </w:rPr>
      </w:pPr>
      <w:r>
        <w:rPr>
          <w:lang w:val="es-CO"/>
        </w:rPr>
        <w:lastRenderedPageBreak/>
        <w:t xml:space="preserve">En QGIS 3.10, los gráficos de matriz de dispersión o </w:t>
      </w:r>
      <w:proofErr w:type="spellStart"/>
      <w:r>
        <w:rPr>
          <w:lang w:val="es-CO"/>
        </w:rPr>
        <w:t>Scatter</w:t>
      </w:r>
      <w:proofErr w:type="spellEnd"/>
      <w:r>
        <w:rPr>
          <w:lang w:val="es-CO"/>
        </w:rPr>
        <w:t xml:space="preserve"> </w:t>
      </w:r>
      <w:proofErr w:type="spellStart"/>
      <w:r>
        <w:rPr>
          <w:lang w:val="es-CO"/>
        </w:rPr>
        <w:t>Plot</w:t>
      </w:r>
      <w:proofErr w:type="spellEnd"/>
      <w:r>
        <w:rPr>
          <w:lang w:val="es-CO"/>
        </w:rPr>
        <w:t xml:space="preserve"> pueden ser realizados con la herramienta Vector </w:t>
      </w:r>
      <w:proofErr w:type="spellStart"/>
      <w:r>
        <w:rPr>
          <w:lang w:val="es-CO"/>
        </w:rPr>
        <w:t>Layer</w:t>
      </w:r>
      <w:proofErr w:type="spellEnd"/>
      <w:r>
        <w:rPr>
          <w:lang w:val="es-CO"/>
        </w:rPr>
        <w:t xml:space="preserve"> </w:t>
      </w:r>
      <w:proofErr w:type="spellStart"/>
      <w:r>
        <w:rPr>
          <w:lang w:val="es-CO"/>
        </w:rPr>
        <w:t>ScatterPlot</w:t>
      </w:r>
      <w:proofErr w:type="spellEnd"/>
      <w:r>
        <w:rPr>
          <w:lang w:val="es-CO"/>
        </w:rPr>
        <w:t xml:space="preserve"> localizada en el grupo de herramientas </w:t>
      </w:r>
      <w:proofErr w:type="spellStart"/>
      <w:r>
        <w:rPr>
          <w:lang w:val="es-CO"/>
        </w:rPr>
        <w:t>Graphics</w:t>
      </w:r>
      <w:proofErr w:type="spellEnd"/>
      <w:r>
        <w:rPr>
          <w:lang w:val="es-CO"/>
        </w:rPr>
        <w:t xml:space="preserve"> del Processing </w:t>
      </w:r>
      <w:proofErr w:type="spellStart"/>
      <w:r>
        <w:rPr>
          <w:lang w:val="es-CO"/>
        </w:rPr>
        <w:t>Toolbox</w:t>
      </w:r>
      <w:proofErr w:type="spellEnd"/>
      <w:r>
        <w:rPr>
          <w:lang w:val="es-CO"/>
        </w:rPr>
        <w:t>.</w:t>
      </w:r>
    </w:p>
    <w:p w14:paraId="55194332" w14:textId="77777777" w:rsidR="004314AE" w:rsidRDefault="004314AE">
      <w:pPr>
        <w:jc w:val="left"/>
        <w:rPr>
          <w:lang w:val="es-CO"/>
        </w:rPr>
      </w:pPr>
    </w:p>
    <w:p w14:paraId="5081D8A2" w14:textId="6ED24E36" w:rsidR="004165B3" w:rsidRDefault="004314AE">
      <w:pPr>
        <w:jc w:val="left"/>
        <w:rPr>
          <w:lang w:val="es-CO"/>
        </w:rPr>
      </w:pPr>
      <w:r>
        <w:rPr>
          <w:noProof/>
        </w:rPr>
        <w:drawing>
          <wp:inline distT="0" distB="0" distL="0" distR="0" wp14:anchorId="294C6719" wp14:editId="139DE693">
            <wp:extent cx="6332220" cy="392557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332220" cy="3925570"/>
                    </a:xfrm>
                    <a:prstGeom prst="rect">
                      <a:avLst/>
                    </a:prstGeom>
                  </pic:spPr>
                </pic:pic>
              </a:graphicData>
            </a:graphic>
          </wp:inline>
        </w:drawing>
      </w:r>
    </w:p>
    <w:p w14:paraId="150F6608" w14:textId="77777777" w:rsidR="00C83BD1" w:rsidRDefault="00C83BD1">
      <w:pPr>
        <w:jc w:val="left"/>
        <w:rPr>
          <w:lang w:val="es-CO"/>
        </w:rPr>
      </w:pPr>
    </w:p>
    <w:p w14:paraId="197C22CD" w14:textId="6A70A6B9" w:rsidR="004314AE" w:rsidRDefault="004314AE" w:rsidP="004314AE">
      <w:pPr>
        <w:jc w:val="center"/>
        <w:rPr>
          <w:lang w:val="es-CO"/>
        </w:rPr>
      </w:pPr>
      <w:r>
        <w:rPr>
          <w:noProof/>
        </w:rPr>
        <w:drawing>
          <wp:inline distT="0" distB="0" distL="0" distR="0" wp14:anchorId="021FC4B7" wp14:editId="5FCCE633">
            <wp:extent cx="4680000" cy="2685885"/>
            <wp:effectExtent l="0" t="0" r="635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80000" cy="2685885"/>
                    </a:xfrm>
                    <a:prstGeom prst="rect">
                      <a:avLst/>
                    </a:prstGeom>
                  </pic:spPr>
                </pic:pic>
              </a:graphicData>
            </a:graphic>
          </wp:inline>
        </w:drawing>
      </w:r>
    </w:p>
    <w:p w14:paraId="7EB9023C" w14:textId="006E495B" w:rsidR="004314AE" w:rsidRDefault="004314AE" w:rsidP="004314AE">
      <w:pPr>
        <w:jc w:val="center"/>
        <w:rPr>
          <w:lang w:val="es-CO"/>
        </w:rPr>
      </w:pPr>
    </w:p>
    <w:p w14:paraId="2200D192" w14:textId="6CFEA430" w:rsidR="004314AE" w:rsidRDefault="004314AE" w:rsidP="004314AE">
      <w:pPr>
        <w:jc w:val="center"/>
        <w:rPr>
          <w:lang w:val="es-CO"/>
        </w:rPr>
      </w:pPr>
      <w:r>
        <w:rPr>
          <w:noProof/>
        </w:rPr>
        <w:lastRenderedPageBreak/>
        <w:drawing>
          <wp:inline distT="0" distB="0" distL="0" distR="0" wp14:anchorId="6339FCCA" wp14:editId="0566EEF2">
            <wp:extent cx="4680000" cy="2685885"/>
            <wp:effectExtent l="0" t="0" r="6350"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80000" cy="2685885"/>
                    </a:xfrm>
                    <a:prstGeom prst="rect">
                      <a:avLst/>
                    </a:prstGeom>
                  </pic:spPr>
                </pic:pic>
              </a:graphicData>
            </a:graphic>
          </wp:inline>
        </w:drawing>
      </w:r>
    </w:p>
    <w:p w14:paraId="7FEDAC9C" w14:textId="77777777" w:rsidR="004314AE" w:rsidRDefault="004314AE">
      <w:pPr>
        <w:jc w:val="left"/>
        <w:rPr>
          <w:lang w:val="es-CO"/>
        </w:rPr>
      </w:pPr>
    </w:p>
    <w:p w14:paraId="1525B359" w14:textId="45FFA0E6" w:rsidR="004314AE" w:rsidRDefault="004314AE">
      <w:pPr>
        <w:jc w:val="left"/>
        <w:rPr>
          <w:lang w:val="es-CO"/>
        </w:rPr>
      </w:pPr>
      <w:r>
        <w:rPr>
          <w:noProof/>
        </w:rPr>
        <w:drawing>
          <wp:inline distT="0" distB="0" distL="0" distR="0" wp14:anchorId="69E00800" wp14:editId="144881ED">
            <wp:extent cx="6331114" cy="2932862"/>
            <wp:effectExtent l="0" t="0" r="0" b="127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t="3398" b="11450"/>
                    <a:stretch/>
                  </pic:blipFill>
                  <pic:spPr bwMode="auto">
                    <a:xfrm>
                      <a:off x="0" y="0"/>
                      <a:ext cx="6332220" cy="2933375"/>
                    </a:xfrm>
                    <a:prstGeom prst="rect">
                      <a:avLst/>
                    </a:prstGeom>
                    <a:ln>
                      <a:noFill/>
                    </a:ln>
                    <a:extLst>
                      <a:ext uri="{53640926-AAD7-44D8-BBD7-CCE9431645EC}">
                        <a14:shadowObscured xmlns:a14="http://schemas.microsoft.com/office/drawing/2010/main"/>
                      </a:ext>
                    </a:extLst>
                  </pic:spPr>
                </pic:pic>
              </a:graphicData>
            </a:graphic>
          </wp:inline>
        </w:drawing>
      </w:r>
    </w:p>
    <w:p w14:paraId="7ACC66E7" w14:textId="00CC11B6" w:rsidR="00C83BD1" w:rsidRDefault="00C83BD1">
      <w:pPr>
        <w:jc w:val="left"/>
        <w:rPr>
          <w:lang w:val="en-US"/>
        </w:rPr>
      </w:pPr>
    </w:p>
    <w:p w14:paraId="2FD01656" w14:textId="0D693385" w:rsidR="008E64ED" w:rsidRPr="008E64ED" w:rsidRDefault="008E64ED">
      <w:pPr>
        <w:jc w:val="left"/>
        <w:rPr>
          <w:lang w:val="es-CO"/>
        </w:rPr>
      </w:pPr>
      <w:r>
        <w:rPr>
          <w:lang w:val="es-CO"/>
        </w:rPr>
        <w:t xml:space="preserve">En ArcGIS y en QGIS, </w:t>
      </w:r>
      <w:r w:rsidRPr="008E64ED">
        <w:rPr>
          <w:lang w:val="es-CO"/>
        </w:rPr>
        <w:t xml:space="preserve">las </w:t>
      </w:r>
      <w:r>
        <w:rPr>
          <w:lang w:val="es-CO"/>
        </w:rPr>
        <w:t xml:space="preserve">gráficas de </w:t>
      </w:r>
      <w:r w:rsidRPr="008E64ED">
        <w:rPr>
          <w:lang w:val="es-CO"/>
        </w:rPr>
        <w:t>matri</w:t>
      </w:r>
      <w:r>
        <w:rPr>
          <w:lang w:val="es-CO"/>
        </w:rPr>
        <w:t>z</w:t>
      </w:r>
      <w:r w:rsidRPr="008E64ED">
        <w:rPr>
          <w:lang w:val="es-CO"/>
        </w:rPr>
        <w:t xml:space="preserve"> de d</w:t>
      </w:r>
      <w:r>
        <w:rPr>
          <w:lang w:val="es-CO"/>
        </w:rPr>
        <w:t>ispersión también pueden ser realizadas a partir de datos almacenados en tablas independientes o no geográficas.</w:t>
      </w:r>
      <w:r w:rsidRPr="008E64ED">
        <w:rPr>
          <w:lang w:val="es-CO"/>
        </w:rPr>
        <w:br w:type="page"/>
      </w:r>
    </w:p>
    <w:p w14:paraId="0A037444" w14:textId="77777777" w:rsidR="00E356B7" w:rsidRPr="000072F9" w:rsidRDefault="00E356B7" w:rsidP="00E356B7">
      <w:pPr>
        <w:rPr>
          <w:lang w:val="es-CO"/>
        </w:rPr>
      </w:pPr>
    </w:p>
    <w:p w14:paraId="41901A50" w14:textId="77777777" w:rsidR="00E356B7" w:rsidRPr="000072F9" w:rsidRDefault="00E356B7" w:rsidP="00E356B7">
      <w:pPr>
        <w:rPr>
          <w:lang w:val="es-CO"/>
        </w:rPr>
      </w:pPr>
    </w:p>
    <w:p w14:paraId="504E3F16" w14:textId="77777777" w:rsidR="00E356B7" w:rsidRPr="000072F9" w:rsidRDefault="00E356B7" w:rsidP="00E356B7">
      <w:pPr>
        <w:rPr>
          <w:lang w:val="es-CO"/>
        </w:rPr>
      </w:pPr>
    </w:p>
    <w:p w14:paraId="64D70888" w14:textId="77777777" w:rsidR="00E356B7" w:rsidRPr="000072F9" w:rsidRDefault="00E356B7" w:rsidP="00E356B7">
      <w:pPr>
        <w:rPr>
          <w:lang w:val="es-CO"/>
        </w:rPr>
      </w:pPr>
    </w:p>
    <w:p w14:paraId="286F2592" w14:textId="77777777" w:rsidR="00E356B7" w:rsidRPr="000072F9" w:rsidRDefault="00E356B7" w:rsidP="00E356B7">
      <w:pPr>
        <w:rPr>
          <w:lang w:val="es-CO"/>
        </w:rPr>
      </w:pPr>
    </w:p>
    <w:p w14:paraId="4B01158D" w14:textId="77777777" w:rsidR="00E356B7" w:rsidRPr="000072F9" w:rsidRDefault="00E356B7" w:rsidP="00E356B7">
      <w:pPr>
        <w:rPr>
          <w:lang w:val="es-CO"/>
        </w:rPr>
      </w:pPr>
    </w:p>
    <w:p w14:paraId="03A48EF4" w14:textId="77777777" w:rsidR="00E356B7" w:rsidRPr="000072F9" w:rsidRDefault="00E356B7" w:rsidP="00E356B7">
      <w:pPr>
        <w:rPr>
          <w:lang w:val="es-CO"/>
        </w:rPr>
      </w:pPr>
    </w:p>
    <w:p w14:paraId="5B0CDA1D" w14:textId="77777777" w:rsidR="00E356B7" w:rsidRPr="000072F9" w:rsidRDefault="00E356B7" w:rsidP="00E356B7">
      <w:pPr>
        <w:rPr>
          <w:lang w:val="es-CO"/>
        </w:rPr>
      </w:pPr>
    </w:p>
    <w:p w14:paraId="17188293" w14:textId="77777777" w:rsidR="00E356B7" w:rsidRPr="000072F9" w:rsidRDefault="00E356B7" w:rsidP="00E356B7">
      <w:pPr>
        <w:rPr>
          <w:lang w:val="es-CO"/>
        </w:rPr>
      </w:pPr>
    </w:p>
    <w:p w14:paraId="2255F46E" w14:textId="77777777" w:rsidR="00E356B7" w:rsidRPr="000072F9" w:rsidRDefault="00E356B7" w:rsidP="00E356B7">
      <w:pPr>
        <w:rPr>
          <w:lang w:val="es-CO"/>
        </w:rPr>
      </w:pPr>
    </w:p>
    <w:p w14:paraId="568EEE2F" w14:textId="77777777" w:rsidR="00E356B7" w:rsidRPr="000072F9" w:rsidRDefault="00E356B7" w:rsidP="00E356B7">
      <w:pPr>
        <w:rPr>
          <w:lang w:val="es-CO"/>
        </w:rPr>
      </w:pPr>
    </w:p>
    <w:p w14:paraId="44547331" w14:textId="77777777" w:rsidR="00E356B7" w:rsidRPr="000072F9" w:rsidRDefault="00E356B7" w:rsidP="00E356B7">
      <w:pPr>
        <w:rPr>
          <w:lang w:val="es-CO"/>
        </w:rPr>
      </w:pPr>
    </w:p>
    <w:p w14:paraId="76D3EAC6" w14:textId="2D99C933" w:rsidR="00E356B7" w:rsidRDefault="00E356B7" w:rsidP="00E356B7">
      <w:pPr>
        <w:rPr>
          <w:lang w:val="es-CO"/>
        </w:rPr>
      </w:pPr>
    </w:p>
    <w:p w14:paraId="7FC86DC9" w14:textId="446A646C" w:rsidR="0051083B" w:rsidRDefault="0051083B" w:rsidP="00E356B7">
      <w:pPr>
        <w:rPr>
          <w:lang w:val="es-CO"/>
        </w:rPr>
      </w:pPr>
    </w:p>
    <w:p w14:paraId="409B56EE" w14:textId="77777777" w:rsidR="0051083B" w:rsidRPr="000072F9" w:rsidRDefault="0051083B" w:rsidP="00E356B7">
      <w:pPr>
        <w:rPr>
          <w:lang w:val="es-CO"/>
        </w:rPr>
      </w:pPr>
    </w:p>
    <w:p w14:paraId="3AE2B52D" w14:textId="77777777" w:rsidR="00E356B7" w:rsidRDefault="00E356B7" w:rsidP="00E356B7">
      <w:pPr>
        <w:rPr>
          <w:lang w:val="es-CO"/>
        </w:rPr>
      </w:pPr>
    </w:p>
    <w:p w14:paraId="264D53F2" w14:textId="77777777" w:rsidR="00E356B7" w:rsidRDefault="00E356B7" w:rsidP="00E356B7">
      <w:pPr>
        <w:rPr>
          <w:lang w:val="es-CO"/>
        </w:rPr>
      </w:pPr>
    </w:p>
    <w:p w14:paraId="7F9A2129" w14:textId="77777777" w:rsidR="00E356B7" w:rsidRDefault="00E356B7" w:rsidP="00E356B7">
      <w:pPr>
        <w:rPr>
          <w:lang w:val="es-CO"/>
        </w:rPr>
      </w:pPr>
    </w:p>
    <w:p w14:paraId="56F70F37" w14:textId="77777777" w:rsidR="00E356B7" w:rsidRDefault="00E356B7" w:rsidP="00E356B7">
      <w:pPr>
        <w:rPr>
          <w:lang w:val="es-CO"/>
        </w:rPr>
      </w:pPr>
    </w:p>
    <w:p w14:paraId="5F0F8B6B" w14:textId="77777777" w:rsidR="00E356B7" w:rsidRDefault="00E356B7" w:rsidP="00E356B7">
      <w:pPr>
        <w:rPr>
          <w:lang w:val="es-CO"/>
        </w:rPr>
      </w:pPr>
    </w:p>
    <w:p w14:paraId="72646AEC" w14:textId="77777777" w:rsidR="00E356B7" w:rsidRDefault="00E356B7" w:rsidP="00E356B7">
      <w:pPr>
        <w:rPr>
          <w:lang w:val="es-CO"/>
        </w:rPr>
      </w:pPr>
    </w:p>
    <w:p w14:paraId="1166E4E3" w14:textId="77777777" w:rsidR="00E356B7" w:rsidRDefault="00E356B7" w:rsidP="00E356B7">
      <w:pPr>
        <w:rPr>
          <w:lang w:val="es-CO"/>
        </w:rPr>
      </w:pPr>
    </w:p>
    <w:p w14:paraId="33678366" w14:textId="77777777" w:rsidR="00E356B7" w:rsidRDefault="00E356B7" w:rsidP="00E356B7">
      <w:pPr>
        <w:rPr>
          <w:lang w:val="es-CO"/>
        </w:rPr>
      </w:pPr>
    </w:p>
    <w:p w14:paraId="2528BCF8" w14:textId="77777777" w:rsidR="00E356B7" w:rsidRDefault="00E356B7" w:rsidP="00E356B7">
      <w:pPr>
        <w:rPr>
          <w:lang w:val="es-CO"/>
        </w:rPr>
      </w:pPr>
    </w:p>
    <w:p w14:paraId="26E63290" w14:textId="77777777" w:rsidR="00E356B7" w:rsidRPr="000072F9" w:rsidRDefault="00E356B7" w:rsidP="00E356B7">
      <w:pPr>
        <w:rPr>
          <w:lang w:val="es-CO"/>
        </w:rPr>
      </w:pPr>
      <w:bookmarkStart w:id="40" w:name="_Hlk3446858"/>
      <w:bookmarkStart w:id="41" w:name="_Hlk3446971"/>
    </w:p>
    <w:p w14:paraId="682E8831" w14:textId="77777777" w:rsidR="00E356B7" w:rsidRPr="000072F9" w:rsidRDefault="00E356B7" w:rsidP="00E356B7">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356B7" w:rsidRPr="00CA137F" w14:paraId="1CFD2A17" w14:textId="77777777" w:rsidTr="008E24DA">
        <w:trPr>
          <w:jc w:val="center"/>
        </w:trPr>
        <w:tc>
          <w:tcPr>
            <w:tcW w:w="9962" w:type="dxa"/>
          </w:tcPr>
          <w:p w14:paraId="5C2B9D63" w14:textId="77777777" w:rsidR="00E356B7" w:rsidRPr="00CA137F" w:rsidRDefault="00E356B7" w:rsidP="008E24DA">
            <w:pPr>
              <w:jc w:val="center"/>
              <w:rPr>
                <w:rFonts w:cs="Segoe UI Light"/>
                <w:lang w:val="es-CO" w:eastAsia="es-CO"/>
              </w:rPr>
            </w:pPr>
            <w:bookmarkStart w:id="42"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1041B3C9" w14:textId="77777777" w:rsidR="00E356B7" w:rsidRDefault="00256B94" w:rsidP="008E24DA">
            <w:pPr>
              <w:jc w:val="center"/>
              <w:rPr>
                <w:rFonts w:cs="Segoe UI Light"/>
                <w:lang w:val="es-CO" w:eastAsia="es-CO"/>
              </w:rPr>
            </w:pPr>
            <w:hyperlink r:id="rId227" w:history="1">
              <w:r w:rsidR="00E356B7" w:rsidRPr="005508AB">
                <w:rPr>
                  <w:rStyle w:val="Hyperlink"/>
                  <w:rFonts w:cs="Segoe UI Light"/>
                  <w:noProof w:val="0"/>
                  <w:lang w:val="es-CO" w:eastAsia="es-CO"/>
                </w:rPr>
                <w:t>https://github.com/rcfdtools</w:t>
              </w:r>
            </w:hyperlink>
          </w:p>
          <w:p w14:paraId="439AF12C" w14:textId="77777777" w:rsidR="00E356B7" w:rsidRDefault="00E356B7" w:rsidP="008E24DA">
            <w:pPr>
              <w:jc w:val="center"/>
              <w:rPr>
                <w:rFonts w:cs="Segoe UI Light"/>
                <w:lang w:val="es-CO" w:eastAsia="es-CO"/>
              </w:rPr>
            </w:pPr>
          </w:p>
          <w:p w14:paraId="6BFEB327" w14:textId="77777777" w:rsidR="00E356B7" w:rsidRPr="00CA137F" w:rsidRDefault="00E356B7"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252BD0FC" w14:textId="77777777" w:rsidR="00E356B7" w:rsidRPr="00CA137F" w:rsidRDefault="00256B94" w:rsidP="008E24DA">
            <w:pPr>
              <w:jc w:val="center"/>
              <w:rPr>
                <w:rFonts w:cs="Segoe UI Light"/>
                <w:lang w:val="es-CO"/>
              </w:rPr>
            </w:pPr>
            <w:hyperlink r:id="rId228" w:history="1">
              <w:r w:rsidR="00E356B7" w:rsidRPr="005508AB">
                <w:rPr>
                  <w:rStyle w:val="Hyperlink"/>
                  <w:rFonts w:cs="Segoe UI Light"/>
                  <w:noProof w:val="0"/>
                </w:rPr>
                <w:t>https://github.com/rcfdtools/R.HydroTools/wiki/License</w:t>
              </w:r>
            </w:hyperlink>
          </w:p>
        </w:tc>
      </w:tr>
      <w:tr w:rsidR="00E356B7" w:rsidRPr="00CA137F" w14:paraId="5AE2136A" w14:textId="77777777" w:rsidTr="008E24DA">
        <w:trPr>
          <w:jc w:val="center"/>
        </w:trPr>
        <w:tc>
          <w:tcPr>
            <w:tcW w:w="9962" w:type="dxa"/>
          </w:tcPr>
          <w:p w14:paraId="37448654" w14:textId="77777777" w:rsidR="00E356B7" w:rsidRPr="00CA137F" w:rsidRDefault="00E356B7" w:rsidP="008E24DA">
            <w:pPr>
              <w:jc w:val="center"/>
              <w:rPr>
                <w:rFonts w:eastAsiaTheme="minorEastAsia" w:cs="Segoe UI Light"/>
                <w:kern w:val="24"/>
                <w:lang w:val="es-CO" w:eastAsia="es-CO"/>
              </w:rPr>
            </w:pPr>
          </w:p>
        </w:tc>
      </w:tr>
    </w:tbl>
    <w:bookmarkEnd w:id="40"/>
    <w:bookmarkEnd w:id="41"/>
    <w:bookmarkEnd w:id="42"/>
    <w:p w14:paraId="2E0FAD9D" w14:textId="77777777" w:rsidR="00E356B7" w:rsidRPr="000072F9" w:rsidRDefault="00E356B7" w:rsidP="00E356B7">
      <w:pPr>
        <w:jc w:val="center"/>
        <w:rPr>
          <w:lang w:val="es-CO"/>
        </w:rPr>
      </w:pPr>
      <w:r>
        <w:rPr>
          <w:noProof/>
          <w:lang w:val="es-CO"/>
        </w:rPr>
        <w:drawing>
          <wp:inline distT="0" distB="0" distL="0" distR="0" wp14:anchorId="2A842D4A" wp14:editId="2BCA2DC6">
            <wp:extent cx="2700000" cy="2700000"/>
            <wp:effectExtent l="0" t="0" r="5715" b="5715"/>
            <wp:docPr id="13" name="Picture 1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5A9D5357" w14:textId="15E65D9A" w:rsidR="00CD30A6" w:rsidRDefault="00CD30A6" w:rsidP="005F22A1"/>
    <w:sectPr w:rsidR="00CD30A6" w:rsidSect="002B6DA9">
      <w:headerReference w:type="default" r:id="rId230"/>
      <w:footerReference w:type="even" r:id="rId231"/>
      <w:footerReference w:type="default" r:id="rId232"/>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965D3" w14:textId="77777777" w:rsidR="00256B94" w:rsidRDefault="00256B94">
      <w:r>
        <w:separator/>
      </w:r>
      <w:r>
        <w:cr/>
      </w:r>
    </w:p>
  </w:endnote>
  <w:endnote w:type="continuationSeparator" w:id="0">
    <w:p w14:paraId="1B296BD9" w14:textId="77777777" w:rsidR="00256B94" w:rsidRDefault="00256B94">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rkney Light">
    <w:altName w:val="Calibri"/>
    <w:panose1 w:val="00000400000000000000"/>
    <w:charset w:val="00"/>
    <w:family w:val="auto"/>
    <w:pitch w:val="variable"/>
    <w:sig w:usb0="00000007" w:usb1="00000000" w:usb2="00000000" w:usb3="00000000" w:csb0="00000093"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414DAE" w:rsidRDefault="00414DAE">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414DAE" w:rsidRPr="005D5463" w14:paraId="2A17B998" w14:textId="77777777" w:rsidTr="002954CF">
      <w:trPr>
        <w:jc w:val="center"/>
      </w:trPr>
      <w:tc>
        <w:tcPr>
          <w:tcW w:w="4250" w:type="pct"/>
          <w:vAlign w:val="center"/>
        </w:tcPr>
        <w:p w14:paraId="6E4DE5B8" w14:textId="0CFCDFB6" w:rsidR="00414DAE" w:rsidRPr="005D5463" w:rsidRDefault="00414DAE" w:rsidP="002954CF">
          <w:pPr>
            <w:jc w:val="left"/>
            <w:rPr>
              <w:sz w:val="12"/>
              <w:szCs w:val="12"/>
              <w:lang w:val="es-CO"/>
            </w:rPr>
          </w:pPr>
          <w:r w:rsidRPr="00994747">
            <w:rPr>
              <w:sz w:val="12"/>
              <w:szCs w:val="12"/>
              <w:lang w:val="es-CO"/>
            </w:rPr>
            <w:t>Sistemas de información geográfica aplicados</w:t>
          </w:r>
        </w:p>
      </w:tc>
      <w:tc>
        <w:tcPr>
          <w:tcW w:w="750" w:type="pct"/>
          <w:vAlign w:val="center"/>
        </w:tcPr>
        <w:p w14:paraId="4D82B2F2" w14:textId="63478BC0" w:rsidR="00414DAE" w:rsidRPr="005D5463" w:rsidRDefault="00414DAE"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414DAE" w:rsidRDefault="00414DAE"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414DAE" w:rsidRPr="00646BF4" w:rsidRDefault="00414DAE"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414DAE" w:rsidRPr="00646BF4" w:rsidRDefault="00414DAE"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C472C" w14:textId="77777777" w:rsidR="00256B94" w:rsidRDefault="00256B94">
      <w:r>
        <w:separator/>
      </w:r>
      <w:r>
        <w:cr/>
      </w:r>
    </w:p>
  </w:footnote>
  <w:footnote w:type="continuationSeparator" w:id="0">
    <w:p w14:paraId="606A522A" w14:textId="77777777" w:rsidR="00256B94" w:rsidRDefault="00256B94">
      <w:r>
        <w:continuationSeparator/>
      </w:r>
      <w:r>
        <w:cr/>
      </w:r>
    </w:p>
  </w:footnote>
  <w:footnote w:id="1">
    <w:p w14:paraId="70D241A5" w14:textId="3D345F1E" w:rsidR="00414DAE" w:rsidRPr="004F1194" w:rsidRDefault="00414DAE" w:rsidP="004F1194">
      <w:pPr>
        <w:pStyle w:val="FootnoteText"/>
        <w:rPr>
          <w:lang w:val="en-US"/>
        </w:rPr>
      </w:pPr>
      <w:r>
        <w:rPr>
          <w:rStyle w:val="FootnoteReference"/>
        </w:rPr>
        <w:footnoteRef/>
      </w:r>
      <w:r>
        <w:t xml:space="preserve"> </w:t>
      </w:r>
      <w:r w:rsidRPr="004F1194">
        <w:t>http://www.ideam.gov.co/</w:t>
      </w:r>
    </w:p>
  </w:footnote>
  <w:footnote w:id="2">
    <w:p w14:paraId="647E7D61" w14:textId="6492C83A" w:rsidR="00414DAE" w:rsidRPr="004F1194" w:rsidRDefault="00414DAE">
      <w:pPr>
        <w:pStyle w:val="FootnoteText"/>
        <w:rPr>
          <w:lang w:val="en-US"/>
        </w:rPr>
      </w:pPr>
      <w:r>
        <w:rPr>
          <w:rStyle w:val="FootnoteReference"/>
        </w:rPr>
        <w:footnoteRef/>
      </w:r>
      <w:r w:rsidRPr="000076F3">
        <w:rPr>
          <w:lang w:val="en-US"/>
        </w:rPr>
        <w:t xml:space="preserve"> https://www.igac.gov.co/</w:t>
      </w:r>
    </w:p>
  </w:footnote>
  <w:footnote w:id="3">
    <w:p w14:paraId="48163CA7" w14:textId="069541CA" w:rsidR="00414DAE" w:rsidRPr="004F2CB6" w:rsidRDefault="00414DAE">
      <w:pPr>
        <w:pStyle w:val="FootnoteText"/>
        <w:rPr>
          <w:lang w:val="en-US"/>
        </w:rPr>
      </w:pPr>
      <w:r>
        <w:rPr>
          <w:rStyle w:val="FootnoteReference"/>
        </w:rPr>
        <w:footnoteRef/>
      </w:r>
      <w:r w:rsidRPr="004F2CB6">
        <w:rPr>
          <w:lang w:val="en-US"/>
        </w:rPr>
        <w:t xml:space="preserve"> </w:t>
      </w:r>
      <w:hyperlink r:id="rId1" w:anchor="Servidores_WMS" w:history="1">
        <w:r w:rsidRPr="00513FB1">
          <w:rPr>
            <w:rStyle w:val="Hyperlink"/>
            <w:noProof w:val="0"/>
            <w:sz w:val="16"/>
            <w:lang w:val="en-US"/>
          </w:rPr>
          <w:t>http://es.wikipedia.org/wiki/Web_Map_Service#Servidores_WMS</w:t>
        </w:r>
      </w:hyperlink>
      <w:r>
        <w:rPr>
          <w:lang w:val="en-US"/>
        </w:rPr>
        <w:t xml:space="preserve">, </w:t>
      </w:r>
      <w:r w:rsidRPr="004F2CB6">
        <w:rPr>
          <w:lang w:val="en-US"/>
        </w:rPr>
        <w:t>https://es.wikipedia.org/wiki/Web_Feature_Service</w:t>
      </w:r>
    </w:p>
  </w:footnote>
  <w:footnote w:id="4">
    <w:p w14:paraId="1F223C9F" w14:textId="51832C11" w:rsidR="00414DAE" w:rsidRPr="004F2CB6" w:rsidRDefault="00414DAE">
      <w:pPr>
        <w:pStyle w:val="FootnoteText"/>
        <w:rPr>
          <w:lang w:val="en-US"/>
        </w:rPr>
      </w:pPr>
      <w:r>
        <w:rPr>
          <w:rStyle w:val="FootnoteReference"/>
        </w:rPr>
        <w:footnoteRef/>
      </w:r>
      <w:r w:rsidRPr="004F2CB6">
        <w:rPr>
          <w:lang w:val="en-US"/>
        </w:rPr>
        <w:t xml:space="preserve"> </w:t>
      </w:r>
      <w:hyperlink r:id="rId2" w:history="1">
        <w:r w:rsidRPr="00513FB1">
          <w:rPr>
            <w:rStyle w:val="Hyperlink"/>
            <w:noProof w:val="0"/>
            <w:sz w:val="16"/>
            <w:lang w:val="en-US"/>
          </w:rPr>
          <w:t>http://www.icde.org.co</w:t>
        </w:r>
      </w:hyperlink>
      <w:r>
        <w:rPr>
          <w:lang w:val="en-US"/>
        </w:rPr>
        <w:t xml:space="preserve">, </w:t>
      </w:r>
      <w:r w:rsidRPr="004F2CB6">
        <w:rPr>
          <w:lang w:val="en-US"/>
        </w:rPr>
        <w:t>http://www.icde.org.co/servicios/geocontenidos-web</w:t>
      </w:r>
    </w:p>
  </w:footnote>
  <w:footnote w:id="5">
    <w:p w14:paraId="24A881F8" w14:textId="6DD00866" w:rsidR="00414DAE" w:rsidRPr="003C2642" w:rsidRDefault="00414DAE">
      <w:pPr>
        <w:pStyle w:val="FootnoteText"/>
        <w:rPr>
          <w:u w:val="single"/>
          <w:lang w:val="es-CO"/>
        </w:rPr>
      </w:pPr>
      <w:r>
        <w:rPr>
          <w:rStyle w:val="FootnoteReference"/>
        </w:rPr>
        <w:footnoteRef/>
      </w:r>
      <w:r>
        <w:t xml:space="preserve"> </w:t>
      </w:r>
      <w:r w:rsidRPr="003C2642">
        <w:rPr>
          <w:lang w:val="es-CO"/>
        </w:rPr>
        <w:t>Aporte por: OTERO MANRIQUE SARA</w:t>
      </w:r>
    </w:p>
  </w:footnote>
  <w:footnote w:id="6">
    <w:p w14:paraId="7FBC24EF" w14:textId="0F83BF1D" w:rsidR="00414DAE" w:rsidRPr="00241107" w:rsidRDefault="00414DAE">
      <w:pPr>
        <w:pStyle w:val="FootnoteText"/>
        <w:rPr>
          <w:lang w:val="es-CO"/>
        </w:rPr>
      </w:pPr>
      <w:r>
        <w:rPr>
          <w:rStyle w:val="FootnoteReference"/>
        </w:rPr>
        <w:footnoteRef/>
      </w:r>
      <w:r>
        <w:t xml:space="preserve"> </w:t>
      </w:r>
      <w:r w:rsidRPr="00241107">
        <w:t>https://pro.ArcGIS.com/es/pro-app/help/mapping/layer-properties/data-classification-methods.htm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414DAE" w:rsidRPr="00E41CEA" w14:paraId="74434740" w14:textId="77777777" w:rsidTr="00375455">
      <w:trPr>
        <w:jc w:val="center"/>
      </w:trPr>
      <w:tc>
        <w:tcPr>
          <w:tcW w:w="2375" w:type="pct"/>
          <w:vAlign w:val="center"/>
        </w:tcPr>
        <w:p w14:paraId="50B5D288" w14:textId="51F7ABDF" w:rsidR="00414DAE" w:rsidRPr="005D5463" w:rsidRDefault="007A747A" w:rsidP="008001C9">
          <w:pPr>
            <w:jc w:val="left"/>
            <w:rPr>
              <w:sz w:val="12"/>
              <w:szCs w:val="12"/>
              <w:lang w:val="es-CO"/>
            </w:rPr>
          </w:pPr>
          <w:bookmarkStart w:id="43" w:name="_Hlk534720586"/>
          <w:bookmarkStart w:id="44" w:name="_Hlk534720587"/>
          <w:r>
            <w:rPr>
              <w:noProof/>
              <w:sz w:val="12"/>
              <w:szCs w:val="12"/>
              <w:lang w:val="es-CO"/>
            </w:rPr>
            <w:drawing>
              <wp:inline distT="0" distB="0" distL="0" distR="0" wp14:anchorId="25896D72" wp14:editId="3F9A303A">
                <wp:extent cx="449679" cy="450000"/>
                <wp:effectExtent l="0" t="0" r="7620" b="7620"/>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30CEB819" w:rsidR="00414DAE" w:rsidRPr="005D5463" w:rsidRDefault="00414DAE" w:rsidP="008001C9">
          <w:pPr>
            <w:jc w:val="right"/>
            <w:rPr>
              <w:sz w:val="12"/>
              <w:szCs w:val="12"/>
              <w:lang w:val="es-CO"/>
            </w:rPr>
          </w:pPr>
        </w:p>
      </w:tc>
      <w:tc>
        <w:tcPr>
          <w:tcW w:w="2375" w:type="pct"/>
          <w:vAlign w:val="center"/>
        </w:tcPr>
        <w:p w14:paraId="2173008B" w14:textId="45192556" w:rsidR="00414DAE" w:rsidRPr="00E41CEA" w:rsidRDefault="00414DAE" w:rsidP="008001C9">
          <w:pPr>
            <w:jc w:val="right"/>
            <w:rPr>
              <w:sz w:val="12"/>
              <w:szCs w:val="12"/>
              <w:lang w:val="es-CO"/>
            </w:rPr>
          </w:pPr>
          <w:r w:rsidRPr="00E41CEA">
            <w:rPr>
              <w:sz w:val="12"/>
              <w:szCs w:val="12"/>
              <w:lang w:val="es-CO"/>
            </w:rPr>
            <w:t>Fundamentos generales de herramientas GIS</w:t>
          </w:r>
        </w:p>
        <w:p w14:paraId="3D087756" w14:textId="3521D506" w:rsidR="007A747A" w:rsidRDefault="007A747A" w:rsidP="00C3530E">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CB4000">
            <w:rPr>
              <w:noProof/>
              <w:sz w:val="12"/>
              <w:szCs w:val="12"/>
              <w:lang w:val="es-CO"/>
            </w:rPr>
            <w:t>2. Simbología de representación geográfica</w:t>
          </w:r>
          <w:r>
            <w:rPr>
              <w:sz w:val="12"/>
              <w:szCs w:val="12"/>
              <w:lang w:val="es-CO"/>
            </w:rPr>
            <w:fldChar w:fldCharType="end"/>
          </w:r>
        </w:p>
        <w:p w14:paraId="1C7CA143" w14:textId="41E746D7" w:rsidR="00414DAE" w:rsidRPr="00C3530E" w:rsidRDefault="00414DAE" w:rsidP="00C3530E">
          <w:pPr>
            <w:jc w:val="right"/>
            <w:rPr>
              <w:sz w:val="12"/>
              <w:szCs w:val="12"/>
              <w:lang w:val="es-CO"/>
            </w:rPr>
          </w:pPr>
          <w:r>
            <w:rPr>
              <w:sz w:val="12"/>
              <w:szCs w:val="12"/>
              <w:lang w:val="es-CO"/>
            </w:rPr>
            <w:t>v.202</w:t>
          </w:r>
          <w:r w:rsidR="000E7723">
            <w:rPr>
              <w:sz w:val="12"/>
              <w:szCs w:val="12"/>
              <w:lang w:val="es-CO"/>
            </w:rPr>
            <w:t>20623</w:t>
          </w:r>
        </w:p>
      </w:tc>
    </w:tr>
  </w:tbl>
  <w:bookmarkEnd w:id="43"/>
  <w:bookmarkEnd w:id="44"/>
  <w:p w14:paraId="33890AB8" w14:textId="36C7737E" w:rsidR="00414DAE" w:rsidRDefault="00414DAE">
    <w:pPr>
      <w:pStyle w:val="Header"/>
    </w:pPr>
    <w:r>
      <w:rPr>
        <w:noProof/>
      </w:rPr>
      <w:drawing>
        <wp:anchor distT="0" distB="0" distL="114300" distR="114300" simplePos="0" relativeHeight="251663360" behindDoc="0" locked="0" layoutInCell="1" allowOverlap="1" wp14:anchorId="1C9FDF60" wp14:editId="538B4DB3">
          <wp:simplePos x="0" y="0"/>
          <wp:positionH relativeFrom="page">
            <wp:align>right</wp:align>
          </wp:positionH>
          <wp:positionV relativeFrom="paragraph">
            <wp:posOffset>-726440</wp:posOffset>
          </wp:positionV>
          <wp:extent cx="679705" cy="274321"/>
          <wp:effectExtent l="0" t="0" r="635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E7CAE"/>
    <w:multiLevelType w:val="hybridMultilevel"/>
    <w:tmpl w:val="D6AE81F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5631FC3"/>
    <w:multiLevelType w:val="hybridMultilevel"/>
    <w:tmpl w:val="462A2BB8"/>
    <w:lvl w:ilvl="0" w:tplc="7BB43C8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5926DB8"/>
    <w:multiLevelType w:val="hybridMultilevel"/>
    <w:tmpl w:val="4BEACE6E"/>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9692F87"/>
    <w:multiLevelType w:val="hybridMultilevel"/>
    <w:tmpl w:val="F6C0B30A"/>
    <w:lvl w:ilvl="0" w:tplc="0409000D">
      <w:start w:val="1"/>
      <w:numFmt w:val="bullet"/>
      <w:lvlText w:val=""/>
      <w:lvlJc w:val="left"/>
      <w:pPr>
        <w:ind w:left="720" w:hanging="360"/>
      </w:pPr>
      <w:rPr>
        <w:rFonts w:ascii="Wingdings" w:hAnsi="Wingdings" w:hint="default"/>
      </w:rPr>
    </w:lvl>
    <w:lvl w:ilvl="1" w:tplc="06903B2C">
      <w:numFmt w:val="bullet"/>
      <w:lvlText w:val="-"/>
      <w:lvlJc w:val="left"/>
      <w:pPr>
        <w:ind w:left="1440" w:hanging="360"/>
      </w:pPr>
      <w:rPr>
        <w:rFonts w:ascii="Orkney Light" w:eastAsia="Times New Roman" w:hAnsi="Orkney Light"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7F7237F"/>
    <w:multiLevelType w:val="hybridMultilevel"/>
    <w:tmpl w:val="04CE906E"/>
    <w:lvl w:ilvl="0" w:tplc="2A88103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8A74303"/>
    <w:multiLevelType w:val="hybridMultilevel"/>
    <w:tmpl w:val="2684FF2E"/>
    <w:lvl w:ilvl="0" w:tplc="7BB43C8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02D6EF4"/>
    <w:multiLevelType w:val="hybridMultilevel"/>
    <w:tmpl w:val="874289F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6B3C19B4"/>
    <w:multiLevelType w:val="hybridMultilevel"/>
    <w:tmpl w:val="FCE229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835E3E"/>
    <w:multiLevelType w:val="hybridMultilevel"/>
    <w:tmpl w:val="69205386"/>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00E0C5B"/>
    <w:multiLevelType w:val="hybridMultilevel"/>
    <w:tmpl w:val="744AD68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70537187"/>
    <w:multiLevelType w:val="hybridMultilevel"/>
    <w:tmpl w:val="137E3EB2"/>
    <w:lvl w:ilvl="0" w:tplc="08F2A002">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7AFD1615"/>
    <w:multiLevelType w:val="hybridMultilevel"/>
    <w:tmpl w:val="6CF0BF8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005206259">
    <w:abstractNumId w:val="4"/>
  </w:num>
  <w:num w:numId="2" w16cid:durableId="1627614273">
    <w:abstractNumId w:val="2"/>
  </w:num>
  <w:num w:numId="3" w16cid:durableId="1485275036">
    <w:abstractNumId w:val="7"/>
  </w:num>
  <w:num w:numId="4" w16cid:durableId="2020037341">
    <w:abstractNumId w:val="8"/>
  </w:num>
  <w:num w:numId="5" w16cid:durableId="964966073">
    <w:abstractNumId w:val="10"/>
  </w:num>
  <w:num w:numId="6" w16cid:durableId="1882400375">
    <w:abstractNumId w:val="3"/>
  </w:num>
  <w:num w:numId="7" w16cid:durableId="478379256">
    <w:abstractNumId w:val="1"/>
  </w:num>
  <w:num w:numId="8" w16cid:durableId="1626351449">
    <w:abstractNumId w:val="5"/>
  </w:num>
  <w:num w:numId="9" w16cid:durableId="1614894898">
    <w:abstractNumId w:val="11"/>
  </w:num>
  <w:num w:numId="10" w16cid:durableId="334650599">
    <w:abstractNumId w:val="0"/>
  </w:num>
  <w:num w:numId="11" w16cid:durableId="273682034">
    <w:abstractNumId w:val="6"/>
  </w:num>
  <w:num w:numId="12" w16cid:durableId="2125808374">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076F3"/>
    <w:rsid w:val="00010590"/>
    <w:rsid w:val="00011693"/>
    <w:rsid w:val="00012F79"/>
    <w:rsid w:val="00013BAE"/>
    <w:rsid w:val="00015641"/>
    <w:rsid w:val="00021068"/>
    <w:rsid w:val="000220E7"/>
    <w:rsid w:val="00022297"/>
    <w:rsid w:val="0002261F"/>
    <w:rsid w:val="00024A87"/>
    <w:rsid w:val="00025907"/>
    <w:rsid w:val="00026B13"/>
    <w:rsid w:val="000274A5"/>
    <w:rsid w:val="000277D0"/>
    <w:rsid w:val="00031A0B"/>
    <w:rsid w:val="00033369"/>
    <w:rsid w:val="00036825"/>
    <w:rsid w:val="00037532"/>
    <w:rsid w:val="00040376"/>
    <w:rsid w:val="00040587"/>
    <w:rsid w:val="000409FE"/>
    <w:rsid w:val="000410C1"/>
    <w:rsid w:val="000412B7"/>
    <w:rsid w:val="00042A4A"/>
    <w:rsid w:val="000432A6"/>
    <w:rsid w:val="00044292"/>
    <w:rsid w:val="000442E2"/>
    <w:rsid w:val="00044844"/>
    <w:rsid w:val="00044D4B"/>
    <w:rsid w:val="000455C2"/>
    <w:rsid w:val="000459AC"/>
    <w:rsid w:val="00045D80"/>
    <w:rsid w:val="0004664E"/>
    <w:rsid w:val="00046850"/>
    <w:rsid w:val="00046D65"/>
    <w:rsid w:val="0005041A"/>
    <w:rsid w:val="00051119"/>
    <w:rsid w:val="0005172C"/>
    <w:rsid w:val="0005249A"/>
    <w:rsid w:val="000527B3"/>
    <w:rsid w:val="00053C33"/>
    <w:rsid w:val="00054AD2"/>
    <w:rsid w:val="000551F7"/>
    <w:rsid w:val="000554B4"/>
    <w:rsid w:val="000567EE"/>
    <w:rsid w:val="000609AC"/>
    <w:rsid w:val="00060AA5"/>
    <w:rsid w:val="00061574"/>
    <w:rsid w:val="00061DC4"/>
    <w:rsid w:val="00062C51"/>
    <w:rsid w:val="000634FF"/>
    <w:rsid w:val="00066B47"/>
    <w:rsid w:val="000700F8"/>
    <w:rsid w:val="00070E06"/>
    <w:rsid w:val="0007196E"/>
    <w:rsid w:val="00072989"/>
    <w:rsid w:val="00073245"/>
    <w:rsid w:val="00074047"/>
    <w:rsid w:val="0007410E"/>
    <w:rsid w:val="00074BC3"/>
    <w:rsid w:val="0007666F"/>
    <w:rsid w:val="00076835"/>
    <w:rsid w:val="00077E39"/>
    <w:rsid w:val="000805CD"/>
    <w:rsid w:val="00081522"/>
    <w:rsid w:val="000815CA"/>
    <w:rsid w:val="0008177D"/>
    <w:rsid w:val="000823DA"/>
    <w:rsid w:val="00082419"/>
    <w:rsid w:val="00085D0E"/>
    <w:rsid w:val="00092304"/>
    <w:rsid w:val="00092426"/>
    <w:rsid w:val="0009263E"/>
    <w:rsid w:val="000928FE"/>
    <w:rsid w:val="00092F36"/>
    <w:rsid w:val="000941CF"/>
    <w:rsid w:val="000944B5"/>
    <w:rsid w:val="00095ABC"/>
    <w:rsid w:val="00095D6B"/>
    <w:rsid w:val="000A1FB6"/>
    <w:rsid w:val="000A24E3"/>
    <w:rsid w:val="000A2914"/>
    <w:rsid w:val="000A33BF"/>
    <w:rsid w:val="000A43C2"/>
    <w:rsid w:val="000A494D"/>
    <w:rsid w:val="000A4A0F"/>
    <w:rsid w:val="000A51F2"/>
    <w:rsid w:val="000A5749"/>
    <w:rsid w:val="000A5AAF"/>
    <w:rsid w:val="000A73CC"/>
    <w:rsid w:val="000A7C32"/>
    <w:rsid w:val="000A7E3F"/>
    <w:rsid w:val="000B25C8"/>
    <w:rsid w:val="000B4370"/>
    <w:rsid w:val="000B4C69"/>
    <w:rsid w:val="000B53A1"/>
    <w:rsid w:val="000B5477"/>
    <w:rsid w:val="000B6309"/>
    <w:rsid w:val="000B63A2"/>
    <w:rsid w:val="000B7681"/>
    <w:rsid w:val="000B77DD"/>
    <w:rsid w:val="000B788A"/>
    <w:rsid w:val="000C07FD"/>
    <w:rsid w:val="000C18E7"/>
    <w:rsid w:val="000C1DB8"/>
    <w:rsid w:val="000C5A5D"/>
    <w:rsid w:val="000C715C"/>
    <w:rsid w:val="000C74E6"/>
    <w:rsid w:val="000D2AC5"/>
    <w:rsid w:val="000D2C1E"/>
    <w:rsid w:val="000D40A5"/>
    <w:rsid w:val="000D4D25"/>
    <w:rsid w:val="000D5203"/>
    <w:rsid w:val="000D6F7A"/>
    <w:rsid w:val="000D799E"/>
    <w:rsid w:val="000E04F6"/>
    <w:rsid w:val="000E1269"/>
    <w:rsid w:val="000E18A0"/>
    <w:rsid w:val="000E3A49"/>
    <w:rsid w:val="000E50B8"/>
    <w:rsid w:val="000E54D4"/>
    <w:rsid w:val="000E599B"/>
    <w:rsid w:val="000E7723"/>
    <w:rsid w:val="000F0395"/>
    <w:rsid w:val="000F0515"/>
    <w:rsid w:val="000F485E"/>
    <w:rsid w:val="000F5B6F"/>
    <w:rsid w:val="000F638A"/>
    <w:rsid w:val="000F7F69"/>
    <w:rsid w:val="001003D1"/>
    <w:rsid w:val="001004BC"/>
    <w:rsid w:val="00102F7C"/>
    <w:rsid w:val="001050AB"/>
    <w:rsid w:val="00105DC9"/>
    <w:rsid w:val="0010646C"/>
    <w:rsid w:val="00107D12"/>
    <w:rsid w:val="00112D76"/>
    <w:rsid w:val="00115422"/>
    <w:rsid w:val="00115436"/>
    <w:rsid w:val="00115A4B"/>
    <w:rsid w:val="001167EF"/>
    <w:rsid w:val="00116974"/>
    <w:rsid w:val="00121476"/>
    <w:rsid w:val="00121576"/>
    <w:rsid w:val="00122874"/>
    <w:rsid w:val="0012493A"/>
    <w:rsid w:val="00124E11"/>
    <w:rsid w:val="00125EE1"/>
    <w:rsid w:val="00126D70"/>
    <w:rsid w:val="00127C3E"/>
    <w:rsid w:val="00127DF9"/>
    <w:rsid w:val="00130613"/>
    <w:rsid w:val="00132DFF"/>
    <w:rsid w:val="00133BCA"/>
    <w:rsid w:val="00134D17"/>
    <w:rsid w:val="00135227"/>
    <w:rsid w:val="00136AFA"/>
    <w:rsid w:val="001374BA"/>
    <w:rsid w:val="00137E18"/>
    <w:rsid w:val="001435B0"/>
    <w:rsid w:val="00146065"/>
    <w:rsid w:val="00146371"/>
    <w:rsid w:val="00147F92"/>
    <w:rsid w:val="00151078"/>
    <w:rsid w:val="00151666"/>
    <w:rsid w:val="00151887"/>
    <w:rsid w:val="0015531A"/>
    <w:rsid w:val="001573F2"/>
    <w:rsid w:val="00160994"/>
    <w:rsid w:val="0016242D"/>
    <w:rsid w:val="0016368B"/>
    <w:rsid w:val="00164255"/>
    <w:rsid w:val="0016478B"/>
    <w:rsid w:val="00164B06"/>
    <w:rsid w:val="00164CE2"/>
    <w:rsid w:val="001650E6"/>
    <w:rsid w:val="001666A0"/>
    <w:rsid w:val="00167883"/>
    <w:rsid w:val="00167E38"/>
    <w:rsid w:val="00171D46"/>
    <w:rsid w:val="00173E85"/>
    <w:rsid w:val="00175816"/>
    <w:rsid w:val="0017656D"/>
    <w:rsid w:val="001770AD"/>
    <w:rsid w:val="0017759B"/>
    <w:rsid w:val="001806B9"/>
    <w:rsid w:val="00182F93"/>
    <w:rsid w:val="00183DF6"/>
    <w:rsid w:val="0018475D"/>
    <w:rsid w:val="00184D81"/>
    <w:rsid w:val="001857D3"/>
    <w:rsid w:val="001859B8"/>
    <w:rsid w:val="00185A73"/>
    <w:rsid w:val="0018795C"/>
    <w:rsid w:val="00187B22"/>
    <w:rsid w:val="001916F3"/>
    <w:rsid w:val="00193EF8"/>
    <w:rsid w:val="00194FE0"/>
    <w:rsid w:val="001950FB"/>
    <w:rsid w:val="00195336"/>
    <w:rsid w:val="00195919"/>
    <w:rsid w:val="001965D7"/>
    <w:rsid w:val="00196940"/>
    <w:rsid w:val="00196D7D"/>
    <w:rsid w:val="001972B2"/>
    <w:rsid w:val="001A0A4E"/>
    <w:rsid w:val="001A1062"/>
    <w:rsid w:val="001A11DD"/>
    <w:rsid w:val="001A1B6B"/>
    <w:rsid w:val="001A1C62"/>
    <w:rsid w:val="001A2C88"/>
    <w:rsid w:val="001A3303"/>
    <w:rsid w:val="001A4592"/>
    <w:rsid w:val="001A4EC9"/>
    <w:rsid w:val="001A4FA2"/>
    <w:rsid w:val="001A52AE"/>
    <w:rsid w:val="001A5C04"/>
    <w:rsid w:val="001A5C80"/>
    <w:rsid w:val="001A6E9E"/>
    <w:rsid w:val="001B152E"/>
    <w:rsid w:val="001B257B"/>
    <w:rsid w:val="001B2625"/>
    <w:rsid w:val="001B2A68"/>
    <w:rsid w:val="001B2A96"/>
    <w:rsid w:val="001B4D85"/>
    <w:rsid w:val="001B5631"/>
    <w:rsid w:val="001B6D52"/>
    <w:rsid w:val="001B747F"/>
    <w:rsid w:val="001B7AA7"/>
    <w:rsid w:val="001C2D3F"/>
    <w:rsid w:val="001C34FE"/>
    <w:rsid w:val="001C3723"/>
    <w:rsid w:val="001C4B23"/>
    <w:rsid w:val="001C54D3"/>
    <w:rsid w:val="001C5B56"/>
    <w:rsid w:val="001C6D12"/>
    <w:rsid w:val="001C774F"/>
    <w:rsid w:val="001C7A49"/>
    <w:rsid w:val="001D0872"/>
    <w:rsid w:val="001D0FED"/>
    <w:rsid w:val="001D1251"/>
    <w:rsid w:val="001D2840"/>
    <w:rsid w:val="001D2DA8"/>
    <w:rsid w:val="001D2F9E"/>
    <w:rsid w:val="001D3033"/>
    <w:rsid w:val="001D4212"/>
    <w:rsid w:val="001D5DE3"/>
    <w:rsid w:val="001D664F"/>
    <w:rsid w:val="001D6A04"/>
    <w:rsid w:val="001E06A0"/>
    <w:rsid w:val="001E138A"/>
    <w:rsid w:val="001E1640"/>
    <w:rsid w:val="001E2705"/>
    <w:rsid w:val="001E287B"/>
    <w:rsid w:val="001E2FB9"/>
    <w:rsid w:val="001E3CAF"/>
    <w:rsid w:val="001E4CB4"/>
    <w:rsid w:val="001E517E"/>
    <w:rsid w:val="001E58EA"/>
    <w:rsid w:val="001E59CC"/>
    <w:rsid w:val="001E7834"/>
    <w:rsid w:val="001F0E13"/>
    <w:rsid w:val="001F0FC6"/>
    <w:rsid w:val="001F200F"/>
    <w:rsid w:val="001F22AA"/>
    <w:rsid w:val="001F2CF1"/>
    <w:rsid w:val="001F3DF8"/>
    <w:rsid w:val="001F3F8A"/>
    <w:rsid w:val="001F57C9"/>
    <w:rsid w:val="001F61C3"/>
    <w:rsid w:val="001F6251"/>
    <w:rsid w:val="001F67CE"/>
    <w:rsid w:val="001F7B69"/>
    <w:rsid w:val="002000D1"/>
    <w:rsid w:val="00202839"/>
    <w:rsid w:val="00203CD5"/>
    <w:rsid w:val="002049B0"/>
    <w:rsid w:val="002051F1"/>
    <w:rsid w:val="00205AF2"/>
    <w:rsid w:val="00207FBA"/>
    <w:rsid w:val="00211407"/>
    <w:rsid w:val="002114B0"/>
    <w:rsid w:val="00211903"/>
    <w:rsid w:val="00211C71"/>
    <w:rsid w:val="00212F59"/>
    <w:rsid w:val="0021382C"/>
    <w:rsid w:val="00213DAF"/>
    <w:rsid w:val="00214630"/>
    <w:rsid w:val="00214992"/>
    <w:rsid w:val="002150F1"/>
    <w:rsid w:val="00216DD3"/>
    <w:rsid w:val="002233B0"/>
    <w:rsid w:val="00223CB9"/>
    <w:rsid w:val="00224344"/>
    <w:rsid w:val="00224818"/>
    <w:rsid w:val="00224D56"/>
    <w:rsid w:val="00224D75"/>
    <w:rsid w:val="0022515A"/>
    <w:rsid w:val="00227954"/>
    <w:rsid w:val="002314D3"/>
    <w:rsid w:val="00231A78"/>
    <w:rsid w:val="00233FD9"/>
    <w:rsid w:val="00235440"/>
    <w:rsid w:val="00235777"/>
    <w:rsid w:val="00241107"/>
    <w:rsid w:val="00241B68"/>
    <w:rsid w:val="00241F2E"/>
    <w:rsid w:val="00244E17"/>
    <w:rsid w:val="00245079"/>
    <w:rsid w:val="0024567C"/>
    <w:rsid w:val="00245D85"/>
    <w:rsid w:val="0024775A"/>
    <w:rsid w:val="00247BA9"/>
    <w:rsid w:val="00250539"/>
    <w:rsid w:val="002508AC"/>
    <w:rsid w:val="002512FE"/>
    <w:rsid w:val="00251B69"/>
    <w:rsid w:val="00252F22"/>
    <w:rsid w:val="002538B6"/>
    <w:rsid w:val="002538D7"/>
    <w:rsid w:val="00253C5E"/>
    <w:rsid w:val="00254422"/>
    <w:rsid w:val="00254ECB"/>
    <w:rsid w:val="0025534F"/>
    <w:rsid w:val="00255898"/>
    <w:rsid w:val="00255FFA"/>
    <w:rsid w:val="00256611"/>
    <w:rsid w:val="00256B94"/>
    <w:rsid w:val="00257152"/>
    <w:rsid w:val="00257DFA"/>
    <w:rsid w:val="00257EB9"/>
    <w:rsid w:val="00260B9D"/>
    <w:rsid w:val="00261EEB"/>
    <w:rsid w:val="00262019"/>
    <w:rsid w:val="002629EF"/>
    <w:rsid w:val="00262A15"/>
    <w:rsid w:val="0026460F"/>
    <w:rsid w:val="0026491C"/>
    <w:rsid w:val="00270C78"/>
    <w:rsid w:val="00270C9E"/>
    <w:rsid w:val="00271127"/>
    <w:rsid w:val="00272065"/>
    <w:rsid w:val="002729AB"/>
    <w:rsid w:val="00272AFE"/>
    <w:rsid w:val="00273632"/>
    <w:rsid w:val="002736E1"/>
    <w:rsid w:val="002753CB"/>
    <w:rsid w:val="00275A65"/>
    <w:rsid w:val="00276139"/>
    <w:rsid w:val="00276A01"/>
    <w:rsid w:val="00276C66"/>
    <w:rsid w:val="00276FAB"/>
    <w:rsid w:val="00277B0D"/>
    <w:rsid w:val="0028025B"/>
    <w:rsid w:val="002802FB"/>
    <w:rsid w:val="00280D73"/>
    <w:rsid w:val="002821ED"/>
    <w:rsid w:val="0028361E"/>
    <w:rsid w:val="0028386D"/>
    <w:rsid w:val="00283CEA"/>
    <w:rsid w:val="00283CF4"/>
    <w:rsid w:val="00283DD3"/>
    <w:rsid w:val="00284881"/>
    <w:rsid w:val="00284A70"/>
    <w:rsid w:val="002860AC"/>
    <w:rsid w:val="002874B7"/>
    <w:rsid w:val="00287ECB"/>
    <w:rsid w:val="00290484"/>
    <w:rsid w:val="0029175B"/>
    <w:rsid w:val="00293DF4"/>
    <w:rsid w:val="00294A9B"/>
    <w:rsid w:val="002954CF"/>
    <w:rsid w:val="002962C7"/>
    <w:rsid w:val="002A1869"/>
    <w:rsid w:val="002A3114"/>
    <w:rsid w:val="002A4186"/>
    <w:rsid w:val="002A5BC1"/>
    <w:rsid w:val="002A6E98"/>
    <w:rsid w:val="002A71DF"/>
    <w:rsid w:val="002B042F"/>
    <w:rsid w:val="002B0F3E"/>
    <w:rsid w:val="002B1165"/>
    <w:rsid w:val="002B1184"/>
    <w:rsid w:val="002B23F9"/>
    <w:rsid w:val="002B28E9"/>
    <w:rsid w:val="002B2DF0"/>
    <w:rsid w:val="002B5904"/>
    <w:rsid w:val="002B5C97"/>
    <w:rsid w:val="002B6207"/>
    <w:rsid w:val="002B6682"/>
    <w:rsid w:val="002B6DA9"/>
    <w:rsid w:val="002B7063"/>
    <w:rsid w:val="002C1D9E"/>
    <w:rsid w:val="002C2118"/>
    <w:rsid w:val="002C2337"/>
    <w:rsid w:val="002C3E97"/>
    <w:rsid w:val="002C52A9"/>
    <w:rsid w:val="002C6204"/>
    <w:rsid w:val="002C65D4"/>
    <w:rsid w:val="002C6EF8"/>
    <w:rsid w:val="002C7C19"/>
    <w:rsid w:val="002D1D53"/>
    <w:rsid w:val="002D571A"/>
    <w:rsid w:val="002D5A28"/>
    <w:rsid w:val="002D6D06"/>
    <w:rsid w:val="002D7ABA"/>
    <w:rsid w:val="002D7C41"/>
    <w:rsid w:val="002E0C9E"/>
    <w:rsid w:val="002E18FF"/>
    <w:rsid w:val="002E1B46"/>
    <w:rsid w:val="002E2FBD"/>
    <w:rsid w:val="002E3604"/>
    <w:rsid w:val="002E3BB7"/>
    <w:rsid w:val="002E53FA"/>
    <w:rsid w:val="002E5576"/>
    <w:rsid w:val="002E58E6"/>
    <w:rsid w:val="002E5F8A"/>
    <w:rsid w:val="002F038F"/>
    <w:rsid w:val="002F0F01"/>
    <w:rsid w:val="002F1920"/>
    <w:rsid w:val="002F1A2E"/>
    <w:rsid w:val="002F2E04"/>
    <w:rsid w:val="002F3949"/>
    <w:rsid w:val="002F567F"/>
    <w:rsid w:val="002F6232"/>
    <w:rsid w:val="003028C3"/>
    <w:rsid w:val="003035AE"/>
    <w:rsid w:val="00303C63"/>
    <w:rsid w:val="00305788"/>
    <w:rsid w:val="0031112E"/>
    <w:rsid w:val="003118D1"/>
    <w:rsid w:val="00311C4B"/>
    <w:rsid w:val="00312824"/>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7BE"/>
    <w:rsid w:val="00332E4F"/>
    <w:rsid w:val="00333026"/>
    <w:rsid w:val="003336AB"/>
    <w:rsid w:val="003352F3"/>
    <w:rsid w:val="00335CBC"/>
    <w:rsid w:val="003370C8"/>
    <w:rsid w:val="003374E3"/>
    <w:rsid w:val="00341522"/>
    <w:rsid w:val="00341C53"/>
    <w:rsid w:val="00342F57"/>
    <w:rsid w:val="00343BE4"/>
    <w:rsid w:val="00344531"/>
    <w:rsid w:val="00344BBC"/>
    <w:rsid w:val="00344C96"/>
    <w:rsid w:val="00345887"/>
    <w:rsid w:val="00345DC3"/>
    <w:rsid w:val="0034661A"/>
    <w:rsid w:val="00347CA4"/>
    <w:rsid w:val="00350BD7"/>
    <w:rsid w:val="00351A6C"/>
    <w:rsid w:val="00352FCF"/>
    <w:rsid w:val="00355D36"/>
    <w:rsid w:val="00355FDB"/>
    <w:rsid w:val="003570E8"/>
    <w:rsid w:val="003605BE"/>
    <w:rsid w:val="00360C6F"/>
    <w:rsid w:val="0036295F"/>
    <w:rsid w:val="00362DD4"/>
    <w:rsid w:val="0036361E"/>
    <w:rsid w:val="00363F98"/>
    <w:rsid w:val="003640FA"/>
    <w:rsid w:val="003646B0"/>
    <w:rsid w:val="00364D45"/>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4FC8"/>
    <w:rsid w:val="00395073"/>
    <w:rsid w:val="00395A52"/>
    <w:rsid w:val="00395E07"/>
    <w:rsid w:val="0039626B"/>
    <w:rsid w:val="003969E4"/>
    <w:rsid w:val="0039738A"/>
    <w:rsid w:val="003A034C"/>
    <w:rsid w:val="003A109A"/>
    <w:rsid w:val="003A1AE4"/>
    <w:rsid w:val="003A43CA"/>
    <w:rsid w:val="003A62EF"/>
    <w:rsid w:val="003A6FB1"/>
    <w:rsid w:val="003A7FC1"/>
    <w:rsid w:val="003B06E3"/>
    <w:rsid w:val="003B1AB3"/>
    <w:rsid w:val="003B43E8"/>
    <w:rsid w:val="003B502C"/>
    <w:rsid w:val="003B58C1"/>
    <w:rsid w:val="003B5AE0"/>
    <w:rsid w:val="003B7915"/>
    <w:rsid w:val="003C01A6"/>
    <w:rsid w:val="003C0244"/>
    <w:rsid w:val="003C1059"/>
    <w:rsid w:val="003C2642"/>
    <w:rsid w:val="003C2DF3"/>
    <w:rsid w:val="003C33AA"/>
    <w:rsid w:val="003C35E8"/>
    <w:rsid w:val="003C45B8"/>
    <w:rsid w:val="003C5084"/>
    <w:rsid w:val="003C52E5"/>
    <w:rsid w:val="003C53F4"/>
    <w:rsid w:val="003C5B1F"/>
    <w:rsid w:val="003C7DDD"/>
    <w:rsid w:val="003C7F4D"/>
    <w:rsid w:val="003D16A4"/>
    <w:rsid w:val="003D32E1"/>
    <w:rsid w:val="003D4075"/>
    <w:rsid w:val="003D41A5"/>
    <w:rsid w:val="003D41BE"/>
    <w:rsid w:val="003D44AF"/>
    <w:rsid w:val="003D4635"/>
    <w:rsid w:val="003D5A57"/>
    <w:rsid w:val="003D6408"/>
    <w:rsid w:val="003D7D81"/>
    <w:rsid w:val="003E11CE"/>
    <w:rsid w:val="003E3E64"/>
    <w:rsid w:val="003E418A"/>
    <w:rsid w:val="003E4A83"/>
    <w:rsid w:val="003E66C6"/>
    <w:rsid w:val="003E6E50"/>
    <w:rsid w:val="003E7162"/>
    <w:rsid w:val="003E732C"/>
    <w:rsid w:val="003E767B"/>
    <w:rsid w:val="003E7A15"/>
    <w:rsid w:val="003E7E55"/>
    <w:rsid w:val="003F06DA"/>
    <w:rsid w:val="003F0C2B"/>
    <w:rsid w:val="003F122C"/>
    <w:rsid w:val="003F1B77"/>
    <w:rsid w:val="003F6695"/>
    <w:rsid w:val="003F686B"/>
    <w:rsid w:val="003F6EEC"/>
    <w:rsid w:val="003F7A79"/>
    <w:rsid w:val="00400733"/>
    <w:rsid w:val="004008C4"/>
    <w:rsid w:val="00400B34"/>
    <w:rsid w:val="004022F6"/>
    <w:rsid w:val="00402A35"/>
    <w:rsid w:val="00402FEA"/>
    <w:rsid w:val="00403278"/>
    <w:rsid w:val="00403672"/>
    <w:rsid w:val="00406303"/>
    <w:rsid w:val="00406447"/>
    <w:rsid w:val="00407938"/>
    <w:rsid w:val="004102A6"/>
    <w:rsid w:val="00410BCA"/>
    <w:rsid w:val="004117DF"/>
    <w:rsid w:val="00412B5A"/>
    <w:rsid w:val="00414281"/>
    <w:rsid w:val="00414DAE"/>
    <w:rsid w:val="00414F01"/>
    <w:rsid w:val="004150E0"/>
    <w:rsid w:val="004165B3"/>
    <w:rsid w:val="00420C32"/>
    <w:rsid w:val="00420DBD"/>
    <w:rsid w:val="00421FAF"/>
    <w:rsid w:val="00422193"/>
    <w:rsid w:val="004225CE"/>
    <w:rsid w:val="004241DC"/>
    <w:rsid w:val="004244CF"/>
    <w:rsid w:val="004269AF"/>
    <w:rsid w:val="00427974"/>
    <w:rsid w:val="00427CD7"/>
    <w:rsid w:val="004311E3"/>
    <w:rsid w:val="00431250"/>
    <w:rsid w:val="004314AE"/>
    <w:rsid w:val="00431CCE"/>
    <w:rsid w:val="00431E90"/>
    <w:rsid w:val="00432696"/>
    <w:rsid w:val="00432CE9"/>
    <w:rsid w:val="004335D8"/>
    <w:rsid w:val="00433984"/>
    <w:rsid w:val="004343A4"/>
    <w:rsid w:val="0043460B"/>
    <w:rsid w:val="00434FC8"/>
    <w:rsid w:val="004359F5"/>
    <w:rsid w:val="00435B51"/>
    <w:rsid w:val="00435DBA"/>
    <w:rsid w:val="00437A9F"/>
    <w:rsid w:val="00444B01"/>
    <w:rsid w:val="0044665E"/>
    <w:rsid w:val="00446F2D"/>
    <w:rsid w:val="00447B55"/>
    <w:rsid w:val="004511E3"/>
    <w:rsid w:val="00452472"/>
    <w:rsid w:val="004524F4"/>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1141"/>
    <w:rsid w:val="00461C3C"/>
    <w:rsid w:val="0046236E"/>
    <w:rsid w:val="00462E2D"/>
    <w:rsid w:val="0046391A"/>
    <w:rsid w:val="004654E9"/>
    <w:rsid w:val="00466315"/>
    <w:rsid w:val="00466BBD"/>
    <w:rsid w:val="00470A73"/>
    <w:rsid w:val="004714C3"/>
    <w:rsid w:val="004715BA"/>
    <w:rsid w:val="0047171C"/>
    <w:rsid w:val="00472A2C"/>
    <w:rsid w:val="00474B3C"/>
    <w:rsid w:val="0047507F"/>
    <w:rsid w:val="00475228"/>
    <w:rsid w:val="00476AEB"/>
    <w:rsid w:val="0048020A"/>
    <w:rsid w:val="00481AE0"/>
    <w:rsid w:val="00482BD4"/>
    <w:rsid w:val="0048476F"/>
    <w:rsid w:val="00485A61"/>
    <w:rsid w:val="00486208"/>
    <w:rsid w:val="004866BA"/>
    <w:rsid w:val="004868B3"/>
    <w:rsid w:val="00486A09"/>
    <w:rsid w:val="0048774F"/>
    <w:rsid w:val="00487BA4"/>
    <w:rsid w:val="00490BCF"/>
    <w:rsid w:val="0049170E"/>
    <w:rsid w:val="00491FAC"/>
    <w:rsid w:val="00491FF7"/>
    <w:rsid w:val="00492778"/>
    <w:rsid w:val="00492B90"/>
    <w:rsid w:val="00492CFA"/>
    <w:rsid w:val="00493898"/>
    <w:rsid w:val="00493AE4"/>
    <w:rsid w:val="00494A9B"/>
    <w:rsid w:val="00494B4B"/>
    <w:rsid w:val="00497014"/>
    <w:rsid w:val="0049729A"/>
    <w:rsid w:val="00497FC9"/>
    <w:rsid w:val="004A0318"/>
    <w:rsid w:val="004A059E"/>
    <w:rsid w:val="004A125D"/>
    <w:rsid w:val="004A50C0"/>
    <w:rsid w:val="004A5387"/>
    <w:rsid w:val="004A53B3"/>
    <w:rsid w:val="004A7454"/>
    <w:rsid w:val="004A7CBE"/>
    <w:rsid w:val="004B0105"/>
    <w:rsid w:val="004B1416"/>
    <w:rsid w:val="004B1FF0"/>
    <w:rsid w:val="004B3D57"/>
    <w:rsid w:val="004B4126"/>
    <w:rsid w:val="004B511B"/>
    <w:rsid w:val="004B6A9B"/>
    <w:rsid w:val="004B779E"/>
    <w:rsid w:val="004C0285"/>
    <w:rsid w:val="004C12CE"/>
    <w:rsid w:val="004C22B3"/>
    <w:rsid w:val="004C2A5C"/>
    <w:rsid w:val="004C2AFF"/>
    <w:rsid w:val="004C2D43"/>
    <w:rsid w:val="004C4766"/>
    <w:rsid w:val="004C4B79"/>
    <w:rsid w:val="004C50FD"/>
    <w:rsid w:val="004C60D6"/>
    <w:rsid w:val="004C6A5B"/>
    <w:rsid w:val="004C7721"/>
    <w:rsid w:val="004C7722"/>
    <w:rsid w:val="004C7921"/>
    <w:rsid w:val="004D02D7"/>
    <w:rsid w:val="004D191F"/>
    <w:rsid w:val="004D321E"/>
    <w:rsid w:val="004D35C3"/>
    <w:rsid w:val="004D3651"/>
    <w:rsid w:val="004D3CC4"/>
    <w:rsid w:val="004D3DAB"/>
    <w:rsid w:val="004D4370"/>
    <w:rsid w:val="004D599B"/>
    <w:rsid w:val="004D61F4"/>
    <w:rsid w:val="004D6B56"/>
    <w:rsid w:val="004E0117"/>
    <w:rsid w:val="004E1EE5"/>
    <w:rsid w:val="004E285B"/>
    <w:rsid w:val="004E3713"/>
    <w:rsid w:val="004E3F47"/>
    <w:rsid w:val="004E6FC7"/>
    <w:rsid w:val="004E7B19"/>
    <w:rsid w:val="004F02E6"/>
    <w:rsid w:val="004F1074"/>
    <w:rsid w:val="004F1194"/>
    <w:rsid w:val="004F1EB4"/>
    <w:rsid w:val="004F2133"/>
    <w:rsid w:val="004F2185"/>
    <w:rsid w:val="004F2CB6"/>
    <w:rsid w:val="004F2D64"/>
    <w:rsid w:val="004F4BA8"/>
    <w:rsid w:val="004F50BD"/>
    <w:rsid w:val="004F54D4"/>
    <w:rsid w:val="004F5E0E"/>
    <w:rsid w:val="00502AEC"/>
    <w:rsid w:val="00503611"/>
    <w:rsid w:val="005049A2"/>
    <w:rsid w:val="00504B5E"/>
    <w:rsid w:val="005056B3"/>
    <w:rsid w:val="00505D89"/>
    <w:rsid w:val="0050753E"/>
    <w:rsid w:val="00507F19"/>
    <w:rsid w:val="005100C7"/>
    <w:rsid w:val="0051064C"/>
    <w:rsid w:val="0051083B"/>
    <w:rsid w:val="005108FB"/>
    <w:rsid w:val="00513C66"/>
    <w:rsid w:val="00515E93"/>
    <w:rsid w:val="00515F47"/>
    <w:rsid w:val="0051609E"/>
    <w:rsid w:val="0051633C"/>
    <w:rsid w:val="00517431"/>
    <w:rsid w:val="00520066"/>
    <w:rsid w:val="00520D99"/>
    <w:rsid w:val="00521CAD"/>
    <w:rsid w:val="00522BE6"/>
    <w:rsid w:val="00522D97"/>
    <w:rsid w:val="00523DBC"/>
    <w:rsid w:val="00525A8F"/>
    <w:rsid w:val="00525D27"/>
    <w:rsid w:val="0052661F"/>
    <w:rsid w:val="0052797A"/>
    <w:rsid w:val="00527EB9"/>
    <w:rsid w:val="00534464"/>
    <w:rsid w:val="0053470B"/>
    <w:rsid w:val="00534E82"/>
    <w:rsid w:val="0053703A"/>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D64"/>
    <w:rsid w:val="00571EF1"/>
    <w:rsid w:val="00572C52"/>
    <w:rsid w:val="005761B7"/>
    <w:rsid w:val="00576FB7"/>
    <w:rsid w:val="005773CD"/>
    <w:rsid w:val="00585CE0"/>
    <w:rsid w:val="0058641C"/>
    <w:rsid w:val="00586727"/>
    <w:rsid w:val="00587375"/>
    <w:rsid w:val="005902CF"/>
    <w:rsid w:val="00590ADB"/>
    <w:rsid w:val="0059134C"/>
    <w:rsid w:val="005918C1"/>
    <w:rsid w:val="005918D3"/>
    <w:rsid w:val="0059365A"/>
    <w:rsid w:val="00594723"/>
    <w:rsid w:val="005967E1"/>
    <w:rsid w:val="005A1190"/>
    <w:rsid w:val="005A18E6"/>
    <w:rsid w:val="005A3296"/>
    <w:rsid w:val="005A3AB7"/>
    <w:rsid w:val="005A41B4"/>
    <w:rsid w:val="005A4C25"/>
    <w:rsid w:val="005A5182"/>
    <w:rsid w:val="005B03B7"/>
    <w:rsid w:val="005B0C7A"/>
    <w:rsid w:val="005B2677"/>
    <w:rsid w:val="005B7A12"/>
    <w:rsid w:val="005B7A64"/>
    <w:rsid w:val="005C0F2F"/>
    <w:rsid w:val="005C268E"/>
    <w:rsid w:val="005C4B0C"/>
    <w:rsid w:val="005C6601"/>
    <w:rsid w:val="005D1F81"/>
    <w:rsid w:val="005D2184"/>
    <w:rsid w:val="005D5439"/>
    <w:rsid w:val="005D5463"/>
    <w:rsid w:val="005D5F1A"/>
    <w:rsid w:val="005D6017"/>
    <w:rsid w:val="005D70B2"/>
    <w:rsid w:val="005E2BD9"/>
    <w:rsid w:val="005E4188"/>
    <w:rsid w:val="005E4602"/>
    <w:rsid w:val="005E494A"/>
    <w:rsid w:val="005E4B66"/>
    <w:rsid w:val="005E576A"/>
    <w:rsid w:val="005E6768"/>
    <w:rsid w:val="005E7FAA"/>
    <w:rsid w:val="005F07B8"/>
    <w:rsid w:val="005F0833"/>
    <w:rsid w:val="005F1079"/>
    <w:rsid w:val="005F1604"/>
    <w:rsid w:val="005F1BBE"/>
    <w:rsid w:val="005F22A1"/>
    <w:rsid w:val="005F2567"/>
    <w:rsid w:val="005F2DE8"/>
    <w:rsid w:val="005F3632"/>
    <w:rsid w:val="005F3C8C"/>
    <w:rsid w:val="005F43D2"/>
    <w:rsid w:val="005F48DA"/>
    <w:rsid w:val="005F4EBC"/>
    <w:rsid w:val="005F60B8"/>
    <w:rsid w:val="005F64E8"/>
    <w:rsid w:val="005F694B"/>
    <w:rsid w:val="005F6965"/>
    <w:rsid w:val="005F6E49"/>
    <w:rsid w:val="005F7331"/>
    <w:rsid w:val="005F7B1B"/>
    <w:rsid w:val="006005E6"/>
    <w:rsid w:val="0060136A"/>
    <w:rsid w:val="0060403B"/>
    <w:rsid w:val="00604277"/>
    <w:rsid w:val="0060442D"/>
    <w:rsid w:val="00604E54"/>
    <w:rsid w:val="00605BC8"/>
    <w:rsid w:val="00606B2D"/>
    <w:rsid w:val="00606D06"/>
    <w:rsid w:val="00607F99"/>
    <w:rsid w:val="00610CE5"/>
    <w:rsid w:val="00611010"/>
    <w:rsid w:val="006110BC"/>
    <w:rsid w:val="006112D0"/>
    <w:rsid w:val="0061198B"/>
    <w:rsid w:val="0061218E"/>
    <w:rsid w:val="0061269B"/>
    <w:rsid w:val="00613891"/>
    <w:rsid w:val="00613A9A"/>
    <w:rsid w:val="00613B71"/>
    <w:rsid w:val="00614747"/>
    <w:rsid w:val="00614926"/>
    <w:rsid w:val="00614D59"/>
    <w:rsid w:val="00615B3C"/>
    <w:rsid w:val="0062090E"/>
    <w:rsid w:val="0062148B"/>
    <w:rsid w:val="00621FB9"/>
    <w:rsid w:val="0062240C"/>
    <w:rsid w:val="00623446"/>
    <w:rsid w:val="006237AF"/>
    <w:rsid w:val="00623807"/>
    <w:rsid w:val="00623A72"/>
    <w:rsid w:val="00623A82"/>
    <w:rsid w:val="00625A0D"/>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2D81"/>
    <w:rsid w:val="00645BB7"/>
    <w:rsid w:val="00646081"/>
    <w:rsid w:val="0064693E"/>
    <w:rsid w:val="00646BF4"/>
    <w:rsid w:val="00646F2E"/>
    <w:rsid w:val="00650B24"/>
    <w:rsid w:val="00650C82"/>
    <w:rsid w:val="00651D29"/>
    <w:rsid w:val="0065244F"/>
    <w:rsid w:val="00652A7D"/>
    <w:rsid w:val="00654088"/>
    <w:rsid w:val="00656209"/>
    <w:rsid w:val="0065672D"/>
    <w:rsid w:val="00660C8D"/>
    <w:rsid w:val="006619FB"/>
    <w:rsid w:val="00661CD8"/>
    <w:rsid w:val="00662770"/>
    <w:rsid w:val="0066333A"/>
    <w:rsid w:val="00663BDB"/>
    <w:rsid w:val="0066405F"/>
    <w:rsid w:val="0066496E"/>
    <w:rsid w:val="00665A2A"/>
    <w:rsid w:val="00670A4E"/>
    <w:rsid w:val="0067134F"/>
    <w:rsid w:val="006718DC"/>
    <w:rsid w:val="00672A19"/>
    <w:rsid w:val="0067393D"/>
    <w:rsid w:val="00674759"/>
    <w:rsid w:val="00675DD6"/>
    <w:rsid w:val="00675E30"/>
    <w:rsid w:val="00675FDB"/>
    <w:rsid w:val="00677898"/>
    <w:rsid w:val="00677F75"/>
    <w:rsid w:val="00680B1C"/>
    <w:rsid w:val="00680F1E"/>
    <w:rsid w:val="006816E1"/>
    <w:rsid w:val="00681D1D"/>
    <w:rsid w:val="006825AC"/>
    <w:rsid w:val="0068280A"/>
    <w:rsid w:val="00682972"/>
    <w:rsid w:val="00684B82"/>
    <w:rsid w:val="00684C39"/>
    <w:rsid w:val="00687797"/>
    <w:rsid w:val="006877BC"/>
    <w:rsid w:val="00687962"/>
    <w:rsid w:val="00687BA4"/>
    <w:rsid w:val="0069075C"/>
    <w:rsid w:val="0069088B"/>
    <w:rsid w:val="00691B6E"/>
    <w:rsid w:val="00691BE6"/>
    <w:rsid w:val="00692CB4"/>
    <w:rsid w:val="00692EE5"/>
    <w:rsid w:val="00693378"/>
    <w:rsid w:val="00693899"/>
    <w:rsid w:val="00693BD6"/>
    <w:rsid w:val="006946D8"/>
    <w:rsid w:val="0069577E"/>
    <w:rsid w:val="006959DD"/>
    <w:rsid w:val="00696466"/>
    <w:rsid w:val="00696A78"/>
    <w:rsid w:val="00696EFD"/>
    <w:rsid w:val="00697B00"/>
    <w:rsid w:val="006A0747"/>
    <w:rsid w:val="006A149F"/>
    <w:rsid w:val="006A1945"/>
    <w:rsid w:val="006A19FE"/>
    <w:rsid w:val="006A28FB"/>
    <w:rsid w:val="006A30AE"/>
    <w:rsid w:val="006A3552"/>
    <w:rsid w:val="006A373F"/>
    <w:rsid w:val="006A4717"/>
    <w:rsid w:val="006A5FFF"/>
    <w:rsid w:val="006B0804"/>
    <w:rsid w:val="006B0D06"/>
    <w:rsid w:val="006B1333"/>
    <w:rsid w:val="006B17BD"/>
    <w:rsid w:val="006B17C0"/>
    <w:rsid w:val="006B29DB"/>
    <w:rsid w:val="006B3271"/>
    <w:rsid w:val="006B4AF4"/>
    <w:rsid w:val="006B4B69"/>
    <w:rsid w:val="006B537A"/>
    <w:rsid w:val="006B56E8"/>
    <w:rsid w:val="006C35CA"/>
    <w:rsid w:val="006C4A28"/>
    <w:rsid w:val="006C5005"/>
    <w:rsid w:val="006C54B1"/>
    <w:rsid w:val="006C5545"/>
    <w:rsid w:val="006C7A38"/>
    <w:rsid w:val="006D0583"/>
    <w:rsid w:val="006D18F4"/>
    <w:rsid w:val="006D42C2"/>
    <w:rsid w:val="006D74F1"/>
    <w:rsid w:val="006D7810"/>
    <w:rsid w:val="006D7CF6"/>
    <w:rsid w:val="006D7E56"/>
    <w:rsid w:val="006E14AE"/>
    <w:rsid w:val="006E20E3"/>
    <w:rsid w:val="006E3E18"/>
    <w:rsid w:val="006E50F4"/>
    <w:rsid w:val="006E6577"/>
    <w:rsid w:val="006E6C1D"/>
    <w:rsid w:val="006E6E76"/>
    <w:rsid w:val="006E72FD"/>
    <w:rsid w:val="006E7AD9"/>
    <w:rsid w:val="006E7EA1"/>
    <w:rsid w:val="006F00CF"/>
    <w:rsid w:val="006F07B9"/>
    <w:rsid w:val="006F0E9B"/>
    <w:rsid w:val="006F0EBC"/>
    <w:rsid w:val="006F150F"/>
    <w:rsid w:val="006F15E8"/>
    <w:rsid w:val="006F1C1B"/>
    <w:rsid w:val="006F1E50"/>
    <w:rsid w:val="006F3213"/>
    <w:rsid w:val="006F3646"/>
    <w:rsid w:val="006F5863"/>
    <w:rsid w:val="006F662C"/>
    <w:rsid w:val="006F6733"/>
    <w:rsid w:val="0070155C"/>
    <w:rsid w:val="00701579"/>
    <w:rsid w:val="00701B94"/>
    <w:rsid w:val="00702338"/>
    <w:rsid w:val="007034C7"/>
    <w:rsid w:val="00703776"/>
    <w:rsid w:val="00704475"/>
    <w:rsid w:val="00705277"/>
    <w:rsid w:val="0070557A"/>
    <w:rsid w:val="0071013A"/>
    <w:rsid w:val="00710202"/>
    <w:rsid w:val="0071035C"/>
    <w:rsid w:val="00710E4C"/>
    <w:rsid w:val="00713974"/>
    <w:rsid w:val="007150AA"/>
    <w:rsid w:val="0071558E"/>
    <w:rsid w:val="0071560C"/>
    <w:rsid w:val="00715933"/>
    <w:rsid w:val="00715D0B"/>
    <w:rsid w:val="00716419"/>
    <w:rsid w:val="0072062C"/>
    <w:rsid w:val="00720C28"/>
    <w:rsid w:val="00721AD4"/>
    <w:rsid w:val="0072382C"/>
    <w:rsid w:val="00730675"/>
    <w:rsid w:val="007310E6"/>
    <w:rsid w:val="0073228D"/>
    <w:rsid w:val="00732B56"/>
    <w:rsid w:val="00735935"/>
    <w:rsid w:val="00735F99"/>
    <w:rsid w:val="00736A71"/>
    <w:rsid w:val="007375BD"/>
    <w:rsid w:val="00740645"/>
    <w:rsid w:val="0074129A"/>
    <w:rsid w:val="00741FA5"/>
    <w:rsid w:val="00742161"/>
    <w:rsid w:val="00742225"/>
    <w:rsid w:val="007423AB"/>
    <w:rsid w:val="00744AA9"/>
    <w:rsid w:val="00744FE8"/>
    <w:rsid w:val="007453DB"/>
    <w:rsid w:val="00746999"/>
    <w:rsid w:val="00747071"/>
    <w:rsid w:val="00747E4D"/>
    <w:rsid w:val="007502BF"/>
    <w:rsid w:val="0075034C"/>
    <w:rsid w:val="00750725"/>
    <w:rsid w:val="00751407"/>
    <w:rsid w:val="00752B4F"/>
    <w:rsid w:val="00752C71"/>
    <w:rsid w:val="0075389C"/>
    <w:rsid w:val="00754F79"/>
    <w:rsid w:val="00755794"/>
    <w:rsid w:val="00757135"/>
    <w:rsid w:val="0075717F"/>
    <w:rsid w:val="00757437"/>
    <w:rsid w:val="00760723"/>
    <w:rsid w:val="00760FC0"/>
    <w:rsid w:val="00762D6E"/>
    <w:rsid w:val="0076576A"/>
    <w:rsid w:val="00765AA5"/>
    <w:rsid w:val="007664F4"/>
    <w:rsid w:val="007700AC"/>
    <w:rsid w:val="007706E7"/>
    <w:rsid w:val="00770B7D"/>
    <w:rsid w:val="00770BFC"/>
    <w:rsid w:val="00771552"/>
    <w:rsid w:val="007728A0"/>
    <w:rsid w:val="0077350A"/>
    <w:rsid w:val="0077488C"/>
    <w:rsid w:val="00774D24"/>
    <w:rsid w:val="00775598"/>
    <w:rsid w:val="00775723"/>
    <w:rsid w:val="00775994"/>
    <w:rsid w:val="00776BEE"/>
    <w:rsid w:val="00777C42"/>
    <w:rsid w:val="007809F6"/>
    <w:rsid w:val="00780D02"/>
    <w:rsid w:val="007826D7"/>
    <w:rsid w:val="00783B14"/>
    <w:rsid w:val="00783B49"/>
    <w:rsid w:val="007842F8"/>
    <w:rsid w:val="00784449"/>
    <w:rsid w:val="0078563B"/>
    <w:rsid w:val="00785A0B"/>
    <w:rsid w:val="007864E2"/>
    <w:rsid w:val="00786962"/>
    <w:rsid w:val="007927D7"/>
    <w:rsid w:val="00792A5A"/>
    <w:rsid w:val="00794C89"/>
    <w:rsid w:val="007A0071"/>
    <w:rsid w:val="007A0442"/>
    <w:rsid w:val="007A126E"/>
    <w:rsid w:val="007A25FA"/>
    <w:rsid w:val="007A2C58"/>
    <w:rsid w:val="007A2F5B"/>
    <w:rsid w:val="007A3E38"/>
    <w:rsid w:val="007A3FD4"/>
    <w:rsid w:val="007A61DB"/>
    <w:rsid w:val="007A7342"/>
    <w:rsid w:val="007A747A"/>
    <w:rsid w:val="007A79A7"/>
    <w:rsid w:val="007B09D9"/>
    <w:rsid w:val="007B1131"/>
    <w:rsid w:val="007B279A"/>
    <w:rsid w:val="007B3D76"/>
    <w:rsid w:val="007B5089"/>
    <w:rsid w:val="007B5E52"/>
    <w:rsid w:val="007B6881"/>
    <w:rsid w:val="007B7CA7"/>
    <w:rsid w:val="007C0044"/>
    <w:rsid w:val="007C123B"/>
    <w:rsid w:val="007C169C"/>
    <w:rsid w:val="007C26F1"/>
    <w:rsid w:val="007C275F"/>
    <w:rsid w:val="007C3228"/>
    <w:rsid w:val="007C4A53"/>
    <w:rsid w:val="007C4ADC"/>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5CD5"/>
    <w:rsid w:val="007E7BB1"/>
    <w:rsid w:val="007E7D8E"/>
    <w:rsid w:val="007F0570"/>
    <w:rsid w:val="007F29FE"/>
    <w:rsid w:val="007F2AF6"/>
    <w:rsid w:val="007F2C6A"/>
    <w:rsid w:val="007F36E8"/>
    <w:rsid w:val="007F4EFC"/>
    <w:rsid w:val="007F5A5E"/>
    <w:rsid w:val="007F5E71"/>
    <w:rsid w:val="008001C9"/>
    <w:rsid w:val="008002AC"/>
    <w:rsid w:val="008012C3"/>
    <w:rsid w:val="008013FF"/>
    <w:rsid w:val="008015FF"/>
    <w:rsid w:val="00801AC1"/>
    <w:rsid w:val="00802F20"/>
    <w:rsid w:val="008059C9"/>
    <w:rsid w:val="00805A29"/>
    <w:rsid w:val="00806A7C"/>
    <w:rsid w:val="00807221"/>
    <w:rsid w:val="00810E44"/>
    <w:rsid w:val="00812098"/>
    <w:rsid w:val="00813A48"/>
    <w:rsid w:val="00813EDE"/>
    <w:rsid w:val="00814244"/>
    <w:rsid w:val="00814251"/>
    <w:rsid w:val="00814CB3"/>
    <w:rsid w:val="00814F7B"/>
    <w:rsid w:val="00815F31"/>
    <w:rsid w:val="00820312"/>
    <w:rsid w:val="00821C3B"/>
    <w:rsid w:val="00821D1E"/>
    <w:rsid w:val="00821D50"/>
    <w:rsid w:val="00822010"/>
    <w:rsid w:val="00823027"/>
    <w:rsid w:val="008230BC"/>
    <w:rsid w:val="008231D1"/>
    <w:rsid w:val="00824B87"/>
    <w:rsid w:val="008254D3"/>
    <w:rsid w:val="00826F2B"/>
    <w:rsid w:val="008273E3"/>
    <w:rsid w:val="008274A2"/>
    <w:rsid w:val="0082750B"/>
    <w:rsid w:val="00831FA8"/>
    <w:rsid w:val="008326C4"/>
    <w:rsid w:val="00832FA4"/>
    <w:rsid w:val="00833733"/>
    <w:rsid w:val="00833B0F"/>
    <w:rsid w:val="0083769E"/>
    <w:rsid w:val="00841F1E"/>
    <w:rsid w:val="00842356"/>
    <w:rsid w:val="00842D76"/>
    <w:rsid w:val="008432B2"/>
    <w:rsid w:val="00843533"/>
    <w:rsid w:val="008440AE"/>
    <w:rsid w:val="008444DE"/>
    <w:rsid w:val="00847F96"/>
    <w:rsid w:val="00852A56"/>
    <w:rsid w:val="00853AD6"/>
    <w:rsid w:val="008553A6"/>
    <w:rsid w:val="00855BB6"/>
    <w:rsid w:val="00855F87"/>
    <w:rsid w:val="008606B3"/>
    <w:rsid w:val="00860830"/>
    <w:rsid w:val="00860B30"/>
    <w:rsid w:val="008619ED"/>
    <w:rsid w:val="00862C24"/>
    <w:rsid w:val="0086376D"/>
    <w:rsid w:val="00863A3A"/>
    <w:rsid w:val="00864A40"/>
    <w:rsid w:val="008655CE"/>
    <w:rsid w:val="00865875"/>
    <w:rsid w:val="00865DA6"/>
    <w:rsid w:val="008671DE"/>
    <w:rsid w:val="00867212"/>
    <w:rsid w:val="00867A4F"/>
    <w:rsid w:val="00870AC2"/>
    <w:rsid w:val="0087108A"/>
    <w:rsid w:val="008721A5"/>
    <w:rsid w:val="00872585"/>
    <w:rsid w:val="0087277B"/>
    <w:rsid w:val="0087358D"/>
    <w:rsid w:val="008737DF"/>
    <w:rsid w:val="008743CF"/>
    <w:rsid w:val="00874C26"/>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8C7"/>
    <w:rsid w:val="0089196F"/>
    <w:rsid w:val="00891B59"/>
    <w:rsid w:val="00891B65"/>
    <w:rsid w:val="00892484"/>
    <w:rsid w:val="00892ABD"/>
    <w:rsid w:val="0089314A"/>
    <w:rsid w:val="00895A9B"/>
    <w:rsid w:val="00895DE4"/>
    <w:rsid w:val="00896FC6"/>
    <w:rsid w:val="008A02DF"/>
    <w:rsid w:val="008A04AF"/>
    <w:rsid w:val="008A07E9"/>
    <w:rsid w:val="008A0F03"/>
    <w:rsid w:val="008A1119"/>
    <w:rsid w:val="008A1AAD"/>
    <w:rsid w:val="008A1CE8"/>
    <w:rsid w:val="008A1E24"/>
    <w:rsid w:val="008A354C"/>
    <w:rsid w:val="008A4931"/>
    <w:rsid w:val="008A6E03"/>
    <w:rsid w:val="008B01C1"/>
    <w:rsid w:val="008B32E4"/>
    <w:rsid w:val="008B56FD"/>
    <w:rsid w:val="008B63F5"/>
    <w:rsid w:val="008B6704"/>
    <w:rsid w:val="008B6FE3"/>
    <w:rsid w:val="008B7079"/>
    <w:rsid w:val="008B7E74"/>
    <w:rsid w:val="008C0073"/>
    <w:rsid w:val="008C032B"/>
    <w:rsid w:val="008C03AC"/>
    <w:rsid w:val="008C0594"/>
    <w:rsid w:val="008C070A"/>
    <w:rsid w:val="008C0721"/>
    <w:rsid w:val="008C2053"/>
    <w:rsid w:val="008C3F07"/>
    <w:rsid w:val="008C3F57"/>
    <w:rsid w:val="008C401C"/>
    <w:rsid w:val="008C4173"/>
    <w:rsid w:val="008C4236"/>
    <w:rsid w:val="008C5DBF"/>
    <w:rsid w:val="008C6D6E"/>
    <w:rsid w:val="008C6FF8"/>
    <w:rsid w:val="008D2312"/>
    <w:rsid w:val="008D2857"/>
    <w:rsid w:val="008D2DFC"/>
    <w:rsid w:val="008D350E"/>
    <w:rsid w:val="008D4A6B"/>
    <w:rsid w:val="008D59AC"/>
    <w:rsid w:val="008D5A93"/>
    <w:rsid w:val="008D6814"/>
    <w:rsid w:val="008D7C1B"/>
    <w:rsid w:val="008E04D0"/>
    <w:rsid w:val="008E0D16"/>
    <w:rsid w:val="008E25A7"/>
    <w:rsid w:val="008E2C2E"/>
    <w:rsid w:val="008E52A7"/>
    <w:rsid w:val="008E5B05"/>
    <w:rsid w:val="008E64ED"/>
    <w:rsid w:val="008E6503"/>
    <w:rsid w:val="008E6568"/>
    <w:rsid w:val="008E6DD9"/>
    <w:rsid w:val="008E7661"/>
    <w:rsid w:val="008F0131"/>
    <w:rsid w:val="008F0408"/>
    <w:rsid w:val="008F0474"/>
    <w:rsid w:val="008F1A5F"/>
    <w:rsid w:val="008F3047"/>
    <w:rsid w:val="008F3247"/>
    <w:rsid w:val="008F3D2D"/>
    <w:rsid w:val="008F40DF"/>
    <w:rsid w:val="008F463E"/>
    <w:rsid w:val="008F6639"/>
    <w:rsid w:val="008F6BCB"/>
    <w:rsid w:val="008F6E43"/>
    <w:rsid w:val="009008B0"/>
    <w:rsid w:val="00901468"/>
    <w:rsid w:val="0090234D"/>
    <w:rsid w:val="009023E3"/>
    <w:rsid w:val="00904978"/>
    <w:rsid w:val="0090549A"/>
    <w:rsid w:val="009057A4"/>
    <w:rsid w:val="00905B81"/>
    <w:rsid w:val="0090653C"/>
    <w:rsid w:val="00906C83"/>
    <w:rsid w:val="00906D01"/>
    <w:rsid w:val="00907275"/>
    <w:rsid w:val="00910679"/>
    <w:rsid w:val="00910D18"/>
    <w:rsid w:val="00911D0F"/>
    <w:rsid w:val="00912755"/>
    <w:rsid w:val="009128F5"/>
    <w:rsid w:val="00913260"/>
    <w:rsid w:val="00914103"/>
    <w:rsid w:val="00915FD3"/>
    <w:rsid w:val="00917C4D"/>
    <w:rsid w:val="009203BE"/>
    <w:rsid w:val="00920D74"/>
    <w:rsid w:val="00920FA4"/>
    <w:rsid w:val="009230DD"/>
    <w:rsid w:val="00927D3B"/>
    <w:rsid w:val="009303D6"/>
    <w:rsid w:val="00931615"/>
    <w:rsid w:val="00931EDB"/>
    <w:rsid w:val="00932A00"/>
    <w:rsid w:val="00932BA2"/>
    <w:rsid w:val="00934495"/>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57377"/>
    <w:rsid w:val="00960361"/>
    <w:rsid w:val="009608D7"/>
    <w:rsid w:val="00960C10"/>
    <w:rsid w:val="009614C4"/>
    <w:rsid w:val="009617B3"/>
    <w:rsid w:val="00962E9C"/>
    <w:rsid w:val="00964DA7"/>
    <w:rsid w:val="00965CA6"/>
    <w:rsid w:val="00965D16"/>
    <w:rsid w:val="0096605F"/>
    <w:rsid w:val="00966299"/>
    <w:rsid w:val="009662B3"/>
    <w:rsid w:val="00966A22"/>
    <w:rsid w:val="00966A87"/>
    <w:rsid w:val="00967ECC"/>
    <w:rsid w:val="00970A66"/>
    <w:rsid w:val="0097113B"/>
    <w:rsid w:val="00972089"/>
    <w:rsid w:val="00973CD9"/>
    <w:rsid w:val="00974135"/>
    <w:rsid w:val="00976C0C"/>
    <w:rsid w:val="00976F0D"/>
    <w:rsid w:val="00977F5F"/>
    <w:rsid w:val="00980560"/>
    <w:rsid w:val="009831FC"/>
    <w:rsid w:val="00983777"/>
    <w:rsid w:val="00983835"/>
    <w:rsid w:val="009840B6"/>
    <w:rsid w:val="0098527A"/>
    <w:rsid w:val="009861B1"/>
    <w:rsid w:val="009871D6"/>
    <w:rsid w:val="00990AFC"/>
    <w:rsid w:val="00991D16"/>
    <w:rsid w:val="00993378"/>
    <w:rsid w:val="009944A6"/>
    <w:rsid w:val="00994747"/>
    <w:rsid w:val="00994BD9"/>
    <w:rsid w:val="009952A1"/>
    <w:rsid w:val="00995805"/>
    <w:rsid w:val="00995902"/>
    <w:rsid w:val="009961A8"/>
    <w:rsid w:val="009A2130"/>
    <w:rsid w:val="009A28E4"/>
    <w:rsid w:val="009A2DB5"/>
    <w:rsid w:val="009A2E3C"/>
    <w:rsid w:val="009A2ECC"/>
    <w:rsid w:val="009A33CA"/>
    <w:rsid w:val="009A4564"/>
    <w:rsid w:val="009A4664"/>
    <w:rsid w:val="009A478E"/>
    <w:rsid w:val="009A4D7F"/>
    <w:rsid w:val="009A551E"/>
    <w:rsid w:val="009A5C83"/>
    <w:rsid w:val="009A6D7A"/>
    <w:rsid w:val="009A7561"/>
    <w:rsid w:val="009B2003"/>
    <w:rsid w:val="009B2A6D"/>
    <w:rsid w:val="009B3347"/>
    <w:rsid w:val="009B3B0D"/>
    <w:rsid w:val="009B3FA8"/>
    <w:rsid w:val="009B6319"/>
    <w:rsid w:val="009B6EB6"/>
    <w:rsid w:val="009C7828"/>
    <w:rsid w:val="009D00E4"/>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CC5"/>
    <w:rsid w:val="009F2DAB"/>
    <w:rsid w:val="009F34E9"/>
    <w:rsid w:val="009F34ED"/>
    <w:rsid w:val="009F3C13"/>
    <w:rsid w:val="009F416F"/>
    <w:rsid w:val="009F4766"/>
    <w:rsid w:val="009F48D3"/>
    <w:rsid w:val="00A019FF"/>
    <w:rsid w:val="00A01C99"/>
    <w:rsid w:val="00A03035"/>
    <w:rsid w:val="00A0349F"/>
    <w:rsid w:val="00A03613"/>
    <w:rsid w:val="00A044EC"/>
    <w:rsid w:val="00A054E8"/>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B94"/>
    <w:rsid w:val="00A20FB3"/>
    <w:rsid w:val="00A21017"/>
    <w:rsid w:val="00A2331B"/>
    <w:rsid w:val="00A23B48"/>
    <w:rsid w:val="00A23D7F"/>
    <w:rsid w:val="00A24025"/>
    <w:rsid w:val="00A24226"/>
    <w:rsid w:val="00A24C34"/>
    <w:rsid w:val="00A2769E"/>
    <w:rsid w:val="00A279BF"/>
    <w:rsid w:val="00A30161"/>
    <w:rsid w:val="00A304BB"/>
    <w:rsid w:val="00A309AF"/>
    <w:rsid w:val="00A35BBC"/>
    <w:rsid w:val="00A35FD7"/>
    <w:rsid w:val="00A40BA9"/>
    <w:rsid w:val="00A42BE4"/>
    <w:rsid w:val="00A43065"/>
    <w:rsid w:val="00A44186"/>
    <w:rsid w:val="00A44826"/>
    <w:rsid w:val="00A44973"/>
    <w:rsid w:val="00A44B91"/>
    <w:rsid w:val="00A45171"/>
    <w:rsid w:val="00A51314"/>
    <w:rsid w:val="00A51502"/>
    <w:rsid w:val="00A51676"/>
    <w:rsid w:val="00A51B59"/>
    <w:rsid w:val="00A51B99"/>
    <w:rsid w:val="00A5503D"/>
    <w:rsid w:val="00A55932"/>
    <w:rsid w:val="00A55F6F"/>
    <w:rsid w:val="00A563E4"/>
    <w:rsid w:val="00A56799"/>
    <w:rsid w:val="00A56B9B"/>
    <w:rsid w:val="00A57D7D"/>
    <w:rsid w:val="00A62948"/>
    <w:rsid w:val="00A630E0"/>
    <w:rsid w:val="00A63703"/>
    <w:rsid w:val="00A645B0"/>
    <w:rsid w:val="00A6494D"/>
    <w:rsid w:val="00A650B8"/>
    <w:rsid w:val="00A66C4A"/>
    <w:rsid w:val="00A70686"/>
    <w:rsid w:val="00A73276"/>
    <w:rsid w:val="00A747AD"/>
    <w:rsid w:val="00A75398"/>
    <w:rsid w:val="00A759B6"/>
    <w:rsid w:val="00A769FF"/>
    <w:rsid w:val="00A76D7B"/>
    <w:rsid w:val="00A77BD3"/>
    <w:rsid w:val="00A808EF"/>
    <w:rsid w:val="00A8152A"/>
    <w:rsid w:val="00A81B6D"/>
    <w:rsid w:val="00A81D44"/>
    <w:rsid w:val="00A822B8"/>
    <w:rsid w:val="00A828F3"/>
    <w:rsid w:val="00A8386A"/>
    <w:rsid w:val="00A849F7"/>
    <w:rsid w:val="00A8658A"/>
    <w:rsid w:val="00A86B12"/>
    <w:rsid w:val="00A8716E"/>
    <w:rsid w:val="00A87B28"/>
    <w:rsid w:val="00A87B29"/>
    <w:rsid w:val="00A90B6A"/>
    <w:rsid w:val="00A92429"/>
    <w:rsid w:val="00A93075"/>
    <w:rsid w:val="00A942ED"/>
    <w:rsid w:val="00A945BB"/>
    <w:rsid w:val="00A94998"/>
    <w:rsid w:val="00A95E79"/>
    <w:rsid w:val="00A96611"/>
    <w:rsid w:val="00A96DCD"/>
    <w:rsid w:val="00AA1C4D"/>
    <w:rsid w:val="00AA2628"/>
    <w:rsid w:val="00AA2AB4"/>
    <w:rsid w:val="00AA3F14"/>
    <w:rsid w:val="00AA401C"/>
    <w:rsid w:val="00AA5299"/>
    <w:rsid w:val="00AA606B"/>
    <w:rsid w:val="00AA67FF"/>
    <w:rsid w:val="00AA6A49"/>
    <w:rsid w:val="00AA7433"/>
    <w:rsid w:val="00AA77A4"/>
    <w:rsid w:val="00AA7DF2"/>
    <w:rsid w:val="00AB02B9"/>
    <w:rsid w:val="00AB07F2"/>
    <w:rsid w:val="00AB13A8"/>
    <w:rsid w:val="00AB2133"/>
    <w:rsid w:val="00AB2A05"/>
    <w:rsid w:val="00AB3814"/>
    <w:rsid w:val="00AB409C"/>
    <w:rsid w:val="00AB40C2"/>
    <w:rsid w:val="00AB4759"/>
    <w:rsid w:val="00AB5215"/>
    <w:rsid w:val="00AB6158"/>
    <w:rsid w:val="00AB6E25"/>
    <w:rsid w:val="00AB7317"/>
    <w:rsid w:val="00AB7954"/>
    <w:rsid w:val="00AB7CAE"/>
    <w:rsid w:val="00AC2EA8"/>
    <w:rsid w:val="00AC31C8"/>
    <w:rsid w:val="00AC44C4"/>
    <w:rsid w:val="00AC52B1"/>
    <w:rsid w:val="00AC5462"/>
    <w:rsid w:val="00AC5F80"/>
    <w:rsid w:val="00AC681E"/>
    <w:rsid w:val="00AC6B0D"/>
    <w:rsid w:val="00AC7680"/>
    <w:rsid w:val="00AC7D14"/>
    <w:rsid w:val="00AD0E4F"/>
    <w:rsid w:val="00AD1928"/>
    <w:rsid w:val="00AD1BA2"/>
    <w:rsid w:val="00AD439D"/>
    <w:rsid w:val="00AD4907"/>
    <w:rsid w:val="00AD4C47"/>
    <w:rsid w:val="00AD5F47"/>
    <w:rsid w:val="00AD6F64"/>
    <w:rsid w:val="00AE02EA"/>
    <w:rsid w:val="00AE031E"/>
    <w:rsid w:val="00AE0BC0"/>
    <w:rsid w:val="00AE2639"/>
    <w:rsid w:val="00AE3CA4"/>
    <w:rsid w:val="00AE46C9"/>
    <w:rsid w:val="00AE60F0"/>
    <w:rsid w:val="00AE66A2"/>
    <w:rsid w:val="00AE7F9C"/>
    <w:rsid w:val="00AF1555"/>
    <w:rsid w:val="00AF2888"/>
    <w:rsid w:val="00AF2B52"/>
    <w:rsid w:val="00AF31D8"/>
    <w:rsid w:val="00AF343B"/>
    <w:rsid w:val="00AF3F87"/>
    <w:rsid w:val="00AF41B1"/>
    <w:rsid w:val="00AF4B52"/>
    <w:rsid w:val="00AF4F30"/>
    <w:rsid w:val="00AF7C07"/>
    <w:rsid w:val="00B012A1"/>
    <w:rsid w:val="00B01412"/>
    <w:rsid w:val="00B01851"/>
    <w:rsid w:val="00B01CE8"/>
    <w:rsid w:val="00B02048"/>
    <w:rsid w:val="00B0218D"/>
    <w:rsid w:val="00B022C6"/>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214FD"/>
    <w:rsid w:val="00B215DF"/>
    <w:rsid w:val="00B23248"/>
    <w:rsid w:val="00B23A52"/>
    <w:rsid w:val="00B23F10"/>
    <w:rsid w:val="00B26006"/>
    <w:rsid w:val="00B27028"/>
    <w:rsid w:val="00B2744C"/>
    <w:rsid w:val="00B3045B"/>
    <w:rsid w:val="00B31B59"/>
    <w:rsid w:val="00B33109"/>
    <w:rsid w:val="00B335A2"/>
    <w:rsid w:val="00B34501"/>
    <w:rsid w:val="00B34604"/>
    <w:rsid w:val="00B3464B"/>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57B95"/>
    <w:rsid w:val="00B604BD"/>
    <w:rsid w:val="00B6068E"/>
    <w:rsid w:val="00B61D06"/>
    <w:rsid w:val="00B63FAD"/>
    <w:rsid w:val="00B65699"/>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737"/>
    <w:rsid w:val="00B81D38"/>
    <w:rsid w:val="00B82826"/>
    <w:rsid w:val="00B82CDE"/>
    <w:rsid w:val="00B83BCE"/>
    <w:rsid w:val="00B8429A"/>
    <w:rsid w:val="00B84BDF"/>
    <w:rsid w:val="00B8562C"/>
    <w:rsid w:val="00B874CB"/>
    <w:rsid w:val="00B876E8"/>
    <w:rsid w:val="00B90639"/>
    <w:rsid w:val="00B91849"/>
    <w:rsid w:val="00B927EE"/>
    <w:rsid w:val="00B932A3"/>
    <w:rsid w:val="00B945F0"/>
    <w:rsid w:val="00B95D98"/>
    <w:rsid w:val="00B97EDE"/>
    <w:rsid w:val="00BA09C1"/>
    <w:rsid w:val="00BA2424"/>
    <w:rsid w:val="00BA2870"/>
    <w:rsid w:val="00BA3243"/>
    <w:rsid w:val="00BA3418"/>
    <w:rsid w:val="00BA4923"/>
    <w:rsid w:val="00BA4E04"/>
    <w:rsid w:val="00BA56C8"/>
    <w:rsid w:val="00BA5B47"/>
    <w:rsid w:val="00BA6969"/>
    <w:rsid w:val="00BA6C1E"/>
    <w:rsid w:val="00BA6F06"/>
    <w:rsid w:val="00BA76CF"/>
    <w:rsid w:val="00BA7C44"/>
    <w:rsid w:val="00BB101A"/>
    <w:rsid w:val="00BB118F"/>
    <w:rsid w:val="00BB20A1"/>
    <w:rsid w:val="00BB2D80"/>
    <w:rsid w:val="00BB3113"/>
    <w:rsid w:val="00BB39A9"/>
    <w:rsid w:val="00BB4526"/>
    <w:rsid w:val="00BB4D4E"/>
    <w:rsid w:val="00BB5053"/>
    <w:rsid w:val="00BB5641"/>
    <w:rsid w:val="00BB59FC"/>
    <w:rsid w:val="00BB5C6B"/>
    <w:rsid w:val="00BB6E90"/>
    <w:rsid w:val="00BB6FE5"/>
    <w:rsid w:val="00BB7876"/>
    <w:rsid w:val="00BB7B1C"/>
    <w:rsid w:val="00BC0371"/>
    <w:rsid w:val="00BC053A"/>
    <w:rsid w:val="00BC1ADD"/>
    <w:rsid w:val="00BC23C6"/>
    <w:rsid w:val="00BC331A"/>
    <w:rsid w:val="00BC3381"/>
    <w:rsid w:val="00BC5F30"/>
    <w:rsid w:val="00BC756B"/>
    <w:rsid w:val="00BD075A"/>
    <w:rsid w:val="00BD12DE"/>
    <w:rsid w:val="00BD16B0"/>
    <w:rsid w:val="00BD1AE5"/>
    <w:rsid w:val="00BD1D6F"/>
    <w:rsid w:val="00BD213D"/>
    <w:rsid w:val="00BD2A02"/>
    <w:rsid w:val="00BD4DDC"/>
    <w:rsid w:val="00BD5675"/>
    <w:rsid w:val="00BD5E6E"/>
    <w:rsid w:val="00BE0670"/>
    <w:rsid w:val="00BE1493"/>
    <w:rsid w:val="00BE1CB1"/>
    <w:rsid w:val="00BE2AE0"/>
    <w:rsid w:val="00BE2CCA"/>
    <w:rsid w:val="00BE371A"/>
    <w:rsid w:val="00BE484A"/>
    <w:rsid w:val="00BE51A8"/>
    <w:rsid w:val="00BE58F4"/>
    <w:rsid w:val="00BE71CE"/>
    <w:rsid w:val="00BF10EC"/>
    <w:rsid w:val="00BF17E8"/>
    <w:rsid w:val="00BF3C6C"/>
    <w:rsid w:val="00BF54BC"/>
    <w:rsid w:val="00BF62D9"/>
    <w:rsid w:val="00BF703D"/>
    <w:rsid w:val="00C00457"/>
    <w:rsid w:val="00C0193C"/>
    <w:rsid w:val="00C0215A"/>
    <w:rsid w:val="00C02867"/>
    <w:rsid w:val="00C04435"/>
    <w:rsid w:val="00C04B42"/>
    <w:rsid w:val="00C0516F"/>
    <w:rsid w:val="00C05A39"/>
    <w:rsid w:val="00C05E5E"/>
    <w:rsid w:val="00C065F7"/>
    <w:rsid w:val="00C12268"/>
    <w:rsid w:val="00C12834"/>
    <w:rsid w:val="00C1295C"/>
    <w:rsid w:val="00C15029"/>
    <w:rsid w:val="00C167F4"/>
    <w:rsid w:val="00C17E20"/>
    <w:rsid w:val="00C2131C"/>
    <w:rsid w:val="00C21434"/>
    <w:rsid w:val="00C22CAA"/>
    <w:rsid w:val="00C23B29"/>
    <w:rsid w:val="00C23E34"/>
    <w:rsid w:val="00C24755"/>
    <w:rsid w:val="00C24AEF"/>
    <w:rsid w:val="00C25CC9"/>
    <w:rsid w:val="00C26FF6"/>
    <w:rsid w:val="00C276F4"/>
    <w:rsid w:val="00C313CE"/>
    <w:rsid w:val="00C31937"/>
    <w:rsid w:val="00C31DC9"/>
    <w:rsid w:val="00C3530E"/>
    <w:rsid w:val="00C35D85"/>
    <w:rsid w:val="00C40006"/>
    <w:rsid w:val="00C40B68"/>
    <w:rsid w:val="00C40F93"/>
    <w:rsid w:val="00C415DF"/>
    <w:rsid w:val="00C41739"/>
    <w:rsid w:val="00C424D6"/>
    <w:rsid w:val="00C43836"/>
    <w:rsid w:val="00C44671"/>
    <w:rsid w:val="00C4471A"/>
    <w:rsid w:val="00C46613"/>
    <w:rsid w:val="00C46CCC"/>
    <w:rsid w:val="00C5019F"/>
    <w:rsid w:val="00C51CB8"/>
    <w:rsid w:val="00C52952"/>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0ADA"/>
    <w:rsid w:val="00C81D1B"/>
    <w:rsid w:val="00C83031"/>
    <w:rsid w:val="00C83BD1"/>
    <w:rsid w:val="00C84187"/>
    <w:rsid w:val="00C84450"/>
    <w:rsid w:val="00C84AAC"/>
    <w:rsid w:val="00C84E34"/>
    <w:rsid w:val="00C85425"/>
    <w:rsid w:val="00C862B2"/>
    <w:rsid w:val="00C87322"/>
    <w:rsid w:val="00C87B82"/>
    <w:rsid w:val="00C90D5A"/>
    <w:rsid w:val="00C9129C"/>
    <w:rsid w:val="00C917B5"/>
    <w:rsid w:val="00C91CD4"/>
    <w:rsid w:val="00C9290A"/>
    <w:rsid w:val="00C92D93"/>
    <w:rsid w:val="00C94AE2"/>
    <w:rsid w:val="00C94C63"/>
    <w:rsid w:val="00C96ECE"/>
    <w:rsid w:val="00CA035A"/>
    <w:rsid w:val="00CA0667"/>
    <w:rsid w:val="00CA0DC8"/>
    <w:rsid w:val="00CA0F00"/>
    <w:rsid w:val="00CA255D"/>
    <w:rsid w:val="00CA25DA"/>
    <w:rsid w:val="00CA2A58"/>
    <w:rsid w:val="00CA2D58"/>
    <w:rsid w:val="00CA3539"/>
    <w:rsid w:val="00CA5D25"/>
    <w:rsid w:val="00CA621F"/>
    <w:rsid w:val="00CA6F32"/>
    <w:rsid w:val="00CA7802"/>
    <w:rsid w:val="00CA7AFD"/>
    <w:rsid w:val="00CA7DF0"/>
    <w:rsid w:val="00CB1E54"/>
    <w:rsid w:val="00CB1E84"/>
    <w:rsid w:val="00CB4000"/>
    <w:rsid w:val="00CC104A"/>
    <w:rsid w:val="00CC1A52"/>
    <w:rsid w:val="00CC1B4A"/>
    <w:rsid w:val="00CC25A9"/>
    <w:rsid w:val="00CC2AD1"/>
    <w:rsid w:val="00CC3097"/>
    <w:rsid w:val="00CC379B"/>
    <w:rsid w:val="00CC38C9"/>
    <w:rsid w:val="00CC561A"/>
    <w:rsid w:val="00CC5B69"/>
    <w:rsid w:val="00CC5EF6"/>
    <w:rsid w:val="00CC5EF7"/>
    <w:rsid w:val="00CC633B"/>
    <w:rsid w:val="00CC6811"/>
    <w:rsid w:val="00CC6E27"/>
    <w:rsid w:val="00CC72A5"/>
    <w:rsid w:val="00CD152E"/>
    <w:rsid w:val="00CD15A2"/>
    <w:rsid w:val="00CD26DB"/>
    <w:rsid w:val="00CD30A6"/>
    <w:rsid w:val="00CD30BA"/>
    <w:rsid w:val="00CD4DE3"/>
    <w:rsid w:val="00CD6543"/>
    <w:rsid w:val="00CD65AC"/>
    <w:rsid w:val="00CD70B5"/>
    <w:rsid w:val="00CE02DC"/>
    <w:rsid w:val="00CE0C79"/>
    <w:rsid w:val="00CE2492"/>
    <w:rsid w:val="00CE270A"/>
    <w:rsid w:val="00CE2AAB"/>
    <w:rsid w:val="00CE4033"/>
    <w:rsid w:val="00CE4559"/>
    <w:rsid w:val="00CE5BD6"/>
    <w:rsid w:val="00CE652B"/>
    <w:rsid w:val="00CF0AFA"/>
    <w:rsid w:val="00CF1DBE"/>
    <w:rsid w:val="00CF349D"/>
    <w:rsid w:val="00CF411C"/>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17FA6"/>
    <w:rsid w:val="00D203D7"/>
    <w:rsid w:val="00D21CA1"/>
    <w:rsid w:val="00D2342B"/>
    <w:rsid w:val="00D236F8"/>
    <w:rsid w:val="00D248C7"/>
    <w:rsid w:val="00D2510C"/>
    <w:rsid w:val="00D2653C"/>
    <w:rsid w:val="00D27454"/>
    <w:rsid w:val="00D27ECB"/>
    <w:rsid w:val="00D30E8C"/>
    <w:rsid w:val="00D3222C"/>
    <w:rsid w:val="00D32A12"/>
    <w:rsid w:val="00D32F00"/>
    <w:rsid w:val="00D342A0"/>
    <w:rsid w:val="00D34348"/>
    <w:rsid w:val="00D35372"/>
    <w:rsid w:val="00D359A3"/>
    <w:rsid w:val="00D35E9E"/>
    <w:rsid w:val="00D363AC"/>
    <w:rsid w:val="00D36975"/>
    <w:rsid w:val="00D40074"/>
    <w:rsid w:val="00D400D7"/>
    <w:rsid w:val="00D403E5"/>
    <w:rsid w:val="00D4319F"/>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5874"/>
    <w:rsid w:val="00D66146"/>
    <w:rsid w:val="00D6659F"/>
    <w:rsid w:val="00D66E0A"/>
    <w:rsid w:val="00D66E53"/>
    <w:rsid w:val="00D6759A"/>
    <w:rsid w:val="00D67D4D"/>
    <w:rsid w:val="00D67FB2"/>
    <w:rsid w:val="00D70333"/>
    <w:rsid w:val="00D72280"/>
    <w:rsid w:val="00D73690"/>
    <w:rsid w:val="00D759A6"/>
    <w:rsid w:val="00D769E7"/>
    <w:rsid w:val="00D77974"/>
    <w:rsid w:val="00D77B89"/>
    <w:rsid w:val="00D801CD"/>
    <w:rsid w:val="00D81181"/>
    <w:rsid w:val="00D81E69"/>
    <w:rsid w:val="00D82386"/>
    <w:rsid w:val="00D83FFE"/>
    <w:rsid w:val="00D848E0"/>
    <w:rsid w:val="00D84BAF"/>
    <w:rsid w:val="00D8532E"/>
    <w:rsid w:val="00D857C2"/>
    <w:rsid w:val="00D90761"/>
    <w:rsid w:val="00D90801"/>
    <w:rsid w:val="00D917A1"/>
    <w:rsid w:val="00D9244C"/>
    <w:rsid w:val="00D933D9"/>
    <w:rsid w:val="00D93981"/>
    <w:rsid w:val="00D9466A"/>
    <w:rsid w:val="00D94898"/>
    <w:rsid w:val="00D96B23"/>
    <w:rsid w:val="00D97AB0"/>
    <w:rsid w:val="00DA0463"/>
    <w:rsid w:val="00DA07FD"/>
    <w:rsid w:val="00DA0E34"/>
    <w:rsid w:val="00DA2222"/>
    <w:rsid w:val="00DA2461"/>
    <w:rsid w:val="00DA2769"/>
    <w:rsid w:val="00DA2976"/>
    <w:rsid w:val="00DA2DB5"/>
    <w:rsid w:val="00DA3192"/>
    <w:rsid w:val="00DA40BD"/>
    <w:rsid w:val="00DA5416"/>
    <w:rsid w:val="00DA749B"/>
    <w:rsid w:val="00DB0C5C"/>
    <w:rsid w:val="00DB10AD"/>
    <w:rsid w:val="00DB26B9"/>
    <w:rsid w:val="00DB2A18"/>
    <w:rsid w:val="00DB2A1E"/>
    <w:rsid w:val="00DB418E"/>
    <w:rsid w:val="00DB6155"/>
    <w:rsid w:val="00DB7395"/>
    <w:rsid w:val="00DC1C15"/>
    <w:rsid w:val="00DC2DF3"/>
    <w:rsid w:val="00DC36F1"/>
    <w:rsid w:val="00DC4A89"/>
    <w:rsid w:val="00DC6096"/>
    <w:rsid w:val="00DC6173"/>
    <w:rsid w:val="00DC733C"/>
    <w:rsid w:val="00DD1709"/>
    <w:rsid w:val="00DD1C05"/>
    <w:rsid w:val="00DD3832"/>
    <w:rsid w:val="00DD5288"/>
    <w:rsid w:val="00DD6E69"/>
    <w:rsid w:val="00DD79D9"/>
    <w:rsid w:val="00DE2200"/>
    <w:rsid w:val="00DE25D7"/>
    <w:rsid w:val="00DE292E"/>
    <w:rsid w:val="00DE29C6"/>
    <w:rsid w:val="00DE2ABE"/>
    <w:rsid w:val="00DE2B32"/>
    <w:rsid w:val="00DE46EB"/>
    <w:rsid w:val="00DE4A2F"/>
    <w:rsid w:val="00DE4CCE"/>
    <w:rsid w:val="00DE5AEC"/>
    <w:rsid w:val="00DE6B6C"/>
    <w:rsid w:val="00DE7346"/>
    <w:rsid w:val="00DF0273"/>
    <w:rsid w:val="00DF084F"/>
    <w:rsid w:val="00DF3C21"/>
    <w:rsid w:val="00DF5D9B"/>
    <w:rsid w:val="00DF63F3"/>
    <w:rsid w:val="00DF66F6"/>
    <w:rsid w:val="00DF6F09"/>
    <w:rsid w:val="00DF7FBC"/>
    <w:rsid w:val="00E0022D"/>
    <w:rsid w:val="00E0052E"/>
    <w:rsid w:val="00E02C9C"/>
    <w:rsid w:val="00E03656"/>
    <w:rsid w:val="00E03E86"/>
    <w:rsid w:val="00E0515E"/>
    <w:rsid w:val="00E0612F"/>
    <w:rsid w:val="00E0658C"/>
    <w:rsid w:val="00E069DF"/>
    <w:rsid w:val="00E07C09"/>
    <w:rsid w:val="00E07D59"/>
    <w:rsid w:val="00E07D60"/>
    <w:rsid w:val="00E10479"/>
    <w:rsid w:val="00E11841"/>
    <w:rsid w:val="00E12000"/>
    <w:rsid w:val="00E1268E"/>
    <w:rsid w:val="00E12DA1"/>
    <w:rsid w:val="00E12ED2"/>
    <w:rsid w:val="00E12F85"/>
    <w:rsid w:val="00E1300E"/>
    <w:rsid w:val="00E13A68"/>
    <w:rsid w:val="00E157D0"/>
    <w:rsid w:val="00E15B72"/>
    <w:rsid w:val="00E16C53"/>
    <w:rsid w:val="00E172A6"/>
    <w:rsid w:val="00E1737E"/>
    <w:rsid w:val="00E20183"/>
    <w:rsid w:val="00E2131A"/>
    <w:rsid w:val="00E21EDB"/>
    <w:rsid w:val="00E229AA"/>
    <w:rsid w:val="00E23D5A"/>
    <w:rsid w:val="00E2437E"/>
    <w:rsid w:val="00E2478C"/>
    <w:rsid w:val="00E24C61"/>
    <w:rsid w:val="00E25131"/>
    <w:rsid w:val="00E25D31"/>
    <w:rsid w:val="00E2643C"/>
    <w:rsid w:val="00E267CD"/>
    <w:rsid w:val="00E3061F"/>
    <w:rsid w:val="00E3228A"/>
    <w:rsid w:val="00E33EF7"/>
    <w:rsid w:val="00E34BFF"/>
    <w:rsid w:val="00E356B7"/>
    <w:rsid w:val="00E35DAF"/>
    <w:rsid w:val="00E40D49"/>
    <w:rsid w:val="00E4107C"/>
    <w:rsid w:val="00E41CEA"/>
    <w:rsid w:val="00E4210C"/>
    <w:rsid w:val="00E444B0"/>
    <w:rsid w:val="00E45C04"/>
    <w:rsid w:val="00E46EB0"/>
    <w:rsid w:val="00E53159"/>
    <w:rsid w:val="00E5321D"/>
    <w:rsid w:val="00E5542E"/>
    <w:rsid w:val="00E569C9"/>
    <w:rsid w:val="00E6134D"/>
    <w:rsid w:val="00E61FEB"/>
    <w:rsid w:val="00E65C30"/>
    <w:rsid w:val="00E66C4B"/>
    <w:rsid w:val="00E66E1C"/>
    <w:rsid w:val="00E66F87"/>
    <w:rsid w:val="00E67A9F"/>
    <w:rsid w:val="00E700DA"/>
    <w:rsid w:val="00E7057A"/>
    <w:rsid w:val="00E70F24"/>
    <w:rsid w:val="00E7179C"/>
    <w:rsid w:val="00E71B81"/>
    <w:rsid w:val="00E72214"/>
    <w:rsid w:val="00E736ED"/>
    <w:rsid w:val="00E74862"/>
    <w:rsid w:val="00E77B32"/>
    <w:rsid w:val="00E77D4F"/>
    <w:rsid w:val="00E81A26"/>
    <w:rsid w:val="00E86FEF"/>
    <w:rsid w:val="00E871CB"/>
    <w:rsid w:val="00E87F25"/>
    <w:rsid w:val="00E912C7"/>
    <w:rsid w:val="00E9137D"/>
    <w:rsid w:val="00E914F5"/>
    <w:rsid w:val="00E9221F"/>
    <w:rsid w:val="00E92645"/>
    <w:rsid w:val="00E93C32"/>
    <w:rsid w:val="00E93D6B"/>
    <w:rsid w:val="00E95016"/>
    <w:rsid w:val="00E95894"/>
    <w:rsid w:val="00E96AD1"/>
    <w:rsid w:val="00E96B1D"/>
    <w:rsid w:val="00E96F75"/>
    <w:rsid w:val="00E97966"/>
    <w:rsid w:val="00EA002C"/>
    <w:rsid w:val="00EA0AFD"/>
    <w:rsid w:val="00EA172D"/>
    <w:rsid w:val="00EA3D8C"/>
    <w:rsid w:val="00EA4006"/>
    <w:rsid w:val="00EA4B51"/>
    <w:rsid w:val="00EA5A3C"/>
    <w:rsid w:val="00EA5E45"/>
    <w:rsid w:val="00EA5F0A"/>
    <w:rsid w:val="00EA63D3"/>
    <w:rsid w:val="00EA751D"/>
    <w:rsid w:val="00EA7A9B"/>
    <w:rsid w:val="00EB18AD"/>
    <w:rsid w:val="00EB2966"/>
    <w:rsid w:val="00EB2A4D"/>
    <w:rsid w:val="00EB2B45"/>
    <w:rsid w:val="00EB306B"/>
    <w:rsid w:val="00EB307F"/>
    <w:rsid w:val="00EB5550"/>
    <w:rsid w:val="00EB5BA0"/>
    <w:rsid w:val="00EB79A5"/>
    <w:rsid w:val="00EB7B4B"/>
    <w:rsid w:val="00EB7CA9"/>
    <w:rsid w:val="00EC0A3F"/>
    <w:rsid w:val="00EC1707"/>
    <w:rsid w:val="00EC1B59"/>
    <w:rsid w:val="00EC1DB9"/>
    <w:rsid w:val="00EC4E67"/>
    <w:rsid w:val="00EC65E0"/>
    <w:rsid w:val="00EC6DB5"/>
    <w:rsid w:val="00EC764E"/>
    <w:rsid w:val="00EC7C32"/>
    <w:rsid w:val="00EC7F19"/>
    <w:rsid w:val="00ED36A7"/>
    <w:rsid w:val="00ED3905"/>
    <w:rsid w:val="00ED4B42"/>
    <w:rsid w:val="00ED6843"/>
    <w:rsid w:val="00ED760C"/>
    <w:rsid w:val="00ED788D"/>
    <w:rsid w:val="00ED7924"/>
    <w:rsid w:val="00ED7D26"/>
    <w:rsid w:val="00EE1E61"/>
    <w:rsid w:val="00EE204C"/>
    <w:rsid w:val="00EE2187"/>
    <w:rsid w:val="00EE242B"/>
    <w:rsid w:val="00EE24F8"/>
    <w:rsid w:val="00EE496B"/>
    <w:rsid w:val="00EE6054"/>
    <w:rsid w:val="00EE61CB"/>
    <w:rsid w:val="00EE6719"/>
    <w:rsid w:val="00EE6A0B"/>
    <w:rsid w:val="00EF0A3C"/>
    <w:rsid w:val="00EF0B50"/>
    <w:rsid w:val="00EF1F59"/>
    <w:rsid w:val="00EF339A"/>
    <w:rsid w:val="00EF4816"/>
    <w:rsid w:val="00EF4A4F"/>
    <w:rsid w:val="00EF4B8C"/>
    <w:rsid w:val="00EF593F"/>
    <w:rsid w:val="00EF5B10"/>
    <w:rsid w:val="00EF6BA3"/>
    <w:rsid w:val="00EF7315"/>
    <w:rsid w:val="00EF734A"/>
    <w:rsid w:val="00F000D9"/>
    <w:rsid w:val="00F009A3"/>
    <w:rsid w:val="00F00B4B"/>
    <w:rsid w:val="00F0264E"/>
    <w:rsid w:val="00F0438D"/>
    <w:rsid w:val="00F046FC"/>
    <w:rsid w:val="00F06565"/>
    <w:rsid w:val="00F06681"/>
    <w:rsid w:val="00F0677C"/>
    <w:rsid w:val="00F06A11"/>
    <w:rsid w:val="00F106C3"/>
    <w:rsid w:val="00F10A69"/>
    <w:rsid w:val="00F10FB7"/>
    <w:rsid w:val="00F13950"/>
    <w:rsid w:val="00F14174"/>
    <w:rsid w:val="00F147BC"/>
    <w:rsid w:val="00F15D8C"/>
    <w:rsid w:val="00F17B65"/>
    <w:rsid w:val="00F211D9"/>
    <w:rsid w:val="00F211DA"/>
    <w:rsid w:val="00F22CBF"/>
    <w:rsid w:val="00F25E58"/>
    <w:rsid w:val="00F26111"/>
    <w:rsid w:val="00F266A9"/>
    <w:rsid w:val="00F30026"/>
    <w:rsid w:val="00F308F7"/>
    <w:rsid w:val="00F3222C"/>
    <w:rsid w:val="00F346EE"/>
    <w:rsid w:val="00F35DF1"/>
    <w:rsid w:val="00F408C6"/>
    <w:rsid w:val="00F43870"/>
    <w:rsid w:val="00F460E7"/>
    <w:rsid w:val="00F463C4"/>
    <w:rsid w:val="00F47592"/>
    <w:rsid w:val="00F476A5"/>
    <w:rsid w:val="00F479ED"/>
    <w:rsid w:val="00F50511"/>
    <w:rsid w:val="00F50842"/>
    <w:rsid w:val="00F525C0"/>
    <w:rsid w:val="00F52AE5"/>
    <w:rsid w:val="00F52FF7"/>
    <w:rsid w:val="00F5355F"/>
    <w:rsid w:val="00F5493B"/>
    <w:rsid w:val="00F569BE"/>
    <w:rsid w:val="00F56CEC"/>
    <w:rsid w:val="00F578B6"/>
    <w:rsid w:val="00F60658"/>
    <w:rsid w:val="00F60A05"/>
    <w:rsid w:val="00F61F56"/>
    <w:rsid w:val="00F6408C"/>
    <w:rsid w:val="00F64948"/>
    <w:rsid w:val="00F65793"/>
    <w:rsid w:val="00F66C78"/>
    <w:rsid w:val="00F670BF"/>
    <w:rsid w:val="00F70C31"/>
    <w:rsid w:val="00F71A24"/>
    <w:rsid w:val="00F735F8"/>
    <w:rsid w:val="00F737AD"/>
    <w:rsid w:val="00F739AB"/>
    <w:rsid w:val="00F74F3F"/>
    <w:rsid w:val="00F753DE"/>
    <w:rsid w:val="00F76079"/>
    <w:rsid w:val="00F76C29"/>
    <w:rsid w:val="00F77102"/>
    <w:rsid w:val="00F779A1"/>
    <w:rsid w:val="00F8020D"/>
    <w:rsid w:val="00F823D8"/>
    <w:rsid w:val="00F824D8"/>
    <w:rsid w:val="00F83D23"/>
    <w:rsid w:val="00F925D7"/>
    <w:rsid w:val="00F933F8"/>
    <w:rsid w:val="00F93AEC"/>
    <w:rsid w:val="00F93BAD"/>
    <w:rsid w:val="00F93ECA"/>
    <w:rsid w:val="00F945B2"/>
    <w:rsid w:val="00F94C79"/>
    <w:rsid w:val="00F95267"/>
    <w:rsid w:val="00F953D8"/>
    <w:rsid w:val="00F954F1"/>
    <w:rsid w:val="00F9697D"/>
    <w:rsid w:val="00F96999"/>
    <w:rsid w:val="00F96D95"/>
    <w:rsid w:val="00FA0137"/>
    <w:rsid w:val="00FA07BE"/>
    <w:rsid w:val="00FA0F80"/>
    <w:rsid w:val="00FA1A93"/>
    <w:rsid w:val="00FA2B28"/>
    <w:rsid w:val="00FA2FF7"/>
    <w:rsid w:val="00FA3C08"/>
    <w:rsid w:val="00FA3ECD"/>
    <w:rsid w:val="00FA49AC"/>
    <w:rsid w:val="00FA4FDB"/>
    <w:rsid w:val="00FA752E"/>
    <w:rsid w:val="00FA7F14"/>
    <w:rsid w:val="00FB0C0C"/>
    <w:rsid w:val="00FB139C"/>
    <w:rsid w:val="00FB1FAB"/>
    <w:rsid w:val="00FB300A"/>
    <w:rsid w:val="00FB37E0"/>
    <w:rsid w:val="00FB4985"/>
    <w:rsid w:val="00FB597C"/>
    <w:rsid w:val="00FC0ACD"/>
    <w:rsid w:val="00FC0C55"/>
    <w:rsid w:val="00FC10DE"/>
    <w:rsid w:val="00FC2B9E"/>
    <w:rsid w:val="00FC2EDE"/>
    <w:rsid w:val="00FC34B3"/>
    <w:rsid w:val="00FC3F7D"/>
    <w:rsid w:val="00FC5270"/>
    <w:rsid w:val="00FC6AB8"/>
    <w:rsid w:val="00FC6B9F"/>
    <w:rsid w:val="00FC76E2"/>
    <w:rsid w:val="00FC77ED"/>
    <w:rsid w:val="00FC7827"/>
    <w:rsid w:val="00FC7949"/>
    <w:rsid w:val="00FC7E1A"/>
    <w:rsid w:val="00FD077A"/>
    <w:rsid w:val="00FD0824"/>
    <w:rsid w:val="00FD0ECA"/>
    <w:rsid w:val="00FD11FE"/>
    <w:rsid w:val="00FD1520"/>
    <w:rsid w:val="00FD2937"/>
    <w:rsid w:val="00FD358C"/>
    <w:rsid w:val="00FD39F3"/>
    <w:rsid w:val="00FD3BA3"/>
    <w:rsid w:val="00FD4D90"/>
    <w:rsid w:val="00FD52AC"/>
    <w:rsid w:val="00FD5321"/>
    <w:rsid w:val="00FD7C07"/>
    <w:rsid w:val="00FE094E"/>
    <w:rsid w:val="00FE0ACE"/>
    <w:rsid w:val="00FE1B5E"/>
    <w:rsid w:val="00FE1C6C"/>
    <w:rsid w:val="00FE1CAC"/>
    <w:rsid w:val="00FE3258"/>
    <w:rsid w:val="00FE3A45"/>
    <w:rsid w:val="00FE403E"/>
    <w:rsid w:val="00FE536B"/>
    <w:rsid w:val="00FE68FB"/>
    <w:rsid w:val="00FE74D5"/>
    <w:rsid w:val="00FE7FCF"/>
    <w:rsid w:val="00FF0F31"/>
    <w:rsid w:val="00FF11DA"/>
    <w:rsid w:val="00FF35FA"/>
    <w:rsid w:val="00FF3FB2"/>
    <w:rsid w:val="00FF425F"/>
    <w:rsid w:val="00FF42E3"/>
    <w:rsid w:val="00FF5326"/>
    <w:rsid w:val="00FF58A7"/>
    <w:rsid w:val="00FF61AC"/>
    <w:rsid w:val="00FF6F8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58C1"/>
    <w:pPr>
      <w:jc w:val="both"/>
    </w:pPr>
    <w:rPr>
      <w:rFonts w:ascii="Segoe UI Light" w:hAnsi="Segoe UI Light"/>
    </w:rPr>
  </w:style>
  <w:style w:type="paragraph" w:styleId="Heading1">
    <w:name w:val="heading 1"/>
    <w:basedOn w:val="Normal"/>
    <w:next w:val="Normal"/>
    <w:link w:val="Heading1Char"/>
    <w:qFormat/>
    <w:rsid w:val="0015531A"/>
    <w:pPr>
      <w:jc w:val="left"/>
      <w:outlineLvl w:val="0"/>
    </w:pPr>
    <w:rPr>
      <w:rFonts w:cs="Arial"/>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F569BE"/>
    <w:pPr>
      <w:keepNext/>
      <w:keepLines/>
      <w:outlineLvl w:val="2"/>
    </w:pPr>
    <w:rPr>
      <w:rFonts w:eastAsiaTheme="majorEastAsia" w:cstheme="majorBidi"/>
      <w:bCs/>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3B58C1"/>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F569BE"/>
    <w:rPr>
      <w:rFonts w:ascii="Orkney Light" w:eastAsiaTheme="majorEastAsia" w:hAnsi="Orkney Light" w:cstheme="majorBidi"/>
      <w:bCs/>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15531A"/>
    <w:rPr>
      <w:rFonts w:ascii="Orkney Light" w:hAnsi="Orkney Light" w:cs="Arial"/>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 w:type="paragraph" w:styleId="TOC4">
    <w:name w:val="toc 4"/>
    <w:basedOn w:val="Normal"/>
    <w:next w:val="Normal"/>
    <w:autoRedefine/>
    <w:uiPriority w:val="39"/>
    <w:unhideWhenUsed/>
    <w:rsid w:val="00364D45"/>
    <w:pPr>
      <w:ind w:left="540"/>
    </w:pPr>
  </w:style>
  <w:style w:type="paragraph" w:styleId="HTMLPreformatted">
    <w:name w:val="HTML Preformatted"/>
    <w:basedOn w:val="Normal"/>
    <w:link w:val="HTMLPreformattedChar"/>
    <w:uiPriority w:val="99"/>
    <w:unhideWhenUsed/>
    <w:rsid w:val="002149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es-CO" w:eastAsia="es-CO"/>
    </w:rPr>
  </w:style>
  <w:style w:type="character" w:customStyle="1" w:styleId="HTMLPreformattedChar">
    <w:name w:val="HTML Preformatted Char"/>
    <w:basedOn w:val="DefaultParagraphFont"/>
    <w:link w:val="HTMLPreformatted"/>
    <w:uiPriority w:val="99"/>
    <w:rsid w:val="00214992"/>
    <w:rPr>
      <w:rFonts w:ascii="Courier New" w:hAnsi="Courier New" w:cs="Courier New"/>
      <w:lang w:val="es-CO" w:eastAsia="es-CO"/>
    </w:rPr>
  </w:style>
  <w:style w:type="character" w:customStyle="1" w:styleId="EstiloHipervnculo9pto">
    <w:name w:val="Estilo Hipervínculo + 9 pto"/>
    <w:basedOn w:val="Hyperlink"/>
    <w:rsid w:val="003B58C1"/>
    <w:rPr>
      <w:rFonts w:ascii="Segoe UI Light" w:hAnsi="Segoe UI Light"/>
      <w:noProof/>
      <w:color w:val="000000" w:themeColor="text1"/>
      <w:sz w:val="18"/>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782859">
      <w:bodyDiv w:val="1"/>
      <w:marLeft w:val="0"/>
      <w:marRight w:val="0"/>
      <w:marTop w:val="0"/>
      <w:marBottom w:val="0"/>
      <w:divBdr>
        <w:top w:val="none" w:sz="0" w:space="0" w:color="auto"/>
        <w:left w:val="none" w:sz="0" w:space="0" w:color="auto"/>
        <w:bottom w:val="none" w:sz="0" w:space="0" w:color="auto"/>
        <w:right w:val="none" w:sz="0" w:space="0" w:color="auto"/>
      </w:divBdr>
    </w:div>
    <w:div w:id="245581478">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09429264">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57994567">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06480414">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66961493">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688876362">
      <w:bodyDiv w:val="1"/>
      <w:marLeft w:val="0"/>
      <w:marRight w:val="0"/>
      <w:marTop w:val="0"/>
      <w:marBottom w:val="0"/>
      <w:divBdr>
        <w:top w:val="none" w:sz="0" w:space="0" w:color="auto"/>
        <w:left w:val="none" w:sz="0" w:space="0" w:color="auto"/>
        <w:bottom w:val="none" w:sz="0" w:space="0" w:color="auto"/>
        <w:right w:val="none" w:sz="0" w:space="0" w:color="auto"/>
      </w:divBdr>
    </w:div>
    <w:div w:id="730079453">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43843979">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3862646">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18252953">
      <w:bodyDiv w:val="1"/>
      <w:marLeft w:val="0"/>
      <w:marRight w:val="0"/>
      <w:marTop w:val="0"/>
      <w:marBottom w:val="0"/>
      <w:divBdr>
        <w:top w:val="none" w:sz="0" w:space="0" w:color="auto"/>
        <w:left w:val="none" w:sz="0" w:space="0" w:color="auto"/>
        <w:bottom w:val="none" w:sz="0" w:space="0" w:color="auto"/>
        <w:right w:val="none" w:sz="0" w:space="0" w:color="auto"/>
      </w:divBdr>
    </w:div>
    <w:div w:id="921179009">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22028375">
      <w:bodyDiv w:val="1"/>
      <w:marLeft w:val="0"/>
      <w:marRight w:val="0"/>
      <w:marTop w:val="0"/>
      <w:marBottom w:val="0"/>
      <w:divBdr>
        <w:top w:val="none" w:sz="0" w:space="0" w:color="auto"/>
        <w:left w:val="none" w:sz="0" w:space="0" w:color="auto"/>
        <w:bottom w:val="none" w:sz="0" w:space="0" w:color="auto"/>
        <w:right w:val="none" w:sz="0" w:space="0" w:color="auto"/>
      </w:divBdr>
    </w:div>
    <w:div w:id="939408001">
      <w:bodyDiv w:val="1"/>
      <w:marLeft w:val="0"/>
      <w:marRight w:val="0"/>
      <w:marTop w:val="0"/>
      <w:marBottom w:val="0"/>
      <w:divBdr>
        <w:top w:val="none" w:sz="0" w:space="0" w:color="auto"/>
        <w:left w:val="none" w:sz="0" w:space="0" w:color="auto"/>
        <w:bottom w:val="none" w:sz="0" w:space="0" w:color="auto"/>
        <w:right w:val="none" w:sz="0" w:space="0" w:color="auto"/>
      </w:divBdr>
    </w:div>
    <w:div w:id="947657836">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137337206">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16124350">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495296566">
      <w:bodyDiv w:val="1"/>
      <w:marLeft w:val="0"/>
      <w:marRight w:val="0"/>
      <w:marTop w:val="0"/>
      <w:marBottom w:val="0"/>
      <w:divBdr>
        <w:top w:val="none" w:sz="0" w:space="0" w:color="auto"/>
        <w:left w:val="none" w:sz="0" w:space="0" w:color="auto"/>
        <w:bottom w:val="none" w:sz="0" w:space="0" w:color="auto"/>
        <w:right w:val="none" w:sz="0" w:space="0" w:color="auto"/>
      </w:divBdr>
    </w:div>
    <w:div w:id="1557350145">
      <w:bodyDiv w:val="1"/>
      <w:marLeft w:val="0"/>
      <w:marRight w:val="0"/>
      <w:marTop w:val="0"/>
      <w:marBottom w:val="0"/>
      <w:divBdr>
        <w:top w:val="none" w:sz="0" w:space="0" w:color="auto"/>
        <w:left w:val="none" w:sz="0" w:space="0" w:color="auto"/>
        <w:bottom w:val="none" w:sz="0" w:space="0" w:color="auto"/>
        <w:right w:val="none" w:sz="0" w:space="0" w:color="auto"/>
      </w:divBdr>
    </w:div>
    <w:div w:id="1581213431">
      <w:bodyDiv w:val="1"/>
      <w:marLeft w:val="0"/>
      <w:marRight w:val="0"/>
      <w:marTop w:val="0"/>
      <w:marBottom w:val="0"/>
      <w:divBdr>
        <w:top w:val="none" w:sz="0" w:space="0" w:color="auto"/>
        <w:left w:val="none" w:sz="0" w:space="0" w:color="auto"/>
        <w:bottom w:val="none" w:sz="0" w:space="0" w:color="auto"/>
        <w:right w:val="none" w:sz="0" w:space="0" w:color="auto"/>
      </w:divBdr>
    </w:div>
    <w:div w:id="1610042733">
      <w:bodyDiv w:val="1"/>
      <w:marLeft w:val="0"/>
      <w:marRight w:val="0"/>
      <w:marTop w:val="0"/>
      <w:marBottom w:val="0"/>
      <w:divBdr>
        <w:top w:val="none" w:sz="0" w:space="0" w:color="auto"/>
        <w:left w:val="none" w:sz="0" w:space="0" w:color="auto"/>
        <w:bottom w:val="none" w:sz="0" w:space="0" w:color="auto"/>
        <w:right w:val="none" w:sz="0" w:space="0" w:color="auto"/>
      </w:divBdr>
    </w:div>
    <w:div w:id="16118191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1992521683">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1.wdp"/><Relationship Id="rId21" Type="http://schemas.openxmlformats.org/officeDocument/2006/relationships/hyperlink" Target="https://pruebacorreoescuelaingeduco.sharepoint.com/sites/TSIG626/SitePages/TSIG0215.aspx" TargetMode="External"/><Relationship Id="rId42" Type="http://schemas.openxmlformats.org/officeDocument/2006/relationships/image" Target="media/image16.png"/><Relationship Id="rId63" Type="http://schemas.microsoft.com/office/2007/relationships/hdphoto" Target="media/hdphoto16.wdp"/><Relationship Id="rId84" Type="http://schemas.openxmlformats.org/officeDocument/2006/relationships/image" Target="media/image32.png"/><Relationship Id="rId138" Type="http://schemas.openxmlformats.org/officeDocument/2006/relationships/image" Target="media/image67.png"/><Relationship Id="rId159" Type="http://schemas.openxmlformats.org/officeDocument/2006/relationships/image" Target="media/image82.png"/><Relationship Id="rId170" Type="http://schemas.microsoft.com/office/2007/relationships/hdphoto" Target="media/hdphoto48.wdp"/><Relationship Id="rId191" Type="http://schemas.openxmlformats.org/officeDocument/2006/relationships/image" Target="media/image104.png"/><Relationship Id="rId205" Type="http://schemas.openxmlformats.org/officeDocument/2006/relationships/image" Target="media/image114.png"/><Relationship Id="rId226" Type="http://schemas.openxmlformats.org/officeDocument/2006/relationships/image" Target="media/image132.png"/><Relationship Id="rId107" Type="http://schemas.openxmlformats.org/officeDocument/2006/relationships/image" Target="media/image47.png"/><Relationship Id="rId11" Type="http://schemas.openxmlformats.org/officeDocument/2006/relationships/hyperlink" Target="http://www.qgis.org" TargetMode="External"/><Relationship Id="rId32" Type="http://schemas.openxmlformats.org/officeDocument/2006/relationships/hyperlink" Target="https://pruebacorreoescuelaingeduco.sharepoint.com/sites/TSIG626/SitePages/TSIG0023.aspx" TargetMode="External"/><Relationship Id="rId53" Type="http://schemas.microsoft.com/office/2007/relationships/hdphoto" Target="media/hdphoto12.wdp"/><Relationship Id="rId74" Type="http://schemas.openxmlformats.org/officeDocument/2006/relationships/hyperlink" Target="https://pruebacorreoescuelaingeduco.sharepoint.com/sites/TSIG626/SitePages/TSIG0021.aspx" TargetMode="External"/><Relationship Id="rId128" Type="http://schemas.microsoft.com/office/2007/relationships/hdphoto" Target="media/hdphoto36.wdp"/><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39.png"/><Relationship Id="rId160" Type="http://schemas.microsoft.com/office/2007/relationships/hdphoto" Target="media/hdphoto44.wdp"/><Relationship Id="rId181" Type="http://schemas.microsoft.com/office/2007/relationships/hdphoto" Target="media/hdphoto51.wdp"/><Relationship Id="rId216" Type="http://schemas.openxmlformats.org/officeDocument/2006/relationships/image" Target="media/image122.png"/><Relationship Id="rId22" Type="http://schemas.openxmlformats.org/officeDocument/2006/relationships/image" Target="media/image5.png"/><Relationship Id="rId27" Type="http://schemas.openxmlformats.org/officeDocument/2006/relationships/image" Target="media/image9.png"/><Relationship Id="rId43" Type="http://schemas.microsoft.com/office/2007/relationships/hdphoto" Target="media/hdphoto9.wdp"/><Relationship Id="rId48" Type="http://schemas.openxmlformats.org/officeDocument/2006/relationships/hyperlink" Target="https://pruebacorreoescuelaingeduco.sharepoint.com/sites/TSIG626/SitePages/TSIG0027.aspx" TargetMode="External"/><Relationship Id="rId64" Type="http://schemas.openxmlformats.org/officeDocument/2006/relationships/hyperlink" Target="https://pruebacorreoescuelaingeduco.sharepoint.com/sites/TSIG626/SitePages/TSIG0026.aspx" TargetMode="External"/><Relationship Id="rId69" Type="http://schemas.microsoft.com/office/2007/relationships/hdphoto" Target="media/hdphoto18.wdp"/><Relationship Id="rId113" Type="http://schemas.openxmlformats.org/officeDocument/2006/relationships/image" Target="media/image50.png"/><Relationship Id="rId118" Type="http://schemas.openxmlformats.org/officeDocument/2006/relationships/image" Target="media/image54.png"/><Relationship Id="rId134" Type="http://schemas.openxmlformats.org/officeDocument/2006/relationships/image" Target="media/image63.png"/><Relationship Id="rId139" Type="http://schemas.openxmlformats.org/officeDocument/2006/relationships/image" Target="media/image68.png"/><Relationship Id="rId80" Type="http://schemas.microsoft.com/office/2007/relationships/hdphoto" Target="media/hdphoto22.wdp"/><Relationship Id="rId85" Type="http://schemas.openxmlformats.org/officeDocument/2006/relationships/image" Target="media/image33.png"/><Relationship Id="rId150" Type="http://schemas.openxmlformats.org/officeDocument/2006/relationships/image" Target="media/image76.png"/><Relationship Id="rId155" Type="http://schemas.openxmlformats.org/officeDocument/2006/relationships/image" Target="media/image79.png"/><Relationship Id="rId171" Type="http://schemas.openxmlformats.org/officeDocument/2006/relationships/image" Target="media/image89.png"/><Relationship Id="rId176" Type="http://schemas.openxmlformats.org/officeDocument/2006/relationships/image" Target="media/image93.png"/><Relationship Id="rId192" Type="http://schemas.openxmlformats.org/officeDocument/2006/relationships/image" Target="media/image105.png"/><Relationship Id="rId197" Type="http://schemas.openxmlformats.org/officeDocument/2006/relationships/image" Target="media/image109.png"/><Relationship Id="rId206" Type="http://schemas.microsoft.com/office/2007/relationships/hdphoto" Target="media/hdphoto58.wdp"/><Relationship Id="rId227" Type="http://schemas.openxmlformats.org/officeDocument/2006/relationships/hyperlink" Target="https://github.com/rcfdtools" TargetMode="External"/><Relationship Id="rId201" Type="http://schemas.openxmlformats.org/officeDocument/2006/relationships/image" Target="media/image111.png"/><Relationship Id="rId222" Type="http://schemas.openxmlformats.org/officeDocument/2006/relationships/image" Target="media/image128.png"/><Relationship Id="rId12" Type="http://schemas.openxmlformats.org/officeDocument/2006/relationships/hyperlink" Target="https://notepad-plus-plus.org/downloads/%60" TargetMode="External"/><Relationship Id="rId17" Type="http://schemas.openxmlformats.org/officeDocument/2006/relationships/image" Target="media/image3.png"/><Relationship Id="rId33" Type="http://schemas.openxmlformats.org/officeDocument/2006/relationships/hyperlink" Target="https://pruebacorreoescuelaingeduco.sharepoint.com/sites/TSIG626/SitePages/TSIG0210.aspx" TargetMode="External"/><Relationship Id="rId38" Type="http://schemas.openxmlformats.org/officeDocument/2006/relationships/image" Target="media/image14.png"/><Relationship Id="rId59" Type="http://schemas.microsoft.com/office/2007/relationships/hdphoto" Target="media/hdphoto14.wdp"/><Relationship Id="rId103" Type="http://schemas.openxmlformats.org/officeDocument/2006/relationships/image" Target="media/image45.png"/><Relationship Id="rId108" Type="http://schemas.openxmlformats.org/officeDocument/2006/relationships/image" Target="media/image48.png"/><Relationship Id="rId124" Type="http://schemas.microsoft.com/office/2007/relationships/hdphoto" Target="media/hdphoto34.wdp"/><Relationship Id="rId129" Type="http://schemas.openxmlformats.org/officeDocument/2006/relationships/image" Target="media/image60.png"/><Relationship Id="rId54" Type="http://schemas.openxmlformats.org/officeDocument/2006/relationships/image" Target="media/image20.png"/><Relationship Id="rId70" Type="http://schemas.openxmlformats.org/officeDocument/2006/relationships/image" Target="media/image26.png"/><Relationship Id="rId75" Type="http://schemas.openxmlformats.org/officeDocument/2006/relationships/hyperlink" Target="http://mt0.google.com/vt/lyrs=y&amp;hl=en&amp;x=%7Bx%7D&amp;y=%7By%7D&amp;z=%7Bz%7D&amp;s=Ga" TargetMode="External"/><Relationship Id="rId91" Type="http://schemas.openxmlformats.org/officeDocument/2006/relationships/image" Target="media/image37.png"/><Relationship Id="rId96" Type="http://schemas.microsoft.com/office/2007/relationships/hdphoto" Target="media/hdphoto26.wdp"/><Relationship Id="rId140" Type="http://schemas.openxmlformats.org/officeDocument/2006/relationships/image" Target="media/image69.png"/><Relationship Id="rId145" Type="http://schemas.openxmlformats.org/officeDocument/2006/relationships/image" Target="media/image73.png"/><Relationship Id="rId161" Type="http://schemas.openxmlformats.org/officeDocument/2006/relationships/image" Target="media/image83.png"/><Relationship Id="rId166" Type="http://schemas.microsoft.com/office/2007/relationships/hdphoto" Target="media/hdphoto46.wdp"/><Relationship Id="rId182" Type="http://schemas.openxmlformats.org/officeDocument/2006/relationships/image" Target="media/image97.png"/><Relationship Id="rId187" Type="http://schemas.openxmlformats.org/officeDocument/2006/relationships/image" Target="media/image101.png"/><Relationship Id="rId21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18.png"/><Relationship Id="rId233" Type="http://schemas.openxmlformats.org/officeDocument/2006/relationships/fontTable" Target="fontTable.xml"/><Relationship Id="rId23" Type="http://schemas.openxmlformats.org/officeDocument/2006/relationships/image" Target="media/image6.png"/><Relationship Id="rId28" Type="http://schemas.microsoft.com/office/2007/relationships/hdphoto" Target="media/hdphoto3.wdp"/><Relationship Id="rId49" Type="http://schemas.openxmlformats.org/officeDocument/2006/relationships/hyperlink" Target="https://pruebacorreoescuelaingeduco.sharepoint.com/sites/TSIG626/SitePages/TSIG0218.aspx" TargetMode="External"/><Relationship Id="rId114" Type="http://schemas.openxmlformats.org/officeDocument/2006/relationships/image" Target="media/image51.png"/><Relationship Id="rId119" Type="http://schemas.openxmlformats.org/officeDocument/2006/relationships/image" Target="media/image55.png"/><Relationship Id="rId44" Type="http://schemas.openxmlformats.org/officeDocument/2006/relationships/image" Target="media/image17.png"/><Relationship Id="rId60" Type="http://schemas.openxmlformats.org/officeDocument/2006/relationships/image" Target="media/image22.png"/><Relationship Id="rId65" Type="http://schemas.openxmlformats.org/officeDocument/2006/relationships/image" Target="media/image24.png"/><Relationship Id="rId81" Type="http://schemas.openxmlformats.org/officeDocument/2006/relationships/hyperlink" Target="https://plugins.qgis.org/plugins/rivergis/" TargetMode="External"/><Relationship Id="rId86" Type="http://schemas.openxmlformats.org/officeDocument/2006/relationships/image" Target="media/image34.png"/><Relationship Id="rId130" Type="http://schemas.microsoft.com/office/2007/relationships/hdphoto" Target="media/hdphoto37.wdp"/><Relationship Id="rId135" Type="http://schemas.openxmlformats.org/officeDocument/2006/relationships/image" Target="media/image64.png"/><Relationship Id="rId151" Type="http://schemas.microsoft.com/office/2007/relationships/hdphoto" Target="media/hdphoto41.wdp"/><Relationship Id="rId156" Type="http://schemas.openxmlformats.org/officeDocument/2006/relationships/image" Target="media/image80.png"/><Relationship Id="rId177" Type="http://schemas.openxmlformats.org/officeDocument/2006/relationships/image" Target="media/image94.png"/><Relationship Id="rId198" Type="http://schemas.microsoft.com/office/2007/relationships/hdphoto" Target="media/hdphoto55.wdp"/><Relationship Id="rId172" Type="http://schemas.openxmlformats.org/officeDocument/2006/relationships/image" Target="media/image90.png"/><Relationship Id="rId193" Type="http://schemas.openxmlformats.org/officeDocument/2006/relationships/image" Target="media/image106.png"/><Relationship Id="rId202" Type="http://schemas.microsoft.com/office/2007/relationships/hdphoto" Target="media/hdphoto57.wdp"/><Relationship Id="rId207" Type="http://schemas.openxmlformats.org/officeDocument/2006/relationships/image" Target="media/image115.png"/><Relationship Id="rId223" Type="http://schemas.openxmlformats.org/officeDocument/2006/relationships/image" Target="media/image129.png"/><Relationship Id="rId228" Type="http://schemas.openxmlformats.org/officeDocument/2006/relationships/hyperlink" Target="https://github.com/rcfdtools/R.HydroTools/wiki/License" TargetMode="External"/><Relationship Id="rId13" Type="http://schemas.openxmlformats.org/officeDocument/2006/relationships/hyperlink" Target="https://www.microsoft.com/es-co/download/details.aspx?id=13255" TargetMode="External"/><Relationship Id="rId18" Type="http://schemas.openxmlformats.org/officeDocument/2006/relationships/image" Target="media/image4.png"/><Relationship Id="rId39" Type="http://schemas.microsoft.com/office/2007/relationships/hdphoto" Target="media/hdphoto7.wdp"/><Relationship Id="rId109" Type="http://schemas.openxmlformats.org/officeDocument/2006/relationships/hyperlink" Target="https://pruebacorreoescuelaingeduco.sharepoint.com/sites/TSIG626/SitePages/TSIG0033.aspx" TargetMode="External"/><Relationship Id="rId34" Type="http://schemas.openxmlformats.org/officeDocument/2006/relationships/image" Target="media/image12.png"/><Relationship Id="rId50" Type="http://schemas.openxmlformats.org/officeDocument/2006/relationships/image" Target="media/image18.png"/><Relationship Id="rId55" Type="http://schemas.microsoft.com/office/2007/relationships/hdphoto" Target="media/hdphoto13.wdp"/><Relationship Id="rId76" Type="http://schemas.openxmlformats.org/officeDocument/2006/relationships/hyperlink" Target="https://github.com/nextgis/quickmapservices_contrib" TargetMode="External"/><Relationship Id="rId97" Type="http://schemas.openxmlformats.org/officeDocument/2006/relationships/image" Target="media/image40.png"/><Relationship Id="rId104" Type="http://schemas.microsoft.com/office/2007/relationships/hdphoto" Target="media/hdphoto28.wdp"/><Relationship Id="rId120" Type="http://schemas.microsoft.com/office/2007/relationships/hdphoto" Target="media/hdphoto32.wdp"/><Relationship Id="rId125" Type="http://schemas.openxmlformats.org/officeDocument/2006/relationships/image" Target="media/image58.png"/><Relationship Id="rId141" Type="http://schemas.openxmlformats.org/officeDocument/2006/relationships/image" Target="media/image70.png"/><Relationship Id="rId146" Type="http://schemas.microsoft.com/office/2007/relationships/hdphoto" Target="media/hdphoto39.wdp"/><Relationship Id="rId167" Type="http://schemas.openxmlformats.org/officeDocument/2006/relationships/image" Target="media/image87.png"/><Relationship Id="rId188" Type="http://schemas.openxmlformats.org/officeDocument/2006/relationships/image" Target="media/image102.png"/><Relationship Id="rId7" Type="http://schemas.openxmlformats.org/officeDocument/2006/relationships/endnotes" Target="endnotes.xml"/><Relationship Id="rId71" Type="http://schemas.microsoft.com/office/2007/relationships/hdphoto" Target="media/hdphoto19.wdp"/><Relationship Id="rId92" Type="http://schemas.microsoft.com/office/2007/relationships/hdphoto" Target="media/hdphoto24.wdp"/><Relationship Id="rId162" Type="http://schemas.openxmlformats.org/officeDocument/2006/relationships/image" Target="media/image84.png"/><Relationship Id="rId183" Type="http://schemas.openxmlformats.org/officeDocument/2006/relationships/image" Target="media/image98.png"/><Relationship Id="rId213" Type="http://schemas.openxmlformats.org/officeDocument/2006/relationships/image" Target="media/image119.png"/><Relationship Id="rId218" Type="http://schemas.openxmlformats.org/officeDocument/2006/relationships/image" Target="media/image12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15.png"/><Relationship Id="rId45" Type="http://schemas.microsoft.com/office/2007/relationships/hdphoto" Target="media/hdphoto10.wdp"/><Relationship Id="rId66" Type="http://schemas.microsoft.com/office/2007/relationships/hdphoto" Target="media/hdphoto17.wdp"/><Relationship Id="rId87" Type="http://schemas.openxmlformats.org/officeDocument/2006/relationships/hyperlink" Target="https://desktop.arcgis.com/en/arcmap/latest/extensions/main/about-arcgis-for-desktop-extensions.htm" TargetMode="External"/><Relationship Id="rId110" Type="http://schemas.openxmlformats.org/officeDocument/2006/relationships/hyperlink" Target="https://pruebacorreoescuelaingeduco.sharepoint.com/sites/TSIG626/SitePages/TSIG0031.aspx" TargetMode="External"/><Relationship Id="rId115" Type="http://schemas.openxmlformats.org/officeDocument/2006/relationships/image" Target="media/image52.png"/><Relationship Id="rId131" Type="http://schemas.openxmlformats.org/officeDocument/2006/relationships/image" Target="media/image61.png"/><Relationship Id="rId136" Type="http://schemas.openxmlformats.org/officeDocument/2006/relationships/image" Target="media/image65.png"/><Relationship Id="rId157" Type="http://schemas.microsoft.com/office/2007/relationships/hdphoto" Target="media/hdphoto43.wdp"/><Relationship Id="rId178" Type="http://schemas.openxmlformats.org/officeDocument/2006/relationships/image" Target="media/image95.png"/><Relationship Id="rId61" Type="http://schemas.microsoft.com/office/2007/relationships/hdphoto" Target="media/hdphoto15.wdp"/><Relationship Id="rId82" Type="http://schemas.openxmlformats.org/officeDocument/2006/relationships/image" Target="media/image30.png"/><Relationship Id="rId152" Type="http://schemas.openxmlformats.org/officeDocument/2006/relationships/image" Target="media/image77.png"/><Relationship Id="rId173" Type="http://schemas.microsoft.com/office/2007/relationships/hdphoto" Target="media/hdphoto49.wdp"/><Relationship Id="rId194" Type="http://schemas.openxmlformats.org/officeDocument/2006/relationships/image" Target="media/image107.png"/><Relationship Id="rId199" Type="http://schemas.openxmlformats.org/officeDocument/2006/relationships/image" Target="media/image110.png"/><Relationship Id="rId203" Type="http://schemas.openxmlformats.org/officeDocument/2006/relationships/image" Target="media/image112.png"/><Relationship Id="rId208" Type="http://schemas.microsoft.com/office/2007/relationships/hdphoto" Target="media/hdphoto59.wdp"/><Relationship Id="rId229" Type="http://schemas.openxmlformats.org/officeDocument/2006/relationships/image" Target="media/image133.png"/><Relationship Id="rId19" Type="http://schemas.openxmlformats.org/officeDocument/2006/relationships/hyperlink" Target="https://pruebacorreoescuelaingeduco.sharepoint.com/sites/TSIG626/SitePages/TSIG0213.aspx" TargetMode="External"/><Relationship Id="rId224" Type="http://schemas.openxmlformats.org/officeDocument/2006/relationships/image" Target="media/image130.png"/><Relationship Id="rId14" Type="http://schemas.openxmlformats.org/officeDocument/2006/relationships/image" Target="media/image1.png"/><Relationship Id="rId30" Type="http://schemas.openxmlformats.org/officeDocument/2006/relationships/image" Target="media/image11.png"/><Relationship Id="rId35" Type="http://schemas.microsoft.com/office/2007/relationships/hdphoto" Target="media/hdphoto5.wdp"/><Relationship Id="rId56" Type="http://schemas.openxmlformats.org/officeDocument/2006/relationships/hyperlink" Target="https://pruebacorreoescuelaingeduco.sharepoint.com/sites/TSIG626/SitePages/TSIG0216.aspx" TargetMode="External"/><Relationship Id="rId77" Type="http://schemas.openxmlformats.org/officeDocument/2006/relationships/image" Target="media/image28.png"/><Relationship Id="rId100" Type="http://schemas.openxmlformats.org/officeDocument/2006/relationships/image" Target="media/image43.png"/><Relationship Id="rId105" Type="http://schemas.openxmlformats.org/officeDocument/2006/relationships/image" Target="media/image46.png"/><Relationship Id="rId126" Type="http://schemas.microsoft.com/office/2007/relationships/hdphoto" Target="media/hdphoto35.wdp"/><Relationship Id="rId147" Type="http://schemas.openxmlformats.org/officeDocument/2006/relationships/image" Target="media/image74.png"/><Relationship Id="rId168" Type="http://schemas.microsoft.com/office/2007/relationships/hdphoto" Target="media/hdphoto47.wdp"/><Relationship Id="rId8" Type="http://schemas.openxmlformats.org/officeDocument/2006/relationships/hyperlink" Target="https://www.esri.com" TargetMode="External"/><Relationship Id="rId51" Type="http://schemas.microsoft.com/office/2007/relationships/hdphoto" Target="media/hdphoto11.wdp"/><Relationship Id="rId72" Type="http://schemas.openxmlformats.org/officeDocument/2006/relationships/image" Target="media/image27.png"/><Relationship Id="rId93" Type="http://schemas.openxmlformats.org/officeDocument/2006/relationships/image" Target="media/image38.png"/><Relationship Id="rId98" Type="http://schemas.openxmlformats.org/officeDocument/2006/relationships/image" Target="media/image41.png"/><Relationship Id="rId121" Type="http://schemas.openxmlformats.org/officeDocument/2006/relationships/image" Target="media/image56.png"/><Relationship Id="rId142" Type="http://schemas.openxmlformats.org/officeDocument/2006/relationships/image" Target="media/image71.png"/><Relationship Id="rId163" Type="http://schemas.microsoft.com/office/2007/relationships/hdphoto" Target="media/hdphoto45.wdp"/><Relationship Id="rId184" Type="http://schemas.microsoft.com/office/2007/relationships/hdphoto" Target="media/hdphoto52.wdp"/><Relationship Id="rId189" Type="http://schemas.openxmlformats.org/officeDocument/2006/relationships/image" Target="media/image103.png"/><Relationship Id="rId219" Type="http://schemas.openxmlformats.org/officeDocument/2006/relationships/image" Target="media/image125.png"/><Relationship Id="rId3" Type="http://schemas.openxmlformats.org/officeDocument/2006/relationships/styles" Target="styles.xml"/><Relationship Id="rId214" Type="http://schemas.openxmlformats.org/officeDocument/2006/relationships/image" Target="media/image120.png"/><Relationship Id="rId230" Type="http://schemas.openxmlformats.org/officeDocument/2006/relationships/header" Target="header1.xml"/><Relationship Id="rId25" Type="http://schemas.openxmlformats.org/officeDocument/2006/relationships/image" Target="media/image8.png"/><Relationship Id="rId46" Type="http://schemas.openxmlformats.org/officeDocument/2006/relationships/hyperlink" Target="https://pruebacorreoescuelaingeduco.sharepoint.com/sites/TSIG626/SitePages/TSIG0024.aspx" TargetMode="External"/><Relationship Id="rId67" Type="http://schemas.openxmlformats.org/officeDocument/2006/relationships/hyperlink" Target="https://pruebacorreoescuelaingeduco.sharepoint.com/sites/TSIG626/SitePages/TSIG0021.aspx" TargetMode="External"/><Relationship Id="rId116" Type="http://schemas.openxmlformats.org/officeDocument/2006/relationships/image" Target="media/image53.png"/><Relationship Id="rId137" Type="http://schemas.openxmlformats.org/officeDocument/2006/relationships/image" Target="media/image66.png"/><Relationship Id="rId158" Type="http://schemas.openxmlformats.org/officeDocument/2006/relationships/image" Target="media/image81.png"/><Relationship Id="rId20" Type="http://schemas.openxmlformats.org/officeDocument/2006/relationships/hyperlink" Target="https://pruebacorreoescuelaingeduco.sharepoint.com/sites/TSIG626/SitePages/TSIG0214.aspx" TargetMode="External"/><Relationship Id="rId41" Type="http://schemas.microsoft.com/office/2007/relationships/hdphoto" Target="media/hdphoto8.wdp"/><Relationship Id="rId62" Type="http://schemas.openxmlformats.org/officeDocument/2006/relationships/image" Target="media/image23.png"/><Relationship Id="rId83" Type="http://schemas.openxmlformats.org/officeDocument/2006/relationships/image" Target="media/image31.png"/><Relationship Id="rId88" Type="http://schemas.openxmlformats.org/officeDocument/2006/relationships/image" Target="media/image35.png"/><Relationship Id="rId111" Type="http://schemas.openxmlformats.org/officeDocument/2006/relationships/image" Target="media/image49.png"/><Relationship Id="rId132" Type="http://schemas.openxmlformats.org/officeDocument/2006/relationships/image" Target="media/image62.png"/><Relationship Id="rId153" Type="http://schemas.openxmlformats.org/officeDocument/2006/relationships/image" Target="media/image78.png"/><Relationship Id="rId174" Type="http://schemas.openxmlformats.org/officeDocument/2006/relationships/image" Target="media/image91.png"/><Relationship Id="rId179" Type="http://schemas.microsoft.com/office/2007/relationships/hdphoto" Target="media/hdphoto50.wdp"/><Relationship Id="rId195" Type="http://schemas.openxmlformats.org/officeDocument/2006/relationships/image" Target="media/image108.png"/><Relationship Id="rId209" Type="http://schemas.openxmlformats.org/officeDocument/2006/relationships/image" Target="media/image116.png"/><Relationship Id="rId190" Type="http://schemas.microsoft.com/office/2007/relationships/hdphoto" Target="media/hdphoto53.wdp"/><Relationship Id="rId204" Type="http://schemas.openxmlformats.org/officeDocument/2006/relationships/image" Target="media/image113.png"/><Relationship Id="rId220" Type="http://schemas.openxmlformats.org/officeDocument/2006/relationships/image" Target="media/image126.png"/><Relationship Id="rId225" Type="http://schemas.openxmlformats.org/officeDocument/2006/relationships/image" Target="media/image131.png"/><Relationship Id="rId15" Type="http://schemas.microsoft.com/office/2007/relationships/hdphoto" Target="media/hdphoto1.wdp"/><Relationship Id="rId36" Type="http://schemas.openxmlformats.org/officeDocument/2006/relationships/image" Target="media/image13.png"/><Relationship Id="rId57" Type="http://schemas.openxmlformats.org/officeDocument/2006/relationships/hyperlink" Target="https://pruebacorreoescuelaingeduco.sharepoint.com/sites/TSIG626/SitePages/TSIG0217.aspx" TargetMode="External"/><Relationship Id="rId106" Type="http://schemas.microsoft.com/office/2007/relationships/hdphoto" Target="media/hdphoto29.wdp"/><Relationship Id="rId127" Type="http://schemas.openxmlformats.org/officeDocument/2006/relationships/image" Target="media/image59.png"/><Relationship Id="rId10" Type="http://schemas.openxmlformats.org/officeDocument/2006/relationships/hyperlink" Target="https://arcbrutile.codeplex.com" TargetMode="External"/><Relationship Id="rId31" Type="http://schemas.microsoft.com/office/2007/relationships/hdphoto" Target="media/hdphoto4.wdp"/><Relationship Id="rId52" Type="http://schemas.openxmlformats.org/officeDocument/2006/relationships/image" Target="media/image19.png"/><Relationship Id="rId73" Type="http://schemas.microsoft.com/office/2007/relationships/hdphoto" Target="media/hdphoto20.wdp"/><Relationship Id="rId78" Type="http://schemas.microsoft.com/office/2007/relationships/hdphoto" Target="media/hdphoto21.wdp"/><Relationship Id="rId94" Type="http://schemas.microsoft.com/office/2007/relationships/hdphoto" Target="media/hdphoto25.wdp"/><Relationship Id="rId99" Type="http://schemas.openxmlformats.org/officeDocument/2006/relationships/image" Target="media/image42.png"/><Relationship Id="rId101" Type="http://schemas.microsoft.com/office/2007/relationships/hdphoto" Target="media/hdphoto27.wdp"/><Relationship Id="rId122" Type="http://schemas.microsoft.com/office/2007/relationships/hdphoto" Target="media/hdphoto33.wdp"/><Relationship Id="rId143" Type="http://schemas.openxmlformats.org/officeDocument/2006/relationships/image" Target="media/image72.png"/><Relationship Id="rId148" Type="http://schemas.microsoft.com/office/2007/relationships/hdphoto" Target="media/hdphoto40.wdp"/><Relationship Id="rId164" Type="http://schemas.openxmlformats.org/officeDocument/2006/relationships/image" Target="media/image85.png"/><Relationship Id="rId169" Type="http://schemas.openxmlformats.org/officeDocument/2006/relationships/image" Target="media/image88.png"/><Relationship Id="rId185"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yperlink" Target="https://www.qgis.org" TargetMode="External"/><Relationship Id="rId180" Type="http://schemas.openxmlformats.org/officeDocument/2006/relationships/image" Target="media/image96.png"/><Relationship Id="rId210" Type="http://schemas.openxmlformats.org/officeDocument/2006/relationships/hyperlink" Target="https://pruebacorreoescuelaingeduco.sharepoint.com/sites/TSIG626/SitePages/TSIG0043.aspx" TargetMode="External"/><Relationship Id="rId215" Type="http://schemas.openxmlformats.org/officeDocument/2006/relationships/image" Target="media/image121.png"/><Relationship Id="rId26" Type="http://schemas.microsoft.com/office/2007/relationships/hdphoto" Target="media/hdphoto2.wdp"/><Relationship Id="rId231" Type="http://schemas.openxmlformats.org/officeDocument/2006/relationships/footer" Target="footer1.xml"/><Relationship Id="rId47" Type="http://schemas.openxmlformats.org/officeDocument/2006/relationships/hyperlink" Target="https://pruebacorreoescuelaingeduco.sharepoint.com/sites/TSIG626/SitePages/TSIG0026.aspx" TargetMode="External"/><Relationship Id="rId68" Type="http://schemas.openxmlformats.org/officeDocument/2006/relationships/image" Target="media/image25.png"/><Relationship Id="rId89" Type="http://schemas.openxmlformats.org/officeDocument/2006/relationships/image" Target="media/image36.png"/><Relationship Id="rId112" Type="http://schemas.microsoft.com/office/2007/relationships/hdphoto" Target="media/hdphoto30.wdp"/><Relationship Id="rId133" Type="http://schemas.openxmlformats.org/officeDocument/2006/relationships/hyperlink" Target="https://pruebacorreoescuelaingeduco.sharepoint.com/sites/TSIG626/SitePages/TSIG0043.aspx" TargetMode="External"/><Relationship Id="rId154" Type="http://schemas.microsoft.com/office/2007/relationships/hdphoto" Target="media/hdphoto42.wdp"/><Relationship Id="rId175" Type="http://schemas.openxmlformats.org/officeDocument/2006/relationships/image" Target="media/image92.png"/><Relationship Id="rId196" Type="http://schemas.microsoft.com/office/2007/relationships/hdphoto" Target="media/hdphoto54.wdp"/><Relationship Id="rId200" Type="http://schemas.microsoft.com/office/2007/relationships/hdphoto" Target="media/hdphoto56.wdp"/><Relationship Id="rId16" Type="http://schemas.openxmlformats.org/officeDocument/2006/relationships/image" Target="media/image2.png"/><Relationship Id="rId221" Type="http://schemas.openxmlformats.org/officeDocument/2006/relationships/image" Target="media/image127.png"/><Relationship Id="rId37" Type="http://schemas.microsoft.com/office/2007/relationships/hdphoto" Target="media/hdphoto6.wdp"/><Relationship Id="rId58" Type="http://schemas.openxmlformats.org/officeDocument/2006/relationships/image" Target="media/image21.png"/><Relationship Id="rId79" Type="http://schemas.openxmlformats.org/officeDocument/2006/relationships/image" Target="media/image29.png"/><Relationship Id="rId102" Type="http://schemas.openxmlformats.org/officeDocument/2006/relationships/image" Target="media/image44.png"/><Relationship Id="rId123" Type="http://schemas.openxmlformats.org/officeDocument/2006/relationships/image" Target="media/image57.png"/><Relationship Id="rId144" Type="http://schemas.microsoft.com/office/2007/relationships/hdphoto" Target="media/hdphoto38.wdp"/><Relationship Id="rId90" Type="http://schemas.microsoft.com/office/2007/relationships/hdphoto" Target="media/hdphoto23.wdp"/><Relationship Id="rId165" Type="http://schemas.openxmlformats.org/officeDocument/2006/relationships/image" Target="media/image86.png"/><Relationship Id="rId186" Type="http://schemas.openxmlformats.org/officeDocument/2006/relationships/image" Target="media/image100.png"/><Relationship Id="rId211" Type="http://schemas.openxmlformats.org/officeDocument/2006/relationships/image" Target="media/image117.png"/><Relationship Id="rId232" Type="http://schemas.openxmlformats.org/officeDocument/2006/relationships/footer" Target="footer2.xml"/></Relationships>
</file>

<file path=word/_rels/footnotes.xml.rels><?xml version="1.0" encoding="UTF-8" standalone="yes"?>
<Relationships xmlns="http://schemas.openxmlformats.org/package/2006/relationships"><Relationship Id="rId2" Type="http://schemas.openxmlformats.org/officeDocument/2006/relationships/hyperlink" Target="http://www.icde.org.co" TargetMode="External"/><Relationship Id="rId1" Type="http://schemas.openxmlformats.org/officeDocument/2006/relationships/hyperlink" Target="http://es.wikipedia.org/wiki/Web_Map_Servic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35.png"/><Relationship Id="rId1" Type="http://schemas.openxmlformats.org/officeDocument/2006/relationships/image" Target="media/image1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AF2AAC-EF1D-4B6B-9D48-9D6185C9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20291</TotalTime>
  <Pages>54</Pages>
  <Words>5561</Words>
  <Characters>30587</Characters>
  <Application>Microsoft Office Word</Application>
  <DocSecurity>0</DocSecurity>
  <Lines>254</Lines>
  <Paragraphs>72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TSIG_Taller1</vt:lpstr>
      <vt:lpstr>Fecha:</vt:lpstr>
    </vt:vector>
  </TitlesOfParts>
  <Company>Santagostino Publicidad</Company>
  <LinksUpToDate>false</LinksUpToDate>
  <CharactersWithSpaces>36076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dc:title>
  <dc:creator>ESCUELA COL DE INGENIERIA</dc:creator>
  <cp:lastModifiedBy>WILLIAM RICARDO AGUILAR PIÑA</cp:lastModifiedBy>
  <cp:revision>460</cp:revision>
  <cp:lastPrinted>2022-06-23T22:42:00Z</cp:lastPrinted>
  <dcterms:created xsi:type="dcterms:W3CDTF">2019-03-01T14:12:00Z</dcterms:created>
  <dcterms:modified xsi:type="dcterms:W3CDTF">2022-06-23T22:43:00Z</dcterms:modified>
</cp:coreProperties>
</file>