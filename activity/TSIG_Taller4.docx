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A1659B" w14:textId="5EC476A5" w:rsidR="004F1194" w:rsidRDefault="004F1194" w:rsidP="004F1194">
      <w:pPr>
        <w:jc w:val="center"/>
        <w:rPr>
          <w:color w:val="000000" w:themeColor="text1"/>
          <w:sz w:val="24"/>
          <w:szCs w:val="24"/>
          <w:lang w:val="es-CO"/>
        </w:rPr>
      </w:pPr>
    </w:p>
    <w:p w14:paraId="43F97E72" w14:textId="77777777" w:rsidR="00A776DC" w:rsidRPr="00397284" w:rsidRDefault="00A776DC" w:rsidP="00A776DC">
      <w:pPr>
        <w:jc w:val="center"/>
        <w:rPr>
          <w:sz w:val="32"/>
          <w:lang w:val="es-CO"/>
        </w:rPr>
      </w:pPr>
    </w:p>
    <w:p w14:paraId="7BCA1438" w14:textId="506CCEC6" w:rsidR="00A776DC" w:rsidRDefault="00F7485A" w:rsidP="00A776DC">
      <w:pPr>
        <w:jc w:val="center"/>
        <w:rPr>
          <w:color w:val="000000" w:themeColor="text1"/>
          <w:sz w:val="24"/>
          <w:szCs w:val="24"/>
          <w:lang w:val="es-CO"/>
        </w:rPr>
      </w:pPr>
      <w:r w:rsidRPr="00A776DC">
        <w:rPr>
          <w:color w:val="000000" w:themeColor="text1"/>
          <w:sz w:val="24"/>
          <w:szCs w:val="24"/>
          <w:lang w:val="es-CO"/>
        </w:rPr>
        <w:t>Entrada, edición y digitalización de datos geográficos</w:t>
      </w:r>
    </w:p>
    <w:p w14:paraId="79455B77" w14:textId="3759F1C2" w:rsidR="00FD28CE" w:rsidRPr="00FD28CE" w:rsidRDefault="002651CC" w:rsidP="00A776DC">
      <w:pPr>
        <w:jc w:val="center"/>
        <w:rPr>
          <w:color w:val="000000" w:themeColor="text1"/>
          <w:lang w:val="es-CO"/>
        </w:rPr>
      </w:pPr>
      <w:hyperlink r:id="rId8" w:history="1">
        <w:r w:rsidRPr="005012F6">
          <w:rPr>
            <w:rStyle w:val="Hyperlink"/>
            <w:noProof w:val="0"/>
            <w:lang w:val="es-CO"/>
          </w:rPr>
          <w:t>https://github.com/rcfdtools/R.TSIG</w:t>
        </w:r>
      </w:hyperlink>
      <w:r>
        <w:rPr>
          <w:color w:val="000000" w:themeColor="text1"/>
          <w:lang w:val="es-CO"/>
        </w:rPr>
        <w:t xml:space="preserve"> </w:t>
      </w:r>
    </w:p>
    <w:p w14:paraId="12769C30" w14:textId="77777777" w:rsidR="00A776DC" w:rsidRPr="00397284" w:rsidRDefault="00A776DC" w:rsidP="00A776DC">
      <w:pPr>
        <w:rPr>
          <w:lang w:val="es-CO"/>
        </w:rPr>
      </w:pPr>
    </w:p>
    <w:p w14:paraId="7A7BF596" w14:textId="7C541EF8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Como hemos visto,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es utilizado para consultar información geográfica en proyectos previamente creados, también permite al usuario la creación de un proyecto GIS utilizando archivos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y bases de datos geográficas en las cuales se puede importar la información vectorial que previamente se ha obtenido por medio de procesos de medición en campo. </w:t>
      </w:r>
      <w:r w:rsidR="00A84B29">
        <w:rPr>
          <w:shd w:val="clear" w:color="auto" w:fill="FFFFFF"/>
        </w:rPr>
        <w:t>Las herramientas G</w:t>
      </w:r>
      <w:r>
        <w:rPr>
          <w:shd w:val="clear" w:color="auto" w:fill="FFFFFF"/>
        </w:rPr>
        <w:t>IS</w:t>
      </w:r>
      <w:r w:rsidRPr="00397284">
        <w:rPr>
          <w:shd w:val="clear" w:color="auto" w:fill="FFFFFF"/>
        </w:rPr>
        <w:t xml:space="preserve"> cuenta</w:t>
      </w:r>
      <w:r w:rsidR="00A84B29">
        <w:rPr>
          <w:shd w:val="clear" w:color="auto" w:fill="FFFFFF"/>
        </w:rPr>
        <w:t>n</w:t>
      </w:r>
      <w:r w:rsidRPr="00397284">
        <w:rPr>
          <w:shd w:val="clear" w:color="auto" w:fill="FFFFFF"/>
        </w:rPr>
        <w:t xml:space="preserve"> con las funciones de entrada y edición de datos vectoriales, los cuales no solo permiten importar información previamente creada en aplicativos, sino que además permite digitalizar nuevas entidades.</w:t>
      </w:r>
      <w:r>
        <w:rPr>
          <w:shd w:val="clear" w:color="auto" w:fill="FFFFFF"/>
        </w:rPr>
        <w:t xml:space="preserve"> </w:t>
      </w:r>
      <w:r w:rsidRPr="00397284">
        <w:rPr>
          <w:shd w:val="clear" w:color="auto" w:fill="FFFFFF"/>
        </w:rPr>
        <w:t xml:space="preserve">A través de este taller aprenderá el manejo de las herramientas de edición de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>.</w:t>
      </w:r>
      <w:r w:rsidR="00FD28CE">
        <w:rPr>
          <w:shd w:val="clear" w:color="auto" w:fill="FFFFFF"/>
        </w:rPr>
        <w:t xml:space="preserve"> </w:t>
      </w:r>
      <w:r w:rsidR="00FD28CE" w:rsidRPr="00FD28CE">
        <w:rPr>
          <w:sz w:val="16"/>
          <w:szCs w:val="16"/>
          <w:shd w:val="clear" w:color="auto" w:fill="FFFFFF"/>
        </w:rPr>
        <w:t xml:space="preserve">[v] </w:t>
      </w:r>
      <w:proofErr w:type="spellStart"/>
      <w:r w:rsidR="00FD28CE" w:rsidRPr="00FD28CE">
        <w:rPr>
          <w:sz w:val="16"/>
          <w:szCs w:val="16"/>
          <w:shd w:val="clear" w:color="auto" w:fill="FFFFFF"/>
        </w:rPr>
        <w:t>Microcontenido</w:t>
      </w:r>
      <w:proofErr w:type="spellEnd"/>
      <w:r w:rsidR="00FD28CE" w:rsidRPr="00FD28CE">
        <w:rPr>
          <w:sz w:val="16"/>
          <w:szCs w:val="16"/>
          <w:shd w:val="clear" w:color="auto" w:fill="FFFFFF"/>
        </w:rPr>
        <w:t xml:space="preserve"> en video.</w:t>
      </w:r>
    </w:p>
    <w:p w14:paraId="6B528A04" w14:textId="78078EE4" w:rsidR="00A776DC" w:rsidRDefault="00A776DC" w:rsidP="00A776DC">
      <w:pPr>
        <w:rPr>
          <w:lang w:val="es-CO"/>
        </w:rPr>
      </w:pPr>
    </w:p>
    <w:p w14:paraId="57DE9294" w14:textId="77777777" w:rsidR="00A776DC" w:rsidRPr="00944C38" w:rsidRDefault="00A776DC" w:rsidP="00A776DC">
      <w:pPr>
        <w:rPr>
          <w:u w:val="single"/>
          <w:lang w:val="es-CO"/>
        </w:rPr>
      </w:pPr>
    </w:p>
    <w:p w14:paraId="07EB78A4" w14:textId="46D40D0D" w:rsidR="00944C38" w:rsidRDefault="00A776DC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r w:rsidRPr="00397284">
        <w:rPr>
          <w:color w:val="595959" w:themeColor="text1" w:themeTint="A6"/>
          <w:lang w:val="es-CO"/>
        </w:rPr>
        <w:fldChar w:fldCharType="begin"/>
      </w:r>
      <w:r w:rsidRPr="00397284">
        <w:rPr>
          <w:color w:val="595959" w:themeColor="text1" w:themeTint="A6"/>
          <w:lang w:val="es-CO"/>
        </w:rPr>
        <w:instrText xml:space="preserve"> TOC \o "1-3" \h \z \u </w:instrText>
      </w:r>
      <w:r w:rsidRPr="00397284">
        <w:rPr>
          <w:color w:val="595959" w:themeColor="text1" w:themeTint="A6"/>
          <w:lang w:val="es-CO"/>
        </w:rPr>
        <w:fldChar w:fldCharType="separate"/>
      </w:r>
      <w:hyperlink w:anchor="_Toc56495280" w:history="1">
        <w:r w:rsidR="00944C38" w:rsidRPr="00BB419F">
          <w:rPr>
            <w:rStyle w:val="Hyperlink"/>
          </w:rPr>
          <w:t>Requerimientos para el desarrollo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_Toc56495280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 w:rsidR="00944C38">
          <w:rPr>
            <w:noProof/>
            <w:webHidden/>
          </w:rPr>
          <w:fldChar w:fldCharType="end"/>
        </w:r>
      </w:hyperlink>
    </w:p>
    <w:p w14:paraId="6F7FD1B7" w14:textId="2DDFEDC8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1" w:history="1">
        <w:r w:rsidRPr="00BB419F">
          <w:rPr>
            <w:rStyle w:val="Hyperlink"/>
          </w:rPr>
          <w:t>Herramientas computacionales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59D44C8" w14:textId="7EC99720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2" w:history="1">
        <w:r w:rsidRPr="00BB419F">
          <w:rPr>
            <w:rStyle w:val="Hyperlink"/>
          </w:rPr>
          <w:t>Paquete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646454" w14:textId="1C2F36CC" w:rsidR="00944C38" w:rsidRDefault="00944C3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3" w:history="1">
        <w:r w:rsidRPr="00BB419F">
          <w:rPr>
            <w:rStyle w:val="Hyperlink"/>
          </w:rPr>
          <w:t>1. Conceptos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F69C2C9" w14:textId="2E3F09B0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4" w:history="1">
        <w:r w:rsidRPr="00BB419F">
          <w:rPr>
            <w:rStyle w:val="Hyperlink"/>
          </w:rPr>
          <w:t>1.1. Formatos editables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7624B72" w14:textId="5A039579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5" w:history="1">
        <w:r w:rsidRPr="00BB419F">
          <w:rPr>
            <w:rStyle w:val="Hyperlink"/>
          </w:rPr>
          <w:t>1.2. Sesiones de edición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F5379E" w14:textId="0EA74B72" w:rsidR="00944C38" w:rsidRDefault="00944C3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6" w:history="1">
        <w:r w:rsidRPr="00BB419F">
          <w:rPr>
            <w:rStyle w:val="Hyperlink"/>
          </w:rPr>
          <w:t>2. Digitalización directa</w:t>
        </w:r>
        <w:r w:rsidRPr="00BB419F">
          <w:rPr>
            <w:rStyle w:val="Hyperlink"/>
          </w:rPr>
          <w:t xml:space="preserve"> </w:t>
        </w:r>
        <w:r w:rsidRPr="00BB419F">
          <w:rPr>
            <w:rStyle w:val="Hyperlink"/>
          </w:rPr>
          <w:t>[v]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63951E" w14:textId="58473490" w:rsidR="00944C38" w:rsidRDefault="00944C38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7" w:history="1">
        <w:r w:rsidRPr="00BB419F">
          <w:rPr>
            <w:rStyle w:val="Hyperlink"/>
          </w:rPr>
          <w:t>3. Otros procesos de digitalización [v]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5C8F3F" w14:textId="3F45DE93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8" w:history="1">
        <w:r w:rsidRPr="00BB419F">
          <w:rPr>
            <w:rStyle w:val="Hyperlink"/>
            <w:shd w:val="clear" w:color="auto" w:fill="FFFFFF"/>
          </w:rPr>
          <w:t>3.1. Ingeniería inversa para obtención de distancias y rumbos en puntos perimetrales de predios a partir de puntos delta [v]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F01437" w14:textId="085C4D89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9" w:history="1">
        <w:r w:rsidRPr="00BB419F">
          <w:rPr>
            <w:rStyle w:val="Hyperlink"/>
          </w:rPr>
          <w:t>3.2. Acotado de líneas de perímetro entre nodos perimetrales en predios [v]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4461E4" w14:textId="0EB1D5C0" w:rsidR="00944C38" w:rsidRDefault="00944C38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90" w:history="1">
        <w:r w:rsidRPr="00BB419F">
          <w:rPr>
            <w:rStyle w:val="Hyperlink"/>
          </w:rPr>
          <w:t>3.3. Dibujo técnico de figuras geométricas [v]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_Toc56495290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5E4280" w14:textId="296C2E7D" w:rsidR="00A776DC" w:rsidRPr="00397284" w:rsidRDefault="00A776DC" w:rsidP="00A776DC">
      <w:pPr>
        <w:rPr>
          <w:lang w:val="es-CO"/>
        </w:rPr>
      </w:pPr>
      <w:r w:rsidRPr="00397284">
        <w:rPr>
          <w:lang w:val="es-CO"/>
        </w:rPr>
        <w:fldChar w:fldCharType="end"/>
      </w:r>
    </w:p>
    <w:p w14:paraId="5229E50B" w14:textId="77777777" w:rsidR="00A776DC" w:rsidRPr="00397284" w:rsidRDefault="00A776DC" w:rsidP="00A776DC">
      <w:pPr>
        <w:rPr>
          <w:lang w:val="es-CO"/>
        </w:rPr>
      </w:pPr>
    </w:p>
    <w:p w14:paraId="61E9D321" w14:textId="77777777" w:rsidR="00A776DC" w:rsidRPr="00397284" w:rsidRDefault="00A776DC" w:rsidP="00A776DC">
      <w:pPr>
        <w:rPr>
          <w:shd w:val="clear" w:color="auto" w:fill="FFFFFF"/>
        </w:rPr>
      </w:pPr>
    </w:p>
    <w:p w14:paraId="62557659" w14:textId="77777777" w:rsidR="00A776DC" w:rsidRPr="00397284" w:rsidRDefault="00A776DC" w:rsidP="00B813FD">
      <w:pPr>
        <w:rPr>
          <w:shd w:val="clear" w:color="auto" w:fill="FFFFFF"/>
        </w:rPr>
      </w:pPr>
    </w:p>
    <w:p w14:paraId="03AA1A9D" w14:textId="5B8C6103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372A833" w14:textId="500E0725" w:rsidR="00A776DC" w:rsidRDefault="00A776DC" w:rsidP="00A776DC">
      <w:pPr>
        <w:rPr>
          <w:shd w:val="clear" w:color="auto" w:fill="FFFFFF"/>
        </w:rPr>
      </w:pPr>
    </w:p>
    <w:p w14:paraId="45350795" w14:textId="77777777" w:rsidR="00A84B29" w:rsidRPr="00397284" w:rsidRDefault="00A84B29" w:rsidP="00A776DC">
      <w:pPr>
        <w:rPr>
          <w:shd w:val="clear" w:color="auto" w:fill="FFFFFF"/>
        </w:rPr>
      </w:pPr>
    </w:p>
    <w:p w14:paraId="2FCBAA30" w14:textId="1AF4BF1B" w:rsidR="00A776DC" w:rsidRPr="00397284" w:rsidRDefault="00F7485A" w:rsidP="00A776DC">
      <w:pPr>
        <w:pStyle w:val="Heading1"/>
        <w:rPr>
          <w:b/>
          <w:color w:val="595959" w:themeColor="text1" w:themeTint="A6"/>
        </w:rPr>
      </w:pPr>
      <w:bookmarkStart w:id="0" w:name="_Toc56495280"/>
      <w:r w:rsidRPr="00397284">
        <w:rPr>
          <w:color w:val="595959" w:themeColor="text1" w:themeTint="A6"/>
        </w:rPr>
        <w:t>Requerimientos para el desarrollo</w:t>
      </w:r>
      <w:bookmarkEnd w:id="0"/>
    </w:p>
    <w:p w14:paraId="5EAB73B2" w14:textId="77777777" w:rsidR="00A84B29" w:rsidRDefault="00A84B29" w:rsidP="00A776DC">
      <w:pPr>
        <w:rPr>
          <w:shd w:val="clear" w:color="auto" w:fill="FFFFFF"/>
        </w:rPr>
      </w:pPr>
    </w:p>
    <w:p w14:paraId="736AD3F6" w14:textId="77777777" w:rsidR="00A84B29" w:rsidRDefault="00A84B29" w:rsidP="00A776DC">
      <w:pPr>
        <w:rPr>
          <w:shd w:val="clear" w:color="auto" w:fill="FFFFFF"/>
        </w:rPr>
      </w:pPr>
    </w:p>
    <w:p w14:paraId="2C18BDBD" w14:textId="47C3357F" w:rsidR="00A84B29" w:rsidRDefault="00A84B29" w:rsidP="00A84B29">
      <w:pPr>
        <w:pStyle w:val="Heading2"/>
      </w:pPr>
      <w:bookmarkStart w:id="1" w:name="_Toc2666957"/>
      <w:bookmarkStart w:id="2" w:name="_Toc56495281"/>
      <w:r>
        <w:t>Herramientas computacionales</w:t>
      </w:r>
      <w:bookmarkStart w:id="3" w:name="_Hlk2327678"/>
      <w:bookmarkEnd w:id="1"/>
      <w:bookmarkEnd w:id="2"/>
    </w:p>
    <w:bookmarkEnd w:id="3"/>
    <w:p w14:paraId="311ABF51" w14:textId="77777777" w:rsidR="00A84B29" w:rsidRDefault="00A84B29" w:rsidP="00A776DC">
      <w:pPr>
        <w:rPr>
          <w:shd w:val="clear" w:color="auto" w:fill="FFFFFF"/>
        </w:rPr>
      </w:pPr>
    </w:p>
    <w:p w14:paraId="7496AB23" w14:textId="77777777" w:rsidR="00A84B29" w:rsidRDefault="00A84B29" w:rsidP="00A84B29">
      <w:pPr>
        <w:pStyle w:val="ListParagraph"/>
        <w:numPr>
          <w:ilvl w:val="0"/>
          <w:numId w:val="6"/>
        </w:numPr>
      </w:pPr>
      <w:bookmarkStart w:id="4" w:name="_Hlk2327709"/>
      <w:r>
        <w:t>ArcGIS</w:t>
      </w:r>
      <w:r w:rsidRPr="00F56CEC">
        <w:t xml:space="preserve"> 10</w:t>
      </w:r>
      <w:r>
        <w:t>.x</w:t>
      </w:r>
      <w:r w:rsidRPr="00F56CEC">
        <w:t xml:space="preserve">, 9.3.1 o </w:t>
      </w:r>
      <w:r>
        <w:t>ArcGIS</w:t>
      </w:r>
      <w:r w:rsidRPr="00F56CEC">
        <w:t xml:space="preserve"> 9.3 instalado con licencia de evaluación o licencia comercial</w:t>
      </w:r>
      <w:r>
        <w:t xml:space="preserve">. </w:t>
      </w:r>
      <w:hyperlink r:id="rId9" w:history="1">
        <w:r w:rsidRPr="00AD0BA8">
          <w:rPr>
            <w:rStyle w:val="Hyperlink"/>
            <w:noProof w:val="0"/>
            <w:sz w:val="18"/>
          </w:rPr>
          <w:t>https://www.esri.com</w:t>
        </w:r>
      </w:hyperlink>
    </w:p>
    <w:bookmarkEnd w:id="4"/>
    <w:p w14:paraId="2551E41F" w14:textId="77777777" w:rsidR="00A776DC" w:rsidRPr="00397284" w:rsidRDefault="00A776DC" w:rsidP="00A776DC"/>
    <w:p w14:paraId="646AC635" w14:textId="597F0F1B" w:rsidR="00A776DC" w:rsidRPr="00A84B29" w:rsidRDefault="00A776DC" w:rsidP="00A84B29">
      <w:pPr>
        <w:pStyle w:val="ListParagraph"/>
        <w:numPr>
          <w:ilvl w:val="0"/>
          <w:numId w:val="6"/>
        </w:numPr>
        <w:rPr>
          <w:rStyle w:val="Hyperlink"/>
          <w:noProof w:val="0"/>
          <w:color w:val="595959" w:themeColor="text1" w:themeTint="A6"/>
          <w:sz w:val="18"/>
        </w:rPr>
      </w:pPr>
      <w:r w:rsidRPr="00A84B29">
        <w:t xml:space="preserve">Extensión </w:t>
      </w:r>
      <w:proofErr w:type="spellStart"/>
      <w:r w:rsidRPr="00A84B29">
        <w:t>ArcBruTile</w:t>
      </w:r>
      <w:proofErr w:type="spellEnd"/>
      <w:r w:rsidRPr="00A84B29">
        <w:t xml:space="preserve"> para utilizar los mapas de Microsoft Bing como referencia. </w:t>
      </w:r>
      <w:hyperlink r:id="rId10" w:history="1">
        <w:r w:rsidRPr="00A84B29">
          <w:rPr>
            <w:rStyle w:val="Hyperlink"/>
            <w:noProof w:val="0"/>
            <w:sz w:val="18"/>
          </w:rPr>
          <w:t>http://arcbrutile.codeplex.com/</w:t>
        </w:r>
      </w:hyperlink>
    </w:p>
    <w:p w14:paraId="04CE3AD2" w14:textId="77777777" w:rsidR="00A84B29" w:rsidRPr="00A84B29" w:rsidRDefault="00A84B29" w:rsidP="00A84B29"/>
    <w:p w14:paraId="6F42C42E" w14:textId="27F92B08" w:rsidR="00A776DC" w:rsidRDefault="00A776DC" w:rsidP="00A776DC">
      <w:pPr>
        <w:ind w:firstLine="284"/>
      </w:pPr>
    </w:p>
    <w:p w14:paraId="1CF49651" w14:textId="5C9FDC6F" w:rsidR="00A84B29" w:rsidRDefault="00A84B29" w:rsidP="00A776DC">
      <w:pPr>
        <w:ind w:firstLine="284"/>
      </w:pPr>
    </w:p>
    <w:p w14:paraId="07DFFA3D" w14:textId="657BC171" w:rsidR="00A84B29" w:rsidRDefault="00A84B29" w:rsidP="00A84B29">
      <w:pPr>
        <w:pStyle w:val="Heading2"/>
      </w:pPr>
      <w:bookmarkStart w:id="5" w:name="_Toc2323155"/>
      <w:bookmarkStart w:id="6" w:name="_Toc2666958"/>
      <w:bookmarkStart w:id="7" w:name="_Toc56495282"/>
      <w:r>
        <w:t>Paquete de datos</w:t>
      </w:r>
      <w:bookmarkStart w:id="8" w:name="_Hlk2327691"/>
      <w:bookmarkEnd w:id="5"/>
      <w:bookmarkEnd w:id="6"/>
      <w:bookmarkEnd w:id="7"/>
    </w:p>
    <w:bookmarkEnd w:id="8"/>
    <w:p w14:paraId="7BD87845" w14:textId="77777777" w:rsidR="00A84B29" w:rsidRPr="00397284" w:rsidRDefault="00A84B29" w:rsidP="00A84B29"/>
    <w:p w14:paraId="6F6D0C3F" w14:textId="4D0FA1E5" w:rsidR="00A776DC" w:rsidRPr="00397284" w:rsidRDefault="00A776DC" w:rsidP="00A84B29">
      <w:pPr>
        <w:pStyle w:val="ListParagraph"/>
        <w:numPr>
          <w:ilvl w:val="0"/>
          <w:numId w:val="5"/>
        </w:numPr>
      </w:pPr>
      <w:r w:rsidRPr="00397284">
        <w:t xml:space="preserve">Imagen Google </w:t>
      </w:r>
      <w:proofErr w:type="spellStart"/>
      <w:r w:rsidRPr="00397284">
        <w:t>Maps</w:t>
      </w:r>
      <w:proofErr w:type="spellEnd"/>
      <w:r w:rsidRPr="00397284">
        <w:t xml:space="preserve"> de una zona de Bogotá</w:t>
      </w:r>
      <w:r w:rsidR="00A84B29">
        <w:t xml:space="preserve">: </w:t>
      </w:r>
      <w:r w:rsidR="00A84B29" w:rsidRPr="00A84B29">
        <w:t>BOGOTA.JPG</w:t>
      </w:r>
    </w:p>
    <w:p w14:paraId="457BD0B0" w14:textId="0D54A50A" w:rsidR="00A776DC" w:rsidRDefault="00A776DC" w:rsidP="00A776DC">
      <w:pPr>
        <w:rPr>
          <w:shd w:val="clear" w:color="auto" w:fill="FFFFFF"/>
        </w:rPr>
      </w:pPr>
    </w:p>
    <w:p w14:paraId="034C3978" w14:textId="77777777" w:rsidR="00A84B29" w:rsidRPr="00397284" w:rsidRDefault="00A84B29" w:rsidP="00A776DC">
      <w:pPr>
        <w:rPr>
          <w:shd w:val="clear" w:color="auto" w:fill="FFFFFF"/>
        </w:rPr>
      </w:pPr>
    </w:p>
    <w:p w14:paraId="6E4486E5" w14:textId="6312BAAD" w:rsidR="00A84B29" w:rsidRPr="007C33B5" w:rsidRDefault="00A84B29" w:rsidP="00A84B29">
      <w:pPr>
        <w:rPr>
          <w:shd w:val="clear" w:color="auto" w:fill="FFFFFF"/>
        </w:rPr>
      </w:pPr>
      <w:bookmarkStart w:id="9" w:name="_Hlk2327871"/>
      <w:r w:rsidRPr="00F56CEC">
        <w:t xml:space="preserve">Copie los archivos suministrados en la carpeta </w:t>
      </w:r>
      <w:r w:rsidRPr="007C33B5">
        <w:rPr>
          <w:shd w:val="clear" w:color="auto" w:fill="FFFFFF"/>
        </w:rPr>
        <w:t>C:\</w:t>
      </w:r>
      <w:r>
        <w:rPr>
          <w:shd w:val="clear" w:color="auto" w:fill="FFFFFF"/>
        </w:rPr>
        <w:t>TSIG</w:t>
      </w:r>
      <w:r w:rsidRPr="007C33B5">
        <w:rPr>
          <w:shd w:val="clear" w:color="auto" w:fill="FFFFFF"/>
        </w:rPr>
        <w:t>\</w:t>
      </w:r>
      <w:r>
        <w:rPr>
          <w:shd w:val="clear" w:color="auto" w:fill="FFFFFF"/>
        </w:rPr>
        <w:t xml:space="preserve">Taller4\Datos\ </w:t>
      </w:r>
      <w:bookmarkStart w:id="10" w:name="_Hlk2324999"/>
      <w:r>
        <w:rPr>
          <w:shd w:val="clear" w:color="auto" w:fill="FFFFFF"/>
        </w:rPr>
        <w:t>o en una carpeta de fácil acceso.</w:t>
      </w:r>
      <w:bookmarkEnd w:id="10"/>
    </w:p>
    <w:bookmarkEnd w:id="9"/>
    <w:p w14:paraId="6ED2498D" w14:textId="77777777" w:rsidR="00A776DC" w:rsidRDefault="00A776DC" w:rsidP="00A776DC">
      <w:pPr>
        <w:jc w:val="left"/>
        <w:rPr>
          <w:shd w:val="clear" w:color="auto" w:fill="FFFFFF"/>
        </w:rPr>
      </w:pPr>
    </w:p>
    <w:p w14:paraId="145CA8AD" w14:textId="27FEE737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8F900DE" w14:textId="77777777" w:rsidR="00A776DC" w:rsidRPr="00397284" w:rsidRDefault="00A776DC" w:rsidP="00A776DC">
      <w:pPr>
        <w:jc w:val="left"/>
        <w:rPr>
          <w:shd w:val="clear" w:color="auto" w:fill="FFFFFF"/>
        </w:rPr>
      </w:pPr>
    </w:p>
    <w:p w14:paraId="41BFB177" w14:textId="6401647B" w:rsidR="00A776DC" w:rsidRPr="00A776DC" w:rsidRDefault="00A776DC" w:rsidP="00A776DC">
      <w:pPr>
        <w:pStyle w:val="Heading1"/>
      </w:pPr>
      <w:bookmarkStart w:id="11" w:name="_Toc56495283"/>
      <w:r>
        <w:t xml:space="preserve">1. </w:t>
      </w:r>
      <w:r w:rsidR="00F7485A" w:rsidRPr="00A776DC">
        <w:t>Conceptos</w:t>
      </w:r>
      <w:bookmarkEnd w:id="11"/>
    </w:p>
    <w:p w14:paraId="7207FA0B" w14:textId="77777777" w:rsidR="00A776DC" w:rsidRPr="00397284" w:rsidRDefault="00A776DC" w:rsidP="00A776DC">
      <w:pPr>
        <w:rPr>
          <w:shd w:val="clear" w:color="auto" w:fill="FFFFFF"/>
        </w:rPr>
      </w:pPr>
    </w:p>
    <w:p w14:paraId="371073B4" w14:textId="031B102D" w:rsidR="00A776DC" w:rsidRPr="00A776DC" w:rsidRDefault="00A776DC" w:rsidP="00A776DC">
      <w:pPr>
        <w:pStyle w:val="Heading2"/>
      </w:pPr>
      <w:bookmarkStart w:id="12" w:name="_Toc56495284"/>
      <w:r w:rsidRPr="00A776DC">
        <w:t>1.1. Formatos editables</w:t>
      </w:r>
      <w:bookmarkEnd w:id="12"/>
    </w:p>
    <w:p w14:paraId="0D339609" w14:textId="77777777" w:rsidR="00A776DC" w:rsidRPr="00397284" w:rsidRDefault="00A776DC" w:rsidP="00A776DC">
      <w:pPr>
        <w:rPr>
          <w:shd w:val="clear" w:color="auto" w:fill="FFFFFF"/>
        </w:rPr>
      </w:pPr>
    </w:p>
    <w:p w14:paraId="0F0FA25A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Utilizando </w:t>
      </w:r>
      <w:proofErr w:type="spellStart"/>
      <w:r w:rsidRPr="00397284">
        <w:rPr>
          <w:shd w:val="clear" w:color="auto" w:fill="FFFFFF"/>
        </w:rPr>
        <w:t>ArcView</w:t>
      </w:r>
      <w:proofErr w:type="spellEnd"/>
      <w:r w:rsidRPr="00397284">
        <w:rPr>
          <w:shd w:val="clear" w:color="auto" w:fill="FFFFFF"/>
        </w:rPr>
        <w:t xml:space="preserve">, </w:t>
      </w:r>
      <w:proofErr w:type="spellStart"/>
      <w:r w:rsidRPr="00397284">
        <w:rPr>
          <w:shd w:val="clear" w:color="auto" w:fill="FFFFFF"/>
        </w:rPr>
        <w:t>ArcEditor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ArcInfo</w:t>
      </w:r>
      <w:proofErr w:type="spellEnd"/>
      <w:r w:rsidRPr="00397284">
        <w:rPr>
          <w:shd w:val="clear" w:color="auto" w:fill="FFFFFF"/>
        </w:rPr>
        <w:t xml:space="preserve">, podrá editar archivos tipo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geodatabases</w:t>
      </w:r>
      <w:proofErr w:type="spellEnd"/>
      <w:r w:rsidRPr="00397284">
        <w:rPr>
          <w:shd w:val="clear" w:color="auto" w:fill="FFFFFF"/>
        </w:rPr>
        <w:t xml:space="preserve"> personales.</w:t>
      </w:r>
    </w:p>
    <w:p w14:paraId="65D40A52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Utilizando </w:t>
      </w:r>
      <w:proofErr w:type="spellStart"/>
      <w:r w:rsidRPr="00397284">
        <w:rPr>
          <w:shd w:val="clear" w:color="auto" w:fill="FFFFFF"/>
        </w:rPr>
        <w:t>ArcEditor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ArcInfo</w:t>
      </w:r>
      <w:proofErr w:type="spellEnd"/>
      <w:r w:rsidRPr="00397284">
        <w:rPr>
          <w:shd w:val="clear" w:color="auto" w:fill="FFFFFF"/>
        </w:rPr>
        <w:t xml:space="preserve">, podrá editar adicionalmente </w:t>
      </w:r>
      <w:proofErr w:type="spellStart"/>
      <w:r w:rsidRPr="00397284">
        <w:rPr>
          <w:shd w:val="clear" w:color="auto" w:fill="FFFFFF"/>
        </w:rPr>
        <w:t>geodatabases</w:t>
      </w:r>
      <w:proofErr w:type="spellEnd"/>
      <w:r w:rsidRPr="00397284">
        <w:rPr>
          <w:shd w:val="clear" w:color="auto" w:fill="FFFFFF"/>
        </w:rPr>
        <w:t xml:space="preserve"> empresariales.</w:t>
      </w:r>
    </w:p>
    <w:p w14:paraId="129CCB67" w14:textId="77777777" w:rsidR="00A776DC" w:rsidRPr="00397284" w:rsidRDefault="00A776DC" w:rsidP="00A776DC">
      <w:pPr>
        <w:rPr>
          <w:shd w:val="clear" w:color="auto" w:fill="FFFFFF"/>
        </w:rPr>
      </w:pPr>
    </w:p>
    <w:p w14:paraId="2433D934" w14:textId="77777777" w:rsidR="00A776DC" w:rsidRPr="00397284" w:rsidRDefault="00A776DC" w:rsidP="00A776DC">
      <w:pPr>
        <w:rPr>
          <w:shd w:val="clear" w:color="auto" w:fill="FFFFFF"/>
        </w:rPr>
      </w:pP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provee una gran variedad de herramientas para la creación y modificación de elementos geográficos en distintas capas dentro de una misma sesión. Una sesión puede tener una o más capas de información en un directorio o carpeta o en una </w:t>
      </w:r>
      <w:proofErr w:type="spellStart"/>
      <w:r w:rsidRPr="00397284">
        <w:rPr>
          <w:shd w:val="clear" w:color="auto" w:fill="FFFFFF"/>
        </w:rPr>
        <w:t>geodatabase</w:t>
      </w:r>
      <w:proofErr w:type="spellEnd"/>
      <w:r w:rsidRPr="00397284">
        <w:rPr>
          <w:shd w:val="clear" w:color="auto" w:fill="FFFFFF"/>
        </w:rPr>
        <w:t>.</w:t>
      </w:r>
    </w:p>
    <w:p w14:paraId="74206EDD" w14:textId="77777777" w:rsidR="00A776DC" w:rsidRPr="00397284" w:rsidRDefault="00A776DC" w:rsidP="00A776DC">
      <w:pPr>
        <w:rPr>
          <w:shd w:val="clear" w:color="auto" w:fill="FFFFFF"/>
        </w:rPr>
      </w:pPr>
    </w:p>
    <w:p w14:paraId="1B49FF5C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5D73DEA" wp14:editId="2D6EDAE7">
            <wp:extent cx="5059135" cy="4465320"/>
            <wp:effectExtent l="0" t="0" r="0" b="0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6143" t="21863" r="22355" b="3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52" cy="447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635A2" w14:textId="77777777" w:rsidR="00A776DC" w:rsidRDefault="00A776DC" w:rsidP="00A776DC">
      <w:pPr>
        <w:rPr>
          <w:shd w:val="clear" w:color="auto" w:fill="FFFFFF"/>
        </w:rPr>
      </w:pPr>
    </w:p>
    <w:p w14:paraId="34D426B9" w14:textId="77777777" w:rsidR="00A776DC" w:rsidRPr="00397284" w:rsidRDefault="00A776DC" w:rsidP="00A776DC">
      <w:pPr>
        <w:rPr>
          <w:shd w:val="clear" w:color="auto" w:fill="FFFFFF"/>
        </w:rPr>
      </w:pPr>
    </w:p>
    <w:p w14:paraId="49DE5AC1" w14:textId="74B4E12A" w:rsidR="00A776DC" w:rsidRPr="00A776DC" w:rsidRDefault="00A776DC" w:rsidP="00A776DC">
      <w:pPr>
        <w:pStyle w:val="Heading2"/>
      </w:pPr>
      <w:bookmarkStart w:id="13" w:name="_Toc56495285"/>
      <w:r w:rsidRPr="00A776DC">
        <w:t>1.2. Sesiones de edición</w:t>
      </w:r>
      <w:bookmarkEnd w:id="13"/>
    </w:p>
    <w:p w14:paraId="724C7165" w14:textId="77777777" w:rsidR="00A776DC" w:rsidRPr="00397284" w:rsidRDefault="00A776DC" w:rsidP="00A776DC">
      <w:pPr>
        <w:rPr>
          <w:shd w:val="clear" w:color="auto" w:fill="FFFFFF"/>
        </w:rPr>
      </w:pPr>
    </w:p>
    <w:p w14:paraId="79A71896" w14:textId="6B74E513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Una sesión puede tener una o más capas de información en un directorio o </w:t>
      </w:r>
      <w:proofErr w:type="spellStart"/>
      <w:r w:rsidRPr="00397284">
        <w:rPr>
          <w:shd w:val="clear" w:color="auto" w:fill="FFFFFF"/>
        </w:rPr>
        <w:t>geodatabase</w:t>
      </w:r>
      <w:proofErr w:type="spellEnd"/>
    </w:p>
    <w:p w14:paraId="7FB706C4" w14:textId="77777777" w:rsidR="00A776DC" w:rsidRDefault="00A776DC" w:rsidP="00A776DC">
      <w:pPr>
        <w:pStyle w:val="ListParagraph"/>
        <w:rPr>
          <w:shd w:val="clear" w:color="auto" w:fill="FFFFFF"/>
        </w:rPr>
      </w:pPr>
    </w:p>
    <w:p w14:paraId="1A673E16" w14:textId="2DDD1EB7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>Solo se puede modificar una capa a la vez, aunque se pueden usar múltiples capas como referencia para copiar, pegar, o para usarlas como referencia para dibujar con mayor precisión.</w:t>
      </w:r>
    </w:p>
    <w:p w14:paraId="01FDE664" w14:textId="77777777" w:rsidR="00A776DC" w:rsidRPr="00A776DC" w:rsidRDefault="00A776DC" w:rsidP="00A776DC">
      <w:pPr>
        <w:pStyle w:val="ListParagraph"/>
        <w:rPr>
          <w:shd w:val="clear" w:color="auto" w:fill="FFFFFF"/>
        </w:rPr>
      </w:pPr>
    </w:p>
    <w:p w14:paraId="05C594C2" w14:textId="7C5D00BF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>Es necesario guardar frecuentemente la edición realizada en la sesión para evitar pérdida de datos por errores inesperados en el sistema operativo o en los aplicativos GIS</w:t>
      </w:r>
    </w:p>
    <w:p w14:paraId="2DA5F1CD" w14:textId="77777777" w:rsidR="00A776DC" w:rsidRPr="00A776DC" w:rsidRDefault="00A776DC" w:rsidP="00A776DC">
      <w:pPr>
        <w:pStyle w:val="ListParagraph"/>
        <w:rPr>
          <w:shd w:val="clear" w:color="auto" w:fill="FFFFFF"/>
        </w:rPr>
      </w:pPr>
    </w:p>
    <w:p w14:paraId="07E883E3" w14:textId="77777777" w:rsidR="00A776DC" w:rsidRPr="00397284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lastRenderedPageBreak/>
        <w:t xml:space="preserve">Las sesiones de edición se realizan a través de la barra Editor mediante la función Iniciar Edición (Start </w:t>
      </w:r>
      <w:proofErr w:type="spellStart"/>
      <w:r w:rsidRPr="00397284">
        <w:rPr>
          <w:shd w:val="clear" w:color="auto" w:fill="FFFFFF"/>
        </w:rPr>
        <w:t>Editing</w:t>
      </w:r>
      <w:proofErr w:type="spellEnd"/>
      <w:r w:rsidRPr="00397284">
        <w:rPr>
          <w:shd w:val="clear" w:color="auto" w:fill="FFFFFF"/>
        </w:rPr>
        <w:t xml:space="preserve">), Detener Edición (Stop </w:t>
      </w:r>
      <w:proofErr w:type="spellStart"/>
      <w:r w:rsidRPr="00397284">
        <w:rPr>
          <w:shd w:val="clear" w:color="auto" w:fill="FFFFFF"/>
        </w:rPr>
        <w:t>Editing</w:t>
      </w:r>
      <w:proofErr w:type="spellEnd"/>
      <w:r w:rsidRPr="00397284">
        <w:rPr>
          <w:shd w:val="clear" w:color="auto" w:fill="FFFFFF"/>
        </w:rPr>
        <w:t xml:space="preserve">) y Guardar Edición (Save </w:t>
      </w:r>
      <w:proofErr w:type="spellStart"/>
      <w:r w:rsidRPr="00397284">
        <w:rPr>
          <w:shd w:val="clear" w:color="auto" w:fill="FFFFFF"/>
        </w:rPr>
        <w:t>Edits</w:t>
      </w:r>
      <w:proofErr w:type="spellEnd"/>
      <w:r w:rsidRPr="00397284">
        <w:rPr>
          <w:shd w:val="clear" w:color="auto" w:fill="FFFFFF"/>
        </w:rPr>
        <w:t>).</w:t>
      </w:r>
    </w:p>
    <w:p w14:paraId="06068050" w14:textId="77777777" w:rsidR="00A776DC" w:rsidRPr="00397284" w:rsidRDefault="00A776DC" w:rsidP="00A776DC">
      <w:pPr>
        <w:rPr>
          <w:shd w:val="clear" w:color="auto" w:fill="FFFFFF"/>
        </w:rPr>
      </w:pPr>
    </w:p>
    <w:p w14:paraId="42752CF1" w14:textId="77777777" w:rsidR="00A776DC" w:rsidRPr="00397284" w:rsidRDefault="00A776DC" w:rsidP="00A776DC">
      <w:pPr>
        <w:rPr>
          <w:shd w:val="clear" w:color="auto" w:fill="FFFFFF"/>
        </w:rPr>
      </w:pPr>
    </w:p>
    <w:p w14:paraId="2449F604" w14:textId="0736C3FD" w:rsidR="00A776DC" w:rsidRPr="00397284" w:rsidRDefault="00A776DC" w:rsidP="00A776DC">
      <w:pPr>
        <w:pStyle w:val="Heading1"/>
        <w:rPr>
          <w:b/>
        </w:rPr>
      </w:pPr>
      <w:bookmarkStart w:id="14" w:name="_Toc56495286"/>
      <w:r>
        <w:t xml:space="preserve">2. </w:t>
      </w:r>
      <w:r w:rsidR="00F7485A" w:rsidRPr="00397284">
        <w:t>Digitalización directa</w:t>
      </w:r>
      <w:bookmarkStart w:id="15" w:name="_Hlk2667853"/>
      <w:r w:rsidR="00944C38">
        <w:t xml:space="preserve"> [v]</w:t>
      </w:r>
      <w:bookmarkEnd w:id="14"/>
    </w:p>
    <w:bookmarkEnd w:id="15"/>
    <w:p w14:paraId="446FB079" w14:textId="0F2CF569" w:rsidR="00A776DC" w:rsidRPr="00944C38" w:rsidRDefault="00944C38" w:rsidP="00A776DC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3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https://youtu.be/k7m2GYPYZxI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2E45F2FA" w14:textId="40CF79DE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4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https://youtu.be/OhFhxe5MBHI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1A40FCE1" w14:textId="23A5E096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5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https://youtu.be/Bgy5G4VY2AQ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09C2AB29" w14:textId="4182C5F1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6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https://youtu.be/cpKfiAyG8BI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27CE9423" w14:textId="115AF932" w:rsid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7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https://youtu.be/0lLF-VLwfNs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40D2AF72" w14:textId="21552112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8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https://youtu.be/A1NFSRzZXkk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1A3DBBFE" w14:textId="77777777" w:rsidR="00944C38" w:rsidRPr="00397284" w:rsidRDefault="00944C38" w:rsidP="00A776DC">
      <w:pPr>
        <w:rPr>
          <w:shd w:val="clear" w:color="auto" w:fill="FFFFFF"/>
        </w:rPr>
      </w:pPr>
    </w:p>
    <w:p w14:paraId="0BD1F491" w14:textId="70364482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El siguiente procedimiento es la explicación general para el desarrollo del taller, por lo tanto, se requiere que los participantes del curso </w:t>
      </w:r>
      <w:r w:rsidR="00CD2473">
        <w:rPr>
          <w:shd w:val="clear" w:color="auto" w:fill="FFFFFF"/>
        </w:rPr>
        <w:t>realicen</w:t>
      </w:r>
      <w:r>
        <w:rPr>
          <w:shd w:val="clear" w:color="auto" w:fill="FFFFFF"/>
        </w:rPr>
        <w:t xml:space="preserve"> las siguientes actividades</w:t>
      </w:r>
      <w:r w:rsidRPr="00397284">
        <w:rPr>
          <w:shd w:val="clear" w:color="auto" w:fill="FFFFFF"/>
        </w:rPr>
        <w:t>.</w:t>
      </w:r>
    </w:p>
    <w:p w14:paraId="10A013A7" w14:textId="77777777" w:rsidR="00A776DC" w:rsidRPr="00397284" w:rsidRDefault="00A776DC" w:rsidP="00A776DC">
      <w:pPr>
        <w:rPr>
          <w:shd w:val="clear" w:color="auto" w:fill="FFFFFF"/>
        </w:rPr>
      </w:pPr>
    </w:p>
    <w:p w14:paraId="681EB140" w14:textId="5A43A402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1. Crear un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llamado manzanas usando </w:t>
      </w:r>
      <w:proofErr w:type="spellStart"/>
      <w:r w:rsidRPr="00397284">
        <w:rPr>
          <w:shd w:val="clear" w:color="auto" w:fill="FFFFFF"/>
        </w:rPr>
        <w:t>ArcCatalog</w:t>
      </w:r>
      <w:proofErr w:type="spellEnd"/>
      <w:r w:rsidRPr="00397284">
        <w:rPr>
          <w:shd w:val="clear" w:color="auto" w:fill="FFFFFF"/>
        </w:rPr>
        <w:t>, no asignar sistema de coordenadas.</w:t>
      </w:r>
    </w:p>
    <w:p w14:paraId="6FF7C162" w14:textId="77777777" w:rsidR="00A776DC" w:rsidRPr="00397284" w:rsidRDefault="00A776DC" w:rsidP="00A776DC">
      <w:pPr>
        <w:rPr>
          <w:shd w:val="clear" w:color="auto" w:fill="FFFFFF"/>
        </w:rPr>
      </w:pPr>
    </w:p>
    <w:p w14:paraId="7C82DE4E" w14:textId="0649CF88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2. Crear un mapa nuevo en ArcMap</w:t>
      </w:r>
      <w:r w:rsidR="00CD2473">
        <w:rPr>
          <w:shd w:val="clear" w:color="auto" w:fill="FFFFFF"/>
        </w:rPr>
        <w:t>.</w:t>
      </w:r>
    </w:p>
    <w:p w14:paraId="640ECF42" w14:textId="77777777" w:rsidR="00A776DC" w:rsidRPr="00397284" w:rsidRDefault="00A776DC" w:rsidP="00A776DC">
      <w:pPr>
        <w:rPr>
          <w:shd w:val="clear" w:color="auto" w:fill="FFFFFF"/>
        </w:rPr>
      </w:pPr>
    </w:p>
    <w:p w14:paraId="4397526B" w14:textId="43429633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3. Cargar la imagen suministrada y activ</w:t>
      </w:r>
      <w:r w:rsidR="00CD2473">
        <w:rPr>
          <w:shd w:val="clear" w:color="auto" w:fill="FFFFFF"/>
        </w:rPr>
        <w:t>ar</w:t>
      </w:r>
      <w:r w:rsidRPr="00397284">
        <w:rPr>
          <w:shd w:val="clear" w:color="auto" w:fill="FFFFFF"/>
        </w:rPr>
        <w:t xml:space="preserve"> desde </w:t>
      </w:r>
      <w:proofErr w:type="spellStart"/>
      <w:r>
        <w:rPr>
          <w:shd w:val="clear" w:color="auto" w:fill="FFFFFF"/>
        </w:rPr>
        <w:t>A</w:t>
      </w:r>
      <w:r w:rsidRPr="00397284">
        <w:rPr>
          <w:shd w:val="clear" w:color="auto" w:fill="FFFFFF"/>
        </w:rPr>
        <w:t>rcBruTitle</w:t>
      </w:r>
      <w:proofErr w:type="spellEnd"/>
      <w:r w:rsidR="00CD2473">
        <w:rPr>
          <w:shd w:val="clear" w:color="auto" w:fill="FFFFFF"/>
        </w:rPr>
        <w:t>,</w:t>
      </w:r>
      <w:r w:rsidRPr="00397284">
        <w:rPr>
          <w:shd w:val="clear" w:color="auto" w:fill="FFFFFF"/>
        </w:rPr>
        <w:t xml:space="preserve"> la Imagen </w:t>
      </w:r>
      <w:r>
        <w:rPr>
          <w:shd w:val="clear" w:color="auto" w:fill="FFFFFF"/>
        </w:rPr>
        <w:t>de</w:t>
      </w:r>
      <w:r w:rsidRPr="0039728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vías </w:t>
      </w:r>
      <w:r w:rsidRPr="00397284">
        <w:rPr>
          <w:shd w:val="clear" w:color="auto" w:fill="FFFFFF"/>
        </w:rPr>
        <w:t>Bing de Bogotá</w:t>
      </w:r>
    </w:p>
    <w:p w14:paraId="71B8564C" w14:textId="77777777" w:rsidR="00A776DC" w:rsidRPr="00397284" w:rsidRDefault="00A776DC" w:rsidP="00A776DC">
      <w:pPr>
        <w:rPr>
          <w:shd w:val="clear" w:color="auto" w:fill="FFFFFF"/>
        </w:rPr>
      </w:pPr>
    </w:p>
    <w:p w14:paraId="1F41A4EB" w14:textId="402E24BC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4. </w:t>
      </w:r>
      <w:r w:rsidR="00CD2473">
        <w:rPr>
          <w:shd w:val="clear" w:color="auto" w:fill="FFFFFF"/>
        </w:rPr>
        <w:t>Editando la capa de manzanas, c</w:t>
      </w:r>
      <w:r w:rsidRPr="00397284">
        <w:rPr>
          <w:shd w:val="clear" w:color="auto" w:fill="FFFFFF"/>
        </w:rPr>
        <w:t>rear un polígono en la manzana del centro comercial Gran Estación (</w:t>
      </w:r>
      <w:proofErr w:type="spellStart"/>
      <w:r w:rsidRPr="00397284">
        <w:rPr>
          <w:shd w:val="clear" w:color="auto" w:fill="FFFFFF"/>
        </w:rPr>
        <w:t>Create</w:t>
      </w:r>
      <w:proofErr w:type="spellEnd"/>
      <w:r w:rsidRPr="00397284">
        <w:rPr>
          <w:shd w:val="clear" w:color="auto" w:fill="FFFFFF"/>
        </w:rPr>
        <w:t xml:space="preserve"> new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 xml:space="preserve">).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desde Crear entidades, seleccionar en herramientas de construcción la </w:t>
      </w:r>
      <w:proofErr w:type="gramStart"/>
      <w:r w:rsidR="00CD6635" w:rsidRPr="00397284">
        <w:rPr>
          <w:shd w:val="clear" w:color="auto" w:fill="FFFFFF"/>
        </w:rPr>
        <w:t>opción polígon</w:t>
      </w:r>
      <w:r w:rsidR="00CD6635">
        <w:rPr>
          <w:shd w:val="clear" w:color="auto" w:fill="FFFFFF"/>
        </w:rPr>
        <w:t>o</w:t>
      </w:r>
      <w:proofErr w:type="gramEnd"/>
      <w:r w:rsidRPr="00397284">
        <w:rPr>
          <w:shd w:val="clear" w:color="auto" w:fill="FFFFFF"/>
        </w:rPr>
        <w:t>.</w:t>
      </w:r>
    </w:p>
    <w:p w14:paraId="1E89581A" w14:textId="77777777" w:rsidR="00A776DC" w:rsidRPr="00397284" w:rsidRDefault="00A776DC" w:rsidP="00A776DC">
      <w:pPr>
        <w:rPr>
          <w:shd w:val="clear" w:color="auto" w:fill="FFFFFF"/>
        </w:rPr>
      </w:pPr>
    </w:p>
    <w:p w14:paraId="3460A13D" w14:textId="0B7CE314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5. Utilizando la herramienta de arco</w:t>
      </w:r>
      <w:r w:rsidR="00CD2473">
        <w:rPr>
          <w:shd w:val="clear" w:color="auto" w:fill="FFFFFF"/>
        </w:rPr>
        <w:t>,</w:t>
      </w:r>
      <w:r w:rsidRPr="00397284">
        <w:rPr>
          <w:shd w:val="clear" w:color="auto" w:fill="FFFFFF"/>
        </w:rPr>
        <w:t xml:space="preserve"> redondear las esquinas (Sketch </w:t>
      </w:r>
      <w:proofErr w:type="spellStart"/>
      <w:r w:rsidRPr="00397284">
        <w:rPr>
          <w:shd w:val="clear" w:color="auto" w:fill="FFFFFF"/>
        </w:rPr>
        <w:t>tool</w:t>
      </w:r>
      <w:proofErr w:type="spellEnd"/>
      <w:r w:rsidRPr="00397284">
        <w:rPr>
          <w:shd w:val="clear" w:color="auto" w:fill="FFFFFF"/>
        </w:rPr>
        <w:t xml:space="preserve"> – Arc - </w:t>
      </w:r>
      <w:proofErr w:type="spellStart"/>
      <w:r w:rsidRPr="00397284">
        <w:rPr>
          <w:shd w:val="clear" w:color="auto" w:fill="FFFFFF"/>
        </w:rPr>
        <w:t>Reshape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 xml:space="preserve">). Crear arcos usando inicio-centro-fin, o usando inicio-fin-centro.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utilizar en la barra emergente de edición de entidades la opción Segmento de Arco de Extremo dando clic en el nodo inicial, final y curvatura. </w:t>
      </w:r>
    </w:p>
    <w:p w14:paraId="7A168124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4C653611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shd w:val="clear" w:color="auto" w:fill="FFFFFF"/>
        </w:rPr>
        <w:t xml:space="preserve">Imagen de </w:t>
      </w:r>
      <w:r>
        <w:rPr>
          <w:shd w:val="clear" w:color="auto" w:fill="FFFFFF"/>
        </w:rPr>
        <w:t>G</w:t>
      </w:r>
      <w:r w:rsidRPr="00397284">
        <w:rPr>
          <w:shd w:val="clear" w:color="auto" w:fill="FFFFFF"/>
        </w:rPr>
        <w:t xml:space="preserve">oogle </w:t>
      </w:r>
      <w:proofErr w:type="spellStart"/>
      <w:r>
        <w:rPr>
          <w:shd w:val="clear" w:color="auto" w:fill="FFFFFF"/>
        </w:rPr>
        <w:t>M</w:t>
      </w:r>
      <w:r w:rsidRPr="00397284">
        <w:rPr>
          <w:shd w:val="clear" w:color="auto" w:fill="FFFFFF"/>
        </w:rPr>
        <w:t>aps</w:t>
      </w:r>
      <w:proofErr w:type="spellEnd"/>
    </w:p>
    <w:p w14:paraId="61D80AE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10D09FCB" wp14:editId="2E8EFA5A">
            <wp:extent cx="5691261" cy="3461657"/>
            <wp:effectExtent l="0" t="0" r="0" b="0"/>
            <wp:docPr id="2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27" cy="346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</w:p>
    <w:p w14:paraId="3827533A" w14:textId="6E92E7E0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4D6723D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57B0B5F4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shd w:val="clear" w:color="auto" w:fill="FFFFFF"/>
        </w:rPr>
        <w:t>Mapa de Bing</w:t>
      </w:r>
    </w:p>
    <w:p w14:paraId="31414256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lang w:val="en-US" w:eastAsia="en-US"/>
        </w:rPr>
        <w:drawing>
          <wp:inline distT="0" distB="0" distL="0" distR="0" wp14:anchorId="3E270CBD" wp14:editId="7B20716B">
            <wp:extent cx="5718447" cy="312321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60" cy="31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7EA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58C2A819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3EB7BAD9" w14:textId="03D8C9B1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6. Mover y rotar el polígono creado. Retornar a su posición con el mismo procedimiento</w:t>
      </w:r>
    </w:p>
    <w:p w14:paraId="2EBE485E" w14:textId="77777777" w:rsidR="00A776DC" w:rsidRPr="00397284" w:rsidRDefault="00A776DC" w:rsidP="00A776DC">
      <w:pPr>
        <w:rPr>
          <w:shd w:val="clear" w:color="auto" w:fill="FFFFFF"/>
        </w:rPr>
      </w:pPr>
    </w:p>
    <w:p w14:paraId="2987E2A9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26AC1002" wp14:editId="31EED333">
            <wp:extent cx="1810987" cy="1190368"/>
            <wp:effectExtent l="0" t="0" r="0" b="0"/>
            <wp:docPr id="2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5819" t="26348" r="13500" b="29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831" cy="119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F4057" w14:textId="77777777" w:rsidR="00A776DC" w:rsidRPr="00397284" w:rsidRDefault="00A776DC" w:rsidP="00A776DC">
      <w:pPr>
        <w:rPr>
          <w:shd w:val="clear" w:color="auto" w:fill="FFFFFF"/>
        </w:rPr>
      </w:pPr>
    </w:p>
    <w:p w14:paraId="2D24265E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7. Crear nuevo polígono de manzana al occidente del centro comercial, redondear esquina y editar nodos. Visualizar tabla de coordenadas de nodos. Eliminar y adicionar nuevos nodos desde la tabla y de forma manual.</w:t>
      </w:r>
    </w:p>
    <w:p w14:paraId="5EE0B90A" w14:textId="77777777" w:rsidR="00A776DC" w:rsidRPr="00397284" w:rsidRDefault="00A776DC" w:rsidP="00A776DC">
      <w:pPr>
        <w:rPr>
          <w:shd w:val="clear" w:color="auto" w:fill="FFFFFF"/>
        </w:rPr>
      </w:pPr>
    </w:p>
    <w:p w14:paraId="6E27AD1D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2292764" wp14:editId="6FD8F553">
            <wp:extent cx="1941616" cy="1660389"/>
            <wp:effectExtent l="0" t="0" r="0" b="0"/>
            <wp:docPr id="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7084" t="13043" r="10677" b="15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41" cy="166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934BD" w14:textId="77777777" w:rsidR="00A776DC" w:rsidRPr="00397284" w:rsidRDefault="00A776DC" w:rsidP="00A776DC">
      <w:pPr>
        <w:jc w:val="left"/>
        <w:rPr>
          <w:shd w:val="clear" w:color="auto" w:fill="FFFFFF"/>
        </w:rPr>
      </w:pPr>
    </w:p>
    <w:p w14:paraId="5ED8EC3B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8. Agregar un nuevo atributo a la tabla, atributo de Nombre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de 30 caracteres y escribir los datos de la manzana.</w:t>
      </w:r>
    </w:p>
    <w:p w14:paraId="42EB8EC5" w14:textId="77777777" w:rsidR="00A776DC" w:rsidRPr="00397284" w:rsidRDefault="00A776DC" w:rsidP="00A776DC">
      <w:pPr>
        <w:rPr>
          <w:shd w:val="clear" w:color="auto" w:fill="FFFFFF"/>
        </w:rPr>
      </w:pPr>
    </w:p>
    <w:p w14:paraId="61D0E54B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714874B9" wp14:editId="03B2DBEA">
            <wp:extent cx="2772800" cy="1537855"/>
            <wp:effectExtent l="0" t="0" r="0" b="0"/>
            <wp:docPr id="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509" t="29685" r="30635" b="10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692" cy="153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7FAB5979" wp14:editId="6B94835F">
            <wp:extent cx="2848841" cy="1558303"/>
            <wp:effectExtent l="0" t="0" r="0" b="0"/>
            <wp:docPr id="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6351" t="8401" r="2812" b="3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576" cy="155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96443" w14:textId="77777777" w:rsidR="00A776DC" w:rsidRPr="00397284" w:rsidRDefault="00A776DC" w:rsidP="00A776DC">
      <w:pPr>
        <w:rPr>
          <w:shd w:val="clear" w:color="auto" w:fill="FFFFFF"/>
        </w:rPr>
      </w:pPr>
    </w:p>
    <w:p w14:paraId="6B881509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9. Crear el polígono general de la manzana de Avianca, recortar esquina biselada y luego dividir el polígono en dos partes para obtener el predio de Avianca.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9.3 activar el </w:t>
      </w:r>
      <w:proofErr w:type="spellStart"/>
      <w:r w:rsidRPr="00397284">
        <w:rPr>
          <w:shd w:val="clear" w:color="auto" w:fill="FFFFFF"/>
        </w:rPr>
        <w:t>Snapping</w:t>
      </w:r>
      <w:proofErr w:type="spellEnd"/>
      <w:r w:rsidRPr="00397284">
        <w:rPr>
          <w:shd w:val="clear" w:color="auto" w:fill="FFFFFF"/>
        </w:rPr>
        <w:t xml:space="preserve"> o encajado.</w:t>
      </w:r>
    </w:p>
    <w:p w14:paraId="5E9BEB09" w14:textId="77777777" w:rsidR="00A776DC" w:rsidRPr="00397284" w:rsidRDefault="00A776DC" w:rsidP="00A776DC">
      <w:pPr>
        <w:rPr>
          <w:shd w:val="clear" w:color="auto" w:fill="FFFFFF"/>
        </w:rPr>
      </w:pPr>
    </w:p>
    <w:p w14:paraId="1E94A059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B80BCA3" wp14:editId="54D18D0F">
            <wp:extent cx="3854737" cy="1733798"/>
            <wp:effectExtent l="0" t="0" r="0" b="0"/>
            <wp:docPr id="3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8998" r="14002" b="29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30" cy="173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83546" w14:textId="77777777" w:rsidR="00A776DC" w:rsidRPr="00397284" w:rsidRDefault="00A776DC" w:rsidP="00A776DC">
      <w:pPr>
        <w:rPr>
          <w:shd w:val="clear" w:color="auto" w:fill="FFFFFF"/>
        </w:rPr>
      </w:pPr>
    </w:p>
    <w:p w14:paraId="6F80881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Para recortar el bisel de la esquina norte, Trace Tool, </w:t>
      </w:r>
      <w:proofErr w:type="spellStart"/>
      <w:r w:rsidRPr="00397284">
        <w:rPr>
          <w:shd w:val="clear" w:color="auto" w:fill="FFFFFF"/>
        </w:rPr>
        <w:t>Reshaped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>, clic en lado izquierdo, pasar cursor sobre la línea alrededor por abajo, clic en esquina derecha, clic en punto inicial y doble clic en punto inicial.</w:t>
      </w:r>
    </w:p>
    <w:p w14:paraId="30F17CAD" w14:textId="77777777" w:rsidR="00A776DC" w:rsidRPr="00397284" w:rsidRDefault="00A776DC" w:rsidP="00A776DC">
      <w:pPr>
        <w:rPr>
          <w:shd w:val="clear" w:color="auto" w:fill="FFFFFF"/>
        </w:rPr>
      </w:pPr>
    </w:p>
    <w:p w14:paraId="3B48B3D1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Para dividir el polígono en dos, Sketch </w:t>
      </w:r>
      <w:proofErr w:type="spellStart"/>
      <w:r w:rsidRPr="00397284">
        <w:rPr>
          <w:shd w:val="clear" w:color="auto" w:fill="FFFFFF"/>
        </w:rPr>
        <w:t>tool</w:t>
      </w:r>
      <w:proofErr w:type="spellEnd"/>
      <w:r w:rsidRPr="00397284">
        <w:rPr>
          <w:shd w:val="clear" w:color="auto" w:fill="FFFFFF"/>
        </w:rPr>
        <w:t xml:space="preserve">, </w:t>
      </w:r>
      <w:proofErr w:type="spellStart"/>
      <w:r w:rsidRPr="00397284">
        <w:rPr>
          <w:shd w:val="clear" w:color="auto" w:fill="FFFFFF"/>
        </w:rPr>
        <w:t>Cut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Polygon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features</w:t>
      </w:r>
      <w:proofErr w:type="spellEnd"/>
      <w:r w:rsidRPr="00397284">
        <w:rPr>
          <w:shd w:val="clear" w:color="auto" w:fill="FFFFFF"/>
        </w:rPr>
        <w:t xml:space="preserve">, clic en lado inferior, clic en vértice central y doble clic en lado derecho.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utilizar la Herramienta Cortar Polígonos de la barra Editor.</w:t>
      </w:r>
    </w:p>
    <w:p w14:paraId="6F2730E4" w14:textId="77777777" w:rsidR="00A776DC" w:rsidRPr="00397284" w:rsidRDefault="00A776DC" w:rsidP="00A776DC">
      <w:pPr>
        <w:rPr>
          <w:shd w:val="clear" w:color="auto" w:fill="FFFFFF"/>
        </w:rPr>
      </w:pPr>
    </w:p>
    <w:p w14:paraId="4D8B7E1C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10. Colocar los atributos de Manzana Avianca y Edificio Avianca. Colocar rótulos con el campo Nombre.</w:t>
      </w:r>
    </w:p>
    <w:p w14:paraId="7B71C592" w14:textId="77777777" w:rsidR="00A776DC" w:rsidRPr="00397284" w:rsidRDefault="00A776DC" w:rsidP="00A776DC">
      <w:pPr>
        <w:rPr>
          <w:shd w:val="clear" w:color="auto" w:fill="FFFFFF"/>
        </w:rPr>
      </w:pPr>
    </w:p>
    <w:p w14:paraId="56B5643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61D5C1C" wp14:editId="2F63419D">
            <wp:extent cx="2047164" cy="1850460"/>
            <wp:effectExtent l="0" t="0" r="0" b="0"/>
            <wp:docPr id="3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3906" t="14025" r="8528" b="15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08" cy="18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2FE62" w14:textId="77777777" w:rsidR="00A776DC" w:rsidRPr="00397284" w:rsidRDefault="00A776DC" w:rsidP="00A776DC">
      <w:pPr>
        <w:rPr>
          <w:shd w:val="clear" w:color="auto" w:fill="FFFFFF"/>
        </w:rPr>
      </w:pPr>
    </w:p>
    <w:p w14:paraId="4475AC00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11. Crear una manzana de 70 por 70 metros mediante un sketch de dirección y distancia</w:t>
      </w:r>
    </w:p>
    <w:p w14:paraId="715450E4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0DD8FAA8" wp14:editId="5814B19B">
            <wp:extent cx="2534145" cy="2151918"/>
            <wp:effectExtent l="0" t="0" r="0" b="0"/>
            <wp:docPr id="3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4673" t="13343" r="2501" b="1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145" cy="215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2CEE7874" wp14:editId="538FB841">
            <wp:extent cx="1661309" cy="918390"/>
            <wp:effectExtent l="0" t="0" r="0" b="0"/>
            <wp:docPr id="3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391" cy="9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03350" w14:textId="77777777" w:rsidR="00A776DC" w:rsidRPr="00397284" w:rsidRDefault="00A776DC" w:rsidP="00A776DC">
      <w:pPr>
        <w:rPr>
          <w:shd w:val="clear" w:color="auto" w:fill="FFFFFF"/>
        </w:rPr>
      </w:pPr>
    </w:p>
    <w:p w14:paraId="64AD60E6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12. Dibujar la manzana de Colsanitas y mediante un buffer o Zona de Influencia de 14,5 metros, trazar el tramo de vía a su alrededor. </w:t>
      </w:r>
    </w:p>
    <w:p w14:paraId="6A6B336A" w14:textId="7B0CC44E" w:rsidR="00A776DC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B9C85B5" wp14:editId="4EC24067">
            <wp:extent cx="3559384" cy="1822862"/>
            <wp:effectExtent l="0" t="0" r="0" b="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823" t="9148" r="21475" b="27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08" cy="18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3D242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2DA05DDF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13. Mover el área interna, duplicarla y mediante un Clip o Recortar, cree andenes de 2 metros al interior</w:t>
      </w:r>
    </w:p>
    <w:p w14:paraId="7C3E1138" w14:textId="77777777" w:rsidR="00A776DC" w:rsidRPr="00397284" w:rsidRDefault="00A776DC" w:rsidP="00A776DC">
      <w:pPr>
        <w:rPr>
          <w:shd w:val="clear" w:color="auto" w:fill="FFFFFF"/>
        </w:rPr>
      </w:pPr>
    </w:p>
    <w:p w14:paraId="7427900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D2D8C7B" wp14:editId="27731517">
            <wp:extent cx="3534770" cy="1619486"/>
            <wp:effectExtent l="0" t="0" r="0" b="0"/>
            <wp:docPr id="3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917" t="8848" r="9506" b="25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70" cy="16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  <w:r w:rsidRPr="00397284">
        <w:rPr>
          <w:noProof/>
          <w:lang w:val="en-US" w:eastAsia="en-US"/>
        </w:rPr>
        <w:drawing>
          <wp:inline distT="0" distB="0" distL="0" distR="0" wp14:anchorId="04FCD4FF" wp14:editId="7283F29B">
            <wp:extent cx="2380892" cy="1022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937" cy="10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C32" w14:textId="77777777" w:rsidR="00A776DC" w:rsidRPr="00397284" w:rsidRDefault="00A776DC" w:rsidP="00A776DC">
      <w:pPr>
        <w:rPr>
          <w:shd w:val="clear" w:color="auto" w:fill="FFFFFF"/>
        </w:rPr>
      </w:pPr>
    </w:p>
    <w:p w14:paraId="7550C9ED" w14:textId="6BCC6781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14. En la </w:t>
      </w:r>
      <w:r w:rsidR="008D06F1">
        <w:rPr>
          <w:shd w:val="clear" w:color="auto" w:fill="FFFFFF"/>
        </w:rPr>
        <w:t>A</w:t>
      </w:r>
      <w:r w:rsidRPr="00397284">
        <w:rPr>
          <w:shd w:val="clear" w:color="auto" w:fill="FFFFFF"/>
        </w:rPr>
        <w:t xml:space="preserve">venida </w:t>
      </w:r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 xml:space="preserve">ra 68 con </w:t>
      </w:r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 xml:space="preserve">alle 26, cree en 3 fragmentos la oreja inferior de la glorieta y luego realice una unión o Combinación. También realice un </w:t>
      </w:r>
      <w:proofErr w:type="spellStart"/>
      <w:r w:rsidRPr="00397284">
        <w:rPr>
          <w:shd w:val="clear" w:color="auto" w:fill="FFFFFF"/>
        </w:rPr>
        <w:t>Merge</w:t>
      </w:r>
      <w:proofErr w:type="spellEnd"/>
      <w:r w:rsidRPr="00397284">
        <w:rPr>
          <w:shd w:val="clear" w:color="auto" w:fill="FFFFFF"/>
        </w:rPr>
        <w:t xml:space="preserve"> o y observe la diferencia. </w:t>
      </w:r>
    </w:p>
    <w:p w14:paraId="375F790B" w14:textId="77777777" w:rsidR="00A776DC" w:rsidRPr="00397284" w:rsidRDefault="00A776DC" w:rsidP="00A776DC">
      <w:pPr>
        <w:rPr>
          <w:shd w:val="clear" w:color="auto" w:fill="FFFFFF"/>
        </w:rPr>
      </w:pPr>
    </w:p>
    <w:p w14:paraId="64B35CD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4AFF1872" wp14:editId="3759BC3C">
            <wp:extent cx="2878529" cy="160484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1270" t="31595" r="15749" b="1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2" cy="160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8971614" wp14:editId="2736AD4C">
            <wp:extent cx="3021033" cy="159989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0590" t="33753" r="14436" b="18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352" cy="160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E30CC" w14:textId="77777777" w:rsidR="00A776DC" w:rsidRPr="00397284" w:rsidRDefault="00A776DC" w:rsidP="00A776DC">
      <w:pPr>
        <w:rPr>
          <w:shd w:val="clear" w:color="auto" w:fill="FFFFFF"/>
        </w:rPr>
      </w:pPr>
    </w:p>
    <w:p w14:paraId="65A2E9E2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15. Realice un buffer de 40 metros alrededor de la manzana de Gran estación y de la manzana izquierda, muévalas a una zona libre y realice una intersección de estas dos áreas de buffer. Calcule el área de la zona resultante mediante el calculador de geometría y guarde el valor en el campo Nombre de la tabla de atributos. </w:t>
      </w:r>
    </w:p>
    <w:p w14:paraId="35F372E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77A300A4" wp14:editId="435C9115">
            <wp:extent cx="2172897" cy="149035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0894" t="20846" r="17342" b="2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898" cy="149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 </w:t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5136B60F" wp14:editId="3AF338B6">
            <wp:extent cx="4060124" cy="178594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793" t="21589" r="23903" b="2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24" cy="1785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8B9554" w14:textId="77777777" w:rsidR="00A776DC" w:rsidRPr="00397284" w:rsidRDefault="00A776DC" w:rsidP="00A776DC">
      <w:pPr>
        <w:rPr>
          <w:shd w:val="clear" w:color="auto" w:fill="FFFFFF"/>
        </w:rPr>
      </w:pPr>
    </w:p>
    <w:p w14:paraId="20ECA510" w14:textId="2222A1A7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16. Usando </w:t>
      </w:r>
      <w:proofErr w:type="spellStart"/>
      <w:r w:rsidRPr="00397284">
        <w:rPr>
          <w:shd w:val="clear" w:color="auto" w:fill="FFFFFF"/>
        </w:rPr>
        <w:t>ArcCatalog</w:t>
      </w:r>
      <w:proofErr w:type="spellEnd"/>
      <w:r w:rsidRPr="00397284">
        <w:rPr>
          <w:shd w:val="clear" w:color="auto" w:fill="FFFFFF"/>
        </w:rPr>
        <w:t xml:space="preserve">, cree una nueva cobertura con geometría de líneas llamada BOSQUEJO y digitalice como líneas la zona comprendida entre las carreras 68A, </w:t>
      </w:r>
      <w:proofErr w:type="spellStart"/>
      <w:r w:rsidRPr="00397284">
        <w:rPr>
          <w:shd w:val="clear" w:color="auto" w:fill="FFFFFF"/>
        </w:rPr>
        <w:t>Av</w:t>
      </w:r>
      <w:proofErr w:type="spellEnd"/>
      <w:r w:rsidRPr="00397284">
        <w:rPr>
          <w:shd w:val="clear" w:color="auto" w:fill="FFFFFF"/>
        </w:rPr>
        <w:t xml:space="preserve"> 68, Calle 26 y Calle 53. Utilice la función paralela, perpendicular y </w:t>
      </w:r>
      <w:proofErr w:type="spellStart"/>
      <w:r w:rsidRPr="00397284">
        <w:rPr>
          <w:shd w:val="clear" w:color="auto" w:fill="FFFFFF"/>
        </w:rPr>
        <w:t>snapping</w:t>
      </w:r>
      <w:proofErr w:type="spellEnd"/>
      <w:r w:rsidRPr="00397284">
        <w:rPr>
          <w:shd w:val="clear" w:color="auto" w:fill="FFFFFF"/>
        </w:rPr>
        <w:t xml:space="preserve"> o encajado para que las poli líneas queden cerradas.</w:t>
      </w:r>
    </w:p>
    <w:p w14:paraId="0C9631AF" w14:textId="77777777" w:rsidR="00A776DC" w:rsidRPr="00397284" w:rsidRDefault="00A776DC" w:rsidP="00A776DC">
      <w:pPr>
        <w:rPr>
          <w:shd w:val="clear" w:color="auto" w:fill="FFFFFF"/>
        </w:rPr>
      </w:pPr>
    </w:p>
    <w:p w14:paraId="31851FB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1FD3811A" wp14:editId="100C73E7">
            <wp:extent cx="2077048" cy="24828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333" cy="248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8C713E6" wp14:editId="18533420">
            <wp:extent cx="2912286" cy="244343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3157" t="16487" r="3185" b="9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244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EA591" w14:textId="77777777" w:rsidR="00A776DC" w:rsidRPr="00397284" w:rsidRDefault="00A776DC" w:rsidP="00A776DC">
      <w:pPr>
        <w:rPr>
          <w:shd w:val="clear" w:color="auto" w:fill="FFFFFF"/>
        </w:rPr>
      </w:pPr>
    </w:p>
    <w:p w14:paraId="41C28FB5" w14:textId="19CE3B73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17. Intente copiar y pegar las poli líneas en la capa de MANZANAS, observará que no es permitido debido a que sus geometrías son diferentes (polígono, línea). </w:t>
      </w:r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 xml:space="preserve">onvertir las manzanas digitalizadas como líneas en polígonos </w:t>
      </w:r>
      <w:r w:rsidR="008D06F1">
        <w:rPr>
          <w:shd w:val="clear" w:color="auto" w:fill="FFFFFF"/>
        </w:rPr>
        <w:t xml:space="preserve">utilizando </w:t>
      </w:r>
      <w:r w:rsidRPr="00397284">
        <w:rPr>
          <w:shd w:val="clear" w:color="auto" w:fill="FFFFFF"/>
        </w:rPr>
        <w:t xml:space="preserve">el </w:t>
      </w:r>
      <w:proofErr w:type="spellStart"/>
      <w:r>
        <w:rPr>
          <w:shd w:val="clear" w:color="auto" w:fill="FFFFFF"/>
        </w:rPr>
        <w:t>ArcT</w:t>
      </w:r>
      <w:r w:rsidRPr="00397284">
        <w:rPr>
          <w:shd w:val="clear" w:color="auto" w:fill="FFFFFF"/>
        </w:rPr>
        <w:t>ool</w:t>
      </w:r>
      <w:r>
        <w:rPr>
          <w:shd w:val="clear" w:color="auto" w:fill="FFFFFF"/>
        </w:rPr>
        <w:t>B</w:t>
      </w:r>
      <w:r w:rsidRPr="00397284">
        <w:rPr>
          <w:shd w:val="clear" w:color="auto" w:fill="FFFFFF"/>
        </w:rPr>
        <w:t>ox</w:t>
      </w:r>
      <w:proofErr w:type="spellEnd"/>
      <w:r w:rsidR="008D06F1">
        <w:rPr>
          <w:shd w:val="clear" w:color="auto" w:fill="FFFFFF"/>
        </w:rPr>
        <w:t xml:space="preserve"> </w:t>
      </w:r>
      <w:r w:rsidRPr="00397284">
        <w:rPr>
          <w:shd w:val="clear" w:color="auto" w:fill="FFFFFF"/>
        </w:rPr>
        <w:t>– Herramientas de Administración de Datos – Entidades – De Entidad a Polígono.</w:t>
      </w:r>
    </w:p>
    <w:p w14:paraId="600FD909" w14:textId="77777777" w:rsidR="00A776DC" w:rsidRPr="00397284" w:rsidRDefault="00A776DC" w:rsidP="00A776DC">
      <w:pPr>
        <w:rPr>
          <w:shd w:val="clear" w:color="auto" w:fill="FFFFFF"/>
        </w:rPr>
      </w:pPr>
    </w:p>
    <w:p w14:paraId="5B0616A5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4B0373BC" wp14:editId="5E7BD168">
            <wp:extent cx="4758941" cy="24479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12144" b="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291" cy="245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F92C2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6BCDD5A5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F1D6204" wp14:editId="35460820">
            <wp:extent cx="2639404" cy="1828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5350" t="26810" r="4593" b="16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56" cy="183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A0B7C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14E7674C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18. Cree en la capa de BOSQUEJO un nuevo atributo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denominado </w:t>
      </w:r>
      <w:proofErr w:type="spellStart"/>
      <w:r w:rsidRPr="00397284">
        <w:rPr>
          <w:shd w:val="clear" w:color="auto" w:fill="FFFFFF"/>
        </w:rPr>
        <w:t>largo_pol</w:t>
      </w:r>
      <w:proofErr w:type="spellEnd"/>
      <w:r w:rsidRPr="00397284">
        <w:rPr>
          <w:shd w:val="clear" w:color="auto" w:fill="FFFFFF"/>
        </w:rPr>
        <w:t xml:space="preserve"> y calcule para todas las entidades su longitud mediante el calculador de geometría</w:t>
      </w:r>
    </w:p>
    <w:p w14:paraId="0C727A85" w14:textId="0012CE38" w:rsidR="00A776DC" w:rsidRPr="00397284" w:rsidRDefault="00A776DC" w:rsidP="000423C9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5AB270D7" wp14:editId="0A9FD14F">
            <wp:extent cx="2946847" cy="19177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12360" r="26308" b="10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847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02D7813" wp14:editId="5B644977">
            <wp:extent cx="3119755" cy="1981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805" t="37400" r="48927" b="1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D304BA" w14:textId="77777777" w:rsidR="00A776DC" w:rsidRPr="00397284" w:rsidRDefault="00A776DC" w:rsidP="00A776DC">
      <w:pPr>
        <w:rPr>
          <w:shd w:val="clear" w:color="auto" w:fill="FFFFFF"/>
        </w:rPr>
      </w:pPr>
    </w:p>
    <w:p w14:paraId="20692731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Intente obtener una estadística para este campo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con la longitud de las polilíneas, observará que por ser de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la función </w:t>
      </w:r>
      <w:proofErr w:type="spellStart"/>
      <w:r w:rsidRPr="00397284">
        <w:rPr>
          <w:shd w:val="clear" w:color="auto" w:fill="FFFFFF"/>
        </w:rPr>
        <w:t>Statistics</w:t>
      </w:r>
      <w:proofErr w:type="spellEnd"/>
      <w:r w:rsidRPr="00397284">
        <w:rPr>
          <w:shd w:val="clear" w:color="auto" w:fill="FFFFFF"/>
        </w:rPr>
        <w:t xml:space="preserve"> o Estadísticas se encuentra deshabilitada.</w:t>
      </w:r>
    </w:p>
    <w:p w14:paraId="7D11518C" w14:textId="77777777" w:rsidR="00A776DC" w:rsidRPr="00397284" w:rsidRDefault="00A776DC" w:rsidP="00A776DC">
      <w:pPr>
        <w:rPr>
          <w:shd w:val="clear" w:color="auto" w:fill="FFFFFF"/>
        </w:rPr>
      </w:pPr>
    </w:p>
    <w:p w14:paraId="1C72646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19. Cree un campo de atributo nuevo con el nombre largo_pol1 de tipo numérico doble y mediante el fiel </w:t>
      </w:r>
      <w:proofErr w:type="spellStart"/>
      <w:r w:rsidRPr="00397284">
        <w:rPr>
          <w:shd w:val="clear" w:color="auto" w:fill="FFFFFF"/>
        </w:rPr>
        <w:t>calculator</w:t>
      </w:r>
      <w:proofErr w:type="spellEnd"/>
      <w:r w:rsidRPr="00397284">
        <w:rPr>
          <w:shd w:val="clear" w:color="auto" w:fill="FFFFFF"/>
        </w:rPr>
        <w:t xml:space="preserve"> o </w:t>
      </w:r>
      <w:proofErr w:type="spellStart"/>
      <w:r w:rsidRPr="00397284">
        <w:rPr>
          <w:shd w:val="clear" w:color="auto" w:fill="FFFFFF"/>
        </w:rPr>
        <w:t>Claculador</w:t>
      </w:r>
      <w:proofErr w:type="spellEnd"/>
      <w:r w:rsidRPr="00397284">
        <w:rPr>
          <w:shd w:val="clear" w:color="auto" w:fill="FFFFFF"/>
        </w:rPr>
        <w:t xml:space="preserve"> de Campo, asigne el valor de longitud calculado previamente. Genere una estadística a partir del nuevo campo.</w:t>
      </w:r>
    </w:p>
    <w:p w14:paraId="6B8225F8" w14:textId="77777777" w:rsidR="00A776DC" w:rsidRPr="00397284" w:rsidRDefault="00A776DC" w:rsidP="00A776DC">
      <w:pPr>
        <w:rPr>
          <w:shd w:val="clear" w:color="auto" w:fill="FFFFFF"/>
        </w:rPr>
      </w:pPr>
    </w:p>
    <w:p w14:paraId="7AF78C8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31634EE5" wp14:editId="49D679E9">
            <wp:extent cx="4229100" cy="264318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12" cy="265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A5BFB" w14:textId="77777777" w:rsidR="00CD30A6" w:rsidRDefault="00CD30A6" w:rsidP="00CD30A6"/>
    <w:p w14:paraId="7A94C314" w14:textId="77777777" w:rsidR="00E871A2" w:rsidRDefault="00E871A2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3AC3251" w14:textId="65A5DA67" w:rsidR="00E871A2" w:rsidRPr="00397284" w:rsidRDefault="00E871A2" w:rsidP="00E871A2">
      <w:pPr>
        <w:pStyle w:val="Heading1"/>
        <w:rPr>
          <w:b/>
        </w:rPr>
      </w:pPr>
      <w:bookmarkStart w:id="16" w:name="_Toc56495287"/>
      <w:r>
        <w:lastRenderedPageBreak/>
        <w:t>3. Otros procesos de digitalización</w:t>
      </w:r>
      <w:r w:rsidR="00944C38">
        <w:t xml:space="preserve"> [v]</w:t>
      </w:r>
      <w:bookmarkEnd w:id="16"/>
    </w:p>
    <w:p w14:paraId="10131F7A" w14:textId="77777777" w:rsidR="00E871A2" w:rsidRPr="00397284" w:rsidRDefault="00E871A2" w:rsidP="00E871A2">
      <w:pPr>
        <w:rPr>
          <w:shd w:val="clear" w:color="auto" w:fill="FFFFFF"/>
        </w:rPr>
      </w:pPr>
    </w:p>
    <w:p w14:paraId="083CD7DA" w14:textId="75A0924C" w:rsidR="00E871A2" w:rsidRDefault="00E871A2" w:rsidP="00E871A2">
      <w:pPr>
        <w:pStyle w:val="Heading2"/>
        <w:rPr>
          <w:shd w:val="clear" w:color="auto" w:fill="FFFFFF"/>
        </w:rPr>
      </w:pPr>
      <w:bookmarkStart w:id="17" w:name="_Toc56495288"/>
      <w:r>
        <w:rPr>
          <w:shd w:val="clear" w:color="auto" w:fill="FFFFFF"/>
        </w:rPr>
        <w:t xml:space="preserve">3.1. </w:t>
      </w:r>
      <w:r w:rsidRPr="00E871A2">
        <w:rPr>
          <w:shd w:val="clear" w:color="auto" w:fill="FFFFFF"/>
        </w:rPr>
        <w:t>Ingeniería inversa para obtención de distancias y rumbos en puntos perimetrales de predios a partir de puntos delta</w:t>
      </w:r>
      <w:r w:rsidR="00944C38">
        <w:rPr>
          <w:shd w:val="clear" w:color="auto" w:fill="FFFFFF"/>
        </w:rPr>
        <w:t xml:space="preserve"> [v]</w:t>
      </w:r>
      <w:bookmarkEnd w:id="17"/>
    </w:p>
    <w:p w14:paraId="1E3B0FA6" w14:textId="6D08B2C2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67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https://youtu.be/v-1y_OH2BCE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0858030F" w14:textId="77777777" w:rsidR="00944C38" w:rsidRPr="00944C38" w:rsidRDefault="00944C38" w:rsidP="00944C38"/>
    <w:p w14:paraId="66D6A1AB" w14:textId="5730FE49" w:rsidR="00E871A2" w:rsidRPr="00E871A2" w:rsidRDefault="00E871A2" w:rsidP="00E871A2">
      <w:pPr>
        <w:ind w:firstLine="284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Deltas</w:t>
      </w:r>
    </w:p>
    <w:p w14:paraId="53051A7A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FID</w:t>
      </w:r>
      <w:r w:rsidRPr="00E871A2">
        <w:rPr>
          <w:shd w:val="clear" w:color="auto" w:fill="FFFFFF"/>
          <w:lang w:val="en-US"/>
        </w:rPr>
        <w:tab/>
        <w:t>Shape *</w:t>
      </w:r>
      <w:r w:rsidRPr="00E871A2">
        <w:rPr>
          <w:shd w:val="clear" w:color="auto" w:fill="FFFFFF"/>
          <w:lang w:val="en-US"/>
        </w:rPr>
        <w:tab/>
      </w:r>
      <w:proofErr w:type="spellStart"/>
      <w:r w:rsidRPr="00E871A2">
        <w:rPr>
          <w:shd w:val="clear" w:color="auto" w:fill="FFFFFF"/>
          <w:lang w:val="en-US"/>
        </w:rPr>
        <w:t>DeltaID</w:t>
      </w:r>
      <w:proofErr w:type="spellEnd"/>
      <w:r w:rsidRPr="00E871A2">
        <w:rPr>
          <w:shd w:val="clear" w:color="auto" w:fill="FFFFFF"/>
          <w:lang w:val="en-US"/>
        </w:rPr>
        <w:tab/>
        <w:t>DCX</w:t>
      </w:r>
      <w:r w:rsidRPr="00E871A2">
        <w:rPr>
          <w:shd w:val="clear" w:color="auto" w:fill="FFFFFF"/>
          <w:lang w:val="en-US"/>
        </w:rPr>
        <w:tab/>
        <w:t>DCY</w:t>
      </w:r>
      <w:r w:rsidRPr="00E871A2">
        <w:rPr>
          <w:shd w:val="clear" w:color="auto" w:fill="FFFFFF"/>
          <w:lang w:val="en-US"/>
        </w:rPr>
        <w:tab/>
      </w:r>
    </w:p>
    <w:p w14:paraId="05D58FBE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0</w:t>
      </w:r>
      <w:r w:rsidRPr="00E871A2">
        <w:rPr>
          <w:shd w:val="clear" w:color="auto" w:fill="FFFFFF"/>
          <w:lang w:val="en-US"/>
        </w:rPr>
        <w:tab/>
        <w:t>Point</w:t>
      </w:r>
      <w:r w:rsidRPr="00E871A2">
        <w:rPr>
          <w:shd w:val="clear" w:color="auto" w:fill="FFFFFF"/>
          <w:lang w:val="en-US"/>
        </w:rPr>
        <w:tab/>
        <w:t>1</w:t>
      </w:r>
      <w:r w:rsidRPr="00E871A2">
        <w:rPr>
          <w:shd w:val="clear" w:color="auto" w:fill="FFFFFF"/>
          <w:lang w:val="en-US"/>
        </w:rPr>
        <w:tab/>
        <w:t>1003716.5802</w:t>
      </w:r>
      <w:r w:rsidRPr="00E871A2">
        <w:rPr>
          <w:shd w:val="clear" w:color="auto" w:fill="FFFFFF"/>
          <w:lang w:val="en-US"/>
        </w:rPr>
        <w:tab/>
        <w:t>1020615.0944</w:t>
      </w:r>
      <w:r w:rsidRPr="00E871A2">
        <w:rPr>
          <w:shd w:val="clear" w:color="auto" w:fill="FFFFFF"/>
          <w:lang w:val="en-US"/>
        </w:rPr>
        <w:tab/>
      </w:r>
    </w:p>
    <w:p w14:paraId="6CF82232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1</w:t>
      </w:r>
      <w:r w:rsidRPr="00E871A2">
        <w:rPr>
          <w:shd w:val="clear" w:color="auto" w:fill="FFFFFF"/>
        </w:rPr>
        <w:tab/>
        <w:t>Point</w:t>
      </w:r>
      <w:r w:rsidRPr="00E871A2">
        <w:rPr>
          <w:shd w:val="clear" w:color="auto" w:fill="FFFFFF"/>
        </w:rPr>
        <w:tab/>
        <w:t>2</w:t>
      </w:r>
      <w:r w:rsidRPr="00E871A2">
        <w:rPr>
          <w:shd w:val="clear" w:color="auto" w:fill="FFFFFF"/>
        </w:rPr>
        <w:tab/>
        <w:t>1003580.93746</w:t>
      </w:r>
      <w:r w:rsidRPr="00E871A2">
        <w:rPr>
          <w:shd w:val="clear" w:color="auto" w:fill="FFFFFF"/>
        </w:rPr>
        <w:tab/>
        <w:t>1020453.71432</w:t>
      </w:r>
      <w:r w:rsidRPr="00E871A2">
        <w:rPr>
          <w:shd w:val="clear" w:color="auto" w:fill="FFFFFF"/>
        </w:rPr>
        <w:tab/>
      </w:r>
    </w:p>
    <w:p w14:paraId="0644BE85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****Verificar valores de coordenadas en esquema, ajustar para todos los decimales.</w:t>
      </w:r>
    </w:p>
    <w:p w14:paraId="164DAC97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3CE2E024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Cálculo de la distancia del delta a cada punto</w:t>
      </w:r>
    </w:p>
    <w:p w14:paraId="66BDA343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Distanciam</w:t>
      </w:r>
      <w:proofErr w:type="spellEnd"/>
      <w:r w:rsidRPr="00E871A2">
        <w:rPr>
          <w:shd w:val="clear" w:color="auto" w:fill="FFFFFF"/>
        </w:rPr>
        <w:t xml:space="preserve">: </w:t>
      </w:r>
      <w:proofErr w:type="gramStart"/>
      <w:r w:rsidRPr="00E871A2">
        <w:rPr>
          <w:shd w:val="clear" w:color="auto" w:fill="FFFFFF"/>
        </w:rPr>
        <w:t>(( [</w:t>
      </w:r>
      <w:proofErr w:type="gramEnd"/>
      <w:r w:rsidRPr="00E871A2">
        <w:rPr>
          <w:shd w:val="clear" w:color="auto" w:fill="FFFFFF"/>
        </w:rPr>
        <w:t>CX] - [DCX</w:t>
      </w:r>
      <w:proofErr w:type="gramStart"/>
      <w:r w:rsidRPr="00E871A2">
        <w:rPr>
          <w:shd w:val="clear" w:color="auto" w:fill="FFFFFF"/>
        </w:rPr>
        <w:t>] )</w:t>
      </w:r>
      <w:proofErr w:type="gramEnd"/>
      <w:r w:rsidRPr="00E871A2">
        <w:rPr>
          <w:shd w:val="clear" w:color="auto" w:fill="FFFFFF"/>
        </w:rPr>
        <w:t>^2+( [CY] - [DCY</w:t>
      </w:r>
      <w:proofErr w:type="gramStart"/>
      <w:r w:rsidRPr="00E871A2">
        <w:rPr>
          <w:shd w:val="clear" w:color="auto" w:fill="FFFFFF"/>
        </w:rPr>
        <w:t>] )</w:t>
      </w:r>
      <w:proofErr w:type="gramEnd"/>
      <w:r w:rsidRPr="00E871A2">
        <w:rPr>
          <w:shd w:val="clear" w:color="auto" w:fill="FFFFFF"/>
        </w:rPr>
        <w:t>^</w:t>
      </w:r>
      <w:proofErr w:type="gramStart"/>
      <w:r w:rsidRPr="00E871A2">
        <w:rPr>
          <w:shd w:val="clear" w:color="auto" w:fill="FFFFFF"/>
        </w:rPr>
        <w:t>2)^</w:t>
      </w:r>
      <w:proofErr w:type="gramEnd"/>
      <w:r w:rsidRPr="00E871A2">
        <w:rPr>
          <w:shd w:val="clear" w:color="auto" w:fill="FFFFFF"/>
        </w:rPr>
        <w:t>0.5</w:t>
      </w:r>
    </w:p>
    <w:p w14:paraId="142D278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2352D00C" w14:textId="3CE121EE" w:rsidR="00E871A2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 xml:space="preserve">Cálculo </w:t>
      </w:r>
      <w:r w:rsidR="00E871A2" w:rsidRPr="00E871A2">
        <w:rPr>
          <w:shd w:val="clear" w:color="auto" w:fill="FFFFFF"/>
        </w:rPr>
        <w:t>de la distancia vertical a cada punto</w:t>
      </w:r>
    </w:p>
    <w:p w14:paraId="3B0419F3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DistYm</w:t>
      </w:r>
      <w:proofErr w:type="spellEnd"/>
      <w:r w:rsidRPr="00E871A2">
        <w:rPr>
          <w:shd w:val="clear" w:color="auto" w:fill="FFFFFF"/>
        </w:rPr>
        <w:t xml:space="preserve">: </w:t>
      </w:r>
      <w:proofErr w:type="spellStart"/>
      <w:proofErr w:type="gramStart"/>
      <w:r w:rsidRPr="00E871A2">
        <w:rPr>
          <w:shd w:val="clear" w:color="auto" w:fill="FFFFFF"/>
        </w:rPr>
        <w:t>abs</w:t>
      </w:r>
      <w:proofErr w:type="spellEnd"/>
      <w:r w:rsidRPr="00E871A2">
        <w:rPr>
          <w:shd w:val="clear" w:color="auto" w:fill="FFFFFF"/>
        </w:rPr>
        <w:t>( [</w:t>
      </w:r>
      <w:proofErr w:type="gramEnd"/>
      <w:r w:rsidRPr="00E871A2">
        <w:rPr>
          <w:shd w:val="clear" w:color="auto" w:fill="FFFFFF"/>
        </w:rPr>
        <w:t>DCY]- [CY])</w:t>
      </w:r>
    </w:p>
    <w:p w14:paraId="276464F5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5181D123" w14:textId="075CD967" w:rsidR="00E871A2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 xml:space="preserve">Cálculo </w:t>
      </w:r>
      <w:r w:rsidR="00E871A2" w:rsidRPr="00E871A2">
        <w:rPr>
          <w:shd w:val="clear" w:color="auto" w:fill="FFFFFF"/>
        </w:rPr>
        <w:t>de la distancia horizontal a cada punto</w:t>
      </w:r>
    </w:p>
    <w:p w14:paraId="7C410626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DistXm</w:t>
      </w:r>
      <w:proofErr w:type="spellEnd"/>
      <w:r w:rsidRPr="00E871A2">
        <w:rPr>
          <w:shd w:val="clear" w:color="auto" w:fill="FFFFFF"/>
        </w:rPr>
        <w:t xml:space="preserve">: </w:t>
      </w:r>
      <w:proofErr w:type="spellStart"/>
      <w:proofErr w:type="gramStart"/>
      <w:r w:rsidRPr="00E871A2">
        <w:rPr>
          <w:shd w:val="clear" w:color="auto" w:fill="FFFFFF"/>
        </w:rPr>
        <w:t>abs</w:t>
      </w:r>
      <w:proofErr w:type="spellEnd"/>
      <w:r w:rsidRPr="00E871A2">
        <w:rPr>
          <w:shd w:val="clear" w:color="auto" w:fill="FFFFFF"/>
        </w:rPr>
        <w:t>( [</w:t>
      </w:r>
      <w:proofErr w:type="gramEnd"/>
      <w:r w:rsidRPr="00E871A2">
        <w:rPr>
          <w:shd w:val="clear" w:color="auto" w:fill="FFFFFF"/>
        </w:rPr>
        <w:t>DCX]- [CX])</w:t>
      </w:r>
    </w:p>
    <w:p w14:paraId="6595E939" w14:textId="65E6E18D" w:rsidR="00E871A2" w:rsidRDefault="00E871A2" w:rsidP="00E871A2">
      <w:pPr>
        <w:ind w:left="360"/>
        <w:jc w:val="left"/>
        <w:rPr>
          <w:shd w:val="clear" w:color="auto" w:fill="FFFFFF"/>
        </w:rPr>
      </w:pPr>
    </w:p>
    <w:p w14:paraId="6567CF10" w14:textId="5C8A9A6B" w:rsidR="005C0178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>Cálculo de la distancia horizontal a cada punto</w:t>
      </w:r>
    </w:p>
    <w:p w14:paraId="43210EA4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 xml:space="preserve">Angulo: </w:t>
      </w:r>
      <w:proofErr w:type="spellStart"/>
      <w:r w:rsidRPr="00E871A2">
        <w:rPr>
          <w:shd w:val="clear" w:color="auto" w:fill="FFFFFF"/>
        </w:rPr>
        <w:t>Atn</w:t>
      </w:r>
      <w:proofErr w:type="spellEnd"/>
      <w:r w:rsidRPr="00E871A2">
        <w:rPr>
          <w:shd w:val="clear" w:color="auto" w:fill="FFFFFF"/>
        </w:rPr>
        <w:t xml:space="preserve"> </w:t>
      </w:r>
      <w:proofErr w:type="gramStart"/>
      <w:r w:rsidRPr="00E871A2">
        <w:rPr>
          <w:shd w:val="clear" w:color="auto" w:fill="FFFFFF"/>
        </w:rPr>
        <w:t>( [</w:t>
      </w:r>
      <w:proofErr w:type="spellStart"/>
      <w:proofErr w:type="gramEnd"/>
      <w:r w:rsidRPr="00E871A2">
        <w:rPr>
          <w:shd w:val="clear" w:color="auto" w:fill="FFFFFF"/>
        </w:rPr>
        <w:t>DistXm</w:t>
      </w:r>
      <w:proofErr w:type="spellEnd"/>
      <w:r w:rsidRPr="00E871A2">
        <w:rPr>
          <w:shd w:val="clear" w:color="auto" w:fill="FFFFFF"/>
        </w:rPr>
        <w:t>]/ [</w:t>
      </w:r>
      <w:proofErr w:type="spellStart"/>
      <w:r w:rsidRPr="00E871A2">
        <w:rPr>
          <w:shd w:val="clear" w:color="auto" w:fill="FFFFFF"/>
        </w:rPr>
        <w:t>DistYm</w:t>
      </w:r>
      <w:proofErr w:type="spellEnd"/>
      <w:proofErr w:type="gramStart"/>
      <w:r w:rsidRPr="00E871A2">
        <w:rPr>
          <w:shd w:val="clear" w:color="auto" w:fill="FFFFFF"/>
        </w:rPr>
        <w:t>] )</w:t>
      </w:r>
      <w:proofErr w:type="gramEnd"/>
      <w:r w:rsidRPr="00E871A2">
        <w:rPr>
          <w:shd w:val="clear" w:color="auto" w:fill="FFFFFF"/>
        </w:rPr>
        <w:t>*180/3.14159</w:t>
      </w:r>
    </w:p>
    <w:p w14:paraId="663B88B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14F9885D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 xml:space="preserve">Query para filtrado y ensamble del </w:t>
      </w:r>
      <w:proofErr w:type="spellStart"/>
      <w:r w:rsidRPr="00E871A2">
        <w:rPr>
          <w:shd w:val="clear" w:color="auto" w:fill="FFFFFF"/>
        </w:rPr>
        <w:t>string</w:t>
      </w:r>
      <w:proofErr w:type="spellEnd"/>
      <w:r w:rsidRPr="00E871A2">
        <w:rPr>
          <w:shd w:val="clear" w:color="auto" w:fill="FFFFFF"/>
        </w:rPr>
        <w:t xml:space="preserve"> del rumbo</w:t>
      </w:r>
    </w:p>
    <w:p w14:paraId="43F1191F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NE:  "CX" &gt;= "DCX" AND "CY" &gt;= "DCY"</w:t>
      </w:r>
    </w:p>
    <w:p w14:paraId="135DA317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"N"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"E"</w:t>
      </w:r>
    </w:p>
    <w:p w14:paraId="0A466141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490DC16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Cuadrande</w:t>
      </w:r>
      <w:proofErr w:type="spellEnd"/>
      <w:r w:rsidRPr="00E871A2">
        <w:rPr>
          <w:shd w:val="clear" w:color="auto" w:fill="FFFFFF"/>
        </w:rPr>
        <w:t xml:space="preserve"> SE:  "CX" &gt;= "DCX" AND "CY" &lt;= "DCY"</w:t>
      </w:r>
    </w:p>
    <w:p w14:paraId="2FC218AA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"S"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"E"</w:t>
      </w:r>
    </w:p>
    <w:p w14:paraId="4438EFB9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57516E5D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NW:  "CX" &lt;= "DCX" AND "CY" &gt;= "DCY"</w:t>
      </w:r>
    </w:p>
    <w:p w14:paraId="6A03BDAC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"N"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"W"</w:t>
      </w:r>
    </w:p>
    <w:p w14:paraId="2C907229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3C786058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SW:  "CX" &lt;= "DCX" AND "CY" &lt;= "DCY"</w:t>
      </w:r>
    </w:p>
    <w:p w14:paraId="7F4BB727" w14:textId="7114D473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"S"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"W"</w:t>
      </w:r>
    </w:p>
    <w:p w14:paraId="15E077BD" w14:textId="77777777" w:rsidR="00497A26" w:rsidRPr="00E871A2" w:rsidRDefault="00497A26" w:rsidP="00497A26">
      <w:pPr>
        <w:rPr>
          <w:lang w:val="en-US"/>
        </w:rPr>
      </w:pPr>
    </w:p>
    <w:p w14:paraId="5F5E5404" w14:textId="77777777" w:rsidR="00497A26" w:rsidRPr="00E871A2" w:rsidRDefault="00497A26" w:rsidP="00497A26">
      <w:pPr>
        <w:rPr>
          <w:lang w:val="en-US"/>
        </w:rPr>
      </w:pPr>
    </w:p>
    <w:p w14:paraId="40CA0CCC" w14:textId="77777777" w:rsidR="00497A26" w:rsidRPr="00E871A2" w:rsidRDefault="00497A26" w:rsidP="00497A26">
      <w:pPr>
        <w:rPr>
          <w:lang w:val="en-US"/>
        </w:rPr>
      </w:pPr>
    </w:p>
    <w:p w14:paraId="2259C4CE" w14:textId="0EE43E60" w:rsidR="00497A26" w:rsidRDefault="00E871A2" w:rsidP="00E871A2">
      <w:pPr>
        <w:pStyle w:val="Heading2"/>
      </w:pPr>
      <w:bookmarkStart w:id="18" w:name="_Toc56495289"/>
      <w:r w:rsidRPr="00E871A2">
        <w:t>3.2. Acotado de líneas de perímetro entre nodos perimetrales en predios</w:t>
      </w:r>
      <w:r w:rsidR="00944C38">
        <w:t xml:space="preserve"> [v]</w:t>
      </w:r>
      <w:bookmarkEnd w:id="18"/>
    </w:p>
    <w:p w14:paraId="5D385DF9" w14:textId="16E1EE7A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r w:rsidR="002651CC" w:rsidRPr="002651CC">
        <w:rPr>
          <w:sz w:val="16"/>
          <w:szCs w:val="16"/>
          <w:shd w:val="clear" w:color="auto" w:fill="FFFFFF"/>
        </w:rPr>
        <w:t>https://youtu.be/v-1y_OH2BCE</w:t>
      </w:r>
    </w:p>
    <w:p w14:paraId="5E8D0BCE" w14:textId="77777777" w:rsidR="00944C38" w:rsidRDefault="00944C38" w:rsidP="00497A26">
      <w:pPr>
        <w:rPr>
          <w:lang w:val="es-CO"/>
        </w:rPr>
      </w:pPr>
    </w:p>
    <w:p w14:paraId="2F0CA73F" w14:textId="4EBE1E93" w:rsidR="00E871A2" w:rsidRPr="00E871A2" w:rsidRDefault="00E871A2" w:rsidP="00497A26">
      <w:pPr>
        <w:rPr>
          <w:lang w:val="en-US"/>
        </w:rPr>
      </w:pPr>
      <w:r w:rsidRPr="00E871A2">
        <w:rPr>
          <w:lang w:val="en-US"/>
        </w:rPr>
        <w:t xml:space="preserve">Split Line </w:t>
      </w:r>
      <w:proofErr w:type="gramStart"/>
      <w:r w:rsidRPr="00E871A2">
        <w:rPr>
          <w:lang w:val="en-US"/>
        </w:rPr>
        <w:t>At</w:t>
      </w:r>
      <w:proofErr w:type="gramEnd"/>
      <w:r w:rsidRPr="00E871A2">
        <w:rPr>
          <w:lang w:val="en-US"/>
        </w:rPr>
        <w:t xml:space="preserve"> Vertices. </w:t>
      </w:r>
      <w:proofErr w:type="spellStart"/>
      <w:r w:rsidRPr="00E871A2">
        <w:rPr>
          <w:lang w:val="en-US"/>
        </w:rPr>
        <w:t>PredioSplitLine.shp</w:t>
      </w:r>
      <w:proofErr w:type="spellEnd"/>
    </w:p>
    <w:p w14:paraId="5EC0E4FD" w14:textId="4727A88D" w:rsidR="00E871A2" w:rsidRPr="00E871A2" w:rsidRDefault="00E871A2" w:rsidP="00497A26">
      <w:pPr>
        <w:rPr>
          <w:lang w:val="en-US"/>
        </w:rPr>
      </w:pPr>
    </w:p>
    <w:p w14:paraId="577A090E" w14:textId="77777777" w:rsidR="00E871A2" w:rsidRPr="00E871A2" w:rsidRDefault="00E871A2" w:rsidP="00497A26">
      <w:pPr>
        <w:rPr>
          <w:lang w:val="en-US"/>
        </w:rPr>
      </w:pPr>
    </w:p>
    <w:p w14:paraId="68DFCC61" w14:textId="77777777" w:rsidR="00497A26" w:rsidRPr="00E871A2" w:rsidRDefault="00497A26" w:rsidP="00497A26">
      <w:pPr>
        <w:rPr>
          <w:lang w:val="en-US"/>
        </w:rPr>
      </w:pPr>
    </w:p>
    <w:p w14:paraId="6CB09242" w14:textId="2CF38DCA" w:rsidR="00497A26" w:rsidRPr="00E871A2" w:rsidRDefault="00944C38" w:rsidP="00944C38">
      <w:pPr>
        <w:pStyle w:val="Heading2"/>
      </w:pPr>
      <w:bookmarkStart w:id="19" w:name="_Toc56495290"/>
      <w:r>
        <w:t xml:space="preserve">3.3. </w:t>
      </w:r>
      <w:r w:rsidRPr="00944C38">
        <w:t>Dibujo técnico de figuras geométricas</w:t>
      </w:r>
      <w:r>
        <w:t xml:space="preserve"> [v]</w:t>
      </w:r>
      <w:bookmarkEnd w:id="19"/>
    </w:p>
    <w:p w14:paraId="26AD5294" w14:textId="7A41F601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68" w:history="1">
        <w:r w:rsidR="002651CC" w:rsidRPr="005012F6">
          <w:rPr>
            <w:rStyle w:val="Hyperlink"/>
            <w:noProof w:val="0"/>
            <w:sz w:val="16"/>
            <w:szCs w:val="16"/>
            <w:shd w:val="clear" w:color="auto" w:fill="FFFFFF"/>
          </w:rPr>
          <w:t>https://youtu.be/Escyar_omv4</w:t>
        </w:r>
      </w:hyperlink>
      <w:r w:rsidR="002651CC">
        <w:rPr>
          <w:sz w:val="16"/>
          <w:szCs w:val="16"/>
          <w:shd w:val="clear" w:color="auto" w:fill="FFFFFF"/>
        </w:rPr>
        <w:t xml:space="preserve"> </w:t>
      </w:r>
    </w:p>
    <w:p w14:paraId="4CE7D2D4" w14:textId="77777777" w:rsidR="00497A26" w:rsidRPr="00944C38" w:rsidRDefault="00497A26" w:rsidP="00497A26"/>
    <w:p w14:paraId="748FFBBC" w14:textId="77777777" w:rsidR="00497A26" w:rsidRPr="00944C38" w:rsidRDefault="00497A26" w:rsidP="00497A26">
      <w:pPr>
        <w:rPr>
          <w:lang w:val="es-CO"/>
        </w:rPr>
      </w:pPr>
    </w:p>
    <w:p w14:paraId="52B94AA4" w14:textId="77777777" w:rsidR="00497A26" w:rsidRPr="00944C38" w:rsidRDefault="00497A26" w:rsidP="00497A26">
      <w:pPr>
        <w:rPr>
          <w:lang w:val="es-CO"/>
        </w:rPr>
      </w:pPr>
    </w:p>
    <w:p w14:paraId="793B0261" w14:textId="77777777" w:rsidR="00711677" w:rsidRPr="000072F9" w:rsidRDefault="00711677" w:rsidP="00711677">
      <w:pPr>
        <w:rPr>
          <w:lang w:val="es-CO"/>
        </w:rPr>
      </w:pPr>
    </w:p>
    <w:p w14:paraId="67D7302F" w14:textId="77777777" w:rsidR="00711677" w:rsidRPr="000072F9" w:rsidRDefault="00711677" w:rsidP="00711677">
      <w:pPr>
        <w:rPr>
          <w:lang w:val="es-CO"/>
        </w:rPr>
      </w:pPr>
    </w:p>
    <w:p w14:paraId="4560591C" w14:textId="77777777" w:rsidR="00711677" w:rsidRPr="000072F9" w:rsidRDefault="00711677" w:rsidP="00711677">
      <w:pPr>
        <w:rPr>
          <w:lang w:val="es-CO"/>
        </w:rPr>
      </w:pPr>
    </w:p>
    <w:p w14:paraId="1C475F71" w14:textId="77777777" w:rsidR="00711677" w:rsidRPr="000072F9" w:rsidRDefault="00711677" w:rsidP="00711677">
      <w:pPr>
        <w:rPr>
          <w:lang w:val="es-CO"/>
        </w:rPr>
      </w:pPr>
    </w:p>
    <w:p w14:paraId="79252479" w14:textId="77777777" w:rsidR="00711677" w:rsidRPr="000072F9" w:rsidRDefault="00711677" w:rsidP="00711677">
      <w:pPr>
        <w:rPr>
          <w:lang w:val="es-CO"/>
        </w:rPr>
      </w:pPr>
    </w:p>
    <w:p w14:paraId="20F53F87" w14:textId="77777777" w:rsidR="00711677" w:rsidRPr="000072F9" w:rsidRDefault="00711677" w:rsidP="00711677">
      <w:pPr>
        <w:rPr>
          <w:lang w:val="es-CO"/>
        </w:rPr>
      </w:pPr>
    </w:p>
    <w:p w14:paraId="7B92E466" w14:textId="77777777" w:rsidR="00711677" w:rsidRPr="000072F9" w:rsidRDefault="00711677" w:rsidP="00711677">
      <w:pPr>
        <w:rPr>
          <w:lang w:val="es-CO"/>
        </w:rPr>
      </w:pPr>
    </w:p>
    <w:p w14:paraId="4D510C66" w14:textId="77777777" w:rsidR="00711677" w:rsidRPr="000072F9" w:rsidRDefault="00711677" w:rsidP="00711677">
      <w:pPr>
        <w:rPr>
          <w:lang w:val="es-CO"/>
        </w:rPr>
      </w:pPr>
    </w:p>
    <w:p w14:paraId="39557BE6" w14:textId="77777777" w:rsidR="00711677" w:rsidRPr="000072F9" w:rsidRDefault="00711677" w:rsidP="00711677">
      <w:pPr>
        <w:rPr>
          <w:lang w:val="es-CO"/>
        </w:rPr>
      </w:pPr>
    </w:p>
    <w:p w14:paraId="1F7EEE0A" w14:textId="77777777" w:rsidR="00711677" w:rsidRPr="000072F9" w:rsidRDefault="00711677" w:rsidP="00711677">
      <w:pPr>
        <w:rPr>
          <w:lang w:val="es-CO"/>
        </w:rPr>
      </w:pPr>
    </w:p>
    <w:p w14:paraId="637EB40C" w14:textId="77777777" w:rsidR="00711677" w:rsidRPr="000072F9" w:rsidRDefault="00711677" w:rsidP="00711677">
      <w:pPr>
        <w:rPr>
          <w:lang w:val="es-CO"/>
        </w:rPr>
      </w:pPr>
    </w:p>
    <w:p w14:paraId="0ECE15F7" w14:textId="77777777" w:rsidR="00711677" w:rsidRPr="000072F9" w:rsidRDefault="00711677" w:rsidP="00711677">
      <w:pPr>
        <w:rPr>
          <w:lang w:val="es-CO"/>
        </w:rPr>
      </w:pPr>
    </w:p>
    <w:p w14:paraId="132D63E6" w14:textId="77777777" w:rsidR="00711677" w:rsidRPr="000072F9" w:rsidRDefault="00711677" w:rsidP="00711677">
      <w:pPr>
        <w:rPr>
          <w:lang w:val="es-CO"/>
        </w:rPr>
      </w:pPr>
    </w:p>
    <w:p w14:paraId="4F5E26C0" w14:textId="77777777" w:rsidR="00711677" w:rsidRDefault="00711677" w:rsidP="00711677">
      <w:pPr>
        <w:rPr>
          <w:lang w:val="es-CO"/>
        </w:rPr>
      </w:pPr>
    </w:p>
    <w:p w14:paraId="6A01766E" w14:textId="77777777" w:rsidR="00711677" w:rsidRDefault="00711677" w:rsidP="00711677">
      <w:pPr>
        <w:rPr>
          <w:lang w:val="es-CO"/>
        </w:rPr>
      </w:pPr>
    </w:p>
    <w:p w14:paraId="55293C44" w14:textId="77777777" w:rsidR="00711677" w:rsidRDefault="00711677" w:rsidP="00711677">
      <w:pPr>
        <w:rPr>
          <w:lang w:val="es-CO"/>
        </w:rPr>
      </w:pPr>
    </w:p>
    <w:p w14:paraId="29F9E288" w14:textId="77777777" w:rsidR="00711677" w:rsidRDefault="00711677" w:rsidP="00711677">
      <w:pPr>
        <w:rPr>
          <w:lang w:val="es-CO"/>
        </w:rPr>
      </w:pPr>
    </w:p>
    <w:p w14:paraId="72744F79" w14:textId="77777777" w:rsidR="00711677" w:rsidRDefault="00711677" w:rsidP="00711677">
      <w:pPr>
        <w:rPr>
          <w:lang w:val="es-CO"/>
        </w:rPr>
      </w:pPr>
    </w:p>
    <w:p w14:paraId="7319CD84" w14:textId="77777777" w:rsidR="00711677" w:rsidRDefault="00711677" w:rsidP="00711677">
      <w:pPr>
        <w:rPr>
          <w:lang w:val="es-CO"/>
        </w:rPr>
      </w:pPr>
    </w:p>
    <w:p w14:paraId="3FEE24D5" w14:textId="77777777" w:rsidR="00711677" w:rsidRDefault="00711677" w:rsidP="00711677">
      <w:pPr>
        <w:rPr>
          <w:lang w:val="es-CO"/>
        </w:rPr>
      </w:pPr>
    </w:p>
    <w:p w14:paraId="2E07DE2A" w14:textId="77777777" w:rsidR="00711677" w:rsidRDefault="00711677" w:rsidP="00711677">
      <w:pPr>
        <w:rPr>
          <w:lang w:val="es-CO"/>
        </w:rPr>
      </w:pPr>
    </w:p>
    <w:p w14:paraId="7EE2C27A" w14:textId="77777777" w:rsidR="00711677" w:rsidRDefault="00711677" w:rsidP="00711677">
      <w:pPr>
        <w:rPr>
          <w:lang w:val="es-CO"/>
        </w:rPr>
      </w:pPr>
    </w:p>
    <w:p w14:paraId="5C4BBEA0" w14:textId="77777777" w:rsidR="00711677" w:rsidRDefault="00711677" w:rsidP="00711677">
      <w:pPr>
        <w:rPr>
          <w:lang w:val="es-CO"/>
        </w:rPr>
      </w:pPr>
    </w:p>
    <w:p w14:paraId="60DCE726" w14:textId="77777777" w:rsidR="00711677" w:rsidRDefault="00711677" w:rsidP="00711677">
      <w:pPr>
        <w:rPr>
          <w:lang w:val="es-CO"/>
        </w:rPr>
      </w:pPr>
    </w:p>
    <w:p w14:paraId="159C93A5" w14:textId="77777777" w:rsidR="00711677" w:rsidRPr="000072F9" w:rsidRDefault="00711677" w:rsidP="00711677">
      <w:pPr>
        <w:rPr>
          <w:lang w:val="es-CO"/>
        </w:rPr>
      </w:pPr>
      <w:bookmarkStart w:id="20" w:name="_Hlk3446858"/>
      <w:bookmarkStart w:id="21" w:name="_Hlk3446971"/>
    </w:p>
    <w:p w14:paraId="32D8D791" w14:textId="77777777" w:rsidR="00711677" w:rsidRPr="000072F9" w:rsidRDefault="00711677" w:rsidP="00711677">
      <w:pPr>
        <w:rPr>
          <w:lang w:val="es-CO"/>
        </w:rPr>
      </w:pPr>
    </w:p>
    <w:tbl>
      <w:tblPr>
        <w:tblStyle w:val="TableGrid"/>
        <w:tblW w:w="453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711677" w:rsidRPr="00CA137F" w14:paraId="224D0966" w14:textId="77777777" w:rsidTr="008E24DA">
        <w:trPr>
          <w:jc w:val="center"/>
        </w:trPr>
        <w:tc>
          <w:tcPr>
            <w:tcW w:w="9962" w:type="dxa"/>
          </w:tcPr>
          <w:p w14:paraId="43D2991D" w14:textId="77777777" w:rsidR="00711677" w:rsidRPr="00CA137F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bookmarkStart w:id="22" w:name="_Hlk3447049"/>
            <w:r w:rsidRPr="00CA137F">
              <w:rPr>
                <w:rFonts w:eastAsiaTheme="minorEastAsia" w:cs="Segoe UI Light"/>
                <w:kern w:val="24"/>
                <w:lang w:val="es-CO" w:eastAsia="es-CO"/>
              </w:rPr>
              <w:t>Contenido creado por:</w:t>
            </w:r>
            <w:r>
              <w:rPr>
                <w:rFonts w:eastAsiaTheme="minorEastAsia" w:cs="Segoe UI Light"/>
                <w:kern w:val="24"/>
                <w:lang w:val="es-CO" w:eastAsia="es-CO"/>
              </w:rPr>
              <w:t xml:space="preserve"> r.cfdtools@gmail.com</w:t>
            </w:r>
          </w:p>
          <w:p w14:paraId="0148B34C" w14:textId="77777777" w:rsidR="00711677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hyperlink r:id="rId69" w:history="1">
              <w:r w:rsidRPr="005508AB">
                <w:rPr>
                  <w:rStyle w:val="Hyperlink"/>
                  <w:rFonts w:cs="Segoe UI Light"/>
                  <w:noProof w:val="0"/>
                  <w:lang w:val="es-CO" w:eastAsia="es-CO"/>
                </w:rPr>
                <w:t>https://github.com/rcfdtools</w:t>
              </w:r>
            </w:hyperlink>
          </w:p>
          <w:p w14:paraId="5D132234" w14:textId="77777777" w:rsidR="00711677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</w:p>
          <w:p w14:paraId="42141C8D" w14:textId="77777777" w:rsidR="00711677" w:rsidRPr="00CA137F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r w:rsidRPr="00CA137F">
              <w:rPr>
                <w:rFonts w:eastAsiaTheme="minorEastAsia" w:cs="Segoe UI Light"/>
                <w:kern w:val="24"/>
                <w:lang w:val="es-CO" w:eastAsia="es-CO"/>
              </w:rPr>
              <w:t>Licencia, cláusulas y condiciones de uso en:</w:t>
            </w:r>
          </w:p>
          <w:p w14:paraId="1898359A" w14:textId="77777777" w:rsidR="00711677" w:rsidRPr="00CA137F" w:rsidRDefault="00711677" w:rsidP="008E24DA">
            <w:pPr>
              <w:jc w:val="center"/>
              <w:rPr>
                <w:rFonts w:cs="Segoe UI Light"/>
                <w:lang w:val="es-CO"/>
              </w:rPr>
            </w:pPr>
            <w:hyperlink r:id="rId70" w:history="1">
              <w:r w:rsidRPr="005508AB">
                <w:rPr>
                  <w:rStyle w:val="Hyperlink"/>
                  <w:rFonts w:cs="Segoe UI Light"/>
                  <w:noProof w:val="0"/>
                </w:rPr>
                <w:t>https://github.com/rcfdtools/R.HydroTools/wiki/License</w:t>
              </w:r>
            </w:hyperlink>
          </w:p>
        </w:tc>
      </w:tr>
      <w:tr w:rsidR="00711677" w:rsidRPr="00CA137F" w14:paraId="21AF4640" w14:textId="77777777" w:rsidTr="008E24DA">
        <w:trPr>
          <w:jc w:val="center"/>
        </w:trPr>
        <w:tc>
          <w:tcPr>
            <w:tcW w:w="9962" w:type="dxa"/>
          </w:tcPr>
          <w:p w14:paraId="006E473B" w14:textId="77777777" w:rsidR="00711677" w:rsidRPr="00CA137F" w:rsidRDefault="00711677" w:rsidP="008E24DA">
            <w:pPr>
              <w:jc w:val="center"/>
              <w:rPr>
                <w:rFonts w:eastAsiaTheme="minorEastAsia" w:cs="Segoe UI Light"/>
                <w:kern w:val="24"/>
                <w:lang w:val="es-CO" w:eastAsia="es-CO"/>
              </w:rPr>
            </w:pPr>
          </w:p>
        </w:tc>
      </w:tr>
    </w:tbl>
    <w:bookmarkEnd w:id="20"/>
    <w:bookmarkEnd w:id="21"/>
    <w:bookmarkEnd w:id="22"/>
    <w:p w14:paraId="5C26D858" w14:textId="77777777" w:rsidR="00711677" w:rsidRDefault="00711677" w:rsidP="00711677">
      <w:pPr>
        <w:jc w:val="center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9469E2B" wp14:editId="052EB2E3">
            <wp:extent cx="2700000" cy="2700000"/>
            <wp:effectExtent l="0" t="0" r="5715" b="5715"/>
            <wp:docPr id="9" name="Picture 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Qr cod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5357" w14:textId="1B72E6E6" w:rsidR="00CD30A6" w:rsidRPr="008B7E74" w:rsidRDefault="00CD30A6" w:rsidP="00711677"/>
    <w:sectPr w:rsidR="00CD30A6" w:rsidRPr="008B7E74" w:rsidSect="002B6DA9">
      <w:headerReference w:type="default" r:id="rId72"/>
      <w:footerReference w:type="even" r:id="rId73"/>
      <w:footerReference w:type="default" r:id="rId74"/>
      <w:pgSz w:w="12240" w:h="15840" w:code="1"/>
      <w:pgMar w:top="1418" w:right="1134" w:bottom="851" w:left="1134" w:header="425" w:footer="42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126734" w14:textId="77777777" w:rsidR="004E61F7" w:rsidRDefault="004E61F7">
      <w:r>
        <w:separator/>
      </w:r>
      <w:r>
        <w:cr/>
      </w:r>
    </w:p>
  </w:endnote>
  <w:endnote w:type="continuationSeparator" w:id="0">
    <w:p w14:paraId="7630000E" w14:textId="77777777" w:rsidR="004E61F7" w:rsidRDefault="004E61F7">
      <w:r>
        <w:continuationSeparator/>
      </w:r>
      <w:r>
        <w:c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rkney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CB369" w14:textId="77777777" w:rsidR="00EA045E" w:rsidRDefault="00EA045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t xml:space="preserve">PAGE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8476"/>
      <w:gridCol w:w="1496"/>
    </w:tblGrid>
    <w:tr w:rsidR="00EA045E" w:rsidRPr="005D5463" w14:paraId="2A17B998" w14:textId="77777777" w:rsidTr="002954CF">
      <w:trPr>
        <w:jc w:val="center"/>
      </w:trPr>
      <w:tc>
        <w:tcPr>
          <w:tcW w:w="4250" w:type="pct"/>
          <w:vAlign w:val="center"/>
        </w:tcPr>
        <w:p w14:paraId="6E4DE5B8" w14:textId="4C568A88" w:rsidR="00EA045E" w:rsidRPr="005D5463" w:rsidRDefault="00A3264B" w:rsidP="002954CF">
          <w:pPr>
            <w:jc w:val="left"/>
            <w:rPr>
              <w:sz w:val="12"/>
              <w:szCs w:val="12"/>
              <w:lang w:val="es-CO"/>
            </w:rPr>
          </w:pPr>
          <w:r w:rsidRPr="00D323A7">
            <w:rPr>
              <w:sz w:val="12"/>
              <w:szCs w:val="12"/>
              <w:lang w:val="es-CO"/>
            </w:rPr>
            <w:t>Sistemas de información geográfica aplicados</w:t>
          </w:r>
        </w:p>
      </w:tc>
      <w:tc>
        <w:tcPr>
          <w:tcW w:w="750" w:type="pct"/>
          <w:vAlign w:val="center"/>
        </w:tcPr>
        <w:p w14:paraId="4D82B2F2" w14:textId="63478BC0" w:rsidR="00EA045E" w:rsidRPr="005D5463" w:rsidRDefault="00EA045E" w:rsidP="002954CF">
          <w:pPr>
            <w:jc w:val="right"/>
            <w:rPr>
              <w:sz w:val="12"/>
              <w:szCs w:val="12"/>
            </w:rPr>
          </w:pPr>
          <w:r w:rsidRPr="00646BF4">
            <w:rPr>
              <w:color w:val="7F7F7F" w:themeColor="text1" w:themeTint="80"/>
              <w:sz w:val="14"/>
              <w:szCs w:val="14"/>
            </w:rPr>
            <w:fldChar w:fldCharType="begin"/>
          </w:r>
          <w:r w:rsidRPr="00646BF4">
            <w:rPr>
              <w:color w:val="7F7F7F" w:themeColor="text1" w:themeTint="80"/>
              <w:sz w:val="14"/>
              <w:szCs w:val="14"/>
            </w:rPr>
            <w:instrText xml:space="preserve"> PAGE   \* MERGEFORMAT </w:instrText>
          </w:r>
          <w:r w:rsidRPr="00646BF4">
            <w:rPr>
              <w:color w:val="7F7F7F" w:themeColor="text1" w:themeTint="80"/>
              <w:sz w:val="14"/>
              <w:szCs w:val="14"/>
            </w:rPr>
            <w:fldChar w:fldCharType="separate"/>
          </w:r>
          <w:r>
            <w:rPr>
              <w:color w:val="7F7F7F" w:themeColor="text1" w:themeTint="80"/>
              <w:sz w:val="14"/>
              <w:szCs w:val="14"/>
            </w:rPr>
            <w:t>3</w:t>
          </w:r>
          <w:r w:rsidRPr="00646BF4">
            <w:rPr>
              <w:color w:val="7F7F7F" w:themeColor="text1" w:themeTint="80"/>
              <w:sz w:val="14"/>
              <w:szCs w:val="14"/>
            </w:rPr>
            <w:fldChar w:fldCharType="end"/>
          </w:r>
          <w:r w:rsidRPr="00646BF4">
            <w:rPr>
              <w:color w:val="7F7F7F" w:themeColor="text1" w:themeTint="80"/>
              <w:sz w:val="14"/>
              <w:szCs w:val="14"/>
            </w:rPr>
            <w:t xml:space="preserve"> / </w: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begin"/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instrText xml:space="preserve"> NUMPAGES   \* MERGEFORMAT </w:instrTex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separate"/>
          </w:r>
          <w:r>
            <w:rPr>
              <w:noProof/>
              <w:color w:val="7F7F7F" w:themeColor="text1" w:themeTint="80"/>
              <w:sz w:val="14"/>
              <w:szCs w:val="14"/>
            </w:rPr>
            <w:t>123</w: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end"/>
          </w:r>
        </w:p>
      </w:tc>
    </w:tr>
  </w:tbl>
  <w:p w14:paraId="5B992280" w14:textId="3CB5275F" w:rsidR="00EA045E" w:rsidRDefault="00EA045E" w:rsidP="008001C9">
    <w:pPr>
      <w:pStyle w:val="Footer"/>
      <w:rPr>
        <w:sz w:val="12"/>
        <w:szCs w:val="12"/>
        <w:lang w:val="es-CO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617AA76" wp14:editId="7F477B81">
              <wp:simplePos x="0" y="0"/>
              <wp:positionH relativeFrom="margin">
                <wp:align>right</wp:align>
              </wp:positionH>
              <wp:positionV relativeFrom="bottomMargin">
                <wp:posOffset>685800</wp:posOffset>
              </wp:positionV>
              <wp:extent cx="698400" cy="1908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8400" cy="1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DB3BC97" w14:textId="56B5461D" w:rsidR="00EA045E" w:rsidRPr="00646BF4" w:rsidRDefault="00EA045E" w:rsidP="00B95D98">
                          <w:pPr>
                            <w:jc w:val="right"/>
                            <w:rPr>
                              <w:color w:val="7F7F7F" w:themeColor="text1" w:themeTint="80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17AA7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3.8pt;margin-top:54pt;width:55pt;height:1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" filled="f" stroked="f">
              <v:textbox>
                <w:txbxContent>
                  <w:p w14:paraId="4DB3BC97" w14:textId="56B5461D" w:rsidR="00EA045E" w:rsidRPr="00646BF4" w:rsidRDefault="00EA045E" w:rsidP="00B95D98">
                    <w:pPr>
                      <w:jc w:val="right"/>
                      <w:rPr>
                        <w:color w:val="7F7F7F" w:themeColor="text1" w:themeTint="80"/>
                        <w:sz w:val="14"/>
                        <w:szCs w:val="14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AD634" w14:textId="77777777" w:rsidR="004E61F7" w:rsidRDefault="004E61F7">
      <w:r>
        <w:separator/>
      </w:r>
      <w:r>
        <w:cr/>
      </w:r>
    </w:p>
  </w:footnote>
  <w:footnote w:type="continuationSeparator" w:id="0">
    <w:p w14:paraId="1441153F" w14:textId="77777777" w:rsidR="004E61F7" w:rsidRDefault="004E61F7">
      <w:r>
        <w:continuationSeparator/>
      </w:r>
      <w:r>
        <w:c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736"/>
      <w:gridCol w:w="499"/>
      <w:gridCol w:w="4737"/>
    </w:tblGrid>
    <w:tr w:rsidR="00EA045E" w:rsidRPr="005D5463" w14:paraId="74434740" w14:textId="77777777" w:rsidTr="00375455">
      <w:trPr>
        <w:jc w:val="center"/>
      </w:trPr>
      <w:tc>
        <w:tcPr>
          <w:tcW w:w="2375" w:type="pct"/>
          <w:vAlign w:val="center"/>
        </w:tcPr>
        <w:p w14:paraId="50B5D288" w14:textId="68C838EE" w:rsidR="00EA045E" w:rsidRPr="005D5463" w:rsidRDefault="009E2123" w:rsidP="008001C9">
          <w:pPr>
            <w:jc w:val="left"/>
            <w:rPr>
              <w:sz w:val="12"/>
              <w:szCs w:val="12"/>
              <w:lang w:val="es-CO"/>
            </w:rPr>
          </w:pPr>
          <w:bookmarkStart w:id="23" w:name="_Hlk534720586"/>
          <w:bookmarkStart w:id="24" w:name="_Hlk534720587"/>
          <w:r>
            <w:rPr>
              <w:noProof/>
              <w:sz w:val="12"/>
              <w:szCs w:val="12"/>
              <w:lang w:val="es-CO"/>
            </w:rPr>
            <w:drawing>
              <wp:inline distT="0" distB="0" distL="0" distR="0" wp14:anchorId="643D0476" wp14:editId="5AB5F795">
                <wp:extent cx="449679" cy="450000"/>
                <wp:effectExtent l="0" t="0" r="7620" b="7620"/>
                <wp:docPr id="6" name="Picture 6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 descr="Logo&#10;&#10;Description automatically generated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679" cy="45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" w:type="pct"/>
          <w:vAlign w:val="center"/>
        </w:tcPr>
        <w:p w14:paraId="6A5A8099" w14:textId="2E9E8C69" w:rsidR="00EA045E" w:rsidRPr="005D5463" w:rsidRDefault="00EA045E" w:rsidP="008001C9">
          <w:pPr>
            <w:jc w:val="right"/>
            <w:rPr>
              <w:sz w:val="12"/>
              <w:szCs w:val="12"/>
              <w:lang w:val="es-CO"/>
            </w:rPr>
          </w:pPr>
        </w:p>
      </w:tc>
      <w:tc>
        <w:tcPr>
          <w:tcW w:w="2375" w:type="pct"/>
          <w:vAlign w:val="center"/>
        </w:tcPr>
        <w:p w14:paraId="2173008B" w14:textId="2DC6E209" w:rsidR="00EA045E" w:rsidRPr="00AA4CB1" w:rsidRDefault="00F7485A" w:rsidP="008001C9">
          <w:pPr>
            <w:jc w:val="right"/>
            <w:rPr>
              <w:sz w:val="12"/>
              <w:szCs w:val="12"/>
              <w:lang w:val="es-CO"/>
            </w:rPr>
          </w:pPr>
          <w:r w:rsidRPr="00AA4CB1">
            <w:rPr>
              <w:sz w:val="12"/>
              <w:szCs w:val="12"/>
              <w:lang w:val="es-CO"/>
            </w:rPr>
            <w:t>Entrada, edición y digitalización de datos geográficos</w:t>
          </w:r>
        </w:p>
        <w:p w14:paraId="1B3A091F" w14:textId="09CBB74D" w:rsidR="00EA045E" w:rsidRPr="00AA4CB1" w:rsidRDefault="009E2123" w:rsidP="008001C9">
          <w:pPr>
            <w:jc w:val="right"/>
            <w:rPr>
              <w:sz w:val="12"/>
              <w:szCs w:val="12"/>
              <w:lang w:val="es-CO"/>
            </w:rPr>
          </w:pPr>
          <w:r>
            <w:rPr>
              <w:sz w:val="12"/>
              <w:szCs w:val="12"/>
              <w:lang w:val="es-CO"/>
            </w:rPr>
            <w:fldChar w:fldCharType="begin"/>
          </w:r>
          <w:r>
            <w:rPr>
              <w:sz w:val="12"/>
              <w:szCs w:val="12"/>
              <w:lang w:val="es-CO"/>
            </w:rPr>
            <w:instrText xml:space="preserve"> STYLEREF  "Heading 1"  \* MERGEFORMAT </w:instrText>
          </w:r>
          <w:r>
            <w:rPr>
              <w:sz w:val="12"/>
              <w:szCs w:val="12"/>
              <w:lang w:val="es-CO"/>
            </w:rPr>
            <w:fldChar w:fldCharType="separate"/>
          </w:r>
          <w:r w:rsidR="002651CC">
            <w:rPr>
              <w:noProof/>
              <w:sz w:val="12"/>
              <w:szCs w:val="12"/>
              <w:lang w:val="es-CO"/>
            </w:rPr>
            <w:t>2. Digitalización directa [v]</w:t>
          </w:r>
          <w:r>
            <w:rPr>
              <w:sz w:val="12"/>
              <w:szCs w:val="12"/>
              <w:lang w:val="es-CO"/>
            </w:rPr>
            <w:fldChar w:fldCharType="end"/>
          </w:r>
        </w:p>
        <w:p w14:paraId="1C7CA143" w14:textId="6C9EA9BB" w:rsidR="00EA045E" w:rsidRPr="005D5463" w:rsidRDefault="00EA045E" w:rsidP="008001C9">
          <w:pPr>
            <w:jc w:val="right"/>
            <w:rPr>
              <w:sz w:val="12"/>
              <w:szCs w:val="12"/>
            </w:rPr>
          </w:pPr>
          <w:r w:rsidRPr="00AA4CB1">
            <w:rPr>
              <w:sz w:val="12"/>
              <w:szCs w:val="12"/>
              <w:lang w:val="es-CO"/>
            </w:rPr>
            <w:t>v.</w:t>
          </w:r>
          <w:r w:rsidR="00EE4B5F">
            <w:rPr>
              <w:sz w:val="12"/>
              <w:szCs w:val="12"/>
              <w:lang w:val="es-CO"/>
            </w:rPr>
            <w:t>202</w:t>
          </w:r>
          <w:r w:rsidR="002651CC">
            <w:rPr>
              <w:sz w:val="12"/>
              <w:szCs w:val="12"/>
              <w:lang w:val="es-CO"/>
            </w:rPr>
            <w:t>60126</w:t>
          </w:r>
        </w:p>
      </w:tc>
    </w:tr>
  </w:tbl>
  <w:bookmarkEnd w:id="23"/>
  <w:bookmarkEnd w:id="24"/>
  <w:p w14:paraId="33890AB8" w14:textId="64D6DD88" w:rsidR="00EA045E" w:rsidRDefault="00EA045E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65888016" wp14:editId="52FF3DDD">
          <wp:simplePos x="0" y="0"/>
          <wp:positionH relativeFrom="page">
            <wp:align>right</wp:align>
          </wp:positionH>
          <wp:positionV relativeFrom="paragraph">
            <wp:posOffset>-730783</wp:posOffset>
          </wp:positionV>
          <wp:extent cx="679705" cy="274321"/>
          <wp:effectExtent l="0" t="0" r="635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ISG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9705" cy="2743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66524"/>
    <w:multiLevelType w:val="hybridMultilevel"/>
    <w:tmpl w:val="46C2E29A"/>
    <w:lvl w:ilvl="0" w:tplc="0F1AA64C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A0131"/>
    <w:multiLevelType w:val="hybridMultilevel"/>
    <w:tmpl w:val="DABC16F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95A5E"/>
    <w:multiLevelType w:val="hybridMultilevel"/>
    <w:tmpl w:val="125477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5609A6"/>
    <w:multiLevelType w:val="hybridMultilevel"/>
    <w:tmpl w:val="C9B4A0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692F87"/>
    <w:multiLevelType w:val="hybridMultilevel"/>
    <w:tmpl w:val="CAB0572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6903B2C">
      <w:numFmt w:val="bullet"/>
      <w:lvlText w:val="-"/>
      <w:lvlJc w:val="left"/>
      <w:pPr>
        <w:ind w:left="1440" w:hanging="360"/>
      </w:pPr>
      <w:rPr>
        <w:rFonts w:ascii="Orkney Light" w:eastAsia="Times New Roman" w:hAnsi="Orkney Light" w:cs="Times New Roman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D0C64"/>
    <w:multiLevelType w:val="hybridMultilevel"/>
    <w:tmpl w:val="3ADC75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071533"/>
    <w:multiLevelType w:val="hybridMultilevel"/>
    <w:tmpl w:val="F1D0702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69762A"/>
    <w:multiLevelType w:val="hybridMultilevel"/>
    <w:tmpl w:val="F48433B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356A92"/>
    <w:multiLevelType w:val="hybridMultilevel"/>
    <w:tmpl w:val="4D68022E"/>
    <w:lvl w:ilvl="0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F781B8B"/>
    <w:multiLevelType w:val="multilevel"/>
    <w:tmpl w:val="996C4F9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0E0C5B"/>
    <w:multiLevelType w:val="hybridMultilevel"/>
    <w:tmpl w:val="744AD68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1648806">
    <w:abstractNumId w:val="0"/>
  </w:num>
  <w:num w:numId="2" w16cid:durableId="1955359422">
    <w:abstractNumId w:val="10"/>
  </w:num>
  <w:num w:numId="3" w16cid:durableId="643698791">
    <w:abstractNumId w:val="2"/>
  </w:num>
  <w:num w:numId="4" w16cid:durableId="1424692651">
    <w:abstractNumId w:val="3"/>
  </w:num>
  <w:num w:numId="5" w16cid:durableId="692682177">
    <w:abstractNumId w:val="5"/>
  </w:num>
  <w:num w:numId="6" w16cid:durableId="499588540">
    <w:abstractNumId w:val="4"/>
  </w:num>
  <w:num w:numId="7" w16cid:durableId="996036586">
    <w:abstractNumId w:val="1"/>
  </w:num>
  <w:num w:numId="8" w16cid:durableId="906956613">
    <w:abstractNumId w:val="8"/>
  </w:num>
  <w:num w:numId="9" w16cid:durableId="1296906042">
    <w:abstractNumId w:val="6"/>
  </w:num>
  <w:num w:numId="10" w16cid:durableId="1190533364">
    <w:abstractNumId w:val="7"/>
  </w:num>
  <w:num w:numId="11" w16cid:durableId="147287745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28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965"/>
    <w:rsid w:val="00000396"/>
    <w:rsid w:val="00001350"/>
    <w:rsid w:val="00001C7C"/>
    <w:rsid w:val="00005877"/>
    <w:rsid w:val="000067B5"/>
    <w:rsid w:val="00006A44"/>
    <w:rsid w:val="00006A48"/>
    <w:rsid w:val="00007610"/>
    <w:rsid w:val="00010590"/>
    <w:rsid w:val="00012F79"/>
    <w:rsid w:val="00013BAE"/>
    <w:rsid w:val="00021068"/>
    <w:rsid w:val="000220E7"/>
    <w:rsid w:val="00022297"/>
    <w:rsid w:val="0002261F"/>
    <w:rsid w:val="00024A87"/>
    <w:rsid w:val="00025907"/>
    <w:rsid w:val="000274A5"/>
    <w:rsid w:val="000277D0"/>
    <w:rsid w:val="00031A0B"/>
    <w:rsid w:val="00033369"/>
    <w:rsid w:val="00036825"/>
    <w:rsid w:val="00036E27"/>
    <w:rsid w:val="00037532"/>
    <w:rsid w:val="00040376"/>
    <w:rsid w:val="00040587"/>
    <w:rsid w:val="000409FE"/>
    <w:rsid w:val="000410C1"/>
    <w:rsid w:val="000412B7"/>
    <w:rsid w:val="000423C9"/>
    <w:rsid w:val="00042A4A"/>
    <w:rsid w:val="00044292"/>
    <w:rsid w:val="000442E2"/>
    <w:rsid w:val="00044844"/>
    <w:rsid w:val="00044D4B"/>
    <w:rsid w:val="00045D80"/>
    <w:rsid w:val="0004664E"/>
    <w:rsid w:val="00046D65"/>
    <w:rsid w:val="0005041A"/>
    <w:rsid w:val="00051119"/>
    <w:rsid w:val="0005172C"/>
    <w:rsid w:val="0005249A"/>
    <w:rsid w:val="00053C33"/>
    <w:rsid w:val="00054AD2"/>
    <w:rsid w:val="000551F7"/>
    <w:rsid w:val="000554B4"/>
    <w:rsid w:val="00055F2F"/>
    <w:rsid w:val="000567EE"/>
    <w:rsid w:val="000603A0"/>
    <w:rsid w:val="00060AA5"/>
    <w:rsid w:val="00061574"/>
    <w:rsid w:val="000634FF"/>
    <w:rsid w:val="000700F8"/>
    <w:rsid w:val="00070E06"/>
    <w:rsid w:val="0007196E"/>
    <w:rsid w:val="00072989"/>
    <w:rsid w:val="00073245"/>
    <w:rsid w:val="00073AD3"/>
    <w:rsid w:val="0007410E"/>
    <w:rsid w:val="00074BC3"/>
    <w:rsid w:val="0007666F"/>
    <w:rsid w:val="00077E39"/>
    <w:rsid w:val="000805CD"/>
    <w:rsid w:val="00081522"/>
    <w:rsid w:val="000815CA"/>
    <w:rsid w:val="0008177D"/>
    <w:rsid w:val="000823DA"/>
    <w:rsid w:val="00082419"/>
    <w:rsid w:val="00085D0E"/>
    <w:rsid w:val="00092426"/>
    <w:rsid w:val="0009263E"/>
    <w:rsid w:val="000944B5"/>
    <w:rsid w:val="00095ABC"/>
    <w:rsid w:val="00095D6B"/>
    <w:rsid w:val="000A1FB6"/>
    <w:rsid w:val="000A24E3"/>
    <w:rsid w:val="000A2914"/>
    <w:rsid w:val="000A33BF"/>
    <w:rsid w:val="000A362A"/>
    <w:rsid w:val="000A43C2"/>
    <w:rsid w:val="000A494D"/>
    <w:rsid w:val="000A4A0F"/>
    <w:rsid w:val="000A51F2"/>
    <w:rsid w:val="000A5AAF"/>
    <w:rsid w:val="000A7C32"/>
    <w:rsid w:val="000A7E3F"/>
    <w:rsid w:val="000B25C8"/>
    <w:rsid w:val="000B4370"/>
    <w:rsid w:val="000B4C69"/>
    <w:rsid w:val="000B5477"/>
    <w:rsid w:val="000B6309"/>
    <w:rsid w:val="000B63A2"/>
    <w:rsid w:val="000B77DD"/>
    <w:rsid w:val="000C07FD"/>
    <w:rsid w:val="000C5A5D"/>
    <w:rsid w:val="000C715C"/>
    <w:rsid w:val="000D2AC5"/>
    <w:rsid w:val="000D40A5"/>
    <w:rsid w:val="000D5203"/>
    <w:rsid w:val="000D6F7A"/>
    <w:rsid w:val="000E04F6"/>
    <w:rsid w:val="000E18A0"/>
    <w:rsid w:val="000E3A49"/>
    <w:rsid w:val="000E3B9F"/>
    <w:rsid w:val="000E54D4"/>
    <w:rsid w:val="000E599B"/>
    <w:rsid w:val="000F0395"/>
    <w:rsid w:val="000F0515"/>
    <w:rsid w:val="000F485E"/>
    <w:rsid w:val="000F5B6F"/>
    <w:rsid w:val="000F6C31"/>
    <w:rsid w:val="000F7F69"/>
    <w:rsid w:val="001004BC"/>
    <w:rsid w:val="00102F7C"/>
    <w:rsid w:val="001050AB"/>
    <w:rsid w:val="0010646C"/>
    <w:rsid w:val="00107D12"/>
    <w:rsid w:val="00112D76"/>
    <w:rsid w:val="00115422"/>
    <w:rsid w:val="00115436"/>
    <w:rsid w:val="001167EF"/>
    <w:rsid w:val="00116974"/>
    <w:rsid w:val="00121576"/>
    <w:rsid w:val="0012493A"/>
    <w:rsid w:val="00124E11"/>
    <w:rsid w:val="00125EE1"/>
    <w:rsid w:val="00126D70"/>
    <w:rsid w:val="00127C3E"/>
    <w:rsid w:val="00127DF9"/>
    <w:rsid w:val="00134D17"/>
    <w:rsid w:val="00136AFA"/>
    <w:rsid w:val="001374BA"/>
    <w:rsid w:val="00137E18"/>
    <w:rsid w:val="00143F56"/>
    <w:rsid w:val="00146065"/>
    <w:rsid w:val="00146371"/>
    <w:rsid w:val="00151078"/>
    <w:rsid w:val="00151666"/>
    <w:rsid w:val="00151887"/>
    <w:rsid w:val="0016242D"/>
    <w:rsid w:val="0016368B"/>
    <w:rsid w:val="00164255"/>
    <w:rsid w:val="00164B06"/>
    <w:rsid w:val="00164CE2"/>
    <w:rsid w:val="001650E6"/>
    <w:rsid w:val="00167883"/>
    <w:rsid w:val="00167E38"/>
    <w:rsid w:val="00171D46"/>
    <w:rsid w:val="00173E85"/>
    <w:rsid w:val="00175816"/>
    <w:rsid w:val="0017759B"/>
    <w:rsid w:val="00182F93"/>
    <w:rsid w:val="00183DF6"/>
    <w:rsid w:val="00184D81"/>
    <w:rsid w:val="001859B8"/>
    <w:rsid w:val="0018795C"/>
    <w:rsid w:val="00187B22"/>
    <w:rsid w:val="00193EF8"/>
    <w:rsid w:val="00194FE0"/>
    <w:rsid w:val="001950FB"/>
    <w:rsid w:val="00195919"/>
    <w:rsid w:val="00196940"/>
    <w:rsid w:val="00196D7D"/>
    <w:rsid w:val="001A0A4E"/>
    <w:rsid w:val="001A1062"/>
    <w:rsid w:val="001A1B6B"/>
    <w:rsid w:val="001A1C62"/>
    <w:rsid w:val="001A3303"/>
    <w:rsid w:val="001A4592"/>
    <w:rsid w:val="001A4EC9"/>
    <w:rsid w:val="001A4FA2"/>
    <w:rsid w:val="001A52AE"/>
    <w:rsid w:val="001A5C04"/>
    <w:rsid w:val="001A5C80"/>
    <w:rsid w:val="001A6E9E"/>
    <w:rsid w:val="001B152E"/>
    <w:rsid w:val="001B257B"/>
    <w:rsid w:val="001B2A68"/>
    <w:rsid w:val="001B2A96"/>
    <w:rsid w:val="001B6D52"/>
    <w:rsid w:val="001B747F"/>
    <w:rsid w:val="001B7AA7"/>
    <w:rsid w:val="001C2D3F"/>
    <w:rsid w:val="001C34FE"/>
    <w:rsid w:val="001C3723"/>
    <w:rsid w:val="001C4B23"/>
    <w:rsid w:val="001C5B56"/>
    <w:rsid w:val="001C6D12"/>
    <w:rsid w:val="001C774F"/>
    <w:rsid w:val="001C7A49"/>
    <w:rsid w:val="001D0872"/>
    <w:rsid w:val="001D1251"/>
    <w:rsid w:val="001D2DA8"/>
    <w:rsid w:val="001D3033"/>
    <w:rsid w:val="001D4212"/>
    <w:rsid w:val="001D664F"/>
    <w:rsid w:val="001E06A0"/>
    <w:rsid w:val="001E138A"/>
    <w:rsid w:val="001E2705"/>
    <w:rsid w:val="001E2FB9"/>
    <w:rsid w:val="001E3CAF"/>
    <w:rsid w:val="001E4CB4"/>
    <w:rsid w:val="001E58EA"/>
    <w:rsid w:val="001E7834"/>
    <w:rsid w:val="001F0E13"/>
    <w:rsid w:val="001F0FC6"/>
    <w:rsid w:val="001F200F"/>
    <w:rsid w:val="001F2CF1"/>
    <w:rsid w:val="001F3DF8"/>
    <w:rsid w:val="001F57C9"/>
    <w:rsid w:val="001F61C3"/>
    <w:rsid w:val="001F6251"/>
    <w:rsid w:val="001F67CE"/>
    <w:rsid w:val="001F7B69"/>
    <w:rsid w:val="002000D1"/>
    <w:rsid w:val="00202839"/>
    <w:rsid w:val="00207FBA"/>
    <w:rsid w:val="00211407"/>
    <w:rsid w:val="002114B0"/>
    <w:rsid w:val="0021382C"/>
    <w:rsid w:val="00213DAF"/>
    <w:rsid w:val="002150F1"/>
    <w:rsid w:val="00216A97"/>
    <w:rsid w:val="00216DD3"/>
    <w:rsid w:val="00217D50"/>
    <w:rsid w:val="00223CB9"/>
    <w:rsid w:val="00224344"/>
    <w:rsid w:val="00224BC6"/>
    <w:rsid w:val="00224D75"/>
    <w:rsid w:val="00227954"/>
    <w:rsid w:val="002314D3"/>
    <w:rsid w:val="00231A78"/>
    <w:rsid w:val="00233FD9"/>
    <w:rsid w:val="00235440"/>
    <w:rsid w:val="00241B68"/>
    <w:rsid w:val="00241F2E"/>
    <w:rsid w:val="00244E17"/>
    <w:rsid w:val="0024567C"/>
    <w:rsid w:val="00245D85"/>
    <w:rsid w:val="0024775A"/>
    <w:rsid w:val="00247BA9"/>
    <w:rsid w:val="002508AC"/>
    <w:rsid w:val="00251B69"/>
    <w:rsid w:val="002538B6"/>
    <w:rsid w:val="002538D7"/>
    <w:rsid w:val="00254422"/>
    <w:rsid w:val="00254ECB"/>
    <w:rsid w:val="0025534F"/>
    <w:rsid w:val="00255898"/>
    <w:rsid w:val="00255FFA"/>
    <w:rsid w:val="00256611"/>
    <w:rsid w:val="00257152"/>
    <w:rsid w:val="00257DFA"/>
    <w:rsid w:val="00260B9D"/>
    <w:rsid w:val="00262019"/>
    <w:rsid w:val="0026491C"/>
    <w:rsid w:val="002651CC"/>
    <w:rsid w:val="00270C9E"/>
    <w:rsid w:val="00272065"/>
    <w:rsid w:val="002729AB"/>
    <w:rsid w:val="00272AFE"/>
    <w:rsid w:val="00273632"/>
    <w:rsid w:val="002736E1"/>
    <w:rsid w:val="002753CB"/>
    <w:rsid w:val="00276100"/>
    <w:rsid w:val="00276139"/>
    <w:rsid w:val="00276A01"/>
    <w:rsid w:val="00276C66"/>
    <w:rsid w:val="00276FAB"/>
    <w:rsid w:val="00277B0D"/>
    <w:rsid w:val="0028025B"/>
    <w:rsid w:val="002802FB"/>
    <w:rsid w:val="00280D73"/>
    <w:rsid w:val="002821ED"/>
    <w:rsid w:val="0028386D"/>
    <w:rsid w:val="00283CF4"/>
    <w:rsid w:val="00283DD3"/>
    <w:rsid w:val="00284881"/>
    <w:rsid w:val="002874B7"/>
    <w:rsid w:val="0029175B"/>
    <w:rsid w:val="00293DF4"/>
    <w:rsid w:val="00294A9B"/>
    <w:rsid w:val="002954CF"/>
    <w:rsid w:val="002962C7"/>
    <w:rsid w:val="002A1869"/>
    <w:rsid w:val="002A6E98"/>
    <w:rsid w:val="002B042F"/>
    <w:rsid w:val="002B0F3E"/>
    <w:rsid w:val="002B1165"/>
    <w:rsid w:val="002B1184"/>
    <w:rsid w:val="002B23F9"/>
    <w:rsid w:val="002B28E9"/>
    <w:rsid w:val="002B2DF0"/>
    <w:rsid w:val="002B5904"/>
    <w:rsid w:val="002B6207"/>
    <w:rsid w:val="002B6682"/>
    <w:rsid w:val="002B6DA9"/>
    <w:rsid w:val="002C1D9E"/>
    <w:rsid w:val="002C2118"/>
    <w:rsid w:val="002C2337"/>
    <w:rsid w:val="002C3E97"/>
    <w:rsid w:val="002C6204"/>
    <w:rsid w:val="002C65D4"/>
    <w:rsid w:val="002D1D53"/>
    <w:rsid w:val="002D571A"/>
    <w:rsid w:val="002D5A28"/>
    <w:rsid w:val="002D6D06"/>
    <w:rsid w:val="002D7ABA"/>
    <w:rsid w:val="002E3BB7"/>
    <w:rsid w:val="002E50C7"/>
    <w:rsid w:val="002E53FA"/>
    <w:rsid w:val="002E58E6"/>
    <w:rsid w:val="002F038F"/>
    <w:rsid w:val="002F0F01"/>
    <w:rsid w:val="002F1920"/>
    <w:rsid w:val="002F1A2E"/>
    <w:rsid w:val="002F2E04"/>
    <w:rsid w:val="002F3949"/>
    <w:rsid w:val="002F567F"/>
    <w:rsid w:val="003035AE"/>
    <w:rsid w:val="00305788"/>
    <w:rsid w:val="00311C4B"/>
    <w:rsid w:val="00312BD9"/>
    <w:rsid w:val="003134BA"/>
    <w:rsid w:val="003139AE"/>
    <w:rsid w:val="00313C0B"/>
    <w:rsid w:val="00313FF7"/>
    <w:rsid w:val="00315C3B"/>
    <w:rsid w:val="0031609B"/>
    <w:rsid w:val="003172D2"/>
    <w:rsid w:val="00320121"/>
    <w:rsid w:val="00321400"/>
    <w:rsid w:val="003223D9"/>
    <w:rsid w:val="00323275"/>
    <w:rsid w:val="00325107"/>
    <w:rsid w:val="00326830"/>
    <w:rsid w:val="003268D5"/>
    <w:rsid w:val="00326D74"/>
    <w:rsid w:val="003304D7"/>
    <w:rsid w:val="00330509"/>
    <w:rsid w:val="00331BDC"/>
    <w:rsid w:val="00332492"/>
    <w:rsid w:val="00332670"/>
    <w:rsid w:val="00332E4F"/>
    <w:rsid w:val="00333026"/>
    <w:rsid w:val="003336AB"/>
    <w:rsid w:val="003352F3"/>
    <w:rsid w:val="00335CA9"/>
    <w:rsid w:val="00335CBC"/>
    <w:rsid w:val="003370C8"/>
    <w:rsid w:val="003374E3"/>
    <w:rsid w:val="00341522"/>
    <w:rsid w:val="00341C53"/>
    <w:rsid w:val="00342F57"/>
    <w:rsid w:val="00344531"/>
    <w:rsid w:val="00344C96"/>
    <w:rsid w:val="003457F9"/>
    <w:rsid w:val="00345887"/>
    <w:rsid w:val="00345DC3"/>
    <w:rsid w:val="0034661A"/>
    <w:rsid w:val="00347CA4"/>
    <w:rsid w:val="00350BD7"/>
    <w:rsid w:val="00355D36"/>
    <w:rsid w:val="00355FDB"/>
    <w:rsid w:val="003570E8"/>
    <w:rsid w:val="003605BE"/>
    <w:rsid w:val="00362DD4"/>
    <w:rsid w:val="0036361E"/>
    <w:rsid w:val="00363F98"/>
    <w:rsid w:val="003640FA"/>
    <w:rsid w:val="003646B0"/>
    <w:rsid w:val="00364865"/>
    <w:rsid w:val="003654C8"/>
    <w:rsid w:val="003658F4"/>
    <w:rsid w:val="00366B04"/>
    <w:rsid w:val="00370ACB"/>
    <w:rsid w:val="0037294E"/>
    <w:rsid w:val="0037459A"/>
    <w:rsid w:val="003749D0"/>
    <w:rsid w:val="00374CDE"/>
    <w:rsid w:val="00375455"/>
    <w:rsid w:val="00376611"/>
    <w:rsid w:val="00376FEE"/>
    <w:rsid w:val="003800B3"/>
    <w:rsid w:val="00383A45"/>
    <w:rsid w:val="00385001"/>
    <w:rsid w:val="00385964"/>
    <w:rsid w:val="0038761B"/>
    <w:rsid w:val="00387634"/>
    <w:rsid w:val="00391103"/>
    <w:rsid w:val="003918E8"/>
    <w:rsid w:val="00392617"/>
    <w:rsid w:val="00393289"/>
    <w:rsid w:val="00395073"/>
    <w:rsid w:val="00395E07"/>
    <w:rsid w:val="003969E4"/>
    <w:rsid w:val="0039738A"/>
    <w:rsid w:val="003A034C"/>
    <w:rsid w:val="003A109A"/>
    <w:rsid w:val="003A43CA"/>
    <w:rsid w:val="003A62EF"/>
    <w:rsid w:val="003A6FB1"/>
    <w:rsid w:val="003A713B"/>
    <w:rsid w:val="003A7FC1"/>
    <w:rsid w:val="003B06E3"/>
    <w:rsid w:val="003B0C8B"/>
    <w:rsid w:val="003B502C"/>
    <w:rsid w:val="003B5AE0"/>
    <w:rsid w:val="003B7915"/>
    <w:rsid w:val="003C01A6"/>
    <w:rsid w:val="003C1059"/>
    <w:rsid w:val="003C2DF3"/>
    <w:rsid w:val="003C33AA"/>
    <w:rsid w:val="003C35E8"/>
    <w:rsid w:val="003C3F36"/>
    <w:rsid w:val="003C45B8"/>
    <w:rsid w:val="003C53F4"/>
    <w:rsid w:val="003C5B1F"/>
    <w:rsid w:val="003C7DDD"/>
    <w:rsid w:val="003D16A4"/>
    <w:rsid w:val="003D41A5"/>
    <w:rsid w:val="003D41BE"/>
    <w:rsid w:val="003D44AF"/>
    <w:rsid w:val="003D4635"/>
    <w:rsid w:val="003D5A57"/>
    <w:rsid w:val="003D6408"/>
    <w:rsid w:val="003E11CE"/>
    <w:rsid w:val="003E3E64"/>
    <w:rsid w:val="003E418A"/>
    <w:rsid w:val="003E4A83"/>
    <w:rsid w:val="003E66C6"/>
    <w:rsid w:val="003E6E50"/>
    <w:rsid w:val="003E7162"/>
    <w:rsid w:val="003E767B"/>
    <w:rsid w:val="003E7E55"/>
    <w:rsid w:val="003F06DA"/>
    <w:rsid w:val="003F0C2B"/>
    <w:rsid w:val="003F122C"/>
    <w:rsid w:val="003F1B77"/>
    <w:rsid w:val="003F6695"/>
    <w:rsid w:val="003F686B"/>
    <w:rsid w:val="003F6EEC"/>
    <w:rsid w:val="003F7A79"/>
    <w:rsid w:val="00400733"/>
    <w:rsid w:val="00400B34"/>
    <w:rsid w:val="004022F6"/>
    <w:rsid w:val="00402FEA"/>
    <w:rsid w:val="00403672"/>
    <w:rsid w:val="00405D60"/>
    <w:rsid w:val="00406303"/>
    <w:rsid w:val="00407938"/>
    <w:rsid w:val="004102A6"/>
    <w:rsid w:val="00410BCA"/>
    <w:rsid w:val="004117DF"/>
    <w:rsid w:val="00412B5A"/>
    <w:rsid w:val="00414281"/>
    <w:rsid w:val="00414F01"/>
    <w:rsid w:val="004150E0"/>
    <w:rsid w:val="00420DBD"/>
    <w:rsid w:val="00421FAF"/>
    <w:rsid w:val="00422193"/>
    <w:rsid w:val="004225CE"/>
    <w:rsid w:val="004241DC"/>
    <w:rsid w:val="004244CF"/>
    <w:rsid w:val="004269AF"/>
    <w:rsid w:val="004311E3"/>
    <w:rsid w:val="00431250"/>
    <w:rsid w:val="00431CCE"/>
    <w:rsid w:val="00431E90"/>
    <w:rsid w:val="00432CE9"/>
    <w:rsid w:val="004335D8"/>
    <w:rsid w:val="00433984"/>
    <w:rsid w:val="0043460B"/>
    <w:rsid w:val="00434FC8"/>
    <w:rsid w:val="004359F5"/>
    <w:rsid w:val="00435DBA"/>
    <w:rsid w:val="00444B01"/>
    <w:rsid w:val="0044665E"/>
    <w:rsid w:val="00446F2D"/>
    <w:rsid w:val="00447B55"/>
    <w:rsid w:val="004511E3"/>
    <w:rsid w:val="00452472"/>
    <w:rsid w:val="004528C4"/>
    <w:rsid w:val="00452C90"/>
    <w:rsid w:val="00452F67"/>
    <w:rsid w:val="00453FC7"/>
    <w:rsid w:val="004540FC"/>
    <w:rsid w:val="0045443E"/>
    <w:rsid w:val="004545A7"/>
    <w:rsid w:val="0045588F"/>
    <w:rsid w:val="004563F5"/>
    <w:rsid w:val="004568EB"/>
    <w:rsid w:val="0045766D"/>
    <w:rsid w:val="004606B8"/>
    <w:rsid w:val="00460889"/>
    <w:rsid w:val="00461093"/>
    <w:rsid w:val="00462E2D"/>
    <w:rsid w:val="00466315"/>
    <w:rsid w:val="00466BBD"/>
    <w:rsid w:val="00467791"/>
    <w:rsid w:val="00470A73"/>
    <w:rsid w:val="004714C3"/>
    <w:rsid w:val="004715BA"/>
    <w:rsid w:val="0047171C"/>
    <w:rsid w:val="00472A2C"/>
    <w:rsid w:val="00474B3C"/>
    <w:rsid w:val="0047507F"/>
    <w:rsid w:val="00476AEB"/>
    <w:rsid w:val="0048020A"/>
    <w:rsid w:val="00481AE0"/>
    <w:rsid w:val="00482B95"/>
    <w:rsid w:val="00482BD4"/>
    <w:rsid w:val="0048476F"/>
    <w:rsid w:val="00485A61"/>
    <w:rsid w:val="00486A09"/>
    <w:rsid w:val="0048774F"/>
    <w:rsid w:val="00487BA4"/>
    <w:rsid w:val="00490BCF"/>
    <w:rsid w:val="0049170E"/>
    <w:rsid w:val="00491FAC"/>
    <w:rsid w:val="00492778"/>
    <w:rsid w:val="00493898"/>
    <w:rsid w:val="00493AE4"/>
    <w:rsid w:val="00494A9B"/>
    <w:rsid w:val="00494B4B"/>
    <w:rsid w:val="00497014"/>
    <w:rsid w:val="0049729A"/>
    <w:rsid w:val="00497A26"/>
    <w:rsid w:val="00497FC9"/>
    <w:rsid w:val="004A0318"/>
    <w:rsid w:val="004A059E"/>
    <w:rsid w:val="004A125D"/>
    <w:rsid w:val="004A50C0"/>
    <w:rsid w:val="004A53B3"/>
    <w:rsid w:val="004A7454"/>
    <w:rsid w:val="004A7CBE"/>
    <w:rsid w:val="004B0105"/>
    <w:rsid w:val="004B078D"/>
    <w:rsid w:val="004B1416"/>
    <w:rsid w:val="004B1FF0"/>
    <w:rsid w:val="004B3D57"/>
    <w:rsid w:val="004B511B"/>
    <w:rsid w:val="004B6A9B"/>
    <w:rsid w:val="004B779E"/>
    <w:rsid w:val="004C0285"/>
    <w:rsid w:val="004C12CE"/>
    <w:rsid w:val="004C2D43"/>
    <w:rsid w:val="004C4766"/>
    <w:rsid w:val="004C50FD"/>
    <w:rsid w:val="004C6A5B"/>
    <w:rsid w:val="004C7721"/>
    <w:rsid w:val="004C7722"/>
    <w:rsid w:val="004C7921"/>
    <w:rsid w:val="004D02D7"/>
    <w:rsid w:val="004D191F"/>
    <w:rsid w:val="004D321E"/>
    <w:rsid w:val="004D3CC4"/>
    <w:rsid w:val="004D4370"/>
    <w:rsid w:val="004D599B"/>
    <w:rsid w:val="004D61F4"/>
    <w:rsid w:val="004D6B56"/>
    <w:rsid w:val="004E0117"/>
    <w:rsid w:val="004E1EE5"/>
    <w:rsid w:val="004E3713"/>
    <w:rsid w:val="004E3F47"/>
    <w:rsid w:val="004E61F7"/>
    <w:rsid w:val="004E6FC7"/>
    <w:rsid w:val="004E7B19"/>
    <w:rsid w:val="004F02E6"/>
    <w:rsid w:val="004F1074"/>
    <w:rsid w:val="004F1194"/>
    <w:rsid w:val="004F1EB4"/>
    <w:rsid w:val="004F2133"/>
    <w:rsid w:val="004F2185"/>
    <w:rsid w:val="004F2ADB"/>
    <w:rsid w:val="004F4BA8"/>
    <w:rsid w:val="004F50BD"/>
    <w:rsid w:val="00502AEC"/>
    <w:rsid w:val="00503611"/>
    <w:rsid w:val="005049A2"/>
    <w:rsid w:val="00504B5E"/>
    <w:rsid w:val="00505D89"/>
    <w:rsid w:val="0050753E"/>
    <w:rsid w:val="00507F19"/>
    <w:rsid w:val="005100C7"/>
    <w:rsid w:val="0051064C"/>
    <w:rsid w:val="00513C66"/>
    <w:rsid w:val="00515E93"/>
    <w:rsid w:val="00515F47"/>
    <w:rsid w:val="0051609E"/>
    <w:rsid w:val="00520066"/>
    <w:rsid w:val="00520D99"/>
    <w:rsid w:val="00522BE6"/>
    <w:rsid w:val="00522D97"/>
    <w:rsid w:val="00523DBC"/>
    <w:rsid w:val="00525A8F"/>
    <w:rsid w:val="00525D27"/>
    <w:rsid w:val="0052797A"/>
    <w:rsid w:val="00527EB9"/>
    <w:rsid w:val="00534464"/>
    <w:rsid w:val="00534E82"/>
    <w:rsid w:val="0053765D"/>
    <w:rsid w:val="00540437"/>
    <w:rsid w:val="005409A1"/>
    <w:rsid w:val="00541F67"/>
    <w:rsid w:val="005421A3"/>
    <w:rsid w:val="00542FBF"/>
    <w:rsid w:val="00544C80"/>
    <w:rsid w:val="005478EE"/>
    <w:rsid w:val="0055022D"/>
    <w:rsid w:val="00550C0D"/>
    <w:rsid w:val="00552428"/>
    <w:rsid w:val="0055364C"/>
    <w:rsid w:val="00553B51"/>
    <w:rsid w:val="00554C3A"/>
    <w:rsid w:val="00555C98"/>
    <w:rsid w:val="005572DB"/>
    <w:rsid w:val="00561714"/>
    <w:rsid w:val="00563264"/>
    <w:rsid w:val="0056460C"/>
    <w:rsid w:val="00565976"/>
    <w:rsid w:val="00565D75"/>
    <w:rsid w:val="00566646"/>
    <w:rsid w:val="00566B41"/>
    <w:rsid w:val="00570673"/>
    <w:rsid w:val="00571EF1"/>
    <w:rsid w:val="005761B7"/>
    <w:rsid w:val="00576FB7"/>
    <w:rsid w:val="005773CD"/>
    <w:rsid w:val="00585CE0"/>
    <w:rsid w:val="0058641C"/>
    <w:rsid w:val="00586727"/>
    <w:rsid w:val="00587375"/>
    <w:rsid w:val="005902CF"/>
    <w:rsid w:val="0059134C"/>
    <w:rsid w:val="005918C1"/>
    <w:rsid w:val="005918D3"/>
    <w:rsid w:val="0059365A"/>
    <w:rsid w:val="005967E1"/>
    <w:rsid w:val="005A1190"/>
    <w:rsid w:val="005A18E6"/>
    <w:rsid w:val="005A3AB7"/>
    <w:rsid w:val="005A4C25"/>
    <w:rsid w:val="005A5182"/>
    <w:rsid w:val="005B0C7A"/>
    <w:rsid w:val="005B2677"/>
    <w:rsid w:val="005B7A12"/>
    <w:rsid w:val="005B7A64"/>
    <w:rsid w:val="005C0178"/>
    <w:rsid w:val="005C268E"/>
    <w:rsid w:val="005C6601"/>
    <w:rsid w:val="005D2313"/>
    <w:rsid w:val="005D5439"/>
    <w:rsid w:val="005D5463"/>
    <w:rsid w:val="005D5F1A"/>
    <w:rsid w:val="005D6017"/>
    <w:rsid w:val="005D70B2"/>
    <w:rsid w:val="005E2BD9"/>
    <w:rsid w:val="005E4188"/>
    <w:rsid w:val="005E4602"/>
    <w:rsid w:val="005E494A"/>
    <w:rsid w:val="005E4B66"/>
    <w:rsid w:val="005E576A"/>
    <w:rsid w:val="005E6768"/>
    <w:rsid w:val="005F07B8"/>
    <w:rsid w:val="005F0833"/>
    <w:rsid w:val="005F1079"/>
    <w:rsid w:val="005F1604"/>
    <w:rsid w:val="005F1BBE"/>
    <w:rsid w:val="005F2567"/>
    <w:rsid w:val="005F3632"/>
    <w:rsid w:val="005F3C8C"/>
    <w:rsid w:val="005F48DA"/>
    <w:rsid w:val="005F4EBC"/>
    <w:rsid w:val="005F64E8"/>
    <w:rsid w:val="005F694B"/>
    <w:rsid w:val="005F6965"/>
    <w:rsid w:val="005F7331"/>
    <w:rsid w:val="005F7B1B"/>
    <w:rsid w:val="0060136A"/>
    <w:rsid w:val="0060403B"/>
    <w:rsid w:val="00604277"/>
    <w:rsid w:val="00605BC8"/>
    <w:rsid w:val="00606B2D"/>
    <w:rsid w:val="00607F99"/>
    <w:rsid w:val="006110BC"/>
    <w:rsid w:val="006112D0"/>
    <w:rsid w:val="0061198B"/>
    <w:rsid w:val="0061218E"/>
    <w:rsid w:val="0061269B"/>
    <w:rsid w:val="00613891"/>
    <w:rsid w:val="00613B71"/>
    <w:rsid w:val="00614926"/>
    <w:rsid w:val="00614D59"/>
    <w:rsid w:val="00615B3C"/>
    <w:rsid w:val="0062090E"/>
    <w:rsid w:val="0062148B"/>
    <w:rsid w:val="00621FB9"/>
    <w:rsid w:val="0062240C"/>
    <w:rsid w:val="00623446"/>
    <w:rsid w:val="00623807"/>
    <w:rsid w:val="00623A72"/>
    <w:rsid w:val="00623A82"/>
    <w:rsid w:val="00625ACD"/>
    <w:rsid w:val="00625F9B"/>
    <w:rsid w:val="006265DD"/>
    <w:rsid w:val="006268E8"/>
    <w:rsid w:val="00626972"/>
    <w:rsid w:val="00627CBA"/>
    <w:rsid w:val="00632113"/>
    <w:rsid w:val="006332CB"/>
    <w:rsid w:val="00634385"/>
    <w:rsid w:val="0063515C"/>
    <w:rsid w:val="006356E4"/>
    <w:rsid w:val="00635E5F"/>
    <w:rsid w:val="00636F11"/>
    <w:rsid w:val="006371FB"/>
    <w:rsid w:val="006375FF"/>
    <w:rsid w:val="00637867"/>
    <w:rsid w:val="006416EF"/>
    <w:rsid w:val="00642557"/>
    <w:rsid w:val="00646081"/>
    <w:rsid w:val="0064693E"/>
    <w:rsid w:val="00646BF4"/>
    <w:rsid w:val="00646F2E"/>
    <w:rsid w:val="00650C82"/>
    <w:rsid w:val="00651D29"/>
    <w:rsid w:val="00652A7D"/>
    <w:rsid w:val="00654088"/>
    <w:rsid w:val="00656209"/>
    <w:rsid w:val="0065629E"/>
    <w:rsid w:val="0065672D"/>
    <w:rsid w:val="00660C8D"/>
    <w:rsid w:val="006619FB"/>
    <w:rsid w:val="00661CD8"/>
    <w:rsid w:val="00662770"/>
    <w:rsid w:val="00663BDB"/>
    <w:rsid w:val="0066405F"/>
    <w:rsid w:val="00665A2A"/>
    <w:rsid w:val="00670A4E"/>
    <w:rsid w:val="0067134F"/>
    <w:rsid w:val="006718DC"/>
    <w:rsid w:val="00672A19"/>
    <w:rsid w:val="0067393D"/>
    <w:rsid w:val="00675513"/>
    <w:rsid w:val="00675DD6"/>
    <w:rsid w:val="00675E30"/>
    <w:rsid w:val="00675FDB"/>
    <w:rsid w:val="00677898"/>
    <w:rsid w:val="00677F75"/>
    <w:rsid w:val="00680F1E"/>
    <w:rsid w:val="006816E1"/>
    <w:rsid w:val="00681D1D"/>
    <w:rsid w:val="0068280A"/>
    <w:rsid w:val="00684B82"/>
    <w:rsid w:val="00685FB4"/>
    <w:rsid w:val="00687797"/>
    <w:rsid w:val="00687962"/>
    <w:rsid w:val="00687BA4"/>
    <w:rsid w:val="00691BE6"/>
    <w:rsid w:val="00693378"/>
    <w:rsid w:val="00693899"/>
    <w:rsid w:val="00693BD6"/>
    <w:rsid w:val="006946D8"/>
    <w:rsid w:val="006959DD"/>
    <w:rsid w:val="00696466"/>
    <w:rsid w:val="00696A78"/>
    <w:rsid w:val="00696EFD"/>
    <w:rsid w:val="006A0747"/>
    <w:rsid w:val="006A1945"/>
    <w:rsid w:val="006A28FB"/>
    <w:rsid w:val="006A30AE"/>
    <w:rsid w:val="006A3552"/>
    <w:rsid w:val="006A373F"/>
    <w:rsid w:val="006A4717"/>
    <w:rsid w:val="006A5FFF"/>
    <w:rsid w:val="006B0804"/>
    <w:rsid w:val="006B0D06"/>
    <w:rsid w:val="006B17BD"/>
    <w:rsid w:val="006B17C0"/>
    <w:rsid w:val="006B29DB"/>
    <w:rsid w:val="006B3271"/>
    <w:rsid w:val="006B4AF4"/>
    <w:rsid w:val="006B4B69"/>
    <w:rsid w:val="006B537A"/>
    <w:rsid w:val="006C4A28"/>
    <w:rsid w:val="006C5005"/>
    <w:rsid w:val="006C54B1"/>
    <w:rsid w:val="006C5545"/>
    <w:rsid w:val="006C7A38"/>
    <w:rsid w:val="006C7D41"/>
    <w:rsid w:val="006D0583"/>
    <w:rsid w:val="006D42C2"/>
    <w:rsid w:val="006D52DC"/>
    <w:rsid w:val="006D7810"/>
    <w:rsid w:val="006D7CF6"/>
    <w:rsid w:val="006D7E56"/>
    <w:rsid w:val="006E20E3"/>
    <w:rsid w:val="006E325F"/>
    <w:rsid w:val="006E3E18"/>
    <w:rsid w:val="006E50F4"/>
    <w:rsid w:val="006E5411"/>
    <w:rsid w:val="006E6577"/>
    <w:rsid w:val="006E6E76"/>
    <w:rsid w:val="006E72FD"/>
    <w:rsid w:val="006E7AD9"/>
    <w:rsid w:val="006E7EA1"/>
    <w:rsid w:val="006F00CF"/>
    <w:rsid w:val="006F07B9"/>
    <w:rsid w:val="006F0EBC"/>
    <w:rsid w:val="006F150F"/>
    <w:rsid w:val="006F15E8"/>
    <w:rsid w:val="006F1C1B"/>
    <w:rsid w:val="006F1E50"/>
    <w:rsid w:val="006F3213"/>
    <w:rsid w:val="006F3646"/>
    <w:rsid w:val="006F5863"/>
    <w:rsid w:val="006F6733"/>
    <w:rsid w:val="00701579"/>
    <w:rsid w:val="00701B94"/>
    <w:rsid w:val="00702338"/>
    <w:rsid w:val="0070267D"/>
    <w:rsid w:val="00702DB2"/>
    <w:rsid w:val="007034C7"/>
    <w:rsid w:val="00703776"/>
    <w:rsid w:val="00705277"/>
    <w:rsid w:val="0070557A"/>
    <w:rsid w:val="0071013A"/>
    <w:rsid w:val="00710202"/>
    <w:rsid w:val="00711677"/>
    <w:rsid w:val="00713974"/>
    <w:rsid w:val="007150AA"/>
    <w:rsid w:val="0071560C"/>
    <w:rsid w:val="00715D0B"/>
    <w:rsid w:val="00716419"/>
    <w:rsid w:val="0072062C"/>
    <w:rsid w:val="00720C28"/>
    <w:rsid w:val="00730675"/>
    <w:rsid w:val="007310E6"/>
    <w:rsid w:val="0073228D"/>
    <w:rsid w:val="00732B56"/>
    <w:rsid w:val="00735935"/>
    <w:rsid w:val="00735F99"/>
    <w:rsid w:val="00736A71"/>
    <w:rsid w:val="00740645"/>
    <w:rsid w:val="0074129A"/>
    <w:rsid w:val="00741FA5"/>
    <w:rsid w:val="00742161"/>
    <w:rsid w:val="00742225"/>
    <w:rsid w:val="007423AB"/>
    <w:rsid w:val="00743913"/>
    <w:rsid w:val="00744AA9"/>
    <w:rsid w:val="00744FE8"/>
    <w:rsid w:val="007453DB"/>
    <w:rsid w:val="00746999"/>
    <w:rsid w:val="00747071"/>
    <w:rsid w:val="00750725"/>
    <w:rsid w:val="00751407"/>
    <w:rsid w:val="007514D0"/>
    <w:rsid w:val="00752B4F"/>
    <w:rsid w:val="00752C71"/>
    <w:rsid w:val="0075389C"/>
    <w:rsid w:val="00754F79"/>
    <w:rsid w:val="00755794"/>
    <w:rsid w:val="00757437"/>
    <w:rsid w:val="00760FC0"/>
    <w:rsid w:val="00762D6E"/>
    <w:rsid w:val="0076576A"/>
    <w:rsid w:val="00765AA5"/>
    <w:rsid w:val="007706E7"/>
    <w:rsid w:val="00770B7D"/>
    <w:rsid w:val="00770BFC"/>
    <w:rsid w:val="007728A0"/>
    <w:rsid w:val="0077488C"/>
    <w:rsid w:val="00774D24"/>
    <w:rsid w:val="00775598"/>
    <w:rsid w:val="00775723"/>
    <w:rsid w:val="00775994"/>
    <w:rsid w:val="00776BEE"/>
    <w:rsid w:val="00777C42"/>
    <w:rsid w:val="007826D7"/>
    <w:rsid w:val="00783B14"/>
    <w:rsid w:val="00783B49"/>
    <w:rsid w:val="007842F8"/>
    <w:rsid w:val="00784449"/>
    <w:rsid w:val="0078563B"/>
    <w:rsid w:val="00785A0B"/>
    <w:rsid w:val="007864E2"/>
    <w:rsid w:val="00786962"/>
    <w:rsid w:val="007927D7"/>
    <w:rsid w:val="00792A5A"/>
    <w:rsid w:val="007A0071"/>
    <w:rsid w:val="007A0442"/>
    <w:rsid w:val="007A126E"/>
    <w:rsid w:val="007A25FA"/>
    <w:rsid w:val="007A2C58"/>
    <w:rsid w:val="007A2F5B"/>
    <w:rsid w:val="007A3E38"/>
    <w:rsid w:val="007A61DB"/>
    <w:rsid w:val="007A79A7"/>
    <w:rsid w:val="007B3D76"/>
    <w:rsid w:val="007B5089"/>
    <w:rsid w:val="007B5E52"/>
    <w:rsid w:val="007B6881"/>
    <w:rsid w:val="007B7CA7"/>
    <w:rsid w:val="007C0044"/>
    <w:rsid w:val="007C123B"/>
    <w:rsid w:val="007C26F1"/>
    <w:rsid w:val="007C3228"/>
    <w:rsid w:val="007C4E3A"/>
    <w:rsid w:val="007C503C"/>
    <w:rsid w:val="007C6329"/>
    <w:rsid w:val="007C692F"/>
    <w:rsid w:val="007C69AB"/>
    <w:rsid w:val="007C6F4C"/>
    <w:rsid w:val="007C75DA"/>
    <w:rsid w:val="007C7E5C"/>
    <w:rsid w:val="007D0677"/>
    <w:rsid w:val="007D215B"/>
    <w:rsid w:val="007D28FA"/>
    <w:rsid w:val="007D2ED8"/>
    <w:rsid w:val="007D322D"/>
    <w:rsid w:val="007D3E10"/>
    <w:rsid w:val="007D4104"/>
    <w:rsid w:val="007D45B1"/>
    <w:rsid w:val="007D514E"/>
    <w:rsid w:val="007D5F98"/>
    <w:rsid w:val="007D68D5"/>
    <w:rsid w:val="007D6E53"/>
    <w:rsid w:val="007E093A"/>
    <w:rsid w:val="007E0A42"/>
    <w:rsid w:val="007E16FF"/>
    <w:rsid w:val="007E371E"/>
    <w:rsid w:val="007E38E5"/>
    <w:rsid w:val="007E3C87"/>
    <w:rsid w:val="007E4357"/>
    <w:rsid w:val="007E4542"/>
    <w:rsid w:val="007E7D8E"/>
    <w:rsid w:val="007F0570"/>
    <w:rsid w:val="007F2AF6"/>
    <w:rsid w:val="007F2C6A"/>
    <w:rsid w:val="007F36E8"/>
    <w:rsid w:val="007F4EFC"/>
    <w:rsid w:val="007F5A5E"/>
    <w:rsid w:val="007F5E71"/>
    <w:rsid w:val="008001C9"/>
    <w:rsid w:val="008012C3"/>
    <w:rsid w:val="008015FF"/>
    <w:rsid w:val="00801AC1"/>
    <w:rsid w:val="00802F20"/>
    <w:rsid w:val="008057E7"/>
    <w:rsid w:val="00805A29"/>
    <w:rsid w:val="00806A7C"/>
    <w:rsid w:val="00813A48"/>
    <w:rsid w:val="00813EDE"/>
    <w:rsid w:val="00814244"/>
    <w:rsid w:val="00814251"/>
    <w:rsid w:val="008142ED"/>
    <w:rsid w:val="00814F7B"/>
    <w:rsid w:val="00820312"/>
    <w:rsid w:val="00821D50"/>
    <w:rsid w:val="00822010"/>
    <w:rsid w:val="00823027"/>
    <w:rsid w:val="008230BC"/>
    <w:rsid w:val="008231D1"/>
    <w:rsid w:val="00824B87"/>
    <w:rsid w:val="00825280"/>
    <w:rsid w:val="008254D3"/>
    <w:rsid w:val="008260FE"/>
    <w:rsid w:val="00826F2B"/>
    <w:rsid w:val="008273E3"/>
    <w:rsid w:val="008274A2"/>
    <w:rsid w:val="00831FA8"/>
    <w:rsid w:val="00833733"/>
    <w:rsid w:val="00833B0F"/>
    <w:rsid w:val="00841F1E"/>
    <w:rsid w:val="00842356"/>
    <w:rsid w:val="00842D76"/>
    <w:rsid w:val="008432B2"/>
    <w:rsid w:val="00843533"/>
    <w:rsid w:val="008440AE"/>
    <w:rsid w:val="008444DE"/>
    <w:rsid w:val="00852A56"/>
    <w:rsid w:val="00853AD6"/>
    <w:rsid w:val="008553A6"/>
    <w:rsid w:val="00855BB6"/>
    <w:rsid w:val="00855F87"/>
    <w:rsid w:val="008606B3"/>
    <w:rsid w:val="00860830"/>
    <w:rsid w:val="008619ED"/>
    <w:rsid w:val="00862C24"/>
    <w:rsid w:val="00863A3A"/>
    <w:rsid w:val="00863D9F"/>
    <w:rsid w:val="00864A40"/>
    <w:rsid w:val="008655CE"/>
    <w:rsid w:val="00865875"/>
    <w:rsid w:val="008671DE"/>
    <w:rsid w:val="00867A4F"/>
    <w:rsid w:val="00870AC2"/>
    <w:rsid w:val="0087108A"/>
    <w:rsid w:val="008721A5"/>
    <w:rsid w:val="00872585"/>
    <w:rsid w:val="0087277B"/>
    <w:rsid w:val="0087358D"/>
    <w:rsid w:val="00875765"/>
    <w:rsid w:val="00876387"/>
    <w:rsid w:val="00877DCB"/>
    <w:rsid w:val="0088013E"/>
    <w:rsid w:val="00880C6A"/>
    <w:rsid w:val="00881C17"/>
    <w:rsid w:val="0088297E"/>
    <w:rsid w:val="008844D1"/>
    <w:rsid w:val="008845FC"/>
    <w:rsid w:val="008847AA"/>
    <w:rsid w:val="008848CA"/>
    <w:rsid w:val="0088498F"/>
    <w:rsid w:val="00886644"/>
    <w:rsid w:val="008866DD"/>
    <w:rsid w:val="00890D1E"/>
    <w:rsid w:val="0089196F"/>
    <w:rsid w:val="00891B59"/>
    <w:rsid w:val="0089314A"/>
    <w:rsid w:val="008958E9"/>
    <w:rsid w:val="00896FC6"/>
    <w:rsid w:val="008A02DF"/>
    <w:rsid w:val="008A04AF"/>
    <w:rsid w:val="008A0F03"/>
    <w:rsid w:val="008A1119"/>
    <w:rsid w:val="008A1AAD"/>
    <w:rsid w:val="008A1CE8"/>
    <w:rsid w:val="008A1E24"/>
    <w:rsid w:val="008A4931"/>
    <w:rsid w:val="008A6E03"/>
    <w:rsid w:val="008B32E4"/>
    <w:rsid w:val="008B56FD"/>
    <w:rsid w:val="008B6704"/>
    <w:rsid w:val="008B6FE3"/>
    <w:rsid w:val="008B7079"/>
    <w:rsid w:val="008B7E74"/>
    <w:rsid w:val="008C032B"/>
    <w:rsid w:val="008C03AC"/>
    <w:rsid w:val="008C0721"/>
    <w:rsid w:val="008C2053"/>
    <w:rsid w:val="008C3F07"/>
    <w:rsid w:val="008C3F57"/>
    <w:rsid w:val="008C401C"/>
    <w:rsid w:val="008C4173"/>
    <w:rsid w:val="008C4236"/>
    <w:rsid w:val="008C6D6E"/>
    <w:rsid w:val="008C6FF8"/>
    <w:rsid w:val="008D06F1"/>
    <w:rsid w:val="008D2312"/>
    <w:rsid w:val="008D2DFC"/>
    <w:rsid w:val="008D4A6B"/>
    <w:rsid w:val="008D5A93"/>
    <w:rsid w:val="008D7C1B"/>
    <w:rsid w:val="008E04D0"/>
    <w:rsid w:val="008E0D16"/>
    <w:rsid w:val="008E25A7"/>
    <w:rsid w:val="008E2C2E"/>
    <w:rsid w:val="008E52A7"/>
    <w:rsid w:val="008E6503"/>
    <w:rsid w:val="008E6568"/>
    <w:rsid w:val="008E7661"/>
    <w:rsid w:val="008F0131"/>
    <w:rsid w:val="008F0474"/>
    <w:rsid w:val="008F1094"/>
    <w:rsid w:val="008F3047"/>
    <w:rsid w:val="008F3247"/>
    <w:rsid w:val="008F3D2D"/>
    <w:rsid w:val="008F40DF"/>
    <w:rsid w:val="008F463E"/>
    <w:rsid w:val="008F6639"/>
    <w:rsid w:val="008F6BCB"/>
    <w:rsid w:val="008F6E43"/>
    <w:rsid w:val="009008B0"/>
    <w:rsid w:val="00901468"/>
    <w:rsid w:val="0090234D"/>
    <w:rsid w:val="00904978"/>
    <w:rsid w:val="0090549A"/>
    <w:rsid w:val="009057A4"/>
    <w:rsid w:val="00905B81"/>
    <w:rsid w:val="0090653C"/>
    <w:rsid w:val="00906C83"/>
    <w:rsid w:val="00906D01"/>
    <w:rsid w:val="00907275"/>
    <w:rsid w:val="00910679"/>
    <w:rsid w:val="00910D18"/>
    <w:rsid w:val="00911D0F"/>
    <w:rsid w:val="00912755"/>
    <w:rsid w:val="009128F5"/>
    <w:rsid w:val="00915FD3"/>
    <w:rsid w:val="00917C4D"/>
    <w:rsid w:val="009203BE"/>
    <w:rsid w:val="00920FA4"/>
    <w:rsid w:val="009230DD"/>
    <w:rsid w:val="00927D3B"/>
    <w:rsid w:val="009303D6"/>
    <w:rsid w:val="00931EDB"/>
    <w:rsid w:val="00932A00"/>
    <w:rsid w:val="0093493D"/>
    <w:rsid w:val="009350D4"/>
    <w:rsid w:val="00935EDA"/>
    <w:rsid w:val="009364EE"/>
    <w:rsid w:val="009368D9"/>
    <w:rsid w:val="00936FCF"/>
    <w:rsid w:val="00940DA8"/>
    <w:rsid w:val="00941C6A"/>
    <w:rsid w:val="00942162"/>
    <w:rsid w:val="009430EF"/>
    <w:rsid w:val="00944B3F"/>
    <w:rsid w:val="00944C38"/>
    <w:rsid w:val="00946CAC"/>
    <w:rsid w:val="00946FFC"/>
    <w:rsid w:val="009471EF"/>
    <w:rsid w:val="0094751D"/>
    <w:rsid w:val="00947C33"/>
    <w:rsid w:val="00951CF1"/>
    <w:rsid w:val="00952965"/>
    <w:rsid w:val="00952C6D"/>
    <w:rsid w:val="009531C9"/>
    <w:rsid w:val="00955AFF"/>
    <w:rsid w:val="00955CFB"/>
    <w:rsid w:val="00960361"/>
    <w:rsid w:val="009608D7"/>
    <w:rsid w:val="00960C79"/>
    <w:rsid w:val="009614C4"/>
    <w:rsid w:val="009617B3"/>
    <w:rsid w:val="00962E9C"/>
    <w:rsid w:val="00964DA7"/>
    <w:rsid w:val="00965CA6"/>
    <w:rsid w:val="00965D16"/>
    <w:rsid w:val="0096605F"/>
    <w:rsid w:val="00966299"/>
    <w:rsid w:val="009662B3"/>
    <w:rsid w:val="00967ECC"/>
    <w:rsid w:val="00970A66"/>
    <w:rsid w:val="0097113B"/>
    <w:rsid w:val="00972089"/>
    <w:rsid w:val="00973CD9"/>
    <w:rsid w:val="00974135"/>
    <w:rsid w:val="00976C0C"/>
    <w:rsid w:val="00977F5F"/>
    <w:rsid w:val="00980560"/>
    <w:rsid w:val="009831FC"/>
    <w:rsid w:val="00983777"/>
    <w:rsid w:val="00983835"/>
    <w:rsid w:val="009840B6"/>
    <w:rsid w:val="0098527A"/>
    <w:rsid w:val="009861B1"/>
    <w:rsid w:val="00990AFC"/>
    <w:rsid w:val="00991D16"/>
    <w:rsid w:val="00993378"/>
    <w:rsid w:val="009944A6"/>
    <w:rsid w:val="00994BD9"/>
    <w:rsid w:val="009952A1"/>
    <w:rsid w:val="00995902"/>
    <w:rsid w:val="009961A8"/>
    <w:rsid w:val="009A2130"/>
    <w:rsid w:val="009A28E4"/>
    <w:rsid w:val="009A2DB5"/>
    <w:rsid w:val="009A33CA"/>
    <w:rsid w:val="009A4564"/>
    <w:rsid w:val="009A4664"/>
    <w:rsid w:val="009A551E"/>
    <w:rsid w:val="009A5C83"/>
    <w:rsid w:val="009A651D"/>
    <w:rsid w:val="009A7561"/>
    <w:rsid w:val="009B2003"/>
    <w:rsid w:val="009B2A6D"/>
    <w:rsid w:val="009B3B0D"/>
    <w:rsid w:val="009B6319"/>
    <w:rsid w:val="009C7828"/>
    <w:rsid w:val="009D05CA"/>
    <w:rsid w:val="009D524B"/>
    <w:rsid w:val="009D5B51"/>
    <w:rsid w:val="009D6BE3"/>
    <w:rsid w:val="009D6EB8"/>
    <w:rsid w:val="009D71C3"/>
    <w:rsid w:val="009E0015"/>
    <w:rsid w:val="009E0BAC"/>
    <w:rsid w:val="009E0D84"/>
    <w:rsid w:val="009E1146"/>
    <w:rsid w:val="009E1FAD"/>
    <w:rsid w:val="009E2123"/>
    <w:rsid w:val="009E256D"/>
    <w:rsid w:val="009E3F4C"/>
    <w:rsid w:val="009E4F5E"/>
    <w:rsid w:val="009E5EAC"/>
    <w:rsid w:val="009E6728"/>
    <w:rsid w:val="009F035B"/>
    <w:rsid w:val="009F1037"/>
    <w:rsid w:val="009F1106"/>
    <w:rsid w:val="009F1B84"/>
    <w:rsid w:val="009F1CDE"/>
    <w:rsid w:val="009F2A5F"/>
    <w:rsid w:val="009F2DAB"/>
    <w:rsid w:val="009F34E9"/>
    <w:rsid w:val="009F34ED"/>
    <w:rsid w:val="009F3C13"/>
    <w:rsid w:val="009F4766"/>
    <w:rsid w:val="00A01C99"/>
    <w:rsid w:val="00A03035"/>
    <w:rsid w:val="00A0349F"/>
    <w:rsid w:val="00A070EF"/>
    <w:rsid w:val="00A07D1A"/>
    <w:rsid w:val="00A10B15"/>
    <w:rsid w:val="00A10CF9"/>
    <w:rsid w:val="00A11D24"/>
    <w:rsid w:val="00A13091"/>
    <w:rsid w:val="00A134ED"/>
    <w:rsid w:val="00A139FD"/>
    <w:rsid w:val="00A1487E"/>
    <w:rsid w:val="00A14E40"/>
    <w:rsid w:val="00A15F35"/>
    <w:rsid w:val="00A161AA"/>
    <w:rsid w:val="00A1792A"/>
    <w:rsid w:val="00A17E52"/>
    <w:rsid w:val="00A204B5"/>
    <w:rsid w:val="00A20FB3"/>
    <w:rsid w:val="00A21017"/>
    <w:rsid w:val="00A23B48"/>
    <w:rsid w:val="00A24025"/>
    <w:rsid w:val="00A24226"/>
    <w:rsid w:val="00A24C34"/>
    <w:rsid w:val="00A279BF"/>
    <w:rsid w:val="00A304BB"/>
    <w:rsid w:val="00A309AF"/>
    <w:rsid w:val="00A3264B"/>
    <w:rsid w:val="00A35BBC"/>
    <w:rsid w:val="00A35FD7"/>
    <w:rsid w:val="00A40BA9"/>
    <w:rsid w:val="00A42BE4"/>
    <w:rsid w:val="00A43065"/>
    <w:rsid w:val="00A44186"/>
    <w:rsid w:val="00A44826"/>
    <w:rsid w:val="00A51314"/>
    <w:rsid w:val="00A51502"/>
    <w:rsid w:val="00A51B59"/>
    <w:rsid w:val="00A51B99"/>
    <w:rsid w:val="00A5503D"/>
    <w:rsid w:val="00A55932"/>
    <w:rsid w:val="00A55937"/>
    <w:rsid w:val="00A563E4"/>
    <w:rsid w:val="00A56799"/>
    <w:rsid w:val="00A56B9B"/>
    <w:rsid w:val="00A57D7D"/>
    <w:rsid w:val="00A62948"/>
    <w:rsid w:val="00A630E0"/>
    <w:rsid w:val="00A63703"/>
    <w:rsid w:val="00A645B0"/>
    <w:rsid w:val="00A6494D"/>
    <w:rsid w:val="00A66C4A"/>
    <w:rsid w:val="00A73276"/>
    <w:rsid w:val="00A747AD"/>
    <w:rsid w:val="00A759B6"/>
    <w:rsid w:val="00A769FF"/>
    <w:rsid w:val="00A76D7B"/>
    <w:rsid w:val="00A776DC"/>
    <w:rsid w:val="00A77BD3"/>
    <w:rsid w:val="00A808EF"/>
    <w:rsid w:val="00A8152A"/>
    <w:rsid w:val="00A81B6D"/>
    <w:rsid w:val="00A81D44"/>
    <w:rsid w:val="00A822B8"/>
    <w:rsid w:val="00A828F3"/>
    <w:rsid w:val="00A8386A"/>
    <w:rsid w:val="00A849F7"/>
    <w:rsid w:val="00A84B29"/>
    <w:rsid w:val="00A86B12"/>
    <w:rsid w:val="00A8716E"/>
    <w:rsid w:val="00A87B28"/>
    <w:rsid w:val="00A87B29"/>
    <w:rsid w:val="00A90B6A"/>
    <w:rsid w:val="00A92429"/>
    <w:rsid w:val="00A93075"/>
    <w:rsid w:val="00A945BB"/>
    <w:rsid w:val="00A94998"/>
    <w:rsid w:val="00A95E79"/>
    <w:rsid w:val="00A96611"/>
    <w:rsid w:val="00A96DCD"/>
    <w:rsid w:val="00AA1C4D"/>
    <w:rsid w:val="00AA2628"/>
    <w:rsid w:val="00AA2AB4"/>
    <w:rsid w:val="00AA401C"/>
    <w:rsid w:val="00AA4CB1"/>
    <w:rsid w:val="00AA606B"/>
    <w:rsid w:val="00AA67FF"/>
    <w:rsid w:val="00AA6A49"/>
    <w:rsid w:val="00AA77A4"/>
    <w:rsid w:val="00AA7DF2"/>
    <w:rsid w:val="00AB02B9"/>
    <w:rsid w:val="00AB07F2"/>
    <w:rsid w:val="00AB2133"/>
    <w:rsid w:val="00AB252D"/>
    <w:rsid w:val="00AB2A05"/>
    <w:rsid w:val="00AB3721"/>
    <w:rsid w:val="00AB409C"/>
    <w:rsid w:val="00AB40C2"/>
    <w:rsid w:val="00AB5215"/>
    <w:rsid w:val="00AB6158"/>
    <w:rsid w:val="00AB6E25"/>
    <w:rsid w:val="00AB7317"/>
    <w:rsid w:val="00AB7954"/>
    <w:rsid w:val="00AC1914"/>
    <w:rsid w:val="00AC2EA8"/>
    <w:rsid w:val="00AC7680"/>
    <w:rsid w:val="00AC7D14"/>
    <w:rsid w:val="00AD08A4"/>
    <w:rsid w:val="00AD0E4F"/>
    <w:rsid w:val="00AD1928"/>
    <w:rsid w:val="00AD1BA2"/>
    <w:rsid w:val="00AD439D"/>
    <w:rsid w:val="00AD4907"/>
    <w:rsid w:val="00AD4C47"/>
    <w:rsid w:val="00AD5F47"/>
    <w:rsid w:val="00AD6F64"/>
    <w:rsid w:val="00AE031E"/>
    <w:rsid w:val="00AE0BC0"/>
    <w:rsid w:val="00AE2639"/>
    <w:rsid w:val="00AE46C9"/>
    <w:rsid w:val="00AE60F0"/>
    <w:rsid w:val="00AE66A2"/>
    <w:rsid w:val="00AE7F9C"/>
    <w:rsid w:val="00AF1555"/>
    <w:rsid w:val="00AF2888"/>
    <w:rsid w:val="00AF2B52"/>
    <w:rsid w:val="00AF31D8"/>
    <w:rsid w:val="00AF343B"/>
    <w:rsid w:val="00AF3F87"/>
    <w:rsid w:val="00AF4B52"/>
    <w:rsid w:val="00AF7C07"/>
    <w:rsid w:val="00B012A1"/>
    <w:rsid w:val="00B01412"/>
    <w:rsid w:val="00B01851"/>
    <w:rsid w:val="00B01CE8"/>
    <w:rsid w:val="00B02048"/>
    <w:rsid w:val="00B0218D"/>
    <w:rsid w:val="00B02908"/>
    <w:rsid w:val="00B02AEE"/>
    <w:rsid w:val="00B02CF5"/>
    <w:rsid w:val="00B031F6"/>
    <w:rsid w:val="00B03782"/>
    <w:rsid w:val="00B03879"/>
    <w:rsid w:val="00B06121"/>
    <w:rsid w:val="00B06244"/>
    <w:rsid w:val="00B103EE"/>
    <w:rsid w:val="00B10A64"/>
    <w:rsid w:val="00B10AFD"/>
    <w:rsid w:val="00B114E5"/>
    <w:rsid w:val="00B14521"/>
    <w:rsid w:val="00B14E58"/>
    <w:rsid w:val="00B15455"/>
    <w:rsid w:val="00B214FD"/>
    <w:rsid w:val="00B23248"/>
    <w:rsid w:val="00B23A52"/>
    <w:rsid w:val="00B27028"/>
    <w:rsid w:val="00B2744C"/>
    <w:rsid w:val="00B3045B"/>
    <w:rsid w:val="00B33109"/>
    <w:rsid w:val="00B335A2"/>
    <w:rsid w:val="00B34501"/>
    <w:rsid w:val="00B34604"/>
    <w:rsid w:val="00B36027"/>
    <w:rsid w:val="00B360D0"/>
    <w:rsid w:val="00B36FEC"/>
    <w:rsid w:val="00B37A12"/>
    <w:rsid w:val="00B40A20"/>
    <w:rsid w:val="00B42151"/>
    <w:rsid w:val="00B42BF4"/>
    <w:rsid w:val="00B43094"/>
    <w:rsid w:val="00B43788"/>
    <w:rsid w:val="00B45815"/>
    <w:rsid w:val="00B475D0"/>
    <w:rsid w:val="00B47E9A"/>
    <w:rsid w:val="00B47F29"/>
    <w:rsid w:val="00B5045D"/>
    <w:rsid w:val="00B506F1"/>
    <w:rsid w:val="00B5146A"/>
    <w:rsid w:val="00B51824"/>
    <w:rsid w:val="00B52293"/>
    <w:rsid w:val="00B52564"/>
    <w:rsid w:val="00B5336C"/>
    <w:rsid w:val="00B539EE"/>
    <w:rsid w:val="00B54267"/>
    <w:rsid w:val="00B54946"/>
    <w:rsid w:val="00B553CE"/>
    <w:rsid w:val="00B604BD"/>
    <w:rsid w:val="00B6068E"/>
    <w:rsid w:val="00B66702"/>
    <w:rsid w:val="00B66E5F"/>
    <w:rsid w:val="00B67674"/>
    <w:rsid w:val="00B67D2A"/>
    <w:rsid w:val="00B713AC"/>
    <w:rsid w:val="00B715EE"/>
    <w:rsid w:val="00B72E21"/>
    <w:rsid w:val="00B730FE"/>
    <w:rsid w:val="00B731AC"/>
    <w:rsid w:val="00B739C1"/>
    <w:rsid w:val="00B73AE2"/>
    <w:rsid w:val="00B75496"/>
    <w:rsid w:val="00B767AB"/>
    <w:rsid w:val="00B7687D"/>
    <w:rsid w:val="00B76940"/>
    <w:rsid w:val="00B80F08"/>
    <w:rsid w:val="00B813FD"/>
    <w:rsid w:val="00B81D38"/>
    <w:rsid w:val="00B82826"/>
    <w:rsid w:val="00B82CDE"/>
    <w:rsid w:val="00B83BCE"/>
    <w:rsid w:val="00B84BDF"/>
    <w:rsid w:val="00B874CB"/>
    <w:rsid w:val="00B876E8"/>
    <w:rsid w:val="00B87C4B"/>
    <w:rsid w:val="00B90639"/>
    <w:rsid w:val="00B91849"/>
    <w:rsid w:val="00B932A3"/>
    <w:rsid w:val="00B945F0"/>
    <w:rsid w:val="00B95D98"/>
    <w:rsid w:val="00B97EDE"/>
    <w:rsid w:val="00BA09C1"/>
    <w:rsid w:val="00BA0A9E"/>
    <w:rsid w:val="00BA2424"/>
    <w:rsid w:val="00BA2A1B"/>
    <w:rsid w:val="00BA3418"/>
    <w:rsid w:val="00BA4923"/>
    <w:rsid w:val="00BA6969"/>
    <w:rsid w:val="00BA6F06"/>
    <w:rsid w:val="00BA76CF"/>
    <w:rsid w:val="00BA7C44"/>
    <w:rsid w:val="00BB101A"/>
    <w:rsid w:val="00BB118F"/>
    <w:rsid w:val="00BB20A1"/>
    <w:rsid w:val="00BB2D80"/>
    <w:rsid w:val="00BB39A9"/>
    <w:rsid w:val="00BB4D4E"/>
    <w:rsid w:val="00BB5053"/>
    <w:rsid w:val="00BB5641"/>
    <w:rsid w:val="00BB59FC"/>
    <w:rsid w:val="00BB6E90"/>
    <w:rsid w:val="00BB6FE5"/>
    <w:rsid w:val="00BB7876"/>
    <w:rsid w:val="00BC0371"/>
    <w:rsid w:val="00BC053A"/>
    <w:rsid w:val="00BC1ADD"/>
    <w:rsid w:val="00BC23C6"/>
    <w:rsid w:val="00BC331A"/>
    <w:rsid w:val="00BC3381"/>
    <w:rsid w:val="00BC5F30"/>
    <w:rsid w:val="00BC756B"/>
    <w:rsid w:val="00BD12DE"/>
    <w:rsid w:val="00BD16B0"/>
    <w:rsid w:val="00BD1D6F"/>
    <w:rsid w:val="00BD213D"/>
    <w:rsid w:val="00BD2A02"/>
    <w:rsid w:val="00BD4DDC"/>
    <w:rsid w:val="00BD5675"/>
    <w:rsid w:val="00BD5E6E"/>
    <w:rsid w:val="00BE0670"/>
    <w:rsid w:val="00BE1493"/>
    <w:rsid w:val="00BE2AE0"/>
    <w:rsid w:val="00BE2CCA"/>
    <w:rsid w:val="00BE371A"/>
    <w:rsid w:val="00BE484A"/>
    <w:rsid w:val="00BE51A8"/>
    <w:rsid w:val="00BE58F4"/>
    <w:rsid w:val="00BE71CE"/>
    <w:rsid w:val="00BF10EC"/>
    <w:rsid w:val="00BF17E8"/>
    <w:rsid w:val="00BF62D9"/>
    <w:rsid w:val="00BF703D"/>
    <w:rsid w:val="00C0215A"/>
    <w:rsid w:val="00C02867"/>
    <w:rsid w:val="00C04B42"/>
    <w:rsid w:val="00C0516F"/>
    <w:rsid w:val="00C05A39"/>
    <w:rsid w:val="00C05E5E"/>
    <w:rsid w:val="00C065F7"/>
    <w:rsid w:val="00C12834"/>
    <w:rsid w:val="00C1295C"/>
    <w:rsid w:val="00C15029"/>
    <w:rsid w:val="00C167F4"/>
    <w:rsid w:val="00C23B29"/>
    <w:rsid w:val="00C23E34"/>
    <w:rsid w:val="00C24755"/>
    <w:rsid w:val="00C24AEF"/>
    <w:rsid w:val="00C25CC9"/>
    <w:rsid w:val="00C26FF6"/>
    <w:rsid w:val="00C313CE"/>
    <w:rsid w:val="00C31DC9"/>
    <w:rsid w:val="00C40006"/>
    <w:rsid w:val="00C40B68"/>
    <w:rsid w:val="00C40F93"/>
    <w:rsid w:val="00C42367"/>
    <w:rsid w:val="00C44671"/>
    <w:rsid w:val="00C46CCC"/>
    <w:rsid w:val="00C5019F"/>
    <w:rsid w:val="00C51CB8"/>
    <w:rsid w:val="00C52952"/>
    <w:rsid w:val="00C553C2"/>
    <w:rsid w:val="00C56A06"/>
    <w:rsid w:val="00C575C7"/>
    <w:rsid w:val="00C57DA6"/>
    <w:rsid w:val="00C61C0C"/>
    <w:rsid w:val="00C638AA"/>
    <w:rsid w:val="00C64806"/>
    <w:rsid w:val="00C64B15"/>
    <w:rsid w:val="00C6746B"/>
    <w:rsid w:val="00C7173A"/>
    <w:rsid w:val="00C71C64"/>
    <w:rsid w:val="00C7264B"/>
    <w:rsid w:val="00C73B5C"/>
    <w:rsid w:val="00C74372"/>
    <w:rsid w:val="00C74F63"/>
    <w:rsid w:val="00C762C8"/>
    <w:rsid w:val="00C76540"/>
    <w:rsid w:val="00C83031"/>
    <w:rsid w:val="00C84187"/>
    <w:rsid w:val="00C84450"/>
    <w:rsid w:val="00C84E34"/>
    <w:rsid w:val="00C862B2"/>
    <w:rsid w:val="00C87322"/>
    <w:rsid w:val="00C87B82"/>
    <w:rsid w:val="00C90D5A"/>
    <w:rsid w:val="00C9129C"/>
    <w:rsid w:val="00C917B5"/>
    <w:rsid w:val="00C91CD4"/>
    <w:rsid w:val="00C9290A"/>
    <w:rsid w:val="00C94AE2"/>
    <w:rsid w:val="00C94C63"/>
    <w:rsid w:val="00C96ECE"/>
    <w:rsid w:val="00CA035A"/>
    <w:rsid w:val="00CA0667"/>
    <w:rsid w:val="00CA0DC8"/>
    <w:rsid w:val="00CA0F00"/>
    <w:rsid w:val="00CA255D"/>
    <w:rsid w:val="00CA2A58"/>
    <w:rsid w:val="00CA2D58"/>
    <w:rsid w:val="00CA3539"/>
    <w:rsid w:val="00CA5D25"/>
    <w:rsid w:val="00CA621F"/>
    <w:rsid w:val="00CA6F32"/>
    <w:rsid w:val="00CA7802"/>
    <w:rsid w:val="00CA7AFD"/>
    <w:rsid w:val="00CA7DBC"/>
    <w:rsid w:val="00CB1E54"/>
    <w:rsid w:val="00CB1E84"/>
    <w:rsid w:val="00CC1A52"/>
    <w:rsid w:val="00CC1B4A"/>
    <w:rsid w:val="00CC25A9"/>
    <w:rsid w:val="00CC3097"/>
    <w:rsid w:val="00CC379B"/>
    <w:rsid w:val="00CC38C9"/>
    <w:rsid w:val="00CC561A"/>
    <w:rsid w:val="00CC5B69"/>
    <w:rsid w:val="00CC5EF6"/>
    <w:rsid w:val="00CC5EF7"/>
    <w:rsid w:val="00CC6811"/>
    <w:rsid w:val="00CC6E27"/>
    <w:rsid w:val="00CD152E"/>
    <w:rsid w:val="00CD2473"/>
    <w:rsid w:val="00CD26DB"/>
    <w:rsid w:val="00CD30A6"/>
    <w:rsid w:val="00CD30BA"/>
    <w:rsid w:val="00CD4DE3"/>
    <w:rsid w:val="00CD6543"/>
    <w:rsid w:val="00CD65AC"/>
    <w:rsid w:val="00CD6635"/>
    <w:rsid w:val="00CE02DC"/>
    <w:rsid w:val="00CE2492"/>
    <w:rsid w:val="00CE270A"/>
    <w:rsid w:val="00CE2AAB"/>
    <w:rsid w:val="00CE4559"/>
    <w:rsid w:val="00CE652B"/>
    <w:rsid w:val="00CF349D"/>
    <w:rsid w:val="00CF411C"/>
    <w:rsid w:val="00CF7F8B"/>
    <w:rsid w:val="00D00D76"/>
    <w:rsid w:val="00D02474"/>
    <w:rsid w:val="00D0257B"/>
    <w:rsid w:val="00D04158"/>
    <w:rsid w:val="00D058FF"/>
    <w:rsid w:val="00D059F0"/>
    <w:rsid w:val="00D05ABB"/>
    <w:rsid w:val="00D07B6F"/>
    <w:rsid w:val="00D101E7"/>
    <w:rsid w:val="00D11349"/>
    <w:rsid w:val="00D11DE4"/>
    <w:rsid w:val="00D12791"/>
    <w:rsid w:val="00D12A26"/>
    <w:rsid w:val="00D12FDB"/>
    <w:rsid w:val="00D1310E"/>
    <w:rsid w:val="00D13ED4"/>
    <w:rsid w:val="00D14926"/>
    <w:rsid w:val="00D1496B"/>
    <w:rsid w:val="00D16422"/>
    <w:rsid w:val="00D17588"/>
    <w:rsid w:val="00D203D7"/>
    <w:rsid w:val="00D21CA1"/>
    <w:rsid w:val="00D2342B"/>
    <w:rsid w:val="00D2653C"/>
    <w:rsid w:val="00D27454"/>
    <w:rsid w:val="00D27ECB"/>
    <w:rsid w:val="00D30E8C"/>
    <w:rsid w:val="00D3139F"/>
    <w:rsid w:val="00D3222C"/>
    <w:rsid w:val="00D323A7"/>
    <w:rsid w:val="00D3250D"/>
    <w:rsid w:val="00D32F00"/>
    <w:rsid w:val="00D342A0"/>
    <w:rsid w:val="00D35372"/>
    <w:rsid w:val="00D359A3"/>
    <w:rsid w:val="00D35E9E"/>
    <w:rsid w:val="00D36975"/>
    <w:rsid w:val="00D400D7"/>
    <w:rsid w:val="00D403E5"/>
    <w:rsid w:val="00D467C6"/>
    <w:rsid w:val="00D47B8E"/>
    <w:rsid w:val="00D502DE"/>
    <w:rsid w:val="00D50AEF"/>
    <w:rsid w:val="00D525C3"/>
    <w:rsid w:val="00D5452E"/>
    <w:rsid w:val="00D555F6"/>
    <w:rsid w:val="00D57F5C"/>
    <w:rsid w:val="00D60629"/>
    <w:rsid w:val="00D60674"/>
    <w:rsid w:val="00D616F8"/>
    <w:rsid w:val="00D63F54"/>
    <w:rsid w:val="00D64136"/>
    <w:rsid w:val="00D64817"/>
    <w:rsid w:val="00D66146"/>
    <w:rsid w:val="00D6659F"/>
    <w:rsid w:val="00D66E53"/>
    <w:rsid w:val="00D6759A"/>
    <w:rsid w:val="00D70333"/>
    <w:rsid w:val="00D72280"/>
    <w:rsid w:val="00D73690"/>
    <w:rsid w:val="00D759A6"/>
    <w:rsid w:val="00D769E7"/>
    <w:rsid w:val="00D77974"/>
    <w:rsid w:val="00D77B89"/>
    <w:rsid w:val="00D801CD"/>
    <w:rsid w:val="00D81181"/>
    <w:rsid w:val="00D83FFE"/>
    <w:rsid w:val="00D84BAF"/>
    <w:rsid w:val="00D857C2"/>
    <w:rsid w:val="00D917A1"/>
    <w:rsid w:val="00D9244C"/>
    <w:rsid w:val="00D93981"/>
    <w:rsid w:val="00D9466A"/>
    <w:rsid w:val="00D94898"/>
    <w:rsid w:val="00D97AB0"/>
    <w:rsid w:val="00DA2222"/>
    <w:rsid w:val="00DA2769"/>
    <w:rsid w:val="00DA2976"/>
    <w:rsid w:val="00DA2DB5"/>
    <w:rsid w:val="00DA3192"/>
    <w:rsid w:val="00DA40BD"/>
    <w:rsid w:val="00DA749B"/>
    <w:rsid w:val="00DB0C5C"/>
    <w:rsid w:val="00DB26B9"/>
    <w:rsid w:val="00DB2A18"/>
    <w:rsid w:val="00DB418E"/>
    <w:rsid w:val="00DB6155"/>
    <w:rsid w:val="00DB7395"/>
    <w:rsid w:val="00DC0B8F"/>
    <w:rsid w:val="00DC1C15"/>
    <w:rsid w:val="00DC36F1"/>
    <w:rsid w:val="00DC4A89"/>
    <w:rsid w:val="00DC6096"/>
    <w:rsid w:val="00DC6173"/>
    <w:rsid w:val="00DC733C"/>
    <w:rsid w:val="00DD1709"/>
    <w:rsid w:val="00DD1C05"/>
    <w:rsid w:val="00DD3832"/>
    <w:rsid w:val="00DD5288"/>
    <w:rsid w:val="00DD6E69"/>
    <w:rsid w:val="00DD79D9"/>
    <w:rsid w:val="00DE2200"/>
    <w:rsid w:val="00DE292E"/>
    <w:rsid w:val="00DE29C6"/>
    <w:rsid w:val="00DE2ABE"/>
    <w:rsid w:val="00DE2B32"/>
    <w:rsid w:val="00DE46EB"/>
    <w:rsid w:val="00DE4A2F"/>
    <w:rsid w:val="00DE4CCE"/>
    <w:rsid w:val="00DE5AEC"/>
    <w:rsid w:val="00DE6B6C"/>
    <w:rsid w:val="00DE7346"/>
    <w:rsid w:val="00DF084F"/>
    <w:rsid w:val="00DF3C21"/>
    <w:rsid w:val="00DF5D9B"/>
    <w:rsid w:val="00DF66F6"/>
    <w:rsid w:val="00DF6F09"/>
    <w:rsid w:val="00DF7FBC"/>
    <w:rsid w:val="00E0022D"/>
    <w:rsid w:val="00E0052E"/>
    <w:rsid w:val="00E02C9C"/>
    <w:rsid w:val="00E03656"/>
    <w:rsid w:val="00E0515E"/>
    <w:rsid w:val="00E0612F"/>
    <w:rsid w:val="00E0658C"/>
    <w:rsid w:val="00E07C09"/>
    <w:rsid w:val="00E07D59"/>
    <w:rsid w:val="00E07D60"/>
    <w:rsid w:val="00E10479"/>
    <w:rsid w:val="00E12DA1"/>
    <w:rsid w:val="00E12F85"/>
    <w:rsid w:val="00E1300E"/>
    <w:rsid w:val="00E13A68"/>
    <w:rsid w:val="00E16C53"/>
    <w:rsid w:val="00E1728E"/>
    <w:rsid w:val="00E1737E"/>
    <w:rsid w:val="00E2131A"/>
    <w:rsid w:val="00E229AA"/>
    <w:rsid w:val="00E23D5A"/>
    <w:rsid w:val="00E2478C"/>
    <w:rsid w:val="00E24C61"/>
    <w:rsid w:val="00E25131"/>
    <w:rsid w:val="00E25D31"/>
    <w:rsid w:val="00E2643C"/>
    <w:rsid w:val="00E3061F"/>
    <w:rsid w:val="00E3228A"/>
    <w:rsid w:val="00E33EF7"/>
    <w:rsid w:val="00E35DAF"/>
    <w:rsid w:val="00E40D49"/>
    <w:rsid w:val="00E4107C"/>
    <w:rsid w:val="00E444B0"/>
    <w:rsid w:val="00E53159"/>
    <w:rsid w:val="00E5321D"/>
    <w:rsid w:val="00E5542E"/>
    <w:rsid w:val="00E569C9"/>
    <w:rsid w:val="00E6134D"/>
    <w:rsid w:val="00E65C30"/>
    <w:rsid w:val="00E66F87"/>
    <w:rsid w:val="00E67A9F"/>
    <w:rsid w:val="00E700DA"/>
    <w:rsid w:val="00E7057A"/>
    <w:rsid w:val="00E71B81"/>
    <w:rsid w:val="00E72214"/>
    <w:rsid w:val="00E736ED"/>
    <w:rsid w:val="00E81A26"/>
    <w:rsid w:val="00E86FEF"/>
    <w:rsid w:val="00E871A2"/>
    <w:rsid w:val="00E871CB"/>
    <w:rsid w:val="00E912C7"/>
    <w:rsid w:val="00E9137D"/>
    <w:rsid w:val="00E914F5"/>
    <w:rsid w:val="00E9221F"/>
    <w:rsid w:val="00E92645"/>
    <w:rsid w:val="00E93C32"/>
    <w:rsid w:val="00E93D6B"/>
    <w:rsid w:val="00E95016"/>
    <w:rsid w:val="00E96AD1"/>
    <w:rsid w:val="00E96F75"/>
    <w:rsid w:val="00E97966"/>
    <w:rsid w:val="00EA002C"/>
    <w:rsid w:val="00EA045E"/>
    <w:rsid w:val="00EA0AFD"/>
    <w:rsid w:val="00EA172D"/>
    <w:rsid w:val="00EA3D8C"/>
    <w:rsid w:val="00EA4006"/>
    <w:rsid w:val="00EA4B51"/>
    <w:rsid w:val="00EA5A3C"/>
    <w:rsid w:val="00EA5F0A"/>
    <w:rsid w:val="00EA751D"/>
    <w:rsid w:val="00EA7A9B"/>
    <w:rsid w:val="00EB18AD"/>
    <w:rsid w:val="00EB2966"/>
    <w:rsid w:val="00EB2A4D"/>
    <w:rsid w:val="00EB2B45"/>
    <w:rsid w:val="00EB307F"/>
    <w:rsid w:val="00EB5BA0"/>
    <w:rsid w:val="00EB79A5"/>
    <w:rsid w:val="00EB7B4B"/>
    <w:rsid w:val="00EB7CA9"/>
    <w:rsid w:val="00EC1707"/>
    <w:rsid w:val="00EC1B59"/>
    <w:rsid w:val="00EC1DB9"/>
    <w:rsid w:val="00EC4E67"/>
    <w:rsid w:val="00EC65E0"/>
    <w:rsid w:val="00EC6DB5"/>
    <w:rsid w:val="00EC7F19"/>
    <w:rsid w:val="00ED36A7"/>
    <w:rsid w:val="00ED3905"/>
    <w:rsid w:val="00ED6843"/>
    <w:rsid w:val="00ED760C"/>
    <w:rsid w:val="00ED7924"/>
    <w:rsid w:val="00ED7D26"/>
    <w:rsid w:val="00EE204C"/>
    <w:rsid w:val="00EE2187"/>
    <w:rsid w:val="00EE242B"/>
    <w:rsid w:val="00EE24F8"/>
    <w:rsid w:val="00EE496B"/>
    <w:rsid w:val="00EE4B5F"/>
    <w:rsid w:val="00EE6054"/>
    <w:rsid w:val="00EE61CB"/>
    <w:rsid w:val="00EE6719"/>
    <w:rsid w:val="00EE6A0B"/>
    <w:rsid w:val="00EF1F59"/>
    <w:rsid w:val="00EF1F6B"/>
    <w:rsid w:val="00EF339A"/>
    <w:rsid w:val="00EF4816"/>
    <w:rsid w:val="00EF4A4F"/>
    <w:rsid w:val="00EF593F"/>
    <w:rsid w:val="00EF5B10"/>
    <w:rsid w:val="00EF7315"/>
    <w:rsid w:val="00EF734A"/>
    <w:rsid w:val="00F009A3"/>
    <w:rsid w:val="00F00B4B"/>
    <w:rsid w:val="00F0264E"/>
    <w:rsid w:val="00F046FC"/>
    <w:rsid w:val="00F06565"/>
    <w:rsid w:val="00F0677C"/>
    <w:rsid w:val="00F06A11"/>
    <w:rsid w:val="00F106C3"/>
    <w:rsid w:val="00F10A69"/>
    <w:rsid w:val="00F10FB7"/>
    <w:rsid w:val="00F13950"/>
    <w:rsid w:val="00F17B65"/>
    <w:rsid w:val="00F211D9"/>
    <w:rsid w:val="00F211DA"/>
    <w:rsid w:val="00F22CBF"/>
    <w:rsid w:val="00F266A9"/>
    <w:rsid w:val="00F30026"/>
    <w:rsid w:val="00F308F7"/>
    <w:rsid w:val="00F3222C"/>
    <w:rsid w:val="00F35DF1"/>
    <w:rsid w:val="00F408C6"/>
    <w:rsid w:val="00F43870"/>
    <w:rsid w:val="00F460E7"/>
    <w:rsid w:val="00F463C4"/>
    <w:rsid w:val="00F47592"/>
    <w:rsid w:val="00F476A5"/>
    <w:rsid w:val="00F479ED"/>
    <w:rsid w:val="00F50511"/>
    <w:rsid w:val="00F50842"/>
    <w:rsid w:val="00F525C0"/>
    <w:rsid w:val="00F52FF7"/>
    <w:rsid w:val="00F5355F"/>
    <w:rsid w:val="00F56CEC"/>
    <w:rsid w:val="00F578B6"/>
    <w:rsid w:val="00F60658"/>
    <w:rsid w:val="00F60A05"/>
    <w:rsid w:val="00F6408C"/>
    <w:rsid w:val="00F64948"/>
    <w:rsid w:val="00F65793"/>
    <w:rsid w:val="00F66C78"/>
    <w:rsid w:val="00F670BF"/>
    <w:rsid w:val="00F70C31"/>
    <w:rsid w:val="00F71A24"/>
    <w:rsid w:val="00F735F8"/>
    <w:rsid w:val="00F737AD"/>
    <w:rsid w:val="00F7485A"/>
    <w:rsid w:val="00F74F3F"/>
    <w:rsid w:val="00F753DE"/>
    <w:rsid w:val="00F76079"/>
    <w:rsid w:val="00F77102"/>
    <w:rsid w:val="00F779A1"/>
    <w:rsid w:val="00F8020D"/>
    <w:rsid w:val="00F823D8"/>
    <w:rsid w:val="00F824D8"/>
    <w:rsid w:val="00F925D7"/>
    <w:rsid w:val="00F933F8"/>
    <w:rsid w:val="00F93BAD"/>
    <w:rsid w:val="00F93ECA"/>
    <w:rsid w:val="00F945B2"/>
    <w:rsid w:val="00F94C79"/>
    <w:rsid w:val="00F95267"/>
    <w:rsid w:val="00F954F1"/>
    <w:rsid w:val="00F9697D"/>
    <w:rsid w:val="00FA0137"/>
    <w:rsid w:val="00FA07BE"/>
    <w:rsid w:val="00FA0F80"/>
    <w:rsid w:val="00FA2B28"/>
    <w:rsid w:val="00FA2FF7"/>
    <w:rsid w:val="00FA3ECD"/>
    <w:rsid w:val="00FA49AC"/>
    <w:rsid w:val="00FA752E"/>
    <w:rsid w:val="00FA7F14"/>
    <w:rsid w:val="00FB0C0C"/>
    <w:rsid w:val="00FB1FAB"/>
    <w:rsid w:val="00FB300A"/>
    <w:rsid w:val="00FB4985"/>
    <w:rsid w:val="00FC0ACD"/>
    <w:rsid w:val="00FC0C55"/>
    <w:rsid w:val="00FC2B9E"/>
    <w:rsid w:val="00FC2EDE"/>
    <w:rsid w:val="00FC34B3"/>
    <w:rsid w:val="00FC3F7D"/>
    <w:rsid w:val="00FC5270"/>
    <w:rsid w:val="00FC6AB8"/>
    <w:rsid w:val="00FC6B9F"/>
    <w:rsid w:val="00FC77ED"/>
    <w:rsid w:val="00FC7827"/>
    <w:rsid w:val="00FC7949"/>
    <w:rsid w:val="00FC7E1A"/>
    <w:rsid w:val="00FD0824"/>
    <w:rsid w:val="00FD0ECA"/>
    <w:rsid w:val="00FD28CE"/>
    <w:rsid w:val="00FD2937"/>
    <w:rsid w:val="00FD358C"/>
    <w:rsid w:val="00FD3BA3"/>
    <w:rsid w:val="00FD4D90"/>
    <w:rsid w:val="00FD52AC"/>
    <w:rsid w:val="00FD5321"/>
    <w:rsid w:val="00FD7C07"/>
    <w:rsid w:val="00FE0869"/>
    <w:rsid w:val="00FE094E"/>
    <w:rsid w:val="00FE0ACE"/>
    <w:rsid w:val="00FE1B5E"/>
    <w:rsid w:val="00FE1C6C"/>
    <w:rsid w:val="00FE1CAC"/>
    <w:rsid w:val="00FE3258"/>
    <w:rsid w:val="00FE3A45"/>
    <w:rsid w:val="00FE536B"/>
    <w:rsid w:val="00FE68FB"/>
    <w:rsid w:val="00FE74D5"/>
    <w:rsid w:val="00FE7FCF"/>
    <w:rsid w:val="00FF0F31"/>
    <w:rsid w:val="00FF11DA"/>
    <w:rsid w:val="00FF35FA"/>
    <w:rsid w:val="00FF3FB2"/>
    <w:rsid w:val="00FF42E3"/>
    <w:rsid w:val="00FF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2F0F539"/>
  <w15:docId w15:val="{BBB9FA1A-866A-4682-9E85-1E5F9F4C4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325F"/>
    <w:pPr>
      <w:jc w:val="both"/>
    </w:pPr>
    <w:rPr>
      <w:rFonts w:ascii="Segoe UI Light" w:hAnsi="Segoe UI Light"/>
    </w:rPr>
  </w:style>
  <w:style w:type="paragraph" w:styleId="Heading1">
    <w:name w:val="heading 1"/>
    <w:basedOn w:val="Normal"/>
    <w:next w:val="Normal"/>
    <w:link w:val="Heading1Char"/>
    <w:qFormat/>
    <w:rsid w:val="00E10479"/>
    <w:pPr>
      <w:jc w:val="left"/>
      <w:outlineLvl w:val="0"/>
    </w:pPr>
    <w:rPr>
      <w:rFonts w:cs="Arial"/>
      <w:color w:val="000000" w:themeColor="text1"/>
      <w:sz w:val="24"/>
      <w:shd w:val="clear" w:color="auto" w:fill="FFFFFF"/>
    </w:rPr>
  </w:style>
  <w:style w:type="paragraph" w:styleId="Heading2">
    <w:name w:val="heading 2"/>
    <w:basedOn w:val="Normal"/>
    <w:next w:val="Normal"/>
    <w:qFormat/>
    <w:rsid w:val="00F56CEC"/>
    <w:pPr>
      <w:outlineLvl w:val="1"/>
    </w:pPr>
    <w:rPr>
      <w:rFonts w:cs="Arial"/>
      <w:color w:val="000000" w:themeColor="text1"/>
      <w:sz w:val="22"/>
      <w:lang w:val="es-ES_tradnl"/>
    </w:rPr>
  </w:style>
  <w:style w:type="paragraph" w:styleId="Heading3">
    <w:name w:val="heading 3"/>
    <w:basedOn w:val="Normal"/>
    <w:next w:val="Normal"/>
    <w:link w:val="Heading3Char"/>
    <w:uiPriority w:val="9"/>
    <w:rsid w:val="000409FE"/>
    <w:pPr>
      <w:keepNext/>
      <w:keepLines/>
      <w:outlineLvl w:val="2"/>
    </w:pPr>
    <w:rPr>
      <w:rFonts w:eastAsiaTheme="majorEastAsia" w:cstheme="majorBidi"/>
      <w:bCs/>
      <w:color w:val="262626" w:themeColor="text1" w:themeTint="D9"/>
    </w:rPr>
  </w:style>
  <w:style w:type="paragraph" w:styleId="Heading4">
    <w:name w:val="heading 4"/>
    <w:basedOn w:val="Normal"/>
    <w:next w:val="Normal"/>
    <w:link w:val="Heading4Char"/>
    <w:uiPriority w:val="9"/>
    <w:qFormat/>
    <w:rsid w:val="00860830"/>
    <w:pPr>
      <w:keepNext/>
      <w:keepLines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qFormat/>
    <w:rsid w:val="00991D16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semiHidden/>
    <w:rsid w:val="00991D16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paragraph" w:styleId="Header">
    <w:name w:val="header"/>
    <w:basedOn w:val="Normal"/>
    <w:link w:val="HeaderChar"/>
    <w:rsid w:val="00AA2AB4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rsid w:val="00623A82"/>
    <w:rPr>
      <w:rFonts w:asciiTheme="minorHAnsi" w:hAnsiTheme="minorHAnsi"/>
      <w:sz w:val="22"/>
    </w:rPr>
  </w:style>
  <w:style w:type="paragraph" w:styleId="Footer">
    <w:name w:val="footer"/>
    <w:basedOn w:val="Normal"/>
    <w:rsid w:val="004F1194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sid w:val="00AA2AB4"/>
  </w:style>
  <w:style w:type="character" w:styleId="Hyperlink">
    <w:name w:val="Hyperlink"/>
    <w:basedOn w:val="DefaultParagraphFont"/>
    <w:uiPriority w:val="99"/>
    <w:rsid w:val="006E325F"/>
    <w:rPr>
      <w:rFonts w:ascii="Segoe UI Light" w:hAnsi="Segoe UI Light"/>
      <w:noProof/>
      <w:color w:val="000000" w:themeColor="text1"/>
      <w:sz w:val="20"/>
      <w:u w:val="none"/>
    </w:rPr>
  </w:style>
  <w:style w:type="paragraph" w:styleId="BodyText">
    <w:name w:val="Body Text"/>
    <w:basedOn w:val="Normal"/>
    <w:rsid w:val="00AA2AB4"/>
    <w:rPr>
      <w:lang w:val="es-CO"/>
    </w:rPr>
  </w:style>
  <w:style w:type="table" w:styleId="TableGrid">
    <w:name w:val="Table Grid"/>
    <w:basedOn w:val="TableNormal"/>
    <w:rsid w:val="003F06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1C6D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4826"/>
    <w:pPr>
      <w:ind w:left="720"/>
      <w:contextualSpacing/>
    </w:pPr>
    <w:rPr>
      <w:rFonts w:eastAsia="Calibri"/>
      <w:szCs w:val="22"/>
      <w:lang w:eastAsia="en-US"/>
    </w:rPr>
  </w:style>
  <w:style w:type="paragraph" w:customStyle="1" w:styleId="Ttulocuadro">
    <w:name w:val="Título cuadro"/>
    <w:basedOn w:val="Normal"/>
    <w:rsid w:val="00991D16"/>
    <w:pPr>
      <w:spacing w:before="240" w:after="120"/>
      <w:jc w:val="center"/>
    </w:pPr>
    <w:rPr>
      <w:caps/>
      <w:sz w:val="24"/>
      <w:lang w:val="es-ES_tradnl"/>
    </w:rPr>
  </w:style>
  <w:style w:type="paragraph" w:styleId="BodyText3">
    <w:name w:val="Body Text 3"/>
    <w:basedOn w:val="Normal"/>
    <w:rsid w:val="00A8386A"/>
    <w:pPr>
      <w:spacing w:after="120"/>
    </w:pPr>
    <w:rPr>
      <w:sz w:val="16"/>
      <w:szCs w:val="16"/>
    </w:rPr>
  </w:style>
  <w:style w:type="paragraph" w:customStyle="1" w:styleId="estilo1">
    <w:name w:val="estilo1"/>
    <w:basedOn w:val="Normal"/>
    <w:rsid w:val="00A8386A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CO" w:eastAsia="es-CO"/>
    </w:rPr>
  </w:style>
  <w:style w:type="character" w:styleId="Strong">
    <w:name w:val="Strong"/>
    <w:basedOn w:val="DefaultParagraphFont"/>
    <w:qFormat/>
    <w:rsid w:val="00D359A3"/>
    <w:rPr>
      <w:rFonts w:asciiTheme="minorHAnsi" w:hAnsiTheme="minorHAnsi"/>
      <w:b/>
      <w:bCs/>
      <w:sz w:val="20"/>
    </w:rPr>
  </w:style>
  <w:style w:type="paragraph" w:styleId="FootnoteText">
    <w:name w:val="footnote text"/>
    <w:basedOn w:val="Normal"/>
    <w:semiHidden/>
    <w:rsid w:val="004F1194"/>
    <w:rPr>
      <w:sz w:val="16"/>
      <w:lang w:val="es-ES_tradnl"/>
    </w:rPr>
  </w:style>
  <w:style w:type="character" w:styleId="FootnoteReference">
    <w:name w:val="footnote reference"/>
    <w:basedOn w:val="DefaultParagraphFont"/>
    <w:semiHidden/>
    <w:rsid w:val="00A8386A"/>
    <w:rPr>
      <w:vertAlign w:val="superscript"/>
    </w:rPr>
  </w:style>
  <w:style w:type="character" w:styleId="CommentReference">
    <w:name w:val="annotation reference"/>
    <w:basedOn w:val="DefaultParagraphFont"/>
    <w:semiHidden/>
    <w:rsid w:val="00BB5053"/>
    <w:rPr>
      <w:sz w:val="16"/>
      <w:szCs w:val="16"/>
    </w:rPr>
  </w:style>
  <w:style w:type="paragraph" w:styleId="CommentText">
    <w:name w:val="annotation text"/>
    <w:basedOn w:val="Normal"/>
    <w:semiHidden/>
    <w:rsid w:val="00BB5053"/>
  </w:style>
  <w:style w:type="paragraph" w:styleId="CommentSubject">
    <w:name w:val="annotation subject"/>
    <w:basedOn w:val="CommentText"/>
    <w:next w:val="CommentText"/>
    <w:semiHidden/>
    <w:rsid w:val="00BB5053"/>
    <w:rPr>
      <w:b/>
      <w:bCs/>
    </w:rPr>
  </w:style>
  <w:style w:type="character" w:customStyle="1" w:styleId="longtext1">
    <w:name w:val="long_text1"/>
    <w:basedOn w:val="DefaultParagraphFont"/>
    <w:rsid w:val="00164CE2"/>
    <w:rPr>
      <w:sz w:val="15"/>
      <w:szCs w:val="15"/>
    </w:rPr>
  </w:style>
  <w:style w:type="paragraph" w:styleId="Title">
    <w:name w:val="Title"/>
    <w:basedOn w:val="Normal"/>
    <w:next w:val="Normal"/>
    <w:link w:val="TitleChar"/>
    <w:uiPriority w:val="10"/>
    <w:qFormat/>
    <w:rsid w:val="00F779A1"/>
    <w:pPr>
      <w:pBdr>
        <w:bottom w:val="single" w:sz="8" w:space="4" w:color="4F81BD" w:themeColor="accent1"/>
      </w:pBdr>
      <w:contextualSpacing/>
    </w:pPr>
    <w:rPr>
      <w:rFonts w:eastAsiaTheme="majorEastAsia" w:cstheme="majorBidi"/>
      <w:color w:val="0D0D0D" w:themeColor="text1" w:themeTint="F2"/>
      <w:spacing w:val="5"/>
      <w:kern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79A1"/>
    <w:rPr>
      <w:rFonts w:asciiTheme="minorHAnsi" w:eastAsiaTheme="majorEastAsia" w:hAnsiTheme="minorHAnsi" w:cstheme="majorBidi"/>
      <w:color w:val="0D0D0D" w:themeColor="text1" w:themeTint="F2"/>
      <w:spacing w:val="5"/>
      <w:kern w:val="28"/>
      <w:sz w:val="2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503611"/>
    <w:rPr>
      <w:color w:val="000000" w:themeColor="text1"/>
    </w:rPr>
  </w:style>
  <w:style w:type="paragraph" w:styleId="TableofFigures">
    <w:name w:val="table of figures"/>
    <w:basedOn w:val="Normal"/>
    <w:next w:val="Normal"/>
    <w:uiPriority w:val="99"/>
    <w:unhideWhenUsed/>
    <w:rsid w:val="002B2DF0"/>
  </w:style>
  <w:style w:type="paragraph" w:styleId="TOC2">
    <w:name w:val="toc 2"/>
    <w:basedOn w:val="Normal"/>
    <w:next w:val="Normal"/>
    <w:autoRedefine/>
    <w:uiPriority w:val="39"/>
    <w:unhideWhenUsed/>
    <w:rsid w:val="00AB7317"/>
    <w:pPr>
      <w:ind w:left="220"/>
    </w:pPr>
    <w:rPr>
      <w:color w:val="000000" w:themeColor="tex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93C32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93C32"/>
    <w:rPr>
      <w:rFonts w:asciiTheme="minorHAnsi" w:hAnsiTheme="minorHAnsi"/>
    </w:rPr>
  </w:style>
  <w:style w:type="character" w:styleId="EndnoteReference">
    <w:name w:val="endnote reference"/>
    <w:basedOn w:val="DefaultParagraphFont"/>
    <w:uiPriority w:val="99"/>
    <w:semiHidden/>
    <w:unhideWhenUsed/>
    <w:rsid w:val="00E93C32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D66146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CB1E84"/>
    <w:pPr>
      <w:tabs>
        <w:tab w:val="right" w:leader="dot" w:pos="9962"/>
      </w:tabs>
      <w:ind w:left="284"/>
    </w:pPr>
    <w:rPr>
      <w:color w:val="000000" w:themeColor="tex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222C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szCs w:val="28"/>
      <w:lang w:eastAsia="en-US"/>
    </w:rPr>
  </w:style>
  <w:style w:type="character" w:customStyle="1" w:styleId="mediumtext">
    <w:name w:val="medium_text"/>
    <w:basedOn w:val="DefaultParagraphFont"/>
    <w:rsid w:val="003A7FC1"/>
  </w:style>
  <w:style w:type="character" w:customStyle="1" w:styleId="Heading3Char">
    <w:name w:val="Heading 3 Char"/>
    <w:basedOn w:val="DefaultParagraphFont"/>
    <w:link w:val="Heading3"/>
    <w:uiPriority w:val="9"/>
    <w:rsid w:val="000409FE"/>
    <w:rPr>
      <w:rFonts w:ascii="Orkney Light" w:eastAsiaTheme="majorEastAsia" w:hAnsi="Orkney Light" w:cstheme="majorBidi"/>
      <w:bCs/>
      <w:color w:val="262626" w:themeColor="text1" w:themeTint="D9"/>
    </w:rPr>
  </w:style>
  <w:style w:type="character" w:customStyle="1" w:styleId="longtext">
    <w:name w:val="long_text"/>
    <w:basedOn w:val="DefaultParagraphFont"/>
    <w:rsid w:val="00AA7DF2"/>
  </w:style>
  <w:style w:type="character" w:styleId="FollowedHyperlink">
    <w:name w:val="FollowedHyperlink"/>
    <w:basedOn w:val="DefaultParagraphFont"/>
    <w:uiPriority w:val="99"/>
    <w:semiHidden/>
    <w:unhideWhenUsed/>
    <w:rsid w:val="008C3F57"/>
    <w:rPr>
      <w:color w:val="800080" w:themeColor="followed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383A45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15166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860830"/>
    <w:rPr>
      <w:rFonts w:ascii="Orkney Light" w:eastAsiaTheme="majorEastAsia" w:hAnsi="Orkney Light" w:cstheme="majorBidi"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rsid w:val="0087108A"/>
    <w:rPr>
      <w:rFonts w:ascii="Orkney Light" w:hAnsi="Orkney Light" w:cs="Arial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4F1194"/>
    <w:pPr>
      <w:jc w:val="center"/>
    </w:pPr>
    <w:rPr>
      <w:bCs/>
      <w:color w:val="984806" w:themeColor="accent6" w:themeShade="80"/>
      <w:szCs w:val="18"/>
    </w:rPr>
  </w:style>
  <w:style w:type="paragraph" w:customStyle="1" w:styleId="aaa">
    <w:name w:val="aaa"/>
    <w:basedOn w:val="Heading3"/>
    <w:qFormat/>
    <w:rsid w:val="004F1194"/>
    <w:pPr>
      <w:spacing w:before="200"/>
    </w:pPr>
    <w:rPr>
      <w:sz w:val="18"/>
      <w:u w:val="single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58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896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9207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0069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92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237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5.wdp"/><Relationship Id="rId21" Type="http://schemas.openxmlformats.org/officeDocument/2006/relationships/image" Target="media/image3.png"/><Relationship Id="rId42" Type="http://schemas.microsoft.com/office/2007/relationships/hdphoto" Target="media/hdphoto13.wdp"/><Relationship Id="rId47" Type="http://schemas.openxmlformats.org/officeDocument/2006/relationships/image" Target="media/image16.png"/><Relationship Id="rId63" Type="http://schemas.openxmlformats.org/officeDocument/2006/relationships/image" Target="media/image24.png"/><Relationship Id="rId68" Type="http://schemas.openxmlformats.org/officeDocument/2006/relationships/hyperlink" Target="https://youtu.be/Escyar_omv4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youtu.be/cpKfiAyG8BI" TargetMode="External"/><Relationship Id="rId29" Type="http://schemas.openxmlformats.org/officeDocument/2006/relationships/image" Target="media/image7.png"/><Relationship Id="rId11" Type="http://schemas.openxmlformats.org/officeDocument/2006/relationships/image" Target="media/image1.png"/><Relationship Id="rId24" Type="http://schemas.microsoft.com/office/2007/relationships/hdphoto" Target="media/hdphoto4.wdp"/><Relationship Id="rId32" Type="http://schemas.microsoft.com/office/2007/relationships/hdphoto" Target="media/hdphoto8.wdp"/><Relationship Id="rId37" Type="http://schemas.openxmlformats.org/officeDocument/2006/relationships/image" Target="media/image11.png"/><Relationship Id="rId40" Type="http://schemas.microsoft.com/office/2007/relationships/hdphoto" Target="media/hdphoto12.wdp"/><Relationship Id="rId45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microsoft.com/office/2007/relationships/hdphoto" Target="media/hdphoto21.wdp"/><Relationship Id="rId66" Type="http://schemas.microsoft.com/office/2007/relationships/hdphoto" Target="media/hdphoto25.wdp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23.png"/><Relationship Id="rId19" Type="http://schemas.openxmlformats.org/officeDocument/2006/relationships/image" Target="media/image2.png"/><Relationship Id="rId14" Type="http://schemas.openxmlformats.org/officeDocument/2006/relationships/hyperlink" Target="https://youtu.be/OhFhxe5MBHI" TargetMode="External"/><Relationship Id="rId22" Type="http://schemas.microsoft.com/office/2007/relationships/hdphoto" Target="media/hdphoto3.wdp"/><Relationship Id="rId27" Type="http://schemas.openxmlformats.org/officeDocument/2006/relationships/image" Target="media/image6.png"/><Relationship Id="rId30" Type="http://schemas.microsoft.com/office/2007/relationships/hdphoto" Target="media/hdphoto7.wdp"/><Relationship Id="rId35" Type="http://schemas.openxmlformats.org/officeDocument/2006/relationships/image" Target="media/image10.png"/><Relationship Id="rId43" Type="http://schemas.openxmlformats.org/officeDocument/2006/relationships/image" Target="media/image14.png"/><Relationship Id="rId48" Type="http://schemas.microsoft.com/office/2007/relationships/hdphoto" Target="media/hdphoto16.wdp"/><Relationship Id="rId56" Type="http://schemas.microsoft.com/office/2007/relationships/hdphoto" Target="media/hdphoto20.wdp"/><Relationship Id="rId64" Type="http://schemas.microsoft.com/office/2007/relationships/hdphoto" Target="media/hdphoto24.wdp"/><Relationship Id="rId69" Type="http://schemas.openxmlformats.org/officeDocument/2006/relationships/hyperlink" Target="https://github.com/rcfdtools" TargetMode="External"/><Relationship Id="rId8" Type="http://schemas.openxmlformats.org/officeDocument/2006/relationships/hyperlink" Target="https://github.com/rcfdtools/R.TSIG" TargetMode="External"/><Relationship Id="rId51" Type="http://schemas.openxmlformats.org/officeDocument/2006/relationships/image" Target="media/image18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hyperlink" Target="https://youtu.be/0lLF-VLwfNs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9.png"/><Relationship Id="rId38" Type="http://schemas.microsoft.com/office/2007/relationships/hdphoto" Target="media/hdphoto11.wdp"/><Relationship Id="rId46" Type="http://schemas.microsoft.com/office/2007/relationships/hdphoto" Target="media/hdphoto15.wdp"/><Relationship Id="rId59" Type="http://schemas.openxmlformats.org/officeDocument/2006/relationships/image" Target="media/image22.png"/><Relationship Id="rId67" Type="http://schemas.openxmlformats.org/officeDocument/2006/relationships/hyperlink" Target="https://youtu.be/v-1y_OH2BCE" TargetMode="External"/><Relationship Id="rId20" Type="http://schemas.microsoft.com/office/2007/relationships/hdphoto" Target="media/hdphoto2.wdp"/><Relationship Id="rId41" Type="http://schemas.openxmlformats.org/officeDocument/2006/relationships/image" Target="media/image13.png"/><Relationship Id="rId54" Type="http://schemas.microsoft.com/office/2007/relationships/hdphoto" Target="media/hdphoto19.wdp"/><Relationship Id="rId62" Type="http://schemas.microsoft.com/office/2007/relationships/hdphoto" Target="media/hdphoto23.wdp"/><Relationship Id="rId70" Type="http://schemas.openxmlformats.org/officeDocument/2006/relationships/hyperlink" Target="https://github.com/rcfdtools/R.HydroTools/wiki/License" TargetMode="Externa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youtu.be/Bgy5G4VY2AQ" TargetMode="External"/><Relationship Id="rId23" Type="http://schemas.openxmlformats.org/officeDocument/2006/relationships/image" Target="media/image4.png"/><Relationship Id="rId28" Type="http://schemas.microsoft.com/office/2007/relationships/hdphoto" Target="media/hdphoto6.wdp"/><Relationship Id="rId36" Type="http://schemas.microsoft.com/office/2007/relationships/hdphoto" Target="media/hdphoto10.wdp"/><Relationship Id="rId49" Type="http://schemas.openxmlformats.org/officeDocument/2006/relationships/image" Target="media/image17.png"/><Relationship Id="rId57" Type="http://schemas.openxmlformats.org/officeDocument/2006/relationships/image" Target="media/image21.png"/><Relationship Id="rId10" Type="http://schemas.openxmlformats.org/officeDocument/2006/relationships/hyperlink" Target="http://arcbrutile.codeplex.com/" TargetMode="External"/><Relationship Id="rId31" Type="http://schemas.openxmlformats.org/officeDocument/2006/relationships/image" Target="media/image8.png"/><Relationship Id="rId44" Type="http://schemas.microsoft.com/office/2007/relationships/hdphoto" Target="media/hdphoto14.wdp"/><Relationship Id="rId52" Type="http://schemas.microsoft.com/office/2007/relationships/hdphoto" Target="media/hdphoto18.wdp"/><Relationship Id="rId60" Type="http://schemas.microsoft.com/office/2007/relationships/hdphoto" Target="media/hdphoto22.wdp"/><Relationship Id="rId65" Type="http://schemas.openxmlformats.org/officeDocument/2006/relationships/image" Target="media/image25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esri.com" TargetMode="External"/><Relationship Id="rId13" Type="http://schemas.openxmlformats.org/officeDocument/2006/relationships/hyperlink" Target="https://youtu.be/k7m2GYPYZxI" TargetMode="External"/><Relationship Id="rId18" Type="http://schemas.openxmlformats.org/officeDocument/2006/relationships/hyperlink" Target="https://youtu.be/A1NFSRzZXkk" TargetMode="External"/><Relationship Id="rId39" Type="http://schemas.openxmlformats.org/officeDocument/2006/relationships/image" Target="media/image12.png"/><Relationship Id="rId34" Type="http://schemas.microsoft.com/office/2007/relationships/hdphoto" Target="media/hdphoto9.wdp"/><Relationship Id="rId50" Type="http://schemas.microsoft.com/office/2007/relationships/hdphoto" Target="media/hdphoto17.wdp"/><Relationship Id="rId55" Type="http://schemas.openxmlformats.org/officeDocument/2006/relationships/image" Target="media/image2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yectoEAAB2010\F_Productos\Plantilla%20Inform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1729AC-BFCC-4EA1-A143-4C879FBD1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Informes.dotx</Template>
  <TotalTime>2171</TotalTime>
  <Pages>12</Pages>
  <Words>1556</Words>
  <Characters>8871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TSIG_Taller4</vt:lpstr>
      <vt:lpstr>Fecha:</vt:lpstr>
    </vt:vector>
  </TitlesOfParts>
  <Company>Santagostino Publicidad</Company>
  <LinksUpToDate>false</LinksUpToDate>
  <CharactersWithSpaces>10407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TSIG_Taller4</dc:title>
  <dc:creator>ESCUELA COL DE INGENIERIA</dc:creator>
  <cp:lastModifiedBy>WILLIAM RICARDO AGUILAR PIÑA</cp:lastModifiedBy>
  <cp:revision>73</cp:revision>
  <cp:lastPrinted>2021-11-22T20:44:00Z</cp:lastPrinted>
  <dcterms:created xsi:type="dcterms:W3CDTF">2019-03-01T15:04:00Z</dcterms:created>
  <dcterms:modified xsi:type="dcterms:W3CDTF">2026-01-26T16:26:00Z</dcterms:modified>
</cp:coreProperties>
</file>