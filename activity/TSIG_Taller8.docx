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1659B" w14:textId="5EC476A5" w:rsidR="004F1194" w:rsidRDefault="004F1194" w:rsidP="004F1194">
      <w:pPr>
        <w:jc w:val="center"/>
        <w:rPr>
          <w:color w:val="000000" w:themeColor="text1"/>
          <w:sz w:val="24"/>
          <w:szCs w:val="24"/>
          <w:lang w:val="es-CO"/>
        </w:rPr>
      </w:pPr>
    </w:p>
    <w:p w14:paraId="32088DE1" w14:textId="2FD93460" w:rsidR="0067393D" w:rsidRDefault="0067393D" w:rsidP="004F1194">
      <w:pPr>
        <w:jc w:val="center"/>
        <w:rPr>
          <w:color w:val="000000" w:themeColor="text1"/>
          <w:sz w:val="24"/>
          <w:szCs w:val="24"/>
          <w:lang w:val="es-CO"/>
        </w:rPr>
      </w:pPr>
    </w:p>
    <w:p w14:paraId="2795A23A" w14:textId="1826EB20" w:rsidR="00FE2C2C" w:rsidRDefault="00C117AB" w:rsidP="00FE2C2C">
      <w:pPr>
        <w:jc w:val="center"/>
        <w:rPr>
          <w:color w:val="000000" w:themeColor="text1"/>
          <w:sz w:val="24"/>
          <w:szCs w:val="24"/>
          <w:lang w:val="es-CO"/>
        </w:rPr>
      </w:pPr>
      <w:r w:rsidRPr="00FE2C2C">
        <w:rPr>
          <w:color w:val="000000" w:themeColor="text1"/>
          <w:sz w:val="24"/>
          <w:szCs w:val="24"/>
          <w:lang w:val="es-CO"/>
        </w:rPr>
        <w:t>Mapas cartográficos, plantillas y mapas distribuibles</w:t>
      </w:r>
    </w:p>
    <w:p w14:paraId="2816D75C" w14:textId="06DB26F0" w:rsidR="00CF774D" w:rsidRPr="00CF774D" w:rsidRDefault="00BC2D6D" w:rsidP="00FE2C2C">
      <w:pPr>
        <w:jc w:val="center"/>
        <w:rPr>
          <w:color w:val="000000" w:themeColor="text1"/>
          <w:sz w:val="18"/>
          <w:szCs w:val="18"/>
          <w:lang w:val="es-CO"/>
        </w:rPr>
      </w:pPr>
      <w:hyperlink r:id="rId8" w:history="1">
        <w:r w:rsidRPr="004F52F8">
          <w:rPr>
            <w:rStyle w:val="Hyperlink"/>
            <w:noProof w:val="0"/>
            <w:sz w:val="18"/>
            <w:szCs w:val="18"/>
            <w:lang w:val="es-CO"/>
          </w:rPr>
          <w:t>https://github.com/rcfdtools/R.TSIG</w:t>
        </w:r>
      </w:hyperlink>
      <w:r>
        <w:rPr>
          <w:color w:val="000000" w:themeColor="text1"/>
          <w:sz w:val="18"/>
          <w:szCs w:val="18"/>
          <w:lang w:val="es-CO"/>
        </w:rPr>
        <w:t xml:space="preserve"> </w:t>
      </w:r>
    </w:p>
    <w:p w14:paraId="327D625D" w14:textId="2A9276B4" w:rsidR="00FE2C2C" w:rsidRDefault="00FE2C2C" w:rsidP="00FE2C2C">
      <w:pPr>
        <w:rPr>
          <w:lang w:val="es-CO"/>
        </w:rPr>
      </w:pPr>
    </w:p>
    <w:p w14:paraId="4FE09E32" w14:textId="065C9C6A" w:rsidR="004B31ED" w:rsidRDefault="004B31ED" w:rsidP="00FE2C2C">
      <w:pPr>
        <w:rPr>
          <w:lang w:val="es-CO"/>
        </w:rPr>
      </w:pPr>
      <w:bookmarkStart w:id="0" w:name="_Hlk3035890"/>
      <w:r>
        <w:rPr>
          <w:lang w:val="es-CO"/>
        </w:rPr>
        <w:t xml:space="preserve">En este taller se presentan los conceptos generales a tener en cuenta para la producción de mapas cartográficos y plantillas, además de diferentes procedimientos para distribución de mapas en intranet o en internet a través de herramientas comerciales y de dominio público. </w:t>
      </w:r>
      <w:r w:rsidR="00CF774D" w:rsidRPr="00CF774D">
        <w:rPr>
          <w:sz w:val="16"/>
          <w:szCs w:val="16"/>
          <w:lang w:val="es-CO"/>
        </w:rPr>
        <w:t>[v] Contenido en video.</w:t>
      </w:r>
    </w:p>
    <w:bookmarkEnd w:id="0"/>
    <w:p w14:paraId="0F3354B7" w14:textId="77777777" w:rsidR="00FE2C2C" w:rsidRPr="006128E2" w:rsidRDefault="00FE2C2C" w:rsidP="00FE2C2C">
      <w:pPr>
        <w:rPr>
          <w:lang w:val="es-CO"/>
        </w:rPr>
      </w:pPr>
    </w:p>
    <w:p w14:paraId="09804ABC" w14:textId="5021DC09" w:rsidR="00BC2D6D" w:rsidRDefault="004B31ED">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r>
        <w:rPr>
          <w:color w:val="auto"/>
          <w:lang w:val="es-CO"/>
        </w:rPr>
        <w:fldChar w:fldCharType="begin"/>
      </w:r>
      <w:r>
        <w:rPr>
          <w:color w:val="auto"/>
          <w:lang w:val="es-CO"/>
        </w:rPr>
        <w:instrText xml:space="preserve"> TOC \o "1-3" \h \z \u </w:instrText>
      </w:r>
      <w:r>
        <w:rPr>
          <w:color w:val="auto"/>
          <w:lang w:val="es-CO"/>
        </w:rPr>
        <w:fldChar w:fldCharType="separate"/>
      </w:r>
      <w:hyperlink w:anchor="_Toc220320592" w:history="1">
        <w:r w:rsidR="00BC2D6D" w:rsidRPr="00516410">
          <w:rPr>
            <w:rStyle w:val="Hyperlink"/>
          </w:rPr>
          <w:t>Requerimientos para el desarrollo</w:t>
        </w:r>
        <w:r w:rsidR="00BC2D6D">
          <w:rPr>
            <w:noProof/>
            <w:webHidden/>
          </w:rPr>
          <w:tab/>
        </w:r>
        <w:r w:rsidR="00BC2D6D">
          <w:rPr>
            <w:noProof/>
            <w:webHidden/>
          </w:rPr>
          <w:fldChar w:fldCharType="begin"/>
        </w:r>
        <w:r w:rsidR="00BC2D6D">
          <w:rPr>
            <w:noProof/>
            <w:webHidden/>
          </w:rPr>
          <w:instrText xml:space="preserve"> PAGEREF _Toc220320592 \h </w:instrText>
        </w:r>
        <w:r w:rsidR="00BC2D6D">
          <w:rPr>
            <w:noProof/>
            <w:webHidden/>
          </w:rPr>
        </w:r>
        <w:r w:rsidR="00BC2D6D">
          <w:rPr>
            <w:noProof/>
            <w:webHidden/>
          </w:rPr>
          <w:fldChar w:fldCharType="separate"/>
        </w:r>
        <w:r w:rsidR="00BC2D6D">
          <w:rPr>
            <w:noProof/>
            <w:webHidden/>
          </w:rPr>
          <w:t>2</w:t>
        </w:r>
        <w:r w:rsidR="00BC2D6D">
          <w:rPr>
            <w:noProof/>
            <w:webHidden/>
          </w:rPr>
          <w:fldChar w:fldCharType="end"/>
        </w:r>
      </w:hyperlink>
    </w:p>
    <w:p w14:paraId="19BFBB42" w14:textId="17071B48"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593" w:history="1">
        <w:r w:rsidRPr="00516410">
          <w:rPr>
            <w:rStyle w:val="Hyperlink"/>
          </w:rPr>
          <w:t>Herramientas computacionales</w:t>
        </w:r>
        <w:r>
          <w:rPr>
            <w:noProof/>
            <w:webHidden/>
          </w:rPr>
          <w:tab/>
        </w:r>
        <w:r>
          <w:rPr>
            <w:noProof/>
            <w:webHidden/>
          </w:rPr>
          <w:fldChar w:fldCharType="begin"/>
        </w:r>
        <w:r>
          <w:rPr>
            <w:noProof/>
            <w:webHidden/>
          </w:rPr>
          <w:instrText xml:space="preserve"> PAGEREF _Toc220320593 \h </w:instrText>
        </w:r>
        <w:r>
          <w:rPr>
            <w:noProof/>
            <w:webHidden/>
          </w:rPr>
        </w:r>
        <w:r>
          <w:rPr>
            <w:noProof/>
            <w:webHidden/>
          </w:rPr>
          <w:fldChar w:fldCharType="separate"/>
        </w:r>
        <w:r>
          <w:rPr>
            <w:noProof/>
            <w:webHidden/>
          </w:rPr>
          <w:t>2</w:t>
        </w:r>
        <w:r>
          <w:rPr>
            <w:noProof/>
            <w:webHidden/>
          </w:rPr>
          <w:fldChar w:fldCharType="end"/>
        </w:r>
      </w:hyperlink>
    </w:p>
    <w:p w14:paraId="6B7F85DA" w14:textId="6785371C"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594" w:history="1">
        <w:r w:rsidRPr="00516410">
          <w:rPr>
            <w:rStyle w:val="Hyperlink"/>
          </w:rPr>
          <w:t>Paquete de datos</w:t>
        </w:r>
        <w:r>
          <w:rPr>
            <w:noProof/>
            <w:webHidden/>
          </w:rPr>
          <w:tab/>
        </w:r>
        <w:r>
          <w:rPr>
            <w:noProof/>
            <w:webHidden/>
          </w:rPr>
          <w:fldChar w:fldCharType="begin"/>
        </w:r>
        <w:r>
          <w:rPr>
            <w:noProof/>
            <w:webHidden/>
          </w:rPr>
          <w:instrText xml:space="preserve"> PAGEREF _Toc220320594 \h </w:instrText>
        </w:r>
        <w:r>
          <w:rPr>
            <w:noProof/>
            <w:webHidden/>
          </w:rPr>
        </w:r>
        <w:r>
          <w:rPr>
            <w:noProof/>
            <w:webHidden/>
          </w:rPr>
          <w:fldChar w:fldCharType="separate"/>
        </w:r>
        <w:r>
          <w:rPr>
            <w:noProof/>
            <w:webHidden/>
          </w:rPr>
          <w:t>2</w:t>
        </w:r>
        <w:r>
          <w:rPr>
            <w:noProof/>
            <w:webHidden/>
          </w:rPr>
          <w:fldChar w:fldCharType="end"/>
        </w:r>
      </w:hyperlink>
    </w:p>
    <w:p w14:paraId="163EE2DA" w14:textId="230306B6" w:rsidR="00BC2D6D" w:rsidRDefault="00BC2D6D">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595" w:history="1">
        <w:r w:rsidRPr="00516410">
          <w:rPr>
            <w:rStyle w:val="Hyperlink"/>
          </w:rPr>
          <w:t>1. Mapas cartográficos y plantillas</w:t>
        </w:r>
        <w:r>
          <w:rPr>
            <w:noProof/>
            <w:webHidden/>
          </w:rPr>
          <w:tab/>
        </w:r>
        <w:r>
          <w:rPr>
            <w:noProof/>
            <w:webHidden/>
          </w:rPr>
          <w:fldChar w:fldCharType="begin"/>
        </w:r>
        <w:r>
          <w:rPr>
            <w:noProof/>
            <w:webHidden/>
          </w:rPr>
          <w:instrText xml:space="preserve"> PAGEREF _Toc220320595 \h </w:instrText>
        </w:r>
        <w:r>
          <w:rPr>
            <w:noProof/>
            <w:webHidden/>
          </w:rPr>
        </w:r>
        <w:r>
          <w:rPr>
            <w:noProof/>
            <w:webHidden/>
          </w:rPr>
          <w:fldChar w:fldCharType="separate"/>
        </w:r>
        <w:r>
          <w:rPr>
            <w:noProof/>
            <w:webHidden/>
          </w:rPr>
          <w:t>3</w:t>
        </w:r>
        <w:r>
          <w:rPr>
            <w:noProof/>
            <w:webHidden/>
          </w:rPr>
          <w:fldChar w:fldCharType="end"/>
        </w:r>
      </w:hyperlink>
    </w:p>
    <w:p w14:paraId="059172FB" w14:textId="1D1EA4DB"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596" w:history="1">
        <w:r w:rsidRPr="00516410">
          <w:rPr>
            <w:rStyle w:val="Hyperlink"/>
            <w:shd w:val="clear" w:color="auto" w:fill="FFFFFF"/>
          </w:rPr>
          <w:t>1.1. Factores que inciden en el diseño cartográfico</w:t>
        </w:r>
        <w:r>
          <w:rPr>
            <w:noProof/>
            <w:webHidden/>
          </w:rPr>
          <w:tab/>
        </w:r>
        <w:r>
          <w:rPr>
            <w:noProof/>
            <w:webHidden/>
          </w:rPr>
          <w:fldChar w:fldCharType="begin"/>
        </w:r>
        <w:r>
          <w:rPr>
            <w:noProof/>
            <w:webHidden/>
          </w:rPr>
          <w:instrText xml:space="preserve"> PAGEREF _Toc220320596 \h </w:instrText>
        </w:r>
        <w:r>
          <w:rPr>
            <w:noProof/>
            <w:webHidden/>
          </w:rPr>
        </w:r>
        <w:r>
          <w:rPr>
            <w:noProof/>
            <w:webHidden/>
          </w:rPr>
          <w:fldChar w:fldCharType="separate"/>
        </w:r>
        <w:r>
          <w:rPr>
            <w:noProof/>
            <w:webHidden/>
          </w:rPr>
          <w:t>3</w:t>
        </w:r>
        <w:r>
          <w:rPr>
            <w:noProof/>
            <w:webHidden/>
          </w:rPr>
          <w:fldChar w:fldCharType="end"/>
        </w:r>
      </w:hyperlink>
    </w:p>
    <w:p w14:paraId="37F4B9FC" w14:textId="15A8F23C"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597" w:history="1">
        <w:r w:rsidRPr="00516410">
          <w:rPr>
            <w:rStyle w:val="Hyperlink"/>
          </w:rPr>
          <w:t>1.2. Creación de plantillas y vistas de impresión en ArcMAP</w:t>
        </w:r>
        <w:r>
          <w:rPr>
            <w:noProof/>
            <w:webHidden/>
          </w:rPr>
          <w:tab/>
        </w:r>
        <w:r>
          <w:rPr>
            <w:noProof/>
            <w:webHidden/>
          </w:rPr>
          <w:fldChar w:fldCharType="begin"/>
        </w:r>
        <w:r>
          <w:rPr>
            <w:noProof/>
            <w:webHidden/>
          </w:rPr>
          <w:instrText xml:space="preserve"> PAGEREF _Toc220320597 \h </w:instrText>
        </w:r>
        <w:r>
          <w:rPr>
            <w:noProof/>
            <w:webHidden/>
          </w:rPr>
        </w:r>
        <w:r>
          <w:rPr>
            <w:noProof/>
            <w:webHidden/>
          </w:rPr>
          <w:fldChar w:fldCharType="separate"/>
        </w:r>
        <w:r>
          <w:rPr>
            <w:noProof/>
            <w:webHidden/>
          </w:rPr>
          <w:t>4</w:t>
        </w:r>
        <w:r>
          <w:rPr>
            <w:noProof/>
            <w:webHidden/>
          </w:rPr>
          <w:fldChar w:fldCharType="end"/>
        </w:r>
      </w:hyperlink>
    </w:p>
    <w:p w14:paraId="428FD83B" w14:textId="7803F644" w:rsidR="00BC2D6D" w:rsidRDefault="00BC2D6D">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598" w:history="1">
        <w:r w:rsidRPr="00516410">
          <w:rPr>
            <w:rStyle w:val="Hyperlink"/>
          </w:rPr>
          <w:t>2. Mapas en intranet usando ArcGIS.</w:t>
        </w:r>
        <w:r>
          <w:rPr>
            <w:noProof/>
            <w:webHidden/>
          </w:rPr>
          <w:tab/>
        </w:r>
        <w:r>
          <w:rPr>
            <w:noProof/>
            <w:webHidden/>
          </w:rPr>
          <w:fldChar w:fldCharType="begin"/>
        </w:r>
        <w:r>
          <w:rPr>
            <w:noProof/>
            <w:webHidden/>
          </w:rPr>
          <w:instrText xml:space="preserve"> PAGEREF _Toc220320598 \h </w:instrText>
        </w:r>
        <w:r>
          <w:rPr>
            <w:noProof/>
            <w:webHidden/>
          </w:rPr>
        </w:r>
        <w:r>
          <w:rPr>
            <w:noProof/>
            <w:webHidden/>
          </w:rPr>
          <w:fldChar w:fldCharType="separate"/>
        </w:r>
        <w:r>
          <w:rPr>
            <w:noProof/>
            <w:webHidden/>
          </w:rPr>
          <w:t>6</w:t>
        </w:r>
        <w:r>
          <w:rPr>
            <w:noProof/>
            <w:webHidden/>
          </w:rPr>
          <w:fldChar w:fldCharType="end"/>
        </w:r>
      </w:hyperlink>
    </w:p>
    <w:p w14:paraId="2367278D" w14:textId="14E6727F" w:rsidR="00BC2D6D" w:rsidRDefault="00BC2D6D">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599" w:history="1">
        <w:r w:rsidRPr="00516410">
          <w:rPr>
            <w:rStyle w:val="Hyperlink"/>
          </w:rPr>
          <w:t>3. Creación de mapas distribuibles en entornos web usando Mapguide Opensource</w:t>
        </w:r>
        <w:r>
          <w:rPr>
            <w:noProof/>
            <w:webHidden/>
          </w:rPr>
          <w:tab/>
        </w:r>
        <w:r>
          <w:rPr>
            <w:noProof/>
            <w:webHidden/>
          </w:rPr>
          <w:fldChar w:fldCharType="begin"/>
        </w:r>
        <w:r>
          <w:rPr>
            <w:noProof/>
            <w:webHidden/>
          </w:rPr>
          <w:instrText xml:space="preserve"> PAGEREF _Toc220320599 \h </w:instrText>
        </w:r>
        <w:r>
          <w:rPr>
            <w:noProof/>
            <w:webHidden/>
          </w:rPr>
        </w:r>
        <w:r>
          <w:rPr>
            <w:noProof/>
            <w:webHidden/>
          </w:rPr>
          <w:fldChar w:fldCharType="separate"/>
        </w:r>
        <w:r>
          <w:rPr>
            <w:noProof/>
            <w:webHidden/>
          </w:rPr>
          <w:t>13</w:t>
        </w:r>
        <w:r>
          <w:rPr>
            <w:noProof/>
            <w:webHidden/>
          </w:rPr>
          <w:fldChar w:fldCharType="end"/>
        </w:r>
      </w:hyperlink>
    </w:p>
    <w:p w14:paraId="47651713" w14:textId="47A305E2"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00" w:history="1">
        <w:r w:rsidRPr="00516410">
          <w:rPr>
            <w:rStyle w:val="Hyperlink"/>
          </w:rPr>
          <w:t>3.1. Descarga e instalación de Mapguide Open Source</w:t>
        </w:r>
        <w:r>
          <w:rPr>
            <w:noProof/>
            <w:webHidden/>
          </w:rPr>
          <w:tab/>
        </w:r>
        <w:r>
          <w:rPr>
            <w:noProof/>
            <w:webHidden/>
          </w:rPr>
          <w:fldChar w:fldCharType="begin"/>
        </w:r>
        <w:r>
          <w:rPr>
            <w:noProof/>
            <w:webHidden/>
          </w:rPr>
          <w:instrText xml:space="preserve"> PAGEREF _Toc220320600 \h </w:instrText>
        </w:r>
        <w:r>
          <w:rPr>
            <w:noProof/>
            <w:webHidden/>
          </w:rPr>
        </w:r>
        <w:r>
          <w:rPr>
            <w:noProof/>
            <w:webHidden/>
          </w:rPr>
          <w:fldChar w:fldCharType="separate"/>
        </w:r>
        <w:r>
          <w:rPr>
            <w:noProof/>
            <w:webHidden/>
          </w:rPr>
          <w:t>13</w:t>
        </w:r>
        <w:r>
          <w:rPr>
            <w:noProof/>
            <w:webHidden/>
          </w:rPr>
          <w:fldChar w:fldCharType="end"/>
        </w:r>
      </w:hyperlink>
    </w:p>
    <w:p w14:paraId="0C331F5A" w14:textId="405967D5"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01" w:history="1">
        <w:r w:rsidRPr="00516410">
          <w:rPr>
            <w:rStyle w:val="Hyperlink"/>
          </w:rPr>
          <w:t>3.2. Descarga e Instalación de Mapguide Maestro</w:t>
        </w:r>
        <w:r>
          <w:rPr>
            <w:noProof/>
            <w:webHidden/>
          </w:rPr>
          <w:tab/>
        </w:r>
        <w:r>
          <w:rPr>
            <w:noProof/>
            <w:webHidden/>
          </w:rPr>
          <w:fldChar w:fldCharType="begin"/>
        </w:r>
        <w:r>
          <w:rPr>
            <w:noProof/>
            <w:webHidden/>
          </w:rPr>
          <w:instrText xml:space="preserve"> PAGEREF _Toc220320601 \h </w:instrText>
        </w:r>
        <w:r>
          <w:rPr>
            <w:noProof/>
            <w:webHidden/>
          </w:rPr>
        </w:r>
        <w:r>
          <w:rPr>
            <w:noProof/>
            <w:webHidden/>
          </w:rPr>
          <w:fldChar w:fldCharType="separate"/>
        </w:r>
        <w:r>
          <w:rPr>
            <w:noProof/>
            <w:webHidden/>
          </w:rPr>
          <w:t>14</w:t>
        </w:r>
        <w:r>
          <w:rPr>
            <w:noProof/>
            <w:webHidden/>
          </w:rPr>
          <w:fldChar w:fldCharType="end"/>
        </w:r>
      </w:hyperlink>
    </w:p>
    <w:p w14:paraId="2046854E" w14:textId="01017871"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02" w:history="1">
        <w:r w:rsidRPr="00516410">
          <w:rPr>
            <w:rStyle w:val="Hyperlink"/>
          </w:rPr>
          <w:t>3.3. Verificación de apertura de mapguide y conexión del servicio</w:t>
        </w:r>
        <w:r>
          <w:rPr>
            <w:noProof/>
            <w:webHidden/>
          </w:rPr>
          <w:tab/>
        </w:r>
        <w:r>
          <w:rPr>
            <w:noProof/>
            <w:webHidden/>
          </w:rPr>
          <w:fldChar w:fldCharType="begin"/>
        </w:r>
        <w:r>
          <w:rPr>
            <w:noProof/>
            <w:webHidden/>
          </w:rPr>
          <w:instrText xml:space="preserve"> PAGEREF _Toc220320602 \h </w:instrText>
        </w:r>
        <w:r>
          <w:rPr>
            <w:noProof/>
            <w:webHidden/>
          </w:rPr>
        </w:r>
        <w:r>
          <w:rPr>
            <w:noProof/>
            <w:webHidden/>
          </w:rPr>
          <w:fldChar w:fldCharType="separate"/>
        </w:r>
        <w:r>
          <w:rPr>
            <w:noProof/>
            <w:webHidden/>
          </w:rPr>
          <w:t>15</w:t>
        </w:r>
        <w:r>
          <w:rPr>
            <w:noProof/>
            <w:webHidden/>
          </w:rPr>
          <w:fldChar w:fldCharType="end"/>
        </w:r>
      </w:hyperlink>
    </w:p>
    <w:p w14:paraId="4C74D15C" w14:textId="4103D1FC"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03" w:history="1">
        <w:r w:rsidRPr="00516410">
          <w:rPr>
            <w:rStyle w:val="Hyperlink"/>
          </w:rPr>
          <w:t>3.4. Desarrollar un proyecto SIG Web con Mapguide</w:t>
        </w:r>
        <w:r>
          <w:rPr>
            <w:noProof/>
            <w:webHidden/>
          </w:rPr>
          <w:tab/>
        </w:r>
        <w:r>
          <w:rPr>
            <w:noProof/>
            <w:webHidden/>
          </w:rPr>
          <w:fldChar w:fldCharType="begin"/>
        </w:r>
        <w:r>
          <w:rPr>
            <w:noProof/>
            <w:webHidden/>
          </w:rPr>
          <w:instrText xml:space="preserve"> PAGEREF _Toc220320603 \h </w:instrText>
        </w:r>
        <w:r>
          <w:rPr>
            <w:noProof/>
            <w:webHidden/>
          </w:rPr>
        </w:r>
        <w:r>
          <w:rPr>
            <w:noProof/>
            <w:webHidden/>
          </w:rPr>
          <w:fldChar w:fldCharType="separate"/>
        </w:r>
        <w:r>
          <w:rPr>
            <w:noProof/>
            <w:webHidden/>
          </w:rPr>
          <w:t>16</w:t>
        </w:r>
        <w:r>
          <w:rPr>
            <w:noProof/>
            <w:webHidden/>
          </w:rPr>
          <w:fldChar w:fldCharType="end"/>
        </w:r>
      </w:hyperlink>
    </w:p>
    <w:p w14:paraId="38908FF6" w14:textId="4DC96623"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04" w:history="1">
        <w:r w:rsidRPr="00516410">
          <w:rPr>
            <w:rStyle w:val="Hyperlink"/>
          </w:rPr>
          <w:t>3.5. Creación y cargue del Paquete WEB con el mapa a publicar</w:t>
        </w:r>
        <w:r>
          <w:rPr>
            <w:noProof/>
            <w:webHidden/>
          </w:rPr>
          <w:tab/>
        </w:r>
        <w:r>
          <w:rPr>
            <w:noProof/>
            <w:webHidden/>
          </w:rPr>
          <w:fldChar w:fldCharType="begin"/>
        </w:r>
        <w:r>
          <w:rPr>
            <w:noProof/>
            <w:webHidden/>
          </w:rPr>
          <w:instrText xml:space="preserve"> PAGEREF _Toc220320604 \h </w:instrText>
        </w:r>
        <w:r>
          <w:rPr>
            <w:noProof/>
            <w:webHidden/>
          </w:rPr>
        </w:r>
        <w:r>
          <w:rPr>
            <w:noProof/>
            <w:webHidden/>
          </w:rPr>
          <w:fldChar w:fldCharType="separate"/>
        </w:r>
        <w:r>
          <w:rPr>
            <w:noProof/>
            <w:webHidden/>
          </w:rPr>
          <w:t>21</w:t>
        </w:r>
        <w:r>
          <w:rPr>
            <w:noProof/>
            <w:webHidden/>
          </w:rPr>
          <w:fldChar w:fldCharType="end"/>
        </w:r>
      </w:hyperlink>
    </w:p>
    <w:p w14:paraId="1CEFAC88" w14:textId="7C27391A"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05" w:history="1">
        <w:r w:rsidRPr="00516410">
          <w:rPr>
            <w:rStyle w:val="Hyperlink"/>
          </w:rPr>
          <w:t>3.6. Ajuste de máximo zoom en búsquedas</w:t>
        </w:r>
        <w:r>
          <w:rPr>
            <w:noProof/>
            <w:webHidden/>
          </w:rPr>
          <w:tab/>
        </w:r>
        <w:r>
          <w:rPr>
            <w:noProof/>
            <w:webHidden/>
          </w:rPr>
          <w:fldChar w:fldCharType="begin"/>
        </w:r>
        <w:r>
          <w:rPr>
            <w:noProof/>
            <w:webHidden/>
          </w:rPr>
          <w:instrText xml:space="preserve"> PAGEREF _Toc220320605 \h </w:instrText>
        </w:r>
        <w:r>
          <w:rPr>
            <w:noProof/>
            <w:webHidden/>
          </w:rPr>
        </w:r>
        <w:r>
          <w:rPr>
            <w:noProof/>
            <w:webHidden/>
          </w:rPr>
          <w:fldChar w:fldCharType="separate"/>
        </w:r>
        <w:r>
          <w:rPr>
            <w:noProof/>
            <w:webHidden/>
          </w:rPr>
          <w:t>23</w:t>
        </w:r>
        <w:r>
          <w:rPr>
            <w:noProof/>
            <w:webHidden/>
          </w:rPr>
          <w:fldChar w:fldCharType="end"/>
        </w:r>
      </w:hyperlink>
    </w:p>
    <w:p w14:paraId="31BAA0EB" w14:textId="6813B077"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06" w:history="1">
        <w:r w:rsidRPr="00516410">
          <w:rPr>
            <w:rStyle w:val="Hyperlink"/>
          </w:rPr>
          <w:t>3.7. Seguridad y Contraseñas</w:t>
        </w:r>
        <w:r>
          <w:rPr>
            <w:noProof/>
            <w:webHidden/>
          </w:rPr>
          <w:tab/>
        </w:r>
        <w:r>
          <w:rPr>
            <w:noProof/>
            <w:webHidden/>
          </w:rPr>
          <w:fldChar w:fldCharType="begin"/>
        </w:r>
        <w:r>
          <w:rPr>
            <w:noProof/>
            <w:webHidden/>
          </w:rPr>
          <w:instrText xml:space="preserve"> PAGEREF _Toc220320606 \h </w:instrText>
        </w:r>
        <w:r>
          <w:rPr>
            <w:noProof/>
            <w:webHidden/>
          </w:rPr>
        </w:r>
        <w:r>
          <w:rPr>
            <w:noProof/>
            <w:webHidden/>
          </w:rPr>
          <w:fldChar w:fldCharType="separate"/>
        </w:r>
        <w:r>
          <w:rPr>
            <w:noProof/>
            <w:webHidden/>
          </w:rPr>
          <w:t>24</w:t>
        </w:r>
        <w:r>
          <w:rPr>
            <w:noProof/>
            <w:webHidden/>
          </w:rPr>
          <w:fldChar w:fldCharType="end"/>
        </w:r>
      </w:hyperlink>
    </w:p>
    <w:p w14:paraId="5FBC2419" w14:textId="165A4745"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07" w:history="1">
        <w:r w:rsidRPr="00516410">
          <w:rPr>
            <w:rStyle w:val="Hyperlink"/>
          </w:rPr>
          <w:t>3.8. Accesos al mapa desde la web o desde un link</w:t>
        </w:r>
        <w:r>
          <w:rPr>
            <w:noProof/>
            <w:webHidden/>
          </w:rPr>
          <w:tab/>
        </w:r>
        <w:r>
          <w:rPr>
            <w:noProof/>
            <w:webHidden/>
          </w:rPr>
          <w:fldChar w:fldCharType="begin"/>
        </w:r>
        <w:r>
          <w:rPr>
            <w:noProof/>
            <w:webHidden/>
          </w:rPr>
          <w:instrText xml:space="preserve"> PAGEREF _Toc220320607 \h </w:instrText>
        </w:r>
        <w:r>
          <w:rPr>
            <w:noProof/>
            <w:webHidden/>
          </w:rPr>
        </w:r>
        <w:r>
          <w:rPr>
            <w:noProof/>
            <w:webHidden/>
          </w:rPr>
          <w:fldChar w:fldCharType="separate"/>
        </w:r>
        <w:r>
          <w:rPr>
            <w:noProof/>
            <w:webHidden/>
          </w:rPr>
          <w:t>24</w:t>
        </w:r>
        <w:r>
          <w:rPr>
            <w:noProof/>
            <w:webHidden/>
          </w:rPr>
          <w:fldChar w:fldCharType="end"/>
        </w:r>
      </w:hyperlink>
    </w:p>
    <w:p w14:paraId="4FC1ACEC" w14:textId="0CE6C90A"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08" w:history="1">
        <w:r w:rsidRPr="00516410">
          <w:rPr>
            <w:rStyle w:val="Hyperlink"/>
          </w:rPr>
          <w:t>3.9. Visualización de imágenes ráster en el MAPGUIDE</w:t>
        </w:r>
        <w:r>
          <w:rPr>
            <w:noProof/>
            <w:webHidden/>
          </w:rPr>
          <w:tab/>
        </w:r>
        <w:r>
          <w:rPr>
            <w:noProof/>
            <w:webHidden/>
          </w:rPr>
          <w:fldChar w:fldCharType="begin"/>
        </w:r>
        <w:r>
          <w:rPr>
            <w:noProof/>
            <w:webHidden/>
          </w:rPr>
          <w:instrText xml:space="preserve"> PAGEREF _Toc220320608 \h </w:instrText>
        </w:r>
        <w:r>
          <w:rPr>
            <w:noProof/>
            <w:webHidden/>
          </w:rPr>
        </w:r>
        <w:r>
          <w:rPr>
            <w:noProof/>
            <w:webHidden/>
          </w:rPr>
          <w:fldChar w:fldCharType="separate"/>
        </w:r>
        <w:r>
          <w:rPr>
            <w:noProof/>
            <w:webHidden/>
          </w:rPr>
          <w:t>24</w:t>
        </w:r>
        <w:r>
          <w:rPr>
            <w:noProof/>
            <w:webHidden/>
          </w:rPr>
          <w:fldChar w:fldCharType="end"/>
        </w:r>
      </w:hyperlink>
    </w:p>
    <w:p w14:paraId="5413AB68" w14:textId="0527FE90" w:rsidR="00BC2D6D" w:rsidRDefault="00BC2D6D">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220320609" w:history="1">
        <w:r w:rsidRPr="00516410">
          <w:rPr>
            <w:rStyle w:val="Hyperlink"/>
          </w:rPr>
          <w:t>3.9.1. Conexión a directorio de datos del archivo Raster</w:t>
        </w:r>
        <w:r>
          <w:rPr>
            <w:noProof/>
            <w:webHidden/>
          </w:rPr>
          <w:tab/>
        </w:r>
        <w:r>
          <w:rPr>
            <w:noProof/>
            <w:webHidden/>
          </w:rPr>
          <w:fldChar w:fldCharType="begin"/>
        </w:r>
        <w:r>
          <w:rPr>
            <w:noProof/>
            <w:webHidden/>
          </w:rPr>
          <w:instrText xml:space="preserve"> PAGEREF _Toc220320609 \h </w:instrText>
        </w:r>
        <w:r>
          <w:rPr>
            <w:noProof/>
            <w:webHidden/>
          </w:rPr>
        </w:r>
        <w:r>
          <w:rPr>
            <w:noProof/>
            <w:webHidden/>
          </w:rPr>
          <w:fldChar w:fldCharType="separate"/>
        </w:r>
        <w:r>
          <w:rPr>
            <w:noProof/>
            <w:webHidden/>
          </w:rPr>
          <w:t>24</w:t>
        </w:r>
        <w:r>
          <w:rPr>
            <w:noProof/>
            <w:webHidden/>
          </w:rPr>
          <w:fldChar w:fldCharType="end"/>
        </w:r>
      </w:hyperlink>
    </w:p>
    <w:p w14:paraId="11A38E2D" w14:textId="237C9FE4" w:rsidR="00BC2D6D" w:rsidRDefault="00BC2D6D">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220320610" w:history="1">
        <w:r w:rsidRPr="00516410">
          <w:rPr>
            <w:rStyle w:val="Hyperlink"/>
          </w:rPr>
          <w:t>3.9.2. Configuración desde Mapguide Maestro</w:t>
        </w:r>
        <w:r>
          <w:rPr>
            <w:noProof/>
            <w:webHidden/>
          </w:rPr>
          <w:tab/>
        </w:r>
        <w:r>
          <w:rPr>
            <w:noProof/>
            <w:webHidden/>
          </w:rPr>
          <w:fldChar w:fldCharType="begin"/>
        </w:r>
        <w:r>
          <w:rPr>
            <w:noProof/>
            <w:webHidden/>
          </w:rPr>
          <w:instrText xml:space="preserve"> PAGEREF _Toc220320610 \h </w:instrText>
        </w:r>
        <w:r>
          <w:rPr>
            <w:noProof/>
            <w:webHidden/>
          </w:rPr>
        </w:r>
        <w:r>
          <w:rPr>
            <w:noProof/>
            <w:webHidden/>
          </w:rPr>
          <w:fldChar w:fldCharType="separate"/>
        </w:r>
        <w:r>
          <w:rPr>
            <w:noProof/>
            <w:webHidden/>
          </w:rPr>
          <w:t>27</w:t>
        </w:r>
        <w:r>
          <w:rPr>
            <w:noProof/>
            <w:webHidden/>
          </w:rPr>
          <w:fldChar w:fldCharType="end"/>
        </w:r>
      </w:hyperlink>
    </w:p>
    <w:p w14:paraId="4A91FC36" w14:textId="7287F9E3" w:rsidR="00BC2D6D" w:rsidRDefault="00BC2D6D">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220320611" w:history="1">
        <w:r w:rsidRPr="00516410">
          <w:rPr>
            <w:rStyle w:val="Hyperlink"/>
          </w:rPr>
          <w:t>3.10. Notas</w:t>
        </w:r>
        <w:r>
          <w:rPr>
            <w:noProof/>
            <w:webHidden/>
          </w:rPr>
          <w:tab/>
        </w:r>
        <w:r>
          <w:rPr>
            <w:noProof/>
            <w:webHidden/>
          </w:rPr>
          <w:fldChar w:fldCharType="begin"/>
        </w:r>
        <w:r>
          <w:rPr>
            <w:noProof/>
            <w:webHidden/>
          </w:rPr>
          <w:instrText xml:space="preserve"> PAGEREF _Toc220320611 \h </w:instrText>
        </w:r>
        <w:r>
          <w:rPr>
            <w:noProof/>
            <w:webHidden/>
          </w:rPr>
        </w:r>
        <w:r>
          <w:rPr>
            <w:noProof/>
            <w:webHidden/>
          </w:rPr>
          <w:fldChar w:fldCharType="separate"/>
        </w:r>
        <w:r>
          <w:rPr>
            <w:noProof/>
            <w:webHidden/>
          </w:rPr>
          <w:t>34</w:t>
        </w:r>
        <w:r>
          <w:rPr>
            <w:noProof/>
            <w:webHidden/>
          </w:rPr>
          <w:fldChar w:fldCharType="end"/>
        </w:r>
      </w:hyperlink>
    </w:p>
    <w:p w14:paraId="5D856F5E" w14:textId="0D561C44" w:rsidR="00BC2D6D" w:rsidRDefault="00BC2D6D">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220320612" w:history="1">
        <w:r w:rsidRPr="00516410">
          <w:rPr>
            <w:rStyle w:val="Hyperlink"/>
          </w:rPr>
          <w:t>3.10.1. Modificación de los archivos de ayuda</w:t>
        </w:r>
        <w:r>
          <w:rPr>
            <w:noProof/>
            <w:webHidden/>
          </w:rPr>
          <w:tab/>
        </w:r>
        <w:r>
          <w:rPr>
            <w:noProof/>
            <w:webHidden/>
          </w:rPr>
          <w:fldChar w:fldCharType="begin"/>
        </w:r>
        <w:r>
          <w:rPr>
            <w:noProof/>
            <w:webHidden/>
          </w:rPr>
          <w:instrText xml:space="preserve"> PAGEREF _Toc220320612 \h </w:instrText>
        </w:r>
        <w:r>
          <w:rPr>
            <w:noProof/>
            <w:webHidden/>
          </w:rPr>
        </w:r>
        <w:r>
          <w:rPr>
            <w:noProof/>
            <w:webHidden/>
          </w:rPr>
          <w:fldChar w:fldCharType="separate"/>
        </w:r>
        <w:r>
          <w:rPr>
            <w:noProof/>
            <w:webHidden/>
          </w:rPr>
          <w:t>34</w:t>
        </w:r>
        <w:r>
          <w:rPr>
            <w:noProof/>
            <w:webHidden/>
          </w:rPr>
          <w:fldChar w:fldCharType="end"/>
        </w:r>
      </w:hyperlink>
    </w:p>
    <w:p w14:paraId="630E5B7D" w14:textId="49984E75" w:rsidR="00BC2D6D" w:rsidRDefault="00BC2D6D">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220320613" w:history="1">
        <w:r w:rsidRPr="00516410">
          <w:rPr>
            <w:rStyle w:val="Hyperlink"/>
          </w:rPr>
          <w:t>3.10.2. Buscar dentro de campos</w:t>
        </w:r>
        <w:r>
          <w:rPr>
            <w:noProof/>
            <w:webHidden/>
          </w:rPr>
          <w:tab/>
        </w:r>
        <w:r>
          <w:rPr>
            <w:noProof/>
            <w:webHidden/>
          </w:rPr>
          <w:fldChar w:fldCharType="begin"/>
        </w:r>
        <w:r>
          <w:rPr>
            <w:noProof/>
            <w:webHidden/>
          </w:rPr>
          <w:instrText xml:space="preserve"> PAGEREF _Toc220320613 \h </w:instrText>
        </w:r>
        <w:r>
          <w:rPr>
            <w:noProof/>
            <w:webHidden/>
          </w:rPr>
        </w:r>
        <w:r>
          <w:rPr>
            <w:noProof/>
            <w:webHidden/>
          </w:rPr>
          <w:fldChar w:fldCharType="separate"/>
        </w:r>
        <w:r>
          <w:rPr>
            <w:noProof/>
            <w:webHidden/>
          </w:rPr>
          <w:t>34</w:t>
        </w:r>
        <w:r>
          <w:rPr>
            <w:noProof/>
            <w:webHidden/>
          </w:rPr>
          <w:fldChar w:fldCharType="end"/>
        </w:r>
      </w:hyperlink>
    </w:p>
    <w:p w14:paraId="38D8AB4B" w14:textId="64847202" w:rsidR="00BC2D6D" w:rsidRDefault="00BC2D6D">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220320614" w:history="1">
        <w:r w:rsidRPr="00516410">
          <w:rPr>
            <w:rStyle w:val="Hyperlink"/>
          </w:rPr>
          <w:t>3.10.3. Buscar en predios</w:t>
        </w:r>
        <w:r>
          <w:rPr>
            <w:noProof/>
            <w:webHidden/>
          </w:rPr>
          <w:tab/>
        </w:r>
        <w:r>
          <w:rPr>
            <w:noProof/>
            <w:webHidden/>
          </w:rPr>
          <w:fldChar w:fldCharType="begin"/>
        </w:r>
        <w:r>
          <w:rPr>
            <w:noProof/>
            <w:webHidden/>
          </w:rPr>
          <w:instrText xml:space="preserve"> PAGEREF _Toc220320614 \h </w:instrText>
        </w:r>
        <w:r>
          <w:rPr>
            <w:noProof/>
            <w:webHidden/>
          </w:rPr>
        </w:r>
        <w:r>
          <w:rPr>
            <w:noProof/>
            <w:webHidden/>
          </w:rPr>
          <w:fldChar w:fldCharType="separate"/>
        </w:r>
        <w:r>
          <w:rPr>
            <w:noProof/>
            <w:webHidden/>
          </w:rPr>
          <w:t>34</w:t>
        </w:r>
        <w:r>
          <w:rPr>
            <w:noProof/>
            <w:webHidden/>
          </w:rPr>
          <w:fldChar w:fldCharType="end"/>
        </w:r>
      </w:hyperlink>
    </w:p>
    <w:p w14:paraId="6B3030C3" w14:textId="2874F128" w:rsidR="00BC2D6D" w:rsidRDefault="00BC2D6D">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220320615" w:history="1">
        <w:r w:rsidRPr="00516410">
          <w:rPr>
            <w:rStyle w:val="Hyperlink"/>
          </w:rPr>
          <w:t>3.10.4. Mostrar datos al colocar puntero del mouse sobre elementos del mapa, map tips</w:t>
        </w:r>
        <w:r>
          <w:rPr>
            <w:noProof/>
            <w:webHidden/>
          </w:rPr>
          <w:tab/>
        </w:r>
        <w:r>
          <w:rPr>
            <w:noProof/>
            <w:webHidden/>
          </w:rPr>
          <w:fldChar w:fldCharType="begin"/>
        </w:r>
        <w:r>
          <w:rPr>
            <w:noProof/>
            <w:webHidden/>
          </w:rPr>
          <w:instrText xml:space="preserve"> PAGEREF _Toc220320615 \h </w:instrText>
        </w:r>
        <w:r>
          <w:rPr>
            <w:noProof/>
            <w:webHidden/>
          </w:rPr>
        </w:r>
        <w:r>
          <w:rPr>
            <w:noProof/>
            <w:webHidden/>
          </w:rPr>
          <w:fldChar w:fldCharType="separate"/>
        </w:r>
        <w:r>
          <w:rPr>
            <w:noProof/>
            <w:webHidden/>
          </w:rPr>
          <w:t>35</w:t>
        </w:r>
        <w:r>
          <w:rPr>
            <w:noProof/>
            <w:webHidden/>
          </w:rPr>
          <w:fldChar w:fldCharType="end"/>
        </w:r>
      </w:hyperlink>
    </w:p>
    <w:p w14:paraId="32CBA4D9" w14:textId="20A2FA29" w:rsidR="00BC2D6D" w:rsidRDefault="00BC2D6D">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220320616" w:history="1">
        <w:r w:rsidRPr="00516410">
          <w:rPr>
            <w:rStyle w:val="Hyperlink"/>
          </w:rPr>
          <w:t>3.10.5. Acceso a servicios web de mapguide en GNU y en versión comercial Autodesk</w:t>
        </w:r>
        <w:r>
          <w:rPr>
            <w:noProof/>
            <w:webHidden/>
          </w:rPr>
          <w:tab/>
        </w:r>
        <w:r>
          <w:rPr>
            <w:noProof/>
            <w:webHidden/>
          </w:rPr>
          <w:fldChar w:fldCharType="begin"/>
        </w:r>
        <w:r>
          <w:rPr>
            <w:noProof/>
            <w:webHidden/>
          </w:rPr>
          <w:instrText xml:space="preserve"> PAGEREF _Toc220320616 \h </w:instrText>
        </w:r>
        <w:r>
          <w:rPr>
            <w:noProof/>
            <w:webHidden/>
          </w:rPr>
        </w:r>
        <w:r>
          <w:rPr>
            <w:noProof/>
            <w:webHidden/>
          </w:rPr>
          <w:fldChar w:fldCharType="separate"/>
        </w:r>
        <w:r>
          <w:rPr>
            <w:noProof/>
            <w:webHidden/>
          </w:rPr>
          <w:t>36</w:t>
        </w:r>
        <w:r>
          <w:rPr>
            <w:noProof/>
            <w:webHidden/>
          </w:rPr>
          <w:fldChar w:fldCharType="end"/>
        </w:r>
      </w:hyperlink>
    </w:p>
    <w:p w14:paraId="3F72866C" w14:textId="497FE3FC" w:rsidR="00FE2C2C" w:rsidRDefault="004B31ED" w:rsidP="00FE2C2C">
      <w:pPr>
        <w:rPr>
          <w:lang w:val="es-CO"/>
        </w:rPr>
      </w:pPr>
      <w:r>
        <w:rPr>
          <w:lang w:val="es-CO"/>
        </w:rPr>
        <w:fldChar w:fldCharType="end"/>
      </w:r>
    </w:p>
    <w:p w14:paraId="2BB1CC31" w14:textId="448D520D" w:rsidR="00FE2C2C" w:rsidRDefault="00FE2C2C" w:rsidP="00FE2C2C">
      <w:pPr>
        <w:rPr>
          <w:lang w:val="es-CO"/>
        </w:rPr>
      </w:pPr>
    </w:p>
    <w:p w14:paraId="7C919941" w14:textId="5216B387" w:rsidR="00FE2C2C" w:rsidRDefault="00FE2C2C">
      <w:pPr>
        <w:jc w:val="left"/>
        <w:rPr>
          <w:lang w:val="es-CO"/>
        </w:rPr>
      </w:pPr>
      <w:r>
        <w:rPr>
          <w:lang w:val="es-CO"/>
        </w:rPr>
        <w:br w:type="page"/>
      </w:r>
    </w:p>
    <w:p w14:paraId="66FF2BD1" w14:textId="77777777" w:rsidR="00FE2C2C" w:rsidRDefault="00FE2C2C" w:rsidP="00FE2C2C">
      <w:bookmarkStart w:id="1" w:name="_Toc534796440"/>
    </w:p>
    <w:p w14:paraId="6F32D35F" w14:textId="213C080D" w:rsidR="00FE2C2C" w:rsidRPr="006128E2" w:rsidRDefault="00C117AB" w:rsidP="00FE2C2C">
      <w:pPr>
        <w:pStyle w:val="Heading1"/>
        <w:rPr>
          <w:b/>
        </w:rPr>
      </w:pPr>
      <w:bookmarkStart w:id="2" w:name="_Toc220320592"/>
      <w:r w:rsidRPr="006128E2">
        <w:t>Requerimientos para el desarrollo</w:t>
      </w:r>
      <w:bookmarkEnd w:id="1"/>
      <w:bookmarkEnd w:id="2"/>
    </w:p>
    <w:p w14:paraId="433B2CAA" w14:textId="2378C5ED" w:rsidR="007E01F5" w:rsidRDefault="007E01F5" w:rsidP="007E01F5"/>
    <w:p w14:paraId="6B4DC978" w14:textId="123F9F5C" w:rsidR="007E01F5" w:rsidRDefault="007E01F5" w:rsidP="007E01F5"/>
    <w:p w14:paraId="51BA9FB3" w14:textId="003FB503" w:rsidR="00F1642B" w:rsidRDefault="00F1642B" w:rsidP="00F1642B">
      <w:pPr>
        <w:pStyle w:val="Heading2"/>
      </w:pPr>
      <w:bookmarkStart w:id="3" w:name="_Toc2323154"/>
      <w:bookmarkStart w:id="4" w:name="_Toc2665873"/>
      <w:bookmarkStart w:id="5" w:name="_Hlk2673084"/>
      <w:bookmarkStart w:id="6" w:name="_Toc220320593"/>
      <w:r>
        <w:t>Herramientas computacionales</w:t>
      </w:r>
      <w:bookmarkEnd w:id="3"/>
      <w:bookmarkEnd w:id="4"/>
      <w:bookmarkEnd w:id="6"/>
    </w:p>
    <w:p w14:paraId="270FE5FE" w14:textId="77777777" w:rsidR="00F1642B" w:rsidRPr="00F1642B" w:rsidRDefault="00F1642B" w:rsidP="00F1642B">
      <w:pPr>
        <w:rPr>
          <w:lang w:val="es-ES_tradnl"/>
        </w:rPr>
      </w:pPr>
    </w:p>
    <w:bookmarkEnd w:id="5"/>
    <w:p w14:paraId="40C29112" w14:textId="77777777" w:rsidR="007E01F5" w:rsidRPr="006128E2" w:rsidRDefault="007E01F5" w:rsidP="00FE2C2C">
      <w:pPr>
        <w:ind w:left="360"/>
      </w:pPr>
    </w:p>
    <w:p w14:paraId="7C5C04A8" w14:textId="334FE429" w:rsidR="007E01F5" w:rsidRDefault="00FE2C2C" w:rsidP="009642D0">
      <w:pPr>
        <w:pStyle w:val="ListParagraph"/>
        <w:numPr>
          <w:ilvl w:val="0"/>
          <w:numId w:val="2"/>
        </w:numPr>
      </w:pPr>
      <w:r>
        <w:t>ArcGIS</w:t>
      </w:r>
      <w:r w:rsidRPr="006128E2">
        <w:t xml:space="preserve"> 10 SP5, 9.3.1 o </w:t>
      </w:r>
      <w:r>
        <w:t>ArcGIS</w:t>
      </w:r>
      <w:r w:rsidRPr="006128E2">
        <w:t xml:space="preserve"> 9.3 instalado con licencia de evaluación o licencia comercial.</w:t>
      </w:r>
    </w:p>
    <w:p w14:paraId="1AF0D642" w14:textId="77777777" w:rsidR="007E5E83" w:rsidRDefault="007E5E83" w:rsidP="007E5E83">
      <w:pPr>
        <w:pStyle w:val="ListParagraph"/>
      </w:pPr>
    </w:p>
    <w:p w14:paraId="72714EDD" w14:textId="16CABAB5" w:rsidR="007E5E83" w:rsidRPr="007E5E83" w:rsidRDefault="007E5E83" w:rsidP="009642D0">
      <w:pPr>
        <w:pStyle w:val="ListParagraph"/>
        <w:numPr>
          <w:ilvl w:val="0"/>
          <w:numId w:val="2"/>
        </w:numPr>
        <w:rPr>
          <w:lang w:val="en-US"/>
        </w:rPr>
      </w:pPr>
      <w:r w:rsidRPr="007E5E83">
        <w:t xml:space="preserve">Equipo portátil con ArcGIS y ArcReader 9.3 o 10 y la extensión ArcPublisher. (Registrarse en la página de ESRI, descargar e instalar el Aplicativo ArcReader 9.3 o 10 según la versión de ArcMap instalada en su equipo portátil. </w:t>
      </w:r>
      <w:r w:rsidRPr="007E5E83">
        <w:rPr>
          <w:lang w:val="en-US"/>
        </w:rPr>
        <w:t xml:space="preserve">Link: </w:t>
      </w:r>
      <w:hyperlink r:id="rId9" w:history="1">
        <w:r w:rsidRPr="007E5E83">
          <w:rPr>
            <w:rStyle w:val="Hyperlink"/>
            <w:color w:val="595959" w:themeColor="text1" w:themeTint="A6"/>
            <w:lang w:val="en-US"/>
          </w:rPr>
          <w:t>http://www.esri.com/software/ArcGIS/arcreader/download.html</w:t>
        </w:r>
      </w:hyperlink>
      <w:r w:rsidRPr="007E5E83">
        <w:rPr>
          <w:lang w:val="en-US"/>
        </w:rPr>
        <w:t>)</w:t>
      </w:r>
    </w:p>
    <w:p w14:paraId="419E7A22" w14:textId="77777777" w:rsidR="007E01F5" w:rsidRPr="00C67740" w:rsidRDefault="007E01F5" w:rsidP="007E01F5">
      <w:pPr>
        <w:pStyle w:val="ListParagraph"/>
        <w:rPr>
          <w:lang w:val="en-US"/>
        </w:rPr>
      </w:pPr>
    </w:p>
    <w:p w14:paraId="020E5AD2" w14:textId="2800CBFD" w:rsidR="007E01F5" w:rsidRPr="00493CDE" w:rsidRDefault="007E01F5" w:rsidP="009642D0">
      <w:pPr>
        <w:pStyle w:val="ListParagraph"/>
        <w:numPr>
          <w:ilvl w:val="0"/>
          <w:numId w:val="2"/>
        </w:numPr>
      </w:pPr>
      <w:r w:rsidRPr="00493CDE">
        <w:t>Mapguide Open Source y Mapguide Maestro</w:t>
      </w:r>
    </w:p>
    <w:p w14:paraId="328877BA" w14:textId="66048785" w:rsidR="007E01F5" w:rsidRDefault="007E01F5" w:rsidP="007E01F5">
      <w:pPr>
        <w:rPr>
          <w:shd w:val="clear" w:color="auto" w:fill="FFFFFF"/>
        </w:rPr>
      </w:pPr>
    </w:p>
    <w:p w14:paraId="56CFE151" w14:textId="24EB3DE8" w:rsidR="007E01F5" w:rsidRDefault="007E01F5" w:rsidP="007E01F5">
      <w:pPr>
        <w:rPr>
          <w:shd w:val="clear" w:color="auto" w:fill="FFFFFF"/>
        </w:rPr>
      </w:pPr>
    </w:p>
    <w:p w14:paraId="1E705650" w14:textId="77777777" w:rsidR="00F1642B" w:rsidRDefault="00F1642B" w:rsidP="00F1642B">
      <w:pPr>
        <w:pStyle w:val="Heading2"/>
      </w:pPr>
      <w:bookmarkStart w:id="7" w:name="_Toc2323155"/>
      <w:bookmarkStart w:id="8" w:name="_Toc2665874"/>
      <w:bookmarkStart w:id="9" w:name="_Hlk2673100"/>
      <w:bookmarkStart w:id="10" w:name="_Toc220320594"/>
      <w:r>
        <w:t>Paquete de datos</w:t>
      </w:r>
      <w:bookmarkEnd w:id="7"/>
      <w:bookmarkEnd w:id="8"/>
      <w:bookmarkEnd w:id="10"/>
    </w:p>
    <w:bookmarkEnd w:id="9"/>
    <w:p w14:paraId="2A41EEE3" w14:textId="77777777" w:rsidR="007E01F5" w:rsidRPr="007E01F5" w:rsidRDefault="007E01F5" w:rsidP="007E01F5">
      <w:pPr>
        <w:rPr>
          <w:shd w:val="clear" w:color="auto" w:fill="FFFFFF"/>
        </w:rPr>
      </w:pPr>
    </w:p>
    <w:p w14:paraId="7BBECF3A" w14:textId="345B6D9A" w:rsidR="007E01F5" w:rsidRPr="00493CDE" w:rsidRDefault="007E01F5" w:rsidP="009642D0">
      <w:pPr>
        <w:pStyle w:val="ListParagraph"/>
        <w:numPr>
          <w:ilvl w:val="0"/>
          <w:numId w:val="2"/>
        </w:numPr>
        <w:rPr>
          <w:shd w:val="clear" w:color="auto" w:fill="FFFFFF"/>
        </w:rPr>
      </w:pPr>
      <w:r w:rsidRPr="00493CDE">
        <w:t>Capa vectorial shapefile ugas.shp e imagen Raster CGG_IDW_EstacionesH1.jpg</w:t>
      </w:r>
    </w:p>
    <w:p w14:paraId="798F4232" w14:textId="77777777" w:rsidR="00FE2C2C" w:rsidRPr="006128E2" w:rsidRDefault="00FE2C2C" w:rsidP="00FE2C2C"/>
    <w:p w14:paraId="07EB7C91" w14:textId="10C55AA4" w:rsidR="00FE2C2C" w:rsidRDefault="00FE2C2C" w:rsidP="009642D0">
      <w:pPr>
        <w:pStyle w:val="ListParagraph"/>
        <w:numPr>
          <w:ilvl w:val="0"/>
          <w:numId w:val="2"/>
        </w:numPr>
      </w:pPr>
      <w:r w:rsidRPr="006128E2">
        <w:t>Predios urbanos</w:t>
      </w:r>
      <w:r>
        <w:t>:</w:t>
      </w:r>
      <w:r w:rsidR="007E5E83">
        <w:t xml:space="preserve"> </w:t>
      </w:r>
      <w:r w:rsidR="007E5E83" w:rsidRPr="007E5E83">
        <w:t>Predios_urbanos.shp</w:t>
      </w:r>
    </w:p>
    <w:p w14:paraId="701678A6" w14:textId="77777777" w:rsidR="00FE2C2C" w:rsidRDefault="00FE2C2C" w:rsidP="00FE2C2C">
      <w:pPr>
        <w:pStyle w:val="ListParagraph"/>
      </w:pPr>
    </w:p>
    <w:p w14:paraId="291F7E6E" w14:textId="65BE8306" w:rsidR="00FE2C2C" w:rsidRDefault="00FE2C2C" w:rsidP="009642D0">
      <w:pPr>
        <w:pStyle w:val="ListParagraph"/>
        <w:numPr>
          <w:ilvl w:val="0"/>
          <w:numId w:val="2"/>
        </w:numPr>
      </w:pPr>
      <w:r>
        <w:t xml:space="preserve">Predios </w:t>
      </w:r>
      <w:r w:rsidRPr="006128E2">
        <w:t>rurales</w:t>
      </w:r>
      <w:r>
        <w:t>:</w:t>
      </w:r>
      <w:r w:rsidR="007E5E83">
        <w:t xml:space="preserve"> </w:t>
      </w:r>
      <w:r w:rsidR="007E5E83" w:rsidRPr="007E5E83">
        <w:t>Predios_rurales.shp</w:t>
      </w:r>
    </w:p>
    <w:p w14:paraId="3841FAD5" w14:textId="77777777" w:rsidR="00FE2C2C" w:rsidRDefault="00FE2C2C" w:rsidP="00FE2C2C">
      <w:pPr>
        <w:pStyle w:val="ListParagraph"/>
      </w:pPr>
    </w:p>
    <w:p w14:paraId="5640920C" w14:textId="65D4428E" w:rsidR="00FE2C2C" w:rsidRDefault="00FE2C2C" w:rsidP="009642D0">
      <w:pPr>
        <w:pStyle w:val="ListParagraph"/>
        <w:numPr>
          <w:ilvl w:val="0"/>
          <w:numId w:val="2"/>
        </w:numPr>
      </w:pPr>
      <w:r>
        <w:t>O</w:t>
      </w:r>
      <w:r w:rsidRPr="006128E2">
        <w:t>rtofoto</w:t>
      </w:r>
      <w:r>
        <w:t>:</w:t>
      </w:r>
      <w:r w:rsidR="007E5E83">
        <w:t xml:space="preserve"> </w:t>
      </w:r>
      <w:r w:rsidR="007E5E83" w:rsidRPr="007E5E83">
        <w:t>Aerofoto1.jpg</w:t>
      </w:r>
    </w:p>
    <w:p w14:paraId="062FB9F1" w14:textId="77777777" w:rsidR="00FE2C2C" w:rsidRDefault="00FE2C2C" w:rsidP="00FE2C2C">
      <w:pPr>
        <w:pStyle w:val="ListParagraph"/>
      </w:pPr>
    </w:p>
    <w:p w14:paraId="6FFD1562" w14:textId="10777B9C" w:rsidR="00FE2C2C" w:rsidRDefault="00FE2C2C" w:rsidP="009642D0">
      <w:pPr>
        <w:pStyle w:val="ListParagraph"/>
        <w:numPr>
          <w:ilvl w:val="0"/>
          <w:numId w:val="2"/>
        </w:numPr>
      </w:pPr>
      <w:r>
        <w:t>B</w:t>
      </w:r>
      <w:r w:rsidRPr="006128E2">
        <w:t>ase catastral</w:t>
      </w:r>
      <w:r>
        <w:t>:</w:t>
      </w:r>
      <w:r w:rsidR="007E5E83">
        <w:t xml:space="preserve"> </w:t>
      </w:r>
      <w:r w:rsidR="007E5E83" w:rsidRPr="007E5E83">
        <w:t>BASE_PREDIAL.xlsx</w:t>
      </w:r>
    </w:p>
    <w:p w14:paraId="5B2A51B4" w14:textId="77777777" w:rsidR="00FE2C2C" w:rsidRDefault="00FE2C2C" w:rsidP="00FE2C2C">
      <w:pPr>
        <w:pStyle w:val="ListParagraph"/>
      </w:pPr>
    </w:p>
    <w:p w14:paraId="018D3F09" w14:textId="77777777" w:rsidR="00FE2C2C" w:rsidRPr="006128E2" w:rsidRDefault="00FE2C2C" w:rsidP="009642D0">
      <w:pPr>
        <w:pStyle w:val="ListParagraph"/>
        <w:numPr>
          <w:ilvl w:val="0"/>
          <w:numId w:val="2"/>
        </w:numPr>
      </w:pPr>
      <w:r w:rsidRPr="006128E2">
        <w:t xml:space="preserve"> Logotipos LOGO_CEH.png, LOGO_ECI.png y fuente de código de barras IDAutomation.com Code 39.TTF.</w:t>
      </w:r>
    </w:p>
    <w:p w14:paraId="4BF22732" w14:textId="77777777" w:rsidR="00FE2C2C" w:rsidRPr="006128E2" w:rsidRDefault="00FE2C2C" w:rsidP="00FE2C2C">
      <w:pPr>
        <w:rPr>
          <w:lang w:val="es-CO"/>
        </w:rPr>
      </w:pPr>
    </w:p>
    <w:p w14:paraId="211A0056" w14:textId="77777777" w:rsidR="00FE2C2C" w:rsidRPr="006128E2" w:rsidRDefault="00FE2C2C" w:rsidP="009642D0">
      <w:pPr>
        <w:pStyle w:val="ListParagraph"/>
        <w:numPr>
          <w:ilvl w:val="0"/>
          <w:numId w:val="3"/>
        </w:numPr>
      </w:pPr>
      <w:r w:rsidRPr="006128E2">
        <w:t>Geodatabase SIG_INTRANET.mdb.</w:t>
      </w:r>
    </w:p>
    <w:p w14:paraId="7D8BA9F9" w14:textId="77777777" w:rsidR="00FE2C2C" w:rsidRPr="006128E2" w:rsidRDefault="00FE2C2C" w:rsidP="00FE2C2C">
      <w:pPr>
        <w:ind w:left="360"/>
      </w:pPr>
    </w:p>
    <w:p w14:paraId="7204A147" w14:textId="15AAFA86" w:rsidR="00FE2C2C" w:rsidRPr="006128E2" w:rsidRDefault="00FE2C2C" w:rsidP="009642D0">
      <w:pPr>
        <w:pStyle w:val="ListParagraph"/>
        <w:numPr>
          <w:ilvl w:val="0"/>
          <w:numId w:val="3"/>
        </w:numPr>
      </w:pPr>
      <w:r w:rsidRPr="006128E2">
        <w:t>Capas vectoriales shapefile con los mismos datos de la geodatabase SIG_INTRANET</w:t>
      </w:r>
      <w:r w:rsidR="007E01F5">
        <w:t>.mdb</w:t>
      </w:r>
      <w:r w:rsidRPr="006128E2">
        <w:t>.</w:t>
      </w:r>
    </w:p>
    <w:p w14:paraId="36AC0952" w14:textId="77777777" w:rsidR="00FE2C2C" w:rsidRPr="006128E2" w:rsidRDefault="00FE2C2C" w:rsidP="00FE2C2C">
      <w:pPr>
        <w:ind w:left="360"/>
      </w:pPr>
    </w:p>
    <w:p w14:paraId="279BB8F3" w14:textId="08DB30C2" w:rsidR="00FE2C2C" w:rsidRDefault="00FE2C2C">
      <w:pPr>
        <w:jc w:val="left"/>
        <w:rPr>
          <w:shd w:val="clear" w:color="auto" w:fill="FFFFFF"/>
        </w:rPr>
      </w:pPr>
      <w:r>
        <w:rPr>
          <w:shd w:val="clear" w:color="auto" w:fill="FFFFFF"/>
        </w:rPr>
        <w:br w:type="page"/>
      </w:r>
    </w:p>
    <w:p w14:paraId="1C130DCF" w14:textId="1B998ACA" w:rsidR="00FE2C2C" w:rsidRPr="00FE2C2C" w:rsidRDefault="00FE2C2C" w:rsidP="00FE2C2C">
      <w:pPr>
        <w:pStyle w:val="Heading1"/>
      </w:pPr>
      <w:bookmarkStart w:id="11" w:name="_Toc534796439"/>
      <w:bookmarkStart w:id="12" w:name="_Toc220320595"/>
      <w:r>
        <w:lastRenderedPageBreak/>
        <w:t>1.</w:t>
      </w:r>
      <w:r w:rsidR="00C117AB" w:rsidRPr="00FE2C2C">
        <w:t xml:space="preserve"> Mapas cartográficos</w:t>
      </w:r>
      <w:r w:rsidR="00C117AB">
        <w:t xml:space="preserve"> y</w:t>
      </w:r>
      <w:r w:rsidR="00C117AB" w:rsidRPr="00FE2C2C">
        <w:t xml:space="preserve"> plantillas</w:t>
      </w:r>
      <w:bookmarkEnd w:id="11"/>
      <w:bookmarkEnd w:id="12"/>
    </w:p>
    <w:p w14:paraId="22057546" w14:textId="77777777" w:rsidR="00FE2C2C" w:rsidRPr="006128E2" w:rsidRDefault="00FE2C2C" w:rsidP="00FE2C2C">
      <w:pPr>
        <w:rPr>
          <w:shd w:val="clear" w:color="auto" w:fill="FFFFFF"/>
        </w:rPr>
      </w:pPr>
    </w:p>
    <w:p w14:paraId="7F21B208" w14:textId="77777777" w:rsidR="00FE2C2C" w:rsidRPr="006128E2" w:rsidRDefault="00FE2C2C" w:rsidP="00FE2C2C">
      <w:pPr>
        <w:rPr>
          <w:shd w:val="clear" w:color="auto" w:fill="FFFFFF"/>
        </w:rPr>
      </w:pPr>
    </w:p>
    <w:p w14:paraId="55561118" w14:textId="68666833" w:rsidR="00FE2C2C" w:rsidRPr="006128E2" w:rsidRDefault="00FE2C2C" w:rsidP="00FE2C2C">
      <w:pPr>
        <w:pStyle w:val="Heading2"/>
        <w:rPr>
          <w:b/>
          <w:shd w:val="clear" w:color="auto" w:fill="FFFFFF"/>
        </w:rPr>
      </w:pPr>
      <w:bookmarkStart w:id="13" w:name="_Toc534796442"/>
      <w:bookmarkStart w:id="14" w:name="_Toc220320596"/>
      <w:r>
        <w:rPr>
          <w:shd w:val="clear" w:color="auto" w:fill="FFFFFF"/>
        </w:rPr>
        <w:t>1.</w:t>
      </w:r>
      <w:r w:rsidR="007E01F5">
        <w:rPr>
          <w:shd w:val="clear" w:color="auto" w:fill="FFFFFF"/>
        </w:rPr>
        <w:t>1</w:t>
      </w:r>
      <w:r>
        <w:rPr>
          <w:shd w:val="clear" w:color="auto" w:fill="FFFFFF"/>
        </w:rPr>
        <w:t xml:space="preserve">. </w:t>
      </w:r>
      <w:r w:rsidRPr="006128E2">
        <w:rPr>
          <w:shd w:val="clear" w:color="auto" w:fill="FFFFFF"/>
        </w:rPr>
        <w:t>Factores que inciden en el diseño cartográfico</w:t>
      </w:r>
      <w:bookmarkEnd w:id="13"/>
      <w:bookmarkEnd w:id="14"/>
    </w:p>
    <w:p w14:paraId="61DAA207" w14:textId="77777777" w:rsidR="00FE2C2C" w:rsidRPr="006128E2" w:rsidRDefault="00FE2C2C" w:rsidP="00FE2C2C">
      <w:pPr>
        <w:rPr>
          <w:shd w:val="clear" w:color="auto" w:fill="FFFFFF"/>
        </w:rPr>
      </w:pPr>
    </w:p>
    <w:p w14:paraId="1B86DE5B" w14:textId="77777777" w:rsidR="00FE2C2C" w:rsidRPr="006128E2" w:rsidRDefault="00FE2C2C" w:rsidP="009642D0">
      <w:pPr>
        <w:pStyle w:val="ListParagraph"/>
        <w:numPr>
          <w:ilvl w:val="0"/>
          <w:numId w:val="1"/>
        </w:numPr>
        <w:rPr>
          <w:shd w:val="clear" w:color="auto" w:fill="FFFFFF"/>
        </w:rPr>
      </w:pPr>
      <w:r w:rsidRPr="006128E2">
        <w:rPr>
          <w:shd w:val="clear" w:color="auto" w:fill="FFFFFF"/>
        </w:rPr>
        <w:t xml:space="preserve">Limitaciones técnicas y de escala: Se debe tener una idea más o menos clara del uso de las escalas y el tamaño disponible en papel de la impresora. No se pueden construir “mapas imposibles” con medios técnicos limitados tales como un mapa a escala 1:2000 de una ciudad de más de 100 millas cuadradas en una sola hoja. La solución en ese caso es dividir la impresión en múltiples hojas y hacer un índice. Por otro lado, el tipo de impresora puede influir significativamente en la manera de producir el mapa. Por ejemplo, si la impresora no es a color, el productor del mapa tendrá que buscar otras maneras para producir mapas que puedan sustituir la falta de color. </w:t>
      </w:r>
    </w:p>
    <w:p w14:paraId="200D0D8C" w14:textId="77777777" w:rsidR="00FE2C2C" w:rsidRPr="006128E2" w:rsidRDefault="00FE2C2C" w:rsidP="00FE2C2C">
      <w:pPr>
        <w:rPr>
          <w:shd w:val="clear" w:color="auto" w:fill="FFFFFF"/>
        </w:rPr>
      </w:pPr>
    </w:p>
    <w:p w14:paraId="2FCD6816" w14:textId="77777777" w:rsidR="00FE2C2C" w:rsidRPr="006128E2" w:rsidRDefault="00FE2C2C" w:rsidP="009642D0">
      <w:pPr>
        <w:pStyle w:val="ListParagraph"/>
        <w:numPr>
          <w:ilvl w:val="0"/>
          <w:numId w:val="1"/>
        </w:numPr>
        <w:rPr>
          <w:shd w:val="clear" w:color="auto" w:fill="FFFFFF"/>
        </w:rPr>
      </w:pPr>
      <w:r w:rsidRPr="006128E2">
        <w:rPr>
          <w:shd w:val="clear" w:color="auto" w:fill="FFFFFF"/>
        </w:rPr>
        <w:t>Los técnicos de SIG producen mapas de distintos temas. Muchos de estos mapas deben presentar resúmenes de información tabular y mostrarlos a través de las áreas, líneas, puntos y anotaciones que contenidas en un mapa. La cartografía se ha nutrido del estudio de los signos (semiótica) y cómo las personas perciben e interpretan estos signos en sus diferentes manifestaciones.</w:t>
      </w:r>
    </w:p>
    <w:p w14:paraId="761EDE9E" w14:textId="77777777" w:rsidR="00FE2C2C" w:rsidRPr="006128E2" w:rsidRDefault="00FE2C2C" w:rsidP="00FE2C2C">
      <w:pPr>
        <w:rPr>
          <w:shd w:val="clear" w:color="auto" w:fill="FFFFFF"/>
        </w:rPr>
      </w:pPr>
    </w:p>
    <w:p w14:paraId="194F504E" w14:textId="77777777" w:rsidR="00FE2C2C" w:rsidRPr="006128E2" w:rsidRDefault="00FE2C2C" w:rsidP="009642D0">
      <w:pPr>
        <w:pStyle w:val="ListParagraph"/>
        <w:numPr>
          <w:ilvl w:val="0"/>
          <w:numId w:val="1"/>
        </w:numPr>
        <w:rPr>
          <w:shd w:val="clear" w:color="auto" w:fill="FFFFFF"/>
        </w:rPr>
      </w:pPr>
      <w:r w:rsidRPr="006128E2">
        <w:rPr>
          <w:shd w:val="clear" w:color="auto" w:fill="FFFFFF"/>
        </w:rPr>
        <w:t>Variables retinales: Se refieren a una teoría aplicada a la cartografía propuesta por el cartógrafo francés Jacques Bertin. Esta teoría expone seis tipos de signos (variables visuales) fácilmente distinguibles por el cerebro mediante la visión. Se pueden manifestar en distintas combinaciones según el tipo de datos y el tipo de geometría (puntos, líneas o polígonos).</w:t>
      </w:r>
    </w:p>
    <w:p w14:paraId="12C89263" w14:textId="77777777" w:rsidR="00FE2C2C" w:rsidRPr="006128E2" w:rsidRDefault="00FE2C2C" w:rsidP="00FE2C2C">
      <w:pPr>
        <w:rPr>
          <w:rFonts w:eastAsia="Calibri"/>
          <w:szCs w:val="22"/>
          <w:shd w:val="clear" w:color="auto" w:fill="FFFFFF"/>
          <w:lang w:eastAsia="en-US"/>
        </w:rPr>
      </w:pPr>
    </w:p>
    <w:p w14:paraId="33A48F78" w14:textId="77777777" w:rsidR="00FE2C2C" w:rsidRPr="006128E2" w:rsidRDefault="00FE2C2C" w:rsidP="00FE2C2C">
      <w:pPr>
        <w:jc w:val="center"/>
        <w:rPr>
          <w:shd w:val="clear" w:color="auto" w:fill="FFFFFF"/>
        </w:rPr>
      </w:pPr>
      <w:r w:rsidRPr="006128E2">
        <w:rPr>
          <w:noProof/>
          <w:shd w:val="clear" w:color="auto" w:fill="FFFFFF"/>
          <w:lang w:val="en-US" w:eastAsia="en-US"/>
        </w:rPr>
        <w:drawing>
          <wp:inline distT="0" distB="0" distL="0" distR="0" wp14:anchorId="1D5885A8" wp14:editId="680C4D14">
            <wp:extent cx="4094329" cy="3186787"/>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098024" cy="3189663"/>
                    </a:xfrm>
                    <a:prstGeom prst="rect">
                      <a:avLst/>
                    </a:prstGeom>
                    <a:noFill/>
                    <a:ln w="9525">
                      <a:noFill/>
                      <a:miter lim="800000"/>
                      <a:headEnd/>
                      <a:tailEnd/>
                    </a:ln>
                  </pic:spPr>
                </pic:pic>
              </a:graphicData>
            </a:graphic>
          </wp:inline>
        </w:drawing>
      </w:r>
    </w:p>
    <w:p w14:paraId="4B20CE94" w14:textId="77777777" w:rsidR="00FE2C2C" w:rsidRPr="006128E2" w:rsidRDefault="00FE2C2C" w:rsidP="00FE2C2C">
      <w:pPr>
        <w:rPr>
          <w:shd w:val="clear" w:color="auto" w:fill="FFFFFF"/>
        </w:rPr>
      </w:pPr>
    </w:p>
    <w:p w14:paraId="44A1D164" w14:textId="77777777" w:rsidR="00FE2C2C" w:rsidRPr="006128E2" w:rsidRDefault="00FE2C2C" w:rsidP="00FE2C2C">
      <w:pPr>
        <w:ind w:left="852"/>
        <w:rPr>
          <w:sz w:val="16"/>
          <w:u w:val="single"/>
          <w:shd w:val="clear" w:color="auto" w:fill="FFFFFF"/>
        </w:rPr>
      </w:pPr>
    </w:p>
    <w:p w14:paraId="0EEACA10" w14:textId="77777777" w:rsidR="00FE2C2C" w:rsidRPr="006128E2" w:rsidRDefault="00FE2C2C" w:rsidP="00FE2C2C">
      <w:pPr>
        <w:ind w:left="852"/>
        <w:rPr>
          <w:sz w:val="16"/>
          <w:u w:val="single"/>
          <w:shd w:val="clear" w:color="auto" w:fill="FFFFFF"/>
        </w:rPr>
      </w:pPr>
      <w:r w:rsidRPr="006128E2">
        <w:rPr>
          <w:sz w:val="16"/>
          <w:u w:val="single"/>
          <w:shd w:val="clear" w:color="auto" w:fill="FFFFFF"/>
        </w:rPr>
        <w:t xml:space="preserve">Forma – </w:t>
      </w:r>
      <w:r w:rsidRPr="006128E2">
        <w:rPr>
          <w:sz w:val="16"/>
          <w:shd w:val="clear" w:color="auto" w:fill="FFFFFF"/>
        </w:rPr>
        <w:t>Se asocia principalmente con variables cualitativas, para localizar y distinguir cosas de diferente naturaleza: puentes, centros comerciales, estaciones de radio, y otros.</w:t>
      </w:r>
    </w:p>
    <w:p w14:paraId="60568E65" w14:textId="77777777" w:rsidR="00FE2C2C" w:rsidRPr="006128E2" w:rsidRDefault="00FE2C2C" w:rsidP="00FE2C2C">
      <w:pPr>
        <w:ind w:left="852"/>
        <w:rPr>
          <w:sz w:val="16"/>
          <w:u w:val="single"/>
          <w:shd w:val="clear" w:color="auto" w:fill="FFFFFF"/>
        </w:rPr>
      </w:pPr>
    </w:p>
    <w:p w14:paraId="73A19693" w14:textId="77777777" w:rsidR="00FE2C2C" w:rsidRPr="006128E2" w:rsidRDefault="00FE2C2C" w:rsidP="00FE2C2C">
      <w:pPr>
        <w:ind w:left="852"/>
        <w:rPr>
          <w:sz w:val="16"/>
          <w:shd w:val="clear" w:color="auto" w:fill="FFFFFF"/>
        </w:rPr>
      </w:pPr>
      <w:r w:rsidRPr="006128E2">
        <w:rPr>
          <w:sz w:val="16"/>
          <w:u w:val="single"/>
          <w:shd w:val="clear" w:color="auto" w:fill="FFFFFF"/>
        </w:rPr>
        <w:t>Tamaño</w:t>
      </w:r>
      <w:r w:rsidRPr="006128E2">
        <w:rPr>
          <w:sz w:val="16"/>
          <w:shd w:val="clear" w:color="auto" w:fill="FFFFFF"/>
        </w:rPr>
        <w:t xml:space="preserve"> – Es utilizado para representar variables cuantitativas de tipo magnitud o conteos. Por ejemplo se puede ver frecuentemente mapas temáticos usando símbolos que guardan proporción con la cantidad de habitantes, número de establecimientos por área, y otros.</w:t>
      </w:r>
    </w:p>
    <w:p w14:paraId="191A7619" w14:textId="77777777" w:rsidR="00FE2C2C" w:rsidRPr="006128E2" w:rsidRDefault="00FE2C2C" w:rsidP="00FE2C2C">
      <w:pPr>
        <w:ind w:left="852"/>
        <w:rPr>
          <w:sz w:val="16"/>
          <w:shd w:val="clear" w:color="auto" w:fill="FFFFFF"/>
        </w:rPr>
      </w:pPr>
    </w:p>
    <w:p w14:paraId="273157C1" w14:textId="77777777" w:rsidR="00FE2C2C" w:rsidRPr="006128E2" w:rsidRDefault="00FE2C2C" w:rsidP="00FE2C2C">
      <w:pPr>
        <w:ind w:left="852"/>
        <w:rPr>
          <w:sz w:val="16"/>
          <w:shd w:val="clear" w:color="auto" w:fill="FFFFFF"/>
        </w:rPr>
      </w:pPr>
      <w:r w:rsidRPr="006128E2">
        <w:rPr>
          <w:sz w:val="16"/>
          <w:u w:val="single"/>
          <w:shd w:val="clear" w:color="auto" w:fill="FFFFFF"/>
        </w:rPr>
        <w:t>Luminosidad</w:t>
      </w:r>
      <w:r w:rsidRPr="006128E2">
        <w:rPr>
          <w:sz w:val="16"/>
          <w:shd w:val="clear" w:color="auto" w:fill="FFFFFF"/>
        </w:rPr>
        <w:t xml:space="preserve"> – Se usa para mostrar más fácilmente variables que se prestan a una mejor interpretación si usamos diferentes grados de intensidad de gris o de un color en particular. Entre estas variables se encuentran las razones, proporciones y porcentajes.</w:t>
      </w:r>
    </w:p>
    <w:p w14:paraId="2B004335" w14:textId="77777777" w:rsidR="00FE2C2C" w:rsidRPr="006128E2" w:rsidRDefault="00FE2C2C" w:rsidP="00FE2C2C">
      <w:pPr>
        <w:ind w:left="852"/>
        <w:rPr>
          <w:sz w:val="16"/>
          <w:shd w:val="clear" w:color="auto" w:fill="FFFFFF"/>
        </w:rPr>
      </w:pPr>
    </w:p>
    <w:p w14:paraId="441F15A8" w14:textId="77777777" w:rsidR="00FE2C2C" w:rsidRPr="006128E2" w:rsidRDefault="00FE2C2C" w:rsidP="00FE2C2C">
      <w:pPr>
        <w:ind w:left="852"/>
        <w:rPr>
          <w:sz w:val="16"/>
          <w:shd w:val="clear" w:color="auto" w:fill="FFFFFF"/>
        </w:rPr>
      </w:pPr>
      <w:r w:rsidRPr="006128E2">
        <w:rPr>
          <w:sz w:val="16"/>
          <w:u w:val="single"/>
          <w:shd w:val="clear" w:color="auto" w:fill="FFFFFF"/>
        </w:rPr>
        <w:t>Orientación</w:t>
      </w:r>
      <w:r w:rsidRPr="006128E2">
        <w:rPr>
          <w:sz w:val="16"/>
          <w:shd w:val="clear" w:color="auto" w:fill="FFFFFF"/>
        </w:rPr>
        <w:t xml:space="preserve"> – Se usa especialmente para representar dirección en las líneas. Se pueden ver en distintos mapas como los</w:t>
      </w:r>
    </w:p>
    <w:p w14:paraId="778E99DB" w14:textId="77777777" w:rsidR="00FE2C2C" w:rsidRPr="006128E2" w:rsidRDefault="00FE2C2C" w:rsidP="00FE2C2C">
      <w:pPr>
        <w:ind w:left="852"/>
        <w:rPr>
          <w:sz w:val="16"/>
          <w:shd w:val="clear" w:color="auto" w:fill="FFFFFF"/>
        </w:rPr>
      </w:pPr>
      <w:r w:rsidRPr="006128E2">
        <w:rPr>
          <w:sz w:val="16"/>
          <w:shd w:val="clear" w:color="auto" w:fill="FFFFFF"/>
        </w:rPr>
        <w:t>Meteorológicos (dirección y magnitud de vientos), dirección de flujo de agua, dirección migratoria en mapas de movimientos migratorios, etcétera.</w:t>
      </w:r>
    </w:p>
    <w:p w14:paraId="34B15FDE" w14:textId="77777777" w:rsidR="00FE2C2C" w:rsidRPr="006128E2" w:rsidRDefault="00FE2C2C" w:rsidP="00FE2C2C">
      <w:pPr>
        <w:ind w:left="852"/>
        <w:rPr>
          <w:sz w:val="16"/>
          <w:shd w:val="clear" w:color="auto" w:fill="FFFFFF"/>
        </w:rPr>
      </w:pPr>
    </w:p>
    <w:p w14:paraId="13B7A47D" w14:textId="77777777" w:rsidR="00FE2C2C" w:rsidRPr="006128E2" w:rsidRDefault="00FE2C2C" w:rsidP="00FE2C2C">
      <w:pPr>
        <w:ind w:left="852"/>
        <w:rPr>
          <w:sz w:val="16"/>
          <w:shd w:val="clear" w:color="auto" w:fill="FFFFFF"/>
        </w:rPr>
      </w:pPr>
      <w:r w:rsidRPr="006128E2">
        <w:rPr>
          <w:sz w:val="16"/>
          <w:u w:val="single"/>
          <w:shd w:val="clear" w:color="auto" w:fill="FFFFFF"/>
        </w:rPr>
        <w:t>Tonalidad de color</w:t>
      </w:r>
      <w:r w:rsidRPr="006128E2">
        <w:rPr>
          <w:sz w:val="16"/>
          <w:shd w:val="clear" w:color="auto" w:fill="FFFFFF"/>
        </w:rPr>
        <w:t xml:space="preserve"> – Análogo al uso de las formas, las tonalidades pueden representar fácil y rápidamente diferentes tipos de elementos cualitativos en mapas tales como uso del terreno, zonas de reglamentación y otras. No se debe usar para representar variables cuantitativas a menos que se esté consciente de que se usa algún tipo de gradación de color que sea fácilmente decodificada en valores de mayor o menor intensidad.</w:t>
      </w:r>
    </w:p>
    <w:p w14:paraId="072E04EA" w14:textId="77777777" w:rsidR="00FE2C2C" w:rsidRPr="006128E2" w:rsidRDefault="00FE2C2C" w:rsidP="00FE2C2C">
      <w:pPr>
        <w:ind w:left="852"/>
        <w:rPr>
          <w:sz w:val="16"/>
          <w:shd w:val="clear" w:color="auto" w:fill="FFFFFF"/>
        </w:rPr>
      </w:pPr>
    </w:p>
    <w:p w14:paraId="0B7F2CA6" w14:textId="77777777" w:rsidR="00FE2C2C" w:rsidRPr="006128E2" w:rsidRDefault="00FE2C2C" w:rsidP="00FE2C2C">
      <w:pPr>
        <w:ind w:left="852"/>
        <w:rPr>
          <w:shd w:val="clear" w:color="auto" w:fill="FFFFFF"/>
        </w:rPr>
      </w:pPr>
      <w:r w:rsidRPr="006128E2">
        <w:rPr>
          <w:sz w:val="16"/>
          <w:u w:val="single"/>
          <w:shd w:val="clear" w:color="auto" w:fill="FFFFFF"/>
        </w:rPr>
        <w:t>Textura</w:t>
      </w:r>
      <w:r w:rsidRPr="006128E2">
        <w:rPr>
          <w:sz w:val="16"/>
          <w:shd w:val="clear" w:color="auto" w:fill="FFFFFF"/>
        </w:rPr>
        <w:t xml:space="preserve"> – Se puede usar tanto para mostrar variables cuantitativas como cualitativas. Funciona de manera parecida a las tonalidades de color en cuanto al uso de texturas diferentes para representar cosas diferentes. Se puede usar para representar variables cuantitativas cuando la textura es similar en los elementos representados y solo se añade más espacio para dar la impresión de menor intensidad. Es útil cuando no se dispone de impresoras a color.</w:t>
      </w:r>
    </w:p>
    <w:p w14:paraId="28E09327" w14:textId="77777777" w:rsidR="00FE2C2C" w:rsidRPr="006128E2" w:rsidRDefault="00FE2C2C" w:rsidP="00FE2C2C">
      <w:pPr>
        <w:rPr>
          <w:shd w:val="clear" w:color="auto" w:fill="FFFFFF"/>
        </w:rPr>
      </w:pPr>
    </w:p>
    <w:p w14:paraId="4A7A1782" w14:textId="77777777" w:rsidR="00FE2C2C" w:rsidRPr="006128E2" w:rsidRDefault="00FE2C2C" w:rsidP="00FE2C2C">
      <w:pPr>
        <w:rPr>
          <w:shd w:val="clear" w:color="auto" w:fill="FFFFFF"/>
        </w:rPr>
      </w:pPr>
      <w:r w:rsidRPr="006128E2">
        <w:rPr>
          <w:noProof/>
          <w:shd w:val="clear" w:color="auto" w:fill="FFFFFF"/>
          <w:lang w:val="en-US" w:eastAsia="en-US"/>
        </w:rPr>
        <w:drawing>
          <wp:inline distT="0" distB="0" distL="0" distR="0" wp14:anchorId="3AF5EA4F" wp14:editId="072A9DB6">
            <wp:extent cx="2935691" cy="171972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934874" cy="1719242"/>
                    </a:xfrm>
                    <a:prstGeom prst="rect">
                      <a:avLst/>
                    </a:prstGeom>
                    <a:noFill/>
                    <a:ln w="9525">
                      <a:noFill/>
                      <a:miter lim="800000"/>
                      <a:headEnd/>
                      <a:tailEnd/>
                    </a:ln>
                  </pic:spPr>
                </pic:pic>
              </a:graphicData>
            </a:graphic>
          </wp:inline>
        </w:drawing>
      </w:r>
      <w:r w:rsidRPr="006128E2">
        <w:rPr>
          <w:shd w:val="clear" w:color="auto" w:fill="FFFFFF"/>
        </w:rPr>
        <w:t xml:space="preserve"> </w:t>
      </w:r>
      <w:r w:rsidRPr="006128E2">
        <w:rPr>
          <w:noProof/>
          <w:shd w:val="clear" w:color="auto" w:fill="FFFFFF"/>
          <w:lang w:val="en-US" w:eastAsia="en-US"/>
        </w:rPr>
        <w:drawing>
          <wp:inline distT="0" distB="0" distL="0" distR="0" wp14:anchorId="08F10DC3" wp14:editId="22A99FA0">
            <wp:extent cx="3092640" cy="1736083"/>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3092126" cy="1735795"/>
                    </a:xfrm>
                    <a:prstGeom prst="rect">
                      <a:avLst/>
                    </a:prstGeom>
                    <a:noFill/>
                    <a:ln w="9525">
                      <a:noFill/>
                      <a:miter lim="800000"/>
                      <a:headEnd/>
                      <a:tailEnd/>
                    </a:ln>
                  </pic:spPr>
                </pic:pic>
              </a:graphicData>
            </a:graphic>
          </wp:inline>
        </w:drawing>
      </w:r>
    </w:p>
    <w:p w14:paraId="48E4B5FC" w14:textId="77777777" w:rsidR="00FE2C2C" w:rsidRPr="006128E2" w:rsidRDefault="00FE2C2C" w:rsidP="00FE2C2C">
      <w:pPr>
        <w:rPr>
          <w:shd w:val="clear" w:color="auto" w:fill="FFFFFF"/>
        </w:rPr>
      </w:pPr>
    </w:p>
    <w:p w14:paraId="092663A2" w14:textId="77777777" w:rsidR="00FE2C2C" w:rsidRPr="006128E2" w:rsidRDefault="00FE2C2C" w:rsidP="00FE2C2C">
      <w:pPr>
        <w:rPr>
          <w:shd w:val="clear" w:color="auto" w:fill="FFFFFF"/>
        </w:rPr>
      </w:pPr>
      <w:r w:rsidRPr="006128E2">
        <w:rPr>
          <w:noProof/>
          <w:shd w:val="clear" w:color="auto" w:fill="FFFFFF"/>
          <w:lang w:val="en-US" w:eastAsia="en-US"/>
        </w:rPr>
        <w:drawing>
          <wp:inline distT="0" distB="0" distL="0" distR="0" wp14:anchorId="605D6FED" wp14:editId="7B9BB6C7">
            <wp:extent cx="2853254" cy="1767385"/>
            <wp:effectExtent l="19050" t="0" r="4246"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852460" cy="1766893"/>
                    </a:xfrm>
                    <a:prstGeom prst="rect">
                      <a:avLst/>
                    </a:prstGeom>
                    <a:noFill/>
                    <a:ln w="9525">
                      <a:noFill/>
                      <a:miter lim="800000"/>
                      <a:headEnd/>
                      <a:tailEnd/>
                    </a:ln>
                  </pic:spPr>
                </pic:pic>
              </a:graphicData>
            </a:graphic>
          </wp:inline>
        </w:drawing>
      </w:r>
      <w:r w:rsidRPr="006128E2">
        <w:rPr>
          <w:shd w:val="clear" w:color="auto" w:fill="FFFFFF"/>
        </w:rPr>
        <w:t xml:space="preserve"> </w:t>
      </w:r>
      <w:r w:rsidRPr="006128E2">
        <w:rPr>
          <w:noProof/>
          <w:shd w:val="clear" w:color="auto" w:fill="FFFFFF"/>
          <w:lang w:val="en-US" w:eastAsia="en-US"/>
        </w:rPr>
        <w:drawing>
          <wp:inline distT="0" distB="0" distL="0" distR="0" wp14:anchorId="1FBFEEC6" wp14:editId="2137ECC9">
            <wp:extent cx="3174526" cy="1709999"/>
            <wp:effectExtent l="19050" t="0" r="6824"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3176371" cy="1710993"/>
                    </a:xfrm>
                    <a:prstGeom prst="rect">
                      <a:avLst/>
                    </a:prstGeom>
                    <a:noFill/>
                    <a:ln w="9525">
                      <a:noFill/>
                      <a:miter lim="800000"/>
                      <a:headEnd/>
                      <a:tailEnd/>
                    </a:ln>
                  </pic:spPr>
                </pic:pic>
              </a:graphicData>
            </a:graphic>
          </wp:inline>
        </w:drawing>
      </w:r>
    </w:p>
    <w:p w14:paraId="20C90496" w14:textId="77777777" w:rsidR="00FE2C2C" w:rsidRPr="006128E2" w:rsidRDefault="00FE2C2C" w:rsidP="00FE2C2C">
      <w:pPr>
        <w:rPr>
          <w:shd w:val="clear" w:color="auto" w:fill="FFFFFF"/>
        </w:rPr>
      </w:pPr>
    </w:p>
    <w:p w14:paraId="5AC1B3F3" w14:textId="77777777" w:rsidR="00FE2C2C" w:rsidRPr="006128E2" w:rsidRDefault="00FE2C2C" w:rsidP="00FE2C2C">
      <w:pPr>
        <w:rPr>
          <w:shd w:val="clear" w:color="auto" w:fill="FFFFFF"/>
        </w:rPr>
      </w:pPr>
      <w:r w:rsidRPr="006128E2">
        <w:rPr>
          <w:noProof/>
          <w:shd w:val="clear" w:color="auto" w:fill="FFFFFF"/>
          <w:lang w:val="en-US" w:eastAsia="en-US"/>
        </w:rPr>
        <w:drawing>
          <wp:inline distT="0" distB="0" distL="0" distR="0" wp14:anchorId="7983A01A" wp14:editId="49A1F16B">
            <wp:extent cx="3071391" cy="1692322"/>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3073171" cy="1693303"/>
                    </a:xfrm>
                    <a:prstGeom prst="rect">
                      <a:avLst/>
                    </a:prstGeom>
                    <a:noFill/>
                    <a:ln w="9525">
                      <a:noFill/>
                      <a:miter lim="800000"/>
                      <a:headEnd/>
                      <a:tailEnd/>
                    </a:ln>
                  </pic:spPr>
                </pic:pic>
              </a:graphicData>
            </a:graphic>
          </wp:inline>
        </w:drawing>
      </w:r>
      <w:r w:rsidRPr="006128E2">
        <w:rPr>
          <w:shd w:val="clear" w:color="auto" w:fill="FFFFFF"/>
        </w:rPr>
        <w:t xml:space="preserve"> </w:t>
      </w:r>
      <w:r w:rsidRPr="006128E2">
        <w:rPr>
          <w:noProof/>
          <w:shd w:val="clear" w:color="auto" w:fill="FFFFFF"/>
          <w:lang w:val="en-US" w:eastAsia="en-US"/>
        </w:rPr>
        <w:drawing>
          <wp:inline distT="0" distB="0" distL="0" distR="0" wp14:anchorId="64B765F8" wp14:editId="6ACFBB99">
            <wp:extent cx="2976634" cy="16639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2975805" cy="1663488"/>
                    </a:xfrm>
                    <a:prstGeom prst="rect">
                      <a:avLst/>
                    </a:prstGeom>
                    <a:noFill/>
                    <a:ln w="9525">
                      <a:noFill/>
                      <a:miter lim="800000"/>
                      <a:headEnd/>
                      <a:tailEnd/>
                    </a:ln>
                  </pic:spPr>
                </pic:pic>
              </a:graphicData>
            </a:graphic>
          </wp:inline>
        </w:drawing>
      </w:r>
    </w:p>
    <w:p w14:paraId="542159BA" w14:textId="77777777" w:rsidR="00FE2C2C" w:rsidRDefault="00FE2C2C" w:rsidP="00FE2C2C">
      <w:pPr>
        <w:rPr>
          <w:shd w:val="clear" w:color="auto" w:fill="FFFFFF"/>
        </w:rPr>
      </w:pPr>
    </w:p>
    <w:p w14:paraId="1E7C165B" w14:textId="7DC9B5BF" w:rsidR="00C117AB" w:rsidRDefault="00C117AB">
      <w:pPr>
        <w:jc w:val="left"/>
        <w:rPr>
          <w:shd w:val="clear" w:color="auto" w:fill="FFFFFF"/>
        </w:rPr>
      </w:pPr>
    </w:p>
    <w:p w14:paraId="03FFC126" w14:textId="216F29C9" w:rsidR="00FE2C2C" w:rsidRPr="00FE2C2C" w:rsidRDefault="00FE2C2C" w:rsidP="00FE2C2C">
      <w:pPr>
        <w:pStyle w:val="Heading2"/>
      </w:pPr>
      <w:bookmarkStart w:id="15" w:name="_Toc534796444"/>
      <w:bookmarkStart w:id="16" w:name="_Toc220320597"/>
      <w:r>
        <w:t>1.</w:t>
      </w:r>
      <w:r w:rsidR="007E01F5">
        <w:t>2</w:t>
      </w:r>
      <w:r>
        <w:t xml:space="preserve">. </w:t>
      </w:r>
      <w:r w:rsidRPr="00FE2C2C">
        <w:t>Creación de plantillas</w:t>
      </w:r>
      <w:bookmarkEnd w:id="15"/>
      <w:r w:rsidRPr="00FE2C2C">
        <w:t xml:space="preserve"> </w:t>
      </w:r>
      <w:r w:rsidR="00F31DD0">
        <w:t xml:space="preserve">y vistas de impresión </w:t>
      </w:r>
      <w:r w:rsidR="007E01F5">
        <w:t>en ArcMAP</w:t>
      </w:r>
      <w:bookmarkEnd w:id="16"/>
    </w:p>
    <w:p w14:paraId="05A17E8A" w14:textId="77777777" w:rsidR="00FE2C2C" w:rsidRPr="006128E2" w:rsidRDefault="00FE2C2C" w:rsidP="00FE2C2C">
      <w:pPr>
        <w:rPr>
          <w:shd w:val="clear" w:color="auto" w:fill="FFFFFF"/>
        </w:rPr>
      </w:pPr>
    </w:p>
    <w:p w14:paraId="1F801C4C" w14:textId="77777777" w:rsidR="00FE2C2C" w:rsidRPr="006128E2" w:rsidRDefault="00FE2C2C" w:rsidP="00FE2C2C">
      <w:pPr>
        <w:rPr>
          <w:shd w:val="clear" w:color="auto" w:fill="FFFFFF"/>
        </w:rPr>
      </w:pPr>
      <w:r w:rsidRPr="006128E2">
        <w:rPr>
          <w:shd w:val="clear" w:color="auto" w:fill="FFFFFF"/>
        </w:rPr>
        <w:t>Para el desarrollo de este taller siga los pasos descritos a continuación y las indicaciones del Tutor.</w:t>
      </w:r>
    </w:p>
    <w:p w14:paraId="10CA50E0" w14:textId="77777777" w:rsidR="00FE2C2C" w:rsidRPr="006128E2" w:rsidRDefault="00FE2C2C" w:rsidP="00FE2C2C">
      <w:pPr>
        <w:rPr>
          <w:shd w:val="clear" w:color="auto" w:fill="FFFFFF"/>
        </w:rPr>
      </w:pPr>
    </w:p>
    <w:p w14:paraId="3C8D5CDE" w14:textId="77777777" w:rsidR="00FE2C2C" w:rsidRPr="006128E2" w:rsidRDefault="00FE2C2C" w:rsidP="00FE2C2C">
      <w:pPr>
        <w:rPr>
          <w:shd w:val="clear" w:color="auto" w:fill="FFFFFF"/>
        </w:rPr>
      </w:pPr>
      <w:r w:rsidRPr="006128E2">
        <w:rPr>
          <w:shd w:val="clear" w:color="auto" w:fill="FFFFFF"/>
        </w:rPr>
        <w:t>1. Cree un nuevo mapa cargando la capa de predios urbanos y rurales, luego agregue la ortofoto del área urbana y finalmente realice un Join de datos entre los predios y la base catastral usando el campo PREDIO_ID</w:t>
      </w:r>
    </w:p>
    <w:p w14:paraId="16309308" w14:textId="77777777" w:rsidR="00FE2C2C" w:rsidRPr="006128E2" w:rsidRDefault="00FE2C2C" w:rsidP="00FE2C2C">
      <w:pPr>
        <w:rPr>
          <w:shd w:val="clear" w:color="auto" w:fill="FFFFFF"/>
        </w:rPr>
      </w:pPr>
    </w:p>
    <w:p w14:paraId="60856056" w14:textId="77777777" w:rsidR="00FE2C2C" w:rsidRPr="006128E2" w:rsidRDefault="00FE2C2C" w:rsidP="00FE2C2C">
      <w:pPr>
        <w:rPr>
          <w:shd w:val="clear" w:color="auto" w:fill="FFFFFF"/>
        </w:rPr>
      </w:pPr>
      <w:r w:rsidRPr="006128E2">
        <w:rPr>
          <w:shd w:val="clear" w:color="auto" w:fill="FFFFFF"/>
        </w:rPr>
        <w:t>2. Active la vista de Layout (View – Layout View, o Vista – Vista de Composición de Mapa) y desde File – Page and Print Setup (Archivo – Composición de página e impresión) establezca el tamaño de Página de Mapa en papel A0</w:t>
      </w:r>
    </w:p>
    <w:p w14:paraId="77CDB98D" w14:textId="77777777" w:rsidR="00FE2C2C" w:rsidRPr="006128E2" w:rsidRDefault="00FE2C2C" w:rsidP="00FE2C2C">
      <w:pPr>
        <w:rPr>
          <w:shd w:val="clear" w:color="auto" w:fill="FFFFFF"/>
        </w:rPr>
      </w:pPr>
    </w:p>
    <w:p w14:paraId="2A544F29" w14:textId="77777777" w:rsidR="00FE2C2C" w:rsidRPr="006128E2" w:rsidRDefault="00FE2C2C" w:rsidP="00FE2C2C">
      <w:pPr>
        <w:rPr>
          <w:shd w:val="clear" w:color="auto" w:fill="FFFFFF"/>
        </w:rPr>
      </w:pPr>
      <w:r w:rsidRPr="006128E2">
        <w:rPr>
          <w:shd w:val="clear" w:color="auto" w:fill="FFFFFF"/>
        </w:rPr>
        <w:t xml:space="preserve">3. Active la barra de Layout desde View – Toolbars – Layout y realice un acercamiento a toda la página. Extienda el cuadro de vista del mapa a la extensión de la hoja y reserve un espacio en la zona inferior de la misma. En </w:t>
      </w:r>
      <w:r>
        <w:rPr>
          <w:shd w:val="clear" w:color="auto" w:fill="FFFFFF"/>
        </w:rPr>
        <w:t>ArcGIS</w:t>
      </w:r>
      <w:r w:rsidRPr="006128E2">
        <w:rPr>
          <w:shd w:val="clear" w:color="auto" w:fill="FFFFFF"/>
        </w:rPr>
        <w:t xml:space="preserve"> 10 dirijase a Personalizar – Barras de Herramientas – Diseño.</w:t>
      </w:r>
    </w:p>
    <w:p w14:paraId="7F6D91F6" w14:textId="77777777" w:rsidR="00FE2C2C" w:rsidRPr="006128E2" w:rsidRDefault="00FE2C2C" w:rsidP="00FE2C2C">
      <w:pPr>
        <w:rPr>
          <w:shd w:val="clear" w:color="auto" w:fill="FFFFFF"/>
        </w:rPr>
      </w:pPr>
    </w:p>
    <w:p w14:paraId="298581CE" w14:textId="77777777" w:rsidR="00FE2C2C" w:rsidRPr="006128E2" w:rsidRDefault="00FE2C2C" w:rsidP="00FE2C2C">
      <w:pPr>
        <w:rPr>
          <w:shd w:val="clear" w:color="auto" w:fill="FFFFFF"/>
        </w:rPr>
      </w:pPr>
      <w:r w:rsidRPr="006128E2">
        <w:rPr>
          <w:shd w:val="clear" w:color="auto" w:fill="FFFFFF"/>
        </w:rPr>
        <w:t>4. En las propiedades del Data Frame (Marco de Datos) establezca desde la pestaña de tamaño y posición (Size and Position), ancho de 80cm y alto de 100 cm.</w:t>
      </w:r>
    </w:p>
    <w:p w14:paraId="01D183FF" w14:textId="77777777" w:rsidR="00FE2C2C" w:rsidRPr="006128E2" w:rsidRDefault="00FE2C2C" w:rsidP="00FE2C2C">
      <w:pPr>
        <w:rPr>
          <w:shd w:val="clear" w:color="auto" w:fill="FFFFFF"/>
        </w:rPr>
      </w:pPr>
    </w:p>
    <w:p w14:paraId="5DC17E0A" w14:textId="77777777" w:rsidR="00FE2C2C" w:rsidRPr="006128E2" w:rsidRDefault="00FE2C2C" w:rsidP="00FE2C2C">
      <w:pPr>
        <w:rPr>
          <w:shd w:val="clear" w:color="auto" w:fill="FFFFFF"/>
        </w:rPr>
      </w:pPr>
      <w:r w:rsidRPr="006128E2">
        <w:rPr>
          <w:shd w:val="clear" w:color="auto" w:fill="FFFFFF"/>
        </w:rPr>
        <w:t xml:space="preserve">5. Inserte la Leyenda en el mapa. </w:t>
      </w:r>
      <w:r w:rsidRPr="006128E2">
        <w:rPr>
          <w:shd w:val="clear" w:color="auto" w:fill="FFFFFF"/>
          <w:lang w:val="en-US"/>
        </w:rPr>
        <w:t xml:space="preserve">Menú Insert – Legend (Insertar legenda). </w:t>
      </w:r>
      <w:r w:rsidRPr="006128E2">
        <w:rPr>
          <w:shd w:val="clear" w:color="auto" w:fill="FFFFFF"/>
        </w:rPr>
        <w:t>Especifique el título como Convenciones en tamaño 14 negrilla, bordes redondeados al 5% en gris oscuro y fondo blanco.</w:t>
      </w:r>
    </w:p>
    <w:p w14:paraId="630D2C83" w14:textId="77777777" w:rsidR="00FE2C2C" w:rsidRPr="006128E2" w:rsidRDefault="00FE2C2C" w:rsidP="00FE2C2C">
      <w:pPr>
        <w:rPr>
          <w:shd w:val="clear" w:color="auto" w:fill="FFFFFF"/>
        </w:rPr>
      </w:pPr>
    </w:p>
    <w:p w14:paraId="0B717722" w14:textId="77777777" w:rsidR="00FE2C2C" w:rsidRPr="006128E2" w:rsidRDefault="00FE2C2C" w:rsidP="00FE2C2C">
      <w:pPr>
        <w:rPr>
          <w:shd w:val="clear" w:color="auto" w:fill="FFFFFF"/>
        </w:rPr>
      </w:pPr>
      <w:r w:rsidRPr="006128E2">
        <w:rPr>
          <w:shd w:val="clear" w:color="auto" w:fill="FFFFFF"/>
        </w:rPr>
        <w:t>6. Inserte el símbolo de norte y utilizando la barra de herramientas Data Frame Tools (Herramienta de marco de datos), rote el contenido del mapa 45 grados. Observe la rotación del símbolo de norte</w:t>
      </w:r>
    </w:p>
    <w:p w14:paraId="1AF40927" w14:textId="77777777" w:rsidR="00FE2C2C" w:rsidRPr="006128E2" w:rsidRDefault="00FE2C2C" w:rsidP="00FE2C2C">
      <w:pPr>
        <w:rPr>
          <w:shd w:val="clear" w:color="auto" w:fill="FFFFFF"/>
        </w:rPr>
      </w:pPr>
    </w:p>
    <w:p w14:paraId="1F0FE0AE" w14:textId="77777777" w:rsidR="00FE2C2C" w:rsidRPr="006128E2" w:rsidRDefault="00FE2C2C" w:rsidP="00FE2C2C">
      <w:pPr>
        <w:rPr>
          <w:shd w:val="clear" w:color="auto" w:fill="FFFFFF"/>
        </w:rPr>
      </w:pPr>
      <w:r w:rsidRPr="006128E2">
        <w:rPr>
          <w:shd w:val="clear" w:color="auto" w:fill="FFFFFF"/>
        </w:rPr>
        <w:t>7. Inserte el título del mapa y diferentes textos que indiquen el tamaño del papel, fecha de creación, creador, etc…</w:t>
      </w:r>
    </w:p>
    <w:p w14:paraId="3F2B3FF0" w14:textId="77777777" w:rsidR="00FE2C2C" w:rsidRPr="006128E2" w:rsidRDefault="00FE2C2C" w:rsidP="00FE2C2C">
      <w:pPr>
        <w:rPr>
          <w:shd w:val="clear" w:color="auto" w:fill="FFFFFF"/>
        </w:rPr>
      </w:pPr>
    </w:p>
    <w:p w14:paraId="7940B406" w14:textId="77777777" w:rsidR="00FE2C2C" w:rsidRPr="006128E2" w:rsidRDefault="00FE2C2C" w:rsidP="00FE2C2C">
      <w:pPr>
        <w:rPr>
          <w:shd w:val="clear" w:color="auto" w:fill="FFFFFF"/>
        </w:rPr>
      </w:pPr>
      <w:r w:rsidRPr="006128E2">
        <w:rPr>
          <w:shd w:val="clear" w:color="auto" w:fill="FFFFFF"/>
        </w:rPr>
        <w:t>8. Inserte la barra de escala, y la escala de texto. Cambie la escala de visualización del mapa y verifique si el scale text cambia automáticamente.</w:t>
      </w:r>
    </w:p>
    <w:p w14:paraId="42474237" w14:textId="77777777" w:rsidR="00FE2C2C" w:rsidRPr="006128E2" w:rsidRDefault="00FE2C2C" w:rsidP="00FE2C2C">
      <w:pPr>
        <w:rPr>
          <w:shd w:val="clear" w:color="auto" w:fill="FFFFFF"/>
        </w:rPr>
      </w:pPr>
    </w:p>
    <w:p w14:paraId="42C41185" w14:textId="77777777" w:rsidR="00FE2C2C" w:rsidRPr="006128E2" w:rsidRDefault="00FE2C2C" w:rsidP="00FE2C2C">
      <w:pPr>
        <w:rPr>
          <w:shd w:val="clear" w:color="auto" w:fill="FFFFFF"/>
        </w:rPr>
      </w:pPr>
      <w:r w:rsidRPr="006128E2">
        <w:rPr>
          <w:shd w:val="clear" w:color="auto" w:fill="FFFFFF"/>
        </w:rPr>
        <w:t>9. inserte un logo usando cualquier imagen del disco duro.</w:t>
      </w:r>
    </w:p>
    <w:p w14:paraId="76E0F77A" w14:textId="77777777" w:rsidR="00FE2C2C" w:rsidRPr="006128E2" w:rsidRDefault="00FE2C2C" w:rsidP="00FE2C2C">
      <w:pPr>
        <w:rPr>
          <w:shd w:val="clear" w:color="auto" w:fill="FFFFFF"/>
        </w:rPr>
      </w:pPr>
    </w:p>
    <w:p w14:paraId="2F82ED32" w14:textId="77777777" w:rsidR="00FE2C2C" w:rsidRPr="006128E2" w:rsidRDefault="00FE2C2C" w:rsidP="00FE2C2C">
      <w:pPr>
        <w:rPr>
          <w:shd w:val="clear" w:color="auto" w:fill="FFFFFF"/>
        </w:rPr>
      </w:pPr>
      <w:r w:rsidRPr="006128E2">
        <w:rPr>
          <w:shd w:val="clear" w:color="auto" w:fill="FFFFFF"/>
        </w:rPr>
        <w:t>10. Si dispone de algún aplicativo adicional para generar códigos de barras, inserte el objeto o inserte una ecuación de referencia.</w:t>
      </w:r>
    </w:p>
    <w:p w14:paraId="4CD263F7" w14:textId="77777777" w:rsidR="00FE2C2C" w:rsidRPr="006128E2" w:rsidRDefault="00FE2C2C" w:rsidP="00FE2C2C">
      <w:pPr>
        <w:rPr>
          <w:shd w:val="clear" w:color="auto" w:fill="FFFFFF"/>
        </w:rPr>
      </w:pPr>
    </w:p>
    <w:p w14:paraId="3E51DB8A" w14:textId="77777777" w:rsidR="00FE2C2C" w:rsidRPr="006128E2" w:rsidRDefault="00FE2C2C" w:rsidP="00FE2C2C">
      <w:pPr>
        <w:rPr>
          <w:shd w:val="clear" w:color="auto" w:fill="FFFFFF"/>
        </w:rPr>
      </w:pPr>
      <w:r w:rsidRPr="006128E2">
        <w:rPr>
          <w:shd w:val="clear" w:color="auto" w:fill="FFFFFF"/>
        </w:rPr>
        <w:t>11. Cree un data frame o marco de datos adicional para visualizar el área urbana con la ortofoto de fondo y ajuste el tamaño del nuevo data frame a 40 x 40 cm. Ingrese la escala de texto y la legenda para el nuevo data frame.</w:t>
      </w:r>
    </w:p>
    <w:p w14:paraId="65600AAE" w14:textId="77777777" w:rsidR="00FE2C2C" w:rsidRPr="006128E2" w:rsidRDefault="00FE2C2C" w:rsidP="00FE2C2C">
      <w:pPr>
        <w:rPr>
          <w:shd w:val="clear" w:color="auto" w:fill="FFFFFF"/>
        </w:rPr>
      </w:pPr>
    </w:p>
    <w:p w14:paraId="3086B557" w14:textId="77777777" w:rsidR="00FE2C2C" w:rsidRPr="006128E2" w:rsidRDefault="00FE2C2C" w:rsidP="00FE2C2C">
      <w:pPr>
        <w:rPr>
          <w:shd w:val="clear" w:color="auto" w:fill="FFFFFF"/>
        </w:rPr>
      </w:pPr>
      <w:r w:rsidRPr="006128E2">
        <w:rPr>
          <w:shd w:val="clear" w:color="auto" w:fill="FFFFFF"/>
        </w:rPr>
        <w:t>12. En el data frame principal, ingrese una grilla de medición con intervalos de 250 metros horizontal y 500 vertical. Al valor de cada eje restrinja que no se muestren los decimales y que solo se visualicen textos en la parte superior e izquierda del data frame.</w:t>
      </w:r>
    </w:p>
    <w:p w14:paraId="3AE7954F" w14:textId="77777777" w:rsidR="00FE2C2C" w:rsidRPr="006128E2" w:rsidRDefault="00FE2C2C" w:rsidP="00FE2C2C">
      <w:pPr>
        <w:rPr>
          <w:shd w:val="clear" w:color="auto" w:fill="FFFFFF"/>
        </w:rPr>
      </w:pPr>
    </w:p>
    <w:p w14:paraId="6157D535" w14:textId="77777777" w:rsidR="00FE2C2C" w:rsidRPr="006128E2" w:rsidRDefault="00FE2C2C" w:rsidP="00FE2C2C">
      <w:pPr>
        <w:rPr>
          <w:shd w:val="clear" w:color="auto" w:fill="FFFFFF"/>
        </w:rPr>
      </w:pPr>
      <w:r w:rsidRPr="006128E2">
        <w:rPr>
          <w:shd w:val="clear" w:color="auto" w:fill="FFFFFF"/>
        </w:rPr>
        <w:t>13. En la parte inferior cree un rótulo de 80cm x 8 cm con 8 divisiones principales. Cada división podrá contener información con la descripción de elementos del mapa.</w:t>
      </w:r>
    </w:p>
    <w:p w14:paraId="019B4679" w14:textId="77777777" w:rsidR="00FE2C2C" w:rsidRPr="006128E2" w:rsidRDefault="00FE2C2C" w:rsidP="00FE2C2C">
      <w:pPr>
        <w:rPr>
          <w:shd w:val="clear" w:color="auto" w:fill="FFFFFF"/>
        </w:rPr>
      </w:pPr>
    </w:p>
    <w:p w14:paraId="3CEB38DE" w14:textId="77777777" w:rsidR="00FE2C2C" w:rsidRPr="006128E2" w:rsidRDefault="00FE2C2C" w:rsidP="00FE2C2C">
      <w:pPr>
        <w:rPr>
          <w:shd w:val="clear" w:color="auto" w:fill="FFFFFF"/>
        </w:rPr>
      </w:pPr>
      <w:r w:rsidRPr="006128E2">
        <w:rPr>
          <w:shd w:val="clear" w:color="auto" w:fill="FFFFFF"/>
        </w:rPr>
        <w:t>14. Guarde el documento como un mapa y como una plantilla.</w:t>
      </w:r>
    </w:p>
    <w:p w14:paraId="26F17D3C" w14:textId="77777777" w:rsidR="00FE2C2C" w:rsidRPr="006128E2" w:rsidRDefault="00FE2C2C" w:rsidP="00FE2C2C">
      <w:pPr>
        <w:rPr>
          <w:shd w:val="clear" w:color="auto" w:fill="FFFFFF"/>
        </w:rPr>
      </w:pPr>
    </w:p>
    <w:p w14:paraId="195E2AE9" w14:textId="77777777" w:rsidR="00FE2C2C" w:rsidRPr="006128E2" w:rsidRDefault="00FE2C2C" w:rsidP="00FE2C2C">
      <w:pPr>
        <w:rPr>
          <w:shd w:val="clear" w:color="auto" w:fill="FFFFFF"/>
        </w:rPr>
      </w:pPr>
      <w:r w:rsidRPr="006128E2">
        <w:rPr>
          <w:shd w:val="clear" w:color="auto" w:fill="FFFFFF"/>
        </w:rPr>
        <w:t>15. Exporte en mapa en formato pdf y también como imagen .jpg.</w:t>
      </w:r>
    </w:p>
    <w:p w14:paraId="4CA0E464" w14:textId="77777777" w:rsidR="00FE2C2C" w:rsidRPr="006128E2" w:rsidRDefault="00FE2C2C" w:rsidP="00FE2C2C">
      <w:pPr>
        <w:rPr>
          <w:shd w:val="clear" w:color="auto" w:fill="FFFFFF"/>
        </w:rPr>
      </w:pPr>
    </w:p>
    <w:p w14:paraId="5366AF90" w14:textId="77777777" w:rsidR="00FE2C2C" w:rsidRPr="006128E2" w:rsidRDefault="00FE2C2C" w:rsidP="00FE2C2C">
      <w:pPr>
        <w:rPr>
          <w:shd w:val="clear" w:color="auto" w:fill="FFFFFF"/>
        </w:rPr>
      </w:pPr>
      <w:r w:rsidRPr="006128E2">
        <w:rPr>
          <w:shd w:val="clear" w:color="auto" w:fill="FFFFFF"/>
        </w:rPr>
        <w:t>16. Cree un nuevo mapa a partir de la plantilla creada y grafique los predios rurales de acuerdo al tamaño de área construida en 5 categorías de color.</w:t>
      </w:r>
    </w:p>
    <w:p w14:paraId="2569FBFC" w14:textId="77777777" w:rsidR="00FE2C2C" w:rsidRPr="006128E2" w:rsidRDefault="00FE2C2C" w:rsidP="00FE2C2C">
      <w:pPr>
        <w:rPr>
          <w:shd w:val="clear" w:color="auto" w:fill="FFFFFF"/>
        </w:rPr>
      </w:pPr>
    </w:p>
    <w:p w14:paraId="6DF4AFC3" w14:textId="77777777" w:rsidR="00FE2C2C" w:rsidRPr="006128E2" w:rsidRDefault="00FE2C2C" w:rsidP="00FE2C2C">
      <w:pPr>
        <w:rPr>
          <w:shd w:val="clear" w:color="auto" w:fill="FFFFFF"/>
        </w:rPr>
      </w:pPr>
      <w:r w:rsidRPr="006128E2">
        <w:rPr>
          <w:shd w:val="clear" w:color="auto" w:fill="FFFFFF"/>
        </w:rPr>
        <w:t>17. A partir de la plantilla creada en tamaño A0, cree una plantilla en tamaño A4 realizando los ajustes necesarios para que las grillas, textos y legendas se visualicen correctamente.</w:t>
      </w:r>
    </w:p>
    <w:p w14:paraId="5F07B50A" w14:textId="77777777" w:rsidR="00FE2C2C" w:rsidRPr="006128E2" w:rsidRDefault="00FE2C2C" w:rsidP="00FE2C2C">
      <w:pPr>
        <w:rPr>
          <w:shd w:val="clear" w:color="auto" w:fill="FFFFFF"/>
        </w:rPr>
      </w:pPr>
    </w:p>
    <w:p w14:paraId="45B91B5F" w14:textId="27D89CA8" w:rsidR="00C117AB" w:rsidRDefault="00C117AB">
      <w:pPr>
        <w:jc w:val="left"/>
        <w:rPr>
          <w:shd w:val="clear" w:color="auto" w:fill="FFFFFF"/>
        </w:rPr>
      </w:pPr>
      <w:r>
        <w:rPr>
          <w:shd w:val="clear" w:color="auto" w:fill="FFFFFF"/>
        </w:rPr>
        <w:br w:type="page"/>
      </w:r>
    </w:p>
    <w:p w14:paraId="71FA0AF4" w14:textId="65B5C65A" w:rsidR="00FE2C2C" w:rsidRPr="00FE2C2C" w:rsidRDefault="00FE2C2C" w:rsidP="007E01F5">
      <w:pPr>
        <w:pStyle w:val="Heading1"/>
      </w:pPr>
      <w:bookmarkStart w:id="17" w:name="_Toc534796448"/>
      <w:bookmarkStart w:id="18" w:name="_Toc220320598"/>
      <w:r w:rsidRPr="00FE2C2C">
        <w:lastRenderedPageBreak/>
        <w:t>2.</w:t>
      </w:r>
      <w:r w:rsidR="007E01F5">
        <w:t xml:space="preserve"> </w:t>
      </w:r>
      <w:r w:rsidR="00C117AB" w:rsidRPr="00FE2C2C">
        <w:t xml:space="preserve">Mapas en intranet usando </w:t>
      </w:r>
      <w:bookmarkEnd w:id="17"/>
      <w:r w:rsidR="00C117AB">
        <w:t>ArcGIS.</w:t>
      </w:r>
      <w:bookmarkEnd w:id="18"/>
    </w:p>
    <w:p w14:paraId="7E1F5F90" w14:textId="77777777" w:rsidR="00C117AB" w:rsidRPr="006128E2" w:rsidRDefault="00C117AB" w:rsidP="00FE2C2C">
      <w:pPr>
        <w:rPr>
          <w:shd w:val="clear" w:color="auto" w:fill="FFFFFF"/>
          <w:lang w:val="es-ES_tradnl"/>
        </w:rPr>
      </w:pPr>
    </w:p>
    <w:p w14:paraId="64F1B240" w14:textId="77777777" w:rsidR="00FE2C2C" w:rsidRPr="006128E2" w:rsidRDefault="00FE2C2C" w:rsidP="00FE2C2C">
      <w:pPr>
        <w:rPr>
          <w:shd w:val="clear" w:color="auto" w:fill="FFFFFF"/>
          <w:lang w:val="es-ES_tradnl"/>
        </w:rPr>
      </w:pPr>
      <w:r w:rsidRPr="006128E2">
        <w:rPr>
          <w:shd w:val="clear" w:color="auto" w:fill="FFFFFF"/>
          <w:lang w:val="es-ES_tradnl"/>
        </w:rPr>
        <w:t xml:space="preserve">Esta parte le enseñara como crear y publicar un mapa en ArcMap para luego distribuirlo en los usuarios de una red local o intranet mediante ArcReader. </w:t>
      </w:r>
    </w:p>
    <w:p w14:paraId="27502BCD" w14:textId="77777777" w:rsidR="00FE2C2C" w:rsidRPr="006128E2" w:rsidRDefault="00FE2C2C" w:rsidP="00FE2C2C">
      <w:pPr>
        <w:rPr>
          <w:shd w:val="clear" w:color="auto" w:fill="FFFFFF"/>
          <w:lang w:val="es-ES_tradnl"/>
        </w:rPr>
      </w:pPr>
    </w:p>
    <w:p w14:paraId="49AD1630" w14:textId="77777777" w:rsidR="00FE2C2C" w:rsidRPr="006128E2" w:rsidRDefault="00FE2C2C" w:rsidP="00FE2C2C">
      <w:pPr>
        <w:rPr>
          <w:shd w:val="clear" w:color="auto" w:fill="FFFFFF"/>
        </w:rPr>
      </w:pPr>
      <w:r w:rsidRPr="006128E2">
        <w:rPr>
          <w:shd w:val="clear" w:color="auto" w:fill="FFFFFF"/>
        </w:rPr>
        <w:t>1. Cree una carpeta de proyecto en el disco duro en la carpeta C:\SIG_ECI_CURSO que se denomine SIG_INTRANET y copie allí la geodatabase SIG_INTRANET.mdb</w:t>
      </w:r>
    </w:p>
    <w:p w14:paraId="10390A8E" w14:textId="77777777" w:rsidR="00FE2C2C" w:rsidRPr="006128E2" w:rsidRDefault="00FE2C2C" w:rsidP="00FE2C2C">
      <w:pPr>
        <w:rPr>
          <w:shd w:val="clear" w:color="auto" w:fill="FFFFFF"/>
        </w:rPr>
      </w:pPr>
    </w:p>
    <w:p w14:paraId="77569843"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3E5CDAFD" wp14:editId="0B49DFE0">
            <wp:extent cx="3884371" cy="1114593"/>
            <wp:effectExtent l="0" t="0" r="190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3886823" cy="1115296"/>
                    </a:xfrm>
                    <a:prstGeom prst="rect">
                      <a:avLst/>
                    </a:prstGeom>
                  </pic:spPr>
                </pic:pic>
              </a:graphicData>
            </a:graphic>
          </wp:inline>
        </w:drawing>
      </w:r>
    </w:p>
    <w:p w14:paraId="501C48C3" w14:textId="77777777" w:rsidR="00FE2C2C" w:rsidRPr="006128E2" w:rsidRDefault="00FE2C2C" w:rsidP="00FE2C2C">
      <w:pPr>
        <w:rPr>
          <w:shd w:val="clear" w:color="auto" w:fill="FFFFFF"/>
        </w:rPr>
      </w:pPr>
    </w:p>
    <w:p w14:paraId="68203595" w14:textId="77777777" w:rsidR="00FE2C2C" w:rsidRPr="006128E2" w:rsidRDefault="00FE2C2C" w:rsidP="00FE2C2C">
      <w:pPr>
        <w:rPr>
          <w:shd w:val="clear" w:color="auto" w:fill="FFFFFF"/>
        </w:rPr>
      </w:pPr>
      <w:r w:rsidRPr="006128E2">
        <w:rPr>
          <w:shd w:val="clear" w:color="auto" w:fill="FFFFFF"/>
        </w:rPr>
        <w:t xml:space="preserve">2. Conéctese a cualquier red de datos inalámbrica o lan para iniciar los servicios de su adaptador de red y comparta la carpeta SIG_INTRANET con ese nombre utilizando la opción </w:t>
      </w:r>
      <w:r w:rsidRPr="006128E2">
        <w:rPr>
          <w:i/>
          <w:shd w:val="clear" w:color="auto" w:fill="FFFFFF"/>
        </w:rPr>
        <w:t>Compartir con Usuarios Específicos</w:t>
      </w:r>
      <w:r w:rsidRPr="006128E2">
        <w:rPr>
          <w:shd w:val="clear" w:color="auto" w:fill="FFFFFF"/>
        </w:rPr>
        <w:t xml:space="preserve"> agregando el grupo Todos</w:t>
      </w:r>
    </w:p>
    <w:p w14:paraId="36B47FAE"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2C1E3E30" wp14:editId="1F44788D">
            <wp:extent cx="4528108" cy="3402598"/>
            <wp:effectExtent l="0" t="0" r="635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BEBA8EAE-BF5A-486C-A8C5-ECC9F3942E4B}">
                          <a14:imgProps xmlns:a14="http://schemas.microsoft.com/office/drawing/2010/main">
                            <a14:imgLayer r:embed="rId20">
                              <a14:imgEffect>
                                <a14:saturation sat="0"/>
                              </a14:imgEffect>
                            </a14:imgLayer>
                          </a14:imgProps>
                        </a:ext>
                      </a:extLst>
                    </a:blip>
                    <a:srcRect l="22706" t="4589" r="17210" b="23174"/>
                    <a:stretch/>
                  </pic:blipFill>
                  <pic:spPr bwMode="auto">
                    <a:xfrm>
                      <a:off x="0" y="0"/>
                      <a:ext cx="4537576" cy="3409713"/>
                    </a:xfrm>
                    <a:prstGeom prst="rect">
                      <a:avLst/>
                    </a:prstGeom>
                    <a:ln>
                      <a:noFill/>
                    </a:ln>
                    <a:extLst>
                      <a:ext uri="{53640926-AAD7-44D8-BBD7-CCE9431645EC}">
                        <a14:shadowObscured xmlns:a14="http://schemas.microsoft.com/office/drawing/2010/main"/>
                      </a:ext>
                    </a:extLst>
                  </pic:spPr>
                </pic:pic>
              </a:graphicData>
            </a:graphic>
          </wp:inline>
        </w:drawing>
      </w:r>
    </w:p>
    <w:p w14:paraId="4592F4ED" w14:textId="77777777" w:rsidR="00FE2C2C" w:rsidRPr="006128E2" w:rsidRDefault="00FE2C2C" w:rsidP="00FE2C2C">
      <w:pPr>
        <w:jc w:val="center"/>
        <w:rPr>
          <w:shd w:val="clear" w:color="auto" w:fill="FFFFFF"/>
        </w:rPr>
      </w:pPr>
      <w:r w:rsidRPr="006128E2">
        <w:rPr>
          <w:noProof/>
          <w:lang w:val="en-US" w:eastAsia="en-US"/>
        </w:rPr>
        <w:lastRenderedPageBreak/>
        <w:drawing>
          <wp:inline distT="0" distB="0" distL="0" distR="0" wp14:anchorId="20D18D25" wp14:editId="222088B4">
            <wp:extent cx="3255264" cy="2384542"/>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3256059" cy="2385125"/>
                    </a:xfrm>
                    <a:prstGeom prst="rect">
                      <a:avLst/>
                    </a:prstGeom>
                  </pic:spPr>
                </pic:pic>
              </a:graphicData>
            </a:graphic>
          </wp:inline>
        </w:drawing>
      </w:r>
    </w:p>
    <w:p w14:paraId="31CB0336" w14:textId="77777777" w:rsidR="00FE2C2C" w:rsidRPr="006128E2" w:rsidRDefault="00FE2C2C" w:rsidP="00FE2C2C">
      <w:pPr>
        <w:rPr>
          <w:shd w:val="clear" w:color="auto" w:fill="FFFFFF"/>
        </w:rPr>
      </w:pPr>
    </w:p>
    <w:p w14:paraId="544703A9" w14:textId="77777777" w:rsidR="00FE2C2C" w:rsidRPr="006128E2" w:rsidRDefault="00FE2C2C" w:rsidP="00FE2C2C">
      <w:pPr>
        <w:rPr>
          <w:shd w:val="clear" w:color="auto" w:fill="FFFFFF"/>
        </w:rPr>
      </w:pPr>
      <w:r w:rsidRPr="006128E2">
        <w:rPr>
          <w:shd w:val="clear" w:color="auto" w:fill="FFFFFF"/>
        </w:rPr>
        <w:t>En Windows 7 será necesario ajustar las opciones de uso compartido avanzado, para ello ingresar al Panel de control – Cetro de redes y recursos compartidos – Cambiar configuración de uso compartido avanzado. Active todos los servicios de archivos compartidos para Público.</w:t>
      </w:r>
    </w:p>
    <w:p w14:paraId="43644A74" w14:textId="77777777" w:rsidR="00FE2C2C" w:rsidRPr="006128E2" w:rsidRDefault="00FE2C2C" w:rsidP="00FE2C2C">
      <w:pPr>
        <w:rPr>
          <w:shd w:val="clear" w:color="auto" w:fill="FFFFFF"/>
        </w:rPr>
      </w:pPr>
    </w:p>
    <w:p w14:paraId="798918BB"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55292713" wp14:editId="26CCDAE5">
            <wp:extent cx="4103827" cy="36859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4104831" cy="3686823"/>
                    </a:xfrm>
                    <a:prstGeom prst="rect">
                      <a:avLst/>
                    </a:prstGeom>
                  </pic:spPr>
                </pic:pic>
              </a:graphicData>
            </a:graphic>
          </wp:inline>
        </w:drawing>
      </w:r>
    </w:p>
    <w:p w14:paraId="1B86C0E9" w14:textId="77777777" w:rsidR="00FE2C2C" w:rsidRPr="006128E2" w:rsidRDefault="00FE2C2C" w:rsidP="00FE2C2C">
      <w:pPr>
        <w:rPr>
          <w:shd w:val="clear" w:color="auto" w:fill="FFFFFF"/>
        </w:rPr>
      </w:pPr>
    </w:p>
    <w:p w14:paraId="1BA3719B" w14:textId="77777777" w:rsidR="00FE2C2C" w:rsidRPr="006128E2" w:rsidRDefault="00FE2C2C" w:rsidP="00FE2C2C">
      <w:pPr>
        <w:rPr>
          <w:shd w:val="clear" w:color="auto" w:fill="FFFFFF"/>
        </w:rPr>
      </w:pPr>
      <w:r w:rsidRPr="006128E2">
        <w:rPr>
          <w:shd w:val="clear" w:color="auto" w:fill="FFFFFF"/>
        </w:rPr>
        <w:t xml:space="preserve">3. Explore su red de datos, localice el equipo en el que se compartió la carpeta SIG_INTRANET y luego conéctese a la carpeta compartida utilizando la opción de conectar a unidad de red. Ej: \\Masterpc\sig_intranet </w:t>
      </w:r>
    </w:p>
    <w:p w14:paraId="6849FB4F" w14:textId="77777777" w:rsidR="00FE2C2C" w:rsidRPr="006128E2" w:rsidRDefault="00FE2C2C" w:rsidP="00FE2C2C">
      <w:pPr>
        <w:rPr>
          <w:shd w:val="clear" w:color="auto" w:fill="FFFFFF"/>
        </w:rPr>
      </w:pPr>
    </w:p>
    <w:p w14:paraId="793AE1C8" w14:textId="77777777" w:rsidR="00FE2C2C" w:rsidRPr="006128E2" w:rsidRDefault="00FE2C2C" w:rsidP="00FE2C2C">
      <w:pPr>
        <w:jc w:val="center"/>
        <w:rPr>
          <w:shd w:val="clear" w:color="auto" w:fill="FFFFFF"/>
        </w:rPr>
      </w:pPr>
      <w:r w:rsidRPr="006128E2">
        <w:rPr>
          <w:noProof/>
          <w:lang w:val="en-US" w:eastAsia="en-US"/>
        </w:rPr>
        <w:lastRenderedPageBreak/>
        <w:drawing>
          <wp:inline distT="0" distB="0" distL="0" distR="0" wp14:anchorId="1BF6589D" wp14:editId="54B23535">
            <wp:extent cx="3043123" cy="2125540"/>
            <wp:effectExtent l="0" t="0" r="508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3044553" cy="2126539"/>
                    </a:xfrm>
                    <a:prstGeom prst="rect">
                      <a:avLst/>
                    </a:prstGeom>
                  </pic:spPr>
                </pic:pic>
              </a:graphicData>
            </a:graphic>
          </wp:inline>
        </w:drawing>
      </w:r>
      <w:r w:rsidRPr="006128E2">
        <w:rPr>
          <w:noProof/>
          <w:lang w:val="en-US" w:eastAsia="en-US"/>
        </w:rPr>
        <w:drawing>
          <wp:inline distT="0" distB="0" distL="0" distR="0" wp14:anchorId="53B0189B" wp14:editId="25ACD0CC">
            <wp:extent cx="3130906" cy="298177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BEBA8EAE-BF5A-486C-A8C5-ECC9F3942E4B}">
                          <a14:imgProps xmlns:a14="http://schemas.microsoft.com/office/drawing/2010/main">
                            <a14:imgLayer r:embed="rId28">
                              <a14:imgEffect>
                                <a14:saturation sat="0"/>
                              </a14:imgEffect>
                            </a14:imgLayer>
                          </a14:imgProps>
                        </a:ext>
                      </a:extLst>
                    </a:blip>
                    <a:srcRect l="34579" t="1252" r="22947" b="34029"/>
                    <a:stretch/>
                  </pic:blipFill>
                  <pic:spPr bwMode="auto">
                    <a:xfrm>
                      <a:off x="0" y="0"/>
                      <a:ext cx="3139166" cy="2989637"/>
                    </a:xfrm>
                    <a:prstGeom prst="rect">
                      <a:avLst/>
                    </a:prstGeom>
                    <a:ln>
                      <a:noFill/>
                    </a:ln>
                    <a:extLst>
                      <a:ext uri="{53640926-AAD7-44D8-BBD7-CCE9431645EC}">
                        <a14:shadowObscured xmlns:a14="http://schemas.microsoft.com/office/drawing/2010/main"/>
                      </a:ext>
                    </a:extLst>
                  </pic:spPr>
                </pic:pic>
              </a:graphicData>
            </a:graphic>
          </wp:inline>
        </w:drawing>
      </w:r>
    </w:p>
    <w:p w14:paraId="62F4BEEC" w14:textId="77777777" w:rsidR="00FE2C2C" w:rsidRPr="006128E2" w:rsidRDefault="00FE2C2C" w:rsidP="00FE2C2C">
      <w:pPr>
        <w:rPr>
          <w:shd w:val="clear" w:color="auto" w:fill="FFFFFF"/>
        </w:rPr>
      </w:pPr>
    </w:p>
    <w:p w14:paraId="624D5AF2" w14:textId="77777777" w:rsidR="00FE2C2C" w:rsidRPr="006128E2" w:rsidRDefault="00FE2C2C" w:rsidP="00FE2C2C">
      <w:pPr>
        <w:rPr>
          <w:shd w:val="clear" w:color="auto" w:fill="FFFFFF"/>
        </w:rPr>
      </w:pPr>
      <w:r w:rsidRPr="006128E2">
        <w:rPr>
          <w:shd w:val="clear" w:color="auto" w:fill="FFFFFF"/>
        </w:rPr>
        <w:t>Conéctese a la carpeta SIG_INTRANET con el nombre de unidad  I:\ , seleccione la casilla de Conectar de nuevo al iniciar sesión.</w:t>
      </w:r>
    </w:p>
    <w:p w14:paraId="4CA6CF61" w14:textId="77777777" w:rsidR="00FE2C2C" w:rsidRPr="006128E2" w:rsidRDefault="00FE2C2C" w:rsidP="00FE2C2C">
      <w:pPr>
        <w:rPr>
          <w:shd w:val="clear" w:color="auto" w:fill="FFFFFF"/>
        </w:rPr>
      </w:pPr>
    </w:p>
    <w:p w14:paraId="366E916F"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71D2D775" wp14:editId="40A089EE">
            <wp:extent cx="3884371" cy="2845374"/>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3883951" cy="2845066"/>
                    </a:xfrm>
                    <a:prstGeom prst="rect">
                      <a:avLst/>
                    </a:prstGeom>
                  </pic:spPr>
                </pic:pic>
              </a:graphicData>
            </a:graphic>
          </wp:inline>
        </w:drawing>
      </w:r>
    </w:p>
    <w:p w14:paraId="4ACE16F5" w14:textId="77777777" w:rsidR="00FE2C2C" w:rsidRPr="006128E2" w:rsidRDefault="00FE2C2C" w:rsidP="00FE2C2C">
      <w:pPr>
        <w:rPr>
          <w:shd w:val="clear" w:color="auto" w:fill="FFFFFF"/>
        </w:rPr>
      </w:pPr>
    </w:p>
    <w:p w14:paraId="5F53815B" w14:textId="77777777" w:rsidR="00FE2C2C" w:rsidRPr="006128E2" w:rsidRDefault="00FE2C2C" w:rsidP="00FE2C2C">
      <w:pPr>
        <w:rPr>
          <w:shd w:val="clear" w:color="auto" w:fill="FFFFFF"/>
        </w:rPr>
      </w:pPr>
      <w:r w:rsidRPr="006128E2">
        <w:rPr>
          <w:shd w:val="clear" w:color="auto" w:fill="FFFFFF"/>
        </w:rPr>
        <w:t xml:space="preserve">4. Cree un mapa y agregue las capas GIS de la geodatabase desde la unidad de red I:\. Será necesario conectarse a la carpeta I:\ desde </w:t>
      </w:r>
      <w:r>
        <w:rPr>
          <w:shd w:val="clear" w:color="auto" w:fill="FFFFFF"/>
        </w:rPr>
        <w:t>ArcGIS</w:t>
      </w:r>
      <w:r w:rsidRPr="006128E2">
        <w:rPr>
          <w:shd w:val="clear" w:color="auto" w:fill="FFFFFF"/>
        </w:rPr>
        <w:t>.</w:t>
      </w:r>
    </w:p>
    <w:p w14:paraId="21965D6C" w14:textId="77777777" w:rsidR="00FE2C2C" w:rsidRPr="006128E2" w:rsidRDefault="00FE2C2C" w:rsidP="00FE2C2C">
      <w:pPr>
        <w:rPr>
          <w:shd w:val="clear" w:color="auto" w:fill="FFFFFF"/>
        </w:rPr>
      </w:pPr>
    </w:p>
    <w:p w14:paraId="208AB827" w14:textId="77777777" w:rsidR="00FE2C2C" w:rsidRPr="006128E2" w:rsidRDefault="00FE2C2C" w:rsidP="00FE2C2C">
      <w:pPr>
        <w:jc w:val="center"/>
        <w:rPr>
          <w:shd w:val="clear" w:color="auto" w:fill="FFFFFF"/>
        </w:rPr>
      </w:pPr>
      <w:r w:rsidRPr="006128E2">
        <w:rPr>
          <w:noProof/>
          <w:lang w:val="en-US" w:eastAsia="en-US"/>
        </w:rPr>
        <w:lastRenderedPageBreak/>
        <w:drawing>
          <wp:inline distT="0" distB="0" distL="0" distR="0" wp14:anchorId="69D854FD" wp14:editId="2B414C79">
            <wp:extent cx="5888795" cy="350398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l="5481" t="7510" r="19296" b="20878"/>
                    <a:stretch/>
                  </pic:blipFill>
                  <pic:spPr bwMode="auto">
                    <a:xfrm>
                      <a:off x="0" y="0"/>
                      <a:ext cx="5901036" cy="3511265"/>
                    </a:xfrm>
                    <a:prstGeom prst="rect">
                      <a:avLst/>
                    </a:prstGeom>
                    <a:ln>
                      <a:noFill/>
                    </a:ln>
                    <a:extLst>
                      <a:ext uri="{53640926-AAD7-44D8-BBD7-CCE9431645EC}">
                        <a14:shadowObscured xmlns:a14="http://schemas.microsoft.com/office/drawing/2010/main"/>
                      </a:ext>
                    </a:extLst>
                  </pic:spPr>
                </pic:pic>
              </a:graphicData>
            </a:graphic>
          </wp:inline>
        </w:drawing>
      </w:r>
    </w:p>
    <w:p w14:paraId="04C76153" w14:textId="77777777" w:rsidR="00FE2C2C" w:rsidRPr="006128E2" w:rsidRDefault="00FE2C2C" w:rsidP="00FE2C2C">
      <w:pPr>
        <w:rPr>
          <w:shd w:val="clear" w:color="auto" w:fill="FFFFFF"/>
        </w:rPr>
      </w:pPr>
    </w:p>
    <w:p w14:paraId="6FED669F"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031F7A47" wp14:editId="69A2B1BC">
            <wp:extent cx="5192189" cy="4016045"/>
            <wp:effectExtent l="0" t="0" r="889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5193458" cy="4017026"/>
                    </a:xfrm>
                    <a:prstGeom prst="rect">
                      <a:avLst/>
                    </a:prstGeom>
                  </pic:spPr>
                </pic:pic>
              </a:graphicData>
            </a:graphic>
          </wp:inline>
        </w:drawing>
      </w:r>
    </w:p>
    <w:p w14:paraId="0186C7D1" w14:textId="77777777" w:rsidR="00FE2C2C" w:rsidRPr="006128E2" w:rsidRDefault="00FE2C2C" w:rsidP="00FE2C2C">
      <w:pPr>
        <w:rPr>
          <w:shd w:val="clear" w:color="auto" w:fill="FFFFFF"/>
        </w:rPr>
      </w:pPr>
    </w:p>
    <w:p w14:paraId="2AAC5FB0" w14:textId="77777777" w:rsidR="00FE2C2C" w:rsidRPr="006128E2" w:rsidRDefault="00FE2C2C" w:rsidP="00FE2C2C">
      <w:pPr>
        <w:rPr>
          <w:shd w:val="clear" w:color="auto" w:fill="FFFFFF"/>
        </w:rPr>
      </w:pPr>
      <w:r w:rsidRPr="006128E2">
        <w:rPr>
          <w:shd w:val="clear" w:color="auto" w:fill="FFFFFF"/>
        </w:rPr>
        <w:t>5. Configure el mapa con los colores, escalas, formato de impresión, rótulos y grillas del modo que requieren los usuarios finales del proyecto SIG de la red local. Guarde el mapa como SIG_INTRANET.mxd en la unidad de red I:\</w:t>
      </w:r>
    </w:p>
    <w:p w14:paraId="31DFB6B6" w14:textId="77777777" w:rsidR="00FE2C2C" w:rsidRDefault="00FE2C2C" w:rsidP="00FE2C2C">
      <w:pPr>
        <w:jc w:val="center"/>
        <w:rPr>
          <w:shd w:val="clear" w:color="auto" w:fill="FFFFFF"/>
        </w:rPr>
      </w:pPr>
      <w:r w:rsidRPr="006128E2">
        <w:rPr>
          <w:noProof/>
          <w:lang w:val="en-US" w:eastAsia="en-US"/>
        </w:rPr>
        <w:lastRenderedPageBreak/>
        <w:drawing>
          <wp:inline distT="0" distB="0" distL="0" distR="0" wp14:anchorId="21895F21" wp14:editId="2E1339B3">
            <wp:extent cx="5512486" cy="3445460"/>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5513834" cy="3446303"/>
                    </a:xfrm>
                    <a:prstGeom prst="rect">
                      <a:avLst/>
                    </a:prstGeom>
                  </pic:spPr>
                </pic:pic>
              </a:graphicData>
            </a:graphic>
          </wp:inline>
        </w:drawing>
      </w:r>
    </w:p>
    <w:p w14:paraId="6E7125F0" w14:textId="77777777" w:rsidR="00FE2C2C" w:rsidRPr="006128E2" w:rsidRDefault="00FE2C2C" w:rsidP="00FE2C2C">
      <w:pPr>
        <w:jc w:val="center"/>
        <w:rPr>
          <w:shd w:val="clear" w:color="auto" w:fill="FFFFFF"/>
        </w:rPr>
      </w:pPr>
    </w:p>
    <w:p w14:paraId="05C96B21" w14:textId="77777777" w:rsidR="00FE2C2C" w:rsidRPr="006128E2" w:rsidRDefault="00FE2C2C" w:rsidP="00FE2C2C">
      <w:pPr>
        <w:rPr>
          <w:shd w:val="clear" w:color="auto" w:fill="FFFFFF"/>
        </w:rPr>
      </w:pPr>
      <w:r w:rsidRPr="006128E2">
        <w:rPr>
          <w:shd w:val="clear" w:color="auto" w:fill="FFFFFF"/>
        </w:rPr>
        <w:t>6. Active la extensión de publicación de mapas ArcPublisher desde Tools – Extension – Publisher y active la barra de herramientas de publicación desde View – Toolbars - Publisher</w:t>
      </w:r>
    </w:p>
    <w:p w14:paraId="1B1F8152" w14:textId="77777777" w:rsidR="00FE2C2C" w:rsidRPr="006128E2" w:rsidRDefault="00FE2C2C" w:rsidP="00FE2C2C">
      <w:pPr>
        <w:rPr>
          <w:shd w:val="clear" w:color="auto" w:fill="FFFFFF"/>
        </w:rPr>
      </w:pPr>
    </w:p>
    <w:p w14:paraId="22B0E056"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32995129" wp14:editId="3ECB5029">
            <wp:extent cx="1781362" cy="226552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1780546" cy="2264492"/>
                    </a:xfrm>
                    <a:prstGeom prst="rect">
                      <a:avLst/>
                    </a:prstGeom>
                  </pic:spPr>
                </pic:pic>
              </a:graphicData>
            </a:graphic>
          </wp:inline>
        </w:drawing>
      </w:r>
      <w:r w:rsidRPr="006128E2">
        <w:rPr>
          <w:noProof/>
          <w:lang w:val="en-US" w:eastAsia="en-US"/>
        </w:rPr>
        <w:drawing>
          <wp:inline distT="0" distB="0" distL="0" distR="0" wp14:anchorId="18CF0C90" wp14:editId="5A21B7B8">
            <wp:extent cx="3247949" cy="49235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3245219" cy="491940"/>
                    </a:xfrm>
                    <a:prstGeom prst="rect">
                      <a:avLst/>
                    </a:prstGeom>
                  </pic:spPr>
                </pic:pic>
              </a:graphicData>
            </a:graphic>
          </wp:inline>
        </w:drawing>
      </w:r>
    </w:p>
    <w:p w14:paraId="769B09E6" w14:textId="77777777" w:rsidR="00FE2C2C" w:rsidRPr="006128E2" w:rsidRDefault="00FE2C2C" w:rsidP="00FE2C2C">
      <w:pPr>
        <w:rPr>
          <w:shd w:val="clear" w:color="auto" w:fill="FFFFFF"/>
        </w:rPr>
      </w:pPr>
    </w:p>
    <w:p w14:paraId="34D7A169" w14:textId="77777777" w:rsidR="00FE2C2C" w:rsidRPr="006128E2" w:rsidRDefault="00FE2C2C" w:rsidP="00FE2C2C">
      <w:pPr>
        <w:rPr>
          <w:shd w:val="clear" w:color="auto" w:fill="FFFFFF"/>
        </w:rPr>
      </w:pPr>
      <w:r w:rsidRPr="006128E2">
        <w:rPr>
          <w:shd w:val="clear" w:color="auto" w:fill="FFFFFF"/>
        </w:rPr>
        <w:t>7. Desde la barra Publisher, establezca los parámetros de publicación del mapa. Podrá restringir algunas de las funciones en el mapa e indicar una contraseña para los usuarios clientes del proyecto SIG.</w:t>
      </w:r>
    </w:p>
    <w:p w14:paraId="4F57FF80" w14:textId="77777777" w:rsidR="00FE2C2C" w:rsidRPr="006128E2" w:rsidRDefault="00FE2C2C" w:rsidP="00FE2C2C">
      <w:pPr>
        <w:rPr>
          <w:shd w:val="clear" w:color="auto" w:fill="FFFFFF"/>
        </w:rPr>
      </w:pPr>
    </w:p>
    <w:p w14:paraId="7DF1C0D7" w14:textId="77777777" w:rsidR="00FE2C2C" w:rsidRPr="006128E2" w:rsidRDefault="00FE2C2C" w:rsidP="00FE2C2C">
      <w:pPr>
        <w:rPr>
          <w:shd w:val="clear" w:color="auto" w:fill="FFFFFF"/>
        </w:rPr>
      </w:pPr>
    </w:p>
    <w:p w14:paraId="3E7FF529" w14:textId="77777777" w:rsidR="00FE2C2C" w:rsidRPr="006128E2" w:rsidRDefault="00FE2C2C" w:rsidP="00FE2C2C">
      <w:pPr>
        <w:jc w:val="center"/>
        <w:rPr>
          <w:shd w:val="clear" w:color="auto" w:fill="FFFFFF"/>
        </w:rPr>
      </w:pPr>
      <w:r w:rsidRPr="006128E2">
        <w:rPr>
          <w:noProof/>
          <w:lang w:val="en-US" w:eastAsia="en-US"/>
        </w:rPr>
        <w:lastRenderedPageBreak/>
        <w:drawing>
          <wp:inline distT="0" distB="0" distL="0" distR="0" wp14:anchorId="5A91EBA7" wp14:editId="2B0A4F65">
            <wp:extent cx="3152226" cy="1660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Lst>
                    </a:blip>
                    <a:srcRect l="21773" t="10430" r="49022" b="64956"/>
                    <a:stretch/>
                  </pic:blipFill>
                  <pic:spPr bwMode="auto">
                    <a:xfrm>
                      <a:off x="0" y="0"/>
                      <a:ext cx="3152997" cy="1660956"/>
                    </a:xfrm>
                    <a:prstGeom prst="rect">
                      <a:avLst/>
                    </a:prstGeom>
                    <a:ln>
                      <a:noFill/>
                    </a:ln>
                    <a:extLst>
                      <a:ext uri="{53640926-AAD7-44D8-BBD7-CCE9431645EC}">
                        <a14:shadowObscured xmlns:a14="http://schemas.microsoft.com/office/drawing/2010/main"/>
                      </a:ext>
                    </a:extLst>
                  </pic:spPr>
                </pic:pic>
              </a:graphicData>
            </a:graphic>
          </wp:inline>
        </w:drawing>
      </w:r>
      <w:r w:rsidRPr="006128E2">
        <w:rPr>
          <w:noProof/>
          <w:lang w:val="en-US" w:eastAsia="en-US"/>
        </w:rPr>
        <w:drawing>
          <wp:inline distT="0" distB="0" distL="0" distR="0" wp14:anchorId="4594947B" wp14:editId="701114C3">
            <wp:extent cx="2692380" cy="2228822"/>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691574" cy="2228155"/>
                    </a:xfrm>
                    <a:prstGeom prst="rect">
                      <a:avLst/>
                    </a:prstGeom>
                  </pic:spPr>
                </pic:pic>
              </a:graphicData>
            </a:graphic>
          </wp:inline>
        </w:drawing>
      </w:r>
    </w:p>
    <w:p w14:paraId="4DED05E1" w14:textId="77777777" w:rsidR="00FE2C2C" w:rsidRPr="006128E2" w:rsidRDefault="00FE2C2C" w:rsidP="00FE2C2C">
      <w:pPr>
        <w:rPr>
          <w:shd w:val="clear" w:color="auto" w:fill="FFFFFF"/>
        </w:rPr>
      </w:pPr>
    </w:p>
    <w:p w14:paraId="1907565E" w14:textId="77777777" w:rsidR="00FE2C2C" w:rsidRPr="006128E2" w:rsidRDefault="00FE2C2C" w:rsidP="00FE2C2C">
      <w:pPr>
        <w:rPr>
          <w:shd w:val="clear" w:color="auto" w:fill="FFFFFF"/>
        </w:rPr>
      </w:pPr>
      <w:r w:rsidRPr="006128E2">
        <w:rPr>
          <w:shd w:val="clear" w:color="auto" w:fill="FFFFFF"/>
        </w:rPr>
        <w:t>8. En la carpeta de red I:\ publique el mapa usando el botón Publish Map. Indique el nombre SIG_INTRANET.pmf</w:t>
      </w:r>
    </w:p>
    <w:p w14:paraId="49890E84" w14:textId="77777777" w:rsidR="00FE2C2C" w:rsidRPr="006128E2" w:rsidRDefault="00FE2C2C" w:rsidP="00FE2C2C">
      <w:pPr>
        <w:rPr>
          <w:shd w:val="clear" w:color="auto" w:fill="FFFFFF"/>
        </w:rPr>
      </w:pPr>
    </w:p>
    <w:p w14:paraId="29FECAE7" w14:textId="0149FE76" w:rsidR="00FE2C2C" w:rsidRDefault="00FE2C2C" w:rsidP="00FE2C2C">
      <w:pPr>
        <w:jc w:val="center"/>
        <w:rPr>
          <w:shd w:val="clear" w:color="auto" w:fill="FFFFFF"/>
        </w:rPr>
      </w:pPr>
      <w:r w:rsidRPr="006128E2">
        <w:rPr>
          <w:noProof/>
          <w:lang w:val="en-US" w:eastAsia="en-US"/>
        </w:rPr>
        <w:drawing>
          <wp:inline distT="0" distB="0" distL="0" distR="0" wp14:anchorId="5A567420" wp14:editId="41B1D00F">
            <wp:extent cx="2728569" cy="181904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2731016" cy="1820677"/>
                    </a:xfrm>
                    <a:prstGeom prst="rect">
                      <a:avLst/>
                    </a:prstGeom>
                  </pic:spPr>
                </pic:pic>
              </a:graphicData>
            </a:graphic>
          </wp:inline>
        </w:drawing>
      </w:r>
    </w:p>
    <w:p w14:paraId="0EB3AC8B" w14:textId="77777777" w:rsidR="007E5E83" w:rsidRPr="006128E2" w:rsidRDefault="007E5E83" w:rsidP="00FE2C2C">
      <w:pPr>
        <w:jc w:val="center"/>
        <w:rPr>
          <w:shd w:val="clear" w:color="auto" w:fill="FFFFFF"/>
        </w:rPr>
      </w:pPr>
    </w:p>
    <w:p w14:paraId="2EBAB771" w14:textId="77777777" w:rsidR="00FE2C2C" w:rsidRPr="006128E2" w:rsidRDefault="00FE2C2C" w:rsidP="00FE2C2C">
      <w:pPr>
        <w:rPr>
          <w:shd w:val="clear" w:color="auto" w:fill="FFFFFF"/>
        </w:rPr>
      </w:pPr>
      <w:r w:rsidRPr="006128E2">
        <w:rPr>
          <w:shd w:val="clear" w:color="auto" w:fill="FFFFFF"/>
        </w:rPr>
        <w:t>9. Acceda a la red de datos desde cualquier equipo de la red y utilizando ArcReader abra el mapa publicado. Recuerde que siempre requerirá conectarse a la unidad de red I:\ de la red de datos, direccionando la conexión al equipo que contiene los datos del mapa.</w:t>
      </w:r>
    </w:p>
    <w:p w14:paraId="4C1C3461" w14:textId="77777777" w:rsidR="00FE2C2C" w:rsidRPr="006128E2" w:rsidRDefault="00FE2C2C" w:rsidP="00FE2C2C">
      <w:pPr>
        <w:rPr>
          <w:shd w:val="clear" w:color="auto" w:fill="FFFFFF"/>
        </w:rPr>
      </w:pPr>
    </w:p>
    <w:p w14:paraId="71124E45" w14:textId="77777777" w:rsidR="00FE2C2C" w:rsidRPr="006128E2" w:rsidRDefault="00FE2C2C" w:rsidP="00FE2C2C">
      <w:pPr>
        <w:rPr>
          <w:shd w:val="clear" w:color="auto" w:fill="FFFFFF"/>
        </w:rPr>
      </w:pPr>
      <w:r w:rsidRPr="006128E2">
        <w:rPr>
          <w:noProof/>
          <w:lang w:val="en-US" w:eastAsia="en-US"/>
        </w:rPr>
        <w:lastRenderedPageBreak/>
        <w:drawing>
          <wp:inline distT="0" distB="0" distL="0" distR="0" wp14:anchorId="5D87A085" wp14:editId="3725FCB0">
            <wp:extent cx="6420256" cy="3879177"/>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6421826" cy="3880126"/>
                    </a:xfrm>
                    <a:prstGeom prst="rect">
                      <a:avLst/>
                    </a:prstGeom>
                  </pic:spPr>
                </pic:pic>
              </a:graphicData>
            </a:graphic>
          </wp:inline>
        </w:drawing>
      </w:r>
    </w:p>
    <w:p w14:paraId="66518F85" w14:textId="77777777" w:rsidR="00FE2C2C" w:rsidRPr="006128E2" w:rsidRDefault="00FE2C2C" w:rsidP="00FE2C2C">
      <w:pPr>
        <w:rPr>
          <w:shd w:val="clear" w:color="auto" w:fill="FFFFFF"/>
        </w:rPr>
      </w:pPr>
    </w:p>
    <w:p w14:paraId="61FBD53B" w14:textId="77777777" w:rsidR="00FE2C2C" w:rsidRPr="006128E2" w:rsidRDefault="00FE2C2C" w:rsidP="00FE2C2C">
      <w:pPr>
        <w:rPr>
          <w:shd w:val="clear" w:color="auto" w:fill="FFFFFF"/>
        </w:rPr>
      </w:pPr>
    </w:p>
    <w:p w14:paraId="15301233" w14:textId="77777777" w:rsidR="00FE2C2C" w:rsidRPr="006128E2" w:rsidRDefault="00FE2C2C" w:rsidP="00FE2C2C">
      <w:pPr>
        <w:jc w:val="left"/>
        <w:rPr>
          <w:shd w:val="clear" w:color="auto" w:fill="FFFFFF"/>
        </w:rPr>
      </w:pPr>
      <w:r w:rsidRPr="006128E2">
        <w:rPr>
          <w:shd w:val="clear" w:color="auto" w:fill="FFFFFF"/>
        </w:rPr>
        <w:br w:type="page"/>
      </w:r>
    </w:p>
    <w:p w14:paraId="7036F93A" w14:textId="168FE3A0" w:rsidR="00FE2C2C" w:rsidRPr="006128E2" w:rsidRDefault="007E01F5" w:rsidP="007E01F5">
      <w:pPr>
        <w:pStyle w:val="Heading1"/>
        <w:rPr>
          <w:b/>
        </w:rPr>
      </w:pPr>
      <w:bookmarkStart w:id="19" w:name="_Toc534796449"/>
      <w:bookmarkStart w:id="20" w:name="_Toc220320599"/>
      <w:r>
        <w:lastRenderedPageBreak/>
        <w:t xml:space="preserve">3. </w:t>
      </w:r>
      <w:r w:rsidR="00C117AB" w:rsidRPr="006128E2">
        <w:t xml:space="preserve">Creación de mapas distribuibles en entornos web usando </w:t>
      </w:r>
      <w:r w:rsidR="00C117AB">
        <w:t>M</w:t>
      </w:r>
      <w:r w:rsidR="00C117AB" w:rsidRPr="006128E2">
        <w:t xml:space="preserve">apguide </w:t>
      </w:r>
      <w:r w:rsidR="00C117AB">
        <w:t>O</w:t>
      </w:r>
      <w:r w:rsidR="00C117AB" w:rsidRPr="006128E2">
        <w:t>pensource</w:t>
      </w:r>
      <w:bookmarkEnd w:id="19"/>
      <w:bookmarkEnd w:id="20"/>
    </w:p>
    <w:p w14:paraId="080429F3" w14:textId="77777777" w:rsidR="00FE2C2C" w:rsidRPr="006128E2" w:rsidRDefault="00FE2C2C" w:rsidP="00FE2C2C">
      <w:pPr>
        <w:rPr>
          <w:shd w:val="clear" w:color="auto" w:fill="FFFFFF"/>
          <w:lang w:val="es-ES_tradnl"/>
        </w:rPr>
      </w:pPr>
    </w:p>
    <w:p w14:paraId="22C9F6C4" w14:textId="77777777" w:rsidR="00FE2C2C" w:rsidRPr="006128E2" w:rsidRDefault="00FE2C2C" w:rsidP="00FE2C2C">
      <w:pPr>
        <w:rPr>
          <w:shd w:val="clear" w:color="auto" w:fill="FFFFFF"/>
          <w:lang w:val="es-ES_tradnl"/>
        </w:rPr>
      </w:pPr>
      <w:r w:rsidRPr="006128E2">
        <w:rPr>
          <w:shd w:val="clear" w:color="auto" w:fill="FFFFFF"/>
          <w:lang w:val="es-ES_tradnl"/>
        </w:rPr>
        <w:t>Esta parte le enseñara como crear y publicar un mapa en internet usando las herramientas libres Mapguide Open Source y Mapguide Maestro.</w:t>
      </w:r>
    </w:p>
    <w:p w14:paraId="390C8C7A" w14:textId="77777777" w:rsidR="00FE2C2C" w:rsidRPr="006128E2" w:rsidRDefault="00FE2C2C" w:rsidP="00FE2C2C">
      <w:pPr>
        <w:rPr>
          <w:shd w:val="clear" w:color="auto" w:fill="FFFFFF"/>
          <w:lang w:val="es-ES_tradnl"/>
        </w:rPr>
      </w:pPr>
    </w:p>
    <w:p w14:paraId="317604E7" w14:textId="77777777" w:rsidR="00FE2C2C" w:rsidRPr="006128E2" w:rsidRDefault="00FE2C2C" w:rsidP="00FE2C2C">
      <w:pPr>
        <w:rPr>
          <w:shd w:val="clear" w:color="auto" w:fill="FFFFFF"/>
          <w:lang w:val="es-ES_tradnl"/>
        </w:rPr>
      </w:pPr>
    </w:p>
    <w:p w14:paraId="17A6F0EE" w14:textId="4C6F5EFA" w:rsidR="00FE2C2C" w:rsidRPr="007E01F5" w:rsidRDefault="007E01F5" w:rsidP="007E01F5">
      <w:pPr>
        <w:pStyle w:val="Heading2"/>
      </w:pPr>
      <w:bookmarkStart w:id="21" w:name="_Toc255998100"/>
      <w:bookmarkStart w:id="22" w:name="_Toc534796450"/>
      <w:bookmarkStart w:id="23" w:name="_Toc220320600"/>
      <w:r>
        <w:t>3.</w:t>
      </w:r>
      <w:r w:rsidR="00FE2C2C" w:rsidRPr="007E01F5">
        <w:t xml:space="preserve">1. Descarga e instalación de </w:t>
      </w:r>
      <w:r w:rsidR="007E5E83">
        <w:t>M</w:t>
      </w:r>
      <w:r w:rsidR="00FE2C2C" w:rsidRPr="007E01F5">
        <w:t>apguide</w:t>
      </w:r>
      <w:bookmarkEnd w:id="21"/>
      <w:r w:rsidR="00FE2C2C" w:rsidRPr="007E01F5">
        <w:t xml:space="preserve"> </w:t>
      </w:r>
      <w:r w:rsidR="007E5E83">
        <w:t>O</w:t>
      </w:r>
      <w:r w:rsidR="00FE2C2C" w:rsidRPr="007E01F5">
        <w:t xml:space="preserve">pen </w:t>
      </w:r>
      <w:r w:rsidR="007E5E83">
        <w:t>S</w:t>
      </w:r>
      <w:r w:rsidR="00FE2C2C" w:rsidRPr="007E01F5">
        <w:t>ource</w:t>
      </w:r>
      <w:bookmarkEnd w:id="22"/>
      <w:bookmarkEnd w:id="23"/>
    </w:p>
    <w:p w14:paraId="7A759A39" w14:textId="77777777" w:rsidR="00FE2C2C" w:rsidRPr="006128E2" w:rsidRDefault="00FE2C2C" w:rsidP="00FE2C2C"/>
    <w:p w14:paraId="0CAA6CA7" w14:textId="77777777" w:rsidR="00FE2C2C" w:rsidRPr="006128E2" w:rsidRDefault="00FE2C2C" w:rsidP="00FE2C2C">
      <w:r w:rsidRPr="006128E2">
        <w:t xml:space="preserve">Descargar desde </w:t>
      </w:r>
      <w:hyperlink r:id="rId49" w:history="1">
        <w:r w:rsidRPr="006128E2">
          <w:rPr>
            <w:rStyle w:val="Hyperlink"/>
            <w:color w:val="595959" w:themeColor="text1" w:themeTint="A6"/>
          </w:rPr>
          <w:t>http://mapguide.osgeo.org/download/releases/2.2.0</w:t>
        </w:r>
      </w:hyperlink>
      <w:r w:rsidRPr="006128E2">
        <w:t xml:space="preserve"> el instalador de la versión 2.2.0  5703 o una versión superior final e instalar</w:t>
      </w:r>
    </w:p>
    <w:p w14:paraId="01170489" w14:textId="77777777" w:rsidR="00FE2C2C" w:rsidRPr="006128E2" w:rsidRDefault="00FE2C2C" w:rsidP="00FE2C2C"/>
    <w:p w14:paraId="6B15A248" w14:textId="77777777" w:rsidR="00FE2C2C" w:rsidRPr="006128E2" w:rsidRDefault="00FE2C2C" w:rsidP="00FE2C2C">
      <w:pPr>
        <w:jc w:val="center"/>
        <w:rPr>
          <w:noProof/>
          <w:lang w:val="es-CO" w:eastAsia="es-CO"/>
        </w:rPr>
      </w:pPr>
      <w:r w:rsidRPr="006128E2">
        <w:rPr>
          <w:noProof/>
          <w:lang w:val="es-CO" w:eastAsia="es-CO"/>
        </w:rPr>
        <w:t xml:space="preserve"> </w:t>
      </w:r>
      <w:r w:rsidRPr="006128E2">
        <w:rPr>
          <w:noProof/>
          <w:lang w:val="en-US" w:eastAsia="en-US"/>
        </w:rPr>
        <w:drawing>
          <wp:inline distT="0" distB="0" distL="0" distR="0" wp14:anchorId="475BB4C5" wp14:editId="2432B253">
            <wp:extent cx="3116275" cy="1772814"/>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aturation sat="0"/>
                              </a14:imgEffect>
                            </a14:imgLayer>
                          </a14:imgProps>
                        </a:ext>
                      </a:extLst>
                    </a:blip>
                    <a:stretch>
                      <a:fillRect/>
                    </a:stretch>
                  </pic:blipFill>
                  <pic:spPr>
                    <a:xfrm>
                      <a:off x="0" y="0"/>
                      <a:ext cx="3131310" cy="1781367"/>
                    </a:xfrm>
                    <a:prstGeom prst="rect">
                      <a:avLst/>
                    </a:prstGeom>
                  </pic:spPr>
                </pic:pic>
              </a:graphicData>
            </a:graphic>
          </wp:inline>
        </w:drawing>
      </w:r>
      <w:r w:rsidRPr="006128E2">
        <w:rPr>
          <w:noProof/>
          <w:lang w:val="es-CO" w:eastAsia="es-CO"/>
        </w:rPr>
        <w:t xml:space="preserve"> </w:t>
      </w:r>
      <w:r w:rsidRPr="006128E2">
        <w:rPr>
          <w:noProof/>
          <w:lang w:val="en-US" w:eastAsia="en-US"/>
        </w:rPr>
        <w:drawing>
          <wp:inline distT="0" distB="0" distL="0" distR="0" wp14:anchorId="47EFDBF0" wp14:editId="57D57275">
            <wp:extent cx="2735884" cy="2139257"/>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2737094" cy="2140203"/>
                    </a:xfrm>
                    <a:prstGeom prst="rect">
                      <a:avLst/>
                    </a:prstGeom>
                  </pic:spPr>
                </pic:pic>
              </a:graphicData>
            </a:graphic>
          </wp:inline>
        </w:drawing>
      </w:r>
    </w:p>
    <w:p w14:paraId="37FF8BEF" w14:textId="77777777" w:rsidR="00FE2C2C" w:rsidRPr="006128E2" w:rsidRDefault="00FE2C2C" w:rsidP="00FE2C2C">
      <w:pPr>
        <w:jc w:val="center"/>
        <w:rPr>
          <w:noProof/>
          <w:lang w:val="es-CO" w:eastAsia="es-CO"/>
        </w:rPr>
      </w:pPr>
    </w:p>
    <w:p w14:paraId="61A824DE" w14:textId="77777777" w:rsidR="00FE2C2C" w:rsidRPr="006128E2" w:rsidRDefault="00FE2C2C" w:rsidP="00FE2C2C">
      <w:pPr>
        <w:jc w:val="center"/>
      </w:pPr>
      <w:r w:rsidRPr="006128E2">
        <w:rPr>
          <w:noProof/>
          <w:lang w:val="es-CO" w:eastAsia="es-CO"/>
        </w:rPr>
        <w:t xml:space="preserve"> </w:t>
      </w:r>
      <w:r w:rsidRPr="006128E2">
        <w:rPr>
          <w:noProof/>
          <w:lang w:val="en-US" w:eastAsia="en-US"/>
        </w:rPr>
        <w:drawing>
          <wp:inline distT="0" distB="0" distL="0" distR="0" wp14:anchorId="3294DE67" wp14:editId="1424DE7A">
            <wp:extent cx="2801722" cy="2190738"/>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saturation sat="0"/>
                              </a14:imgEffect>
                            </a14:imgLayer>
                          </a14:imgProps>
                        </a:ext>
                      </a:extLst>
                    </a:blip>
                    <a:stretch>
                      <a:fillRect/>
                    </a:stretch>
                  </pic:blipFill>
                  <pic:spPr>
                    <a:xfrm>
                      <a:off x="0" y="0"/>
                      <a:ext cx="2805797" cy="2193924"/>
                    </a:xfrm>
                    <a:prstGeom prst="rect">
                      <a:avLst/>
                    </a:prstGeom>
                  </pic:spPr>
                </pic:pic>
              </a:graphicData>
            </a:graphic>
          </wp:inline>
        </w:drawing>
      </w:r>
      <w:r w:rsidRPr="006128E2">
        <w:rPr>
          <w:noProof/>
          <w:lang w:val="es-CO" w:eastAsia="es-CO"/>
        </w:rPr>
        <w:t xml:space="preserve"> </w:t>
      </w:r>
      <w:r w:rsidRPr="006128E2">
        <w:rPr>
          <w:noProof/>
          <w:lang w:val="en-US" w:eastAsia="en-US"/>
        </w:rPr>
        <w:drawing>
          <wp:inline distT="0" distB="0" distL="0" distR="0" wp14:anchorId="6577A59E" wp14:editId="3A197A30">
            <wp:extent cx="2750479" cy="2150668"/>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2753415" cy="2152964"/>
                    </a:xfrm>
                    <a:prstGeom prst="rect">
                      <a:avLst/>
                    </a:prstGeom>
                  </pic:spPr>
                </pic:pic>
              </a:graphicData>
            </a:graphic>
          </wp:inline>
        </w:drawing>
      </w:r>
    </w:p>
    <w:p w14:paraId="0A9B38B6" w14:textId="77777777" w:rsidR="00FE2C2C" w:rsidRPr="006128E2" w:rsidRDefault="00FE2C2C" w:rsidP="00FE2C2C">
      <w:pPr>
        <w:jc w:val="center"/>
      </w:pPr>
    </w:p>
    <w:p w14:paraId="7FDB4C58" w14:textId="77777777" w:rsidR="00FE2C2C" w:rsidRPr="006128E2" w:rsidRDefault="00FE2C2C" w:rsidP="00FE2C2C">
      <w:pPr>
        <w:jc w:val="center"/>
      </w:pPr>
      <w:r w:rsidRPr="006128E2">
        <w:rPr>
          <w:noProof/>
          <w:lang w:val="en-US" w:eastAsia="en-US"/>
        </w:rPr>
        <w:drawing>
          <wp:inline distT="0" distB="0" distL="0" distR="0" wp14:anchorId="7E714A77" wp14:editId="5B42BEED">
            <wp:extent cx="2572725" cy="20116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2586880" cy="2022748"/>
                    </a:xfrm>
                    <a:prstGeom prst="rect">
                      <a:avLst/>
                    </a:prstGeom>
                  </pic:spPr>
                </pic:pic>
              </a:graphicData>
            </a:graphic>
          </wp:inline>
        </w:drawing>
      </w:r>
      <w:r w:rsidRPr="006128E2">
        <w:rPr>
          <w:noProof/>
          <w:lang w:val="es-CO" w:eastAsia="es-CO"/>
        </w:rPr>
        <w:t xml:space="preserve">   </w:t>
      </w:r>
      <w:r w:rsidRPr="006128E2">
        <w:rPr>
          <w:noProof/>
          <w:lang w:val="en-US" w:eastAsia="en-US"/>
        </w:rPr>
        <w:drawing>
          <wp:inline distT="0" distB="0" distL="0" distR="0" wp14:anchorId="2AA36224" wp14:editId="58F8C2F6">
            <wp:extent cx="2589581" cy="2024859"/>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2598774" cy="2032047"/>
                    </a:xfrm>
                    <a:prstGeom prst="rect">
                      <a:avLst/>
                    </a:prstGeom>
                  </pic:spPr>
                </pic:pic>
              </a:graphicData>
            </a:graphic>
          </wp:inline>
        </w:drawing>
      </w:r>
    </w:p>
    <w:p w14:paraId="1B0CCEF2" w14:textId="77777777" w:rsidR="00FE2C2C" w:rsidRPr="006128E2" w:rsidRDefault="00FE2C2C" w:rsidP="00FE2C2C">
      <w:pPr>
        <w:jc w:val="center"/>
      </w:pPr>
      <w:r w:rsidRPr="006128E2">
        <w:rPr>
          <w:noProof/>
          <w:lang w:val="en-US" w:eastAsia="en-US"/>
        </w:rPr>
        <w:lastRenderedPageBreak/>
        <w:drawing>
          <wp:inline distT="0" distB="0" distL="0" distR="0" wp14:anchorId="5A5C46EF" wp14:editId="211A2A6C">
            <wp:extent cx="2830982" cy="2213617"/>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2832235" cy="2214597"/>
                    </a:xfrm>
                    <a:prstGeom prst="rect">
                      <a:avLst/>
                    </a:prstGeom>
                  </pic:spPr>
                </pic:pic>
              </a:graphicData>
            </a:graphic>
          </wp:inline>
        </w:drawing>
      </w:r>
    </w:p>
    <w:p w14:paraId="556BE0DF" w14:textId="77777777" w:rsidR="00FE2C2C" w:rsidRPr="006128E2" w:rsidRDefault="00FE2C2C" w:rsidP="00FE2C2C"/>
    <w:p w14:paraId="269EA561" w14:textId="77777777" w:rsidR="00FE2C2C" w:rsidRPr="006128E2" w:rsidRDefault="00FE2C2C" w:rsidP="00FE2C2C">
      <w:r w:rsidRPr="006128E2">
        <w:t xml:space="preserve">En Windows 2003 server se deberán ajustar las directivas de restricción de software o se presentará el siguiente error y no se instalara el mapguide. </w:t>
      </w:r>
    </w:p>
    <w:p w14:paraId="2F3B2FF7" w14:textId="77777777" w:rsidR="00FE2C2C" w:rsidRPr="006128E2" w:rsidRDefault="00FE2C2C" w:rsidP="00FE2C2C"/>
    <w:p w14:paraId="0CABD347" w14:textId="77777777" w:rsidR="00FE2C2C" w:rsidRPr="006128E2" w:rsidRDefault="00FE2C2C" w:rsidP="00FE2C2C">
      <w:pPr>
        <w:jc w:val="center"/>
      </w:pPr>
      <w:r w:rsidRPr="006128E2">
        <w:rPr>
          <w:noProof/>
          <w:lang w:val="en-US" w:eastAsia="en-US"/>
        </w:rPr>
        <w:drawing>
          <wp:inline distT="0" distB="0" distL="0" distR="0" wp14:anchorId="03DA44C9" wp14:editId="678D746F">
            <wp:extent cx="2040338" cy="95934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BEBA8EAE-BF5A-486C-A8C5-ECC9F3942E4B}">
                          <a14:imgProps xmlns:a14="http://schemas.microsoft.com/office/drawing/2010/main">
                            <a14:imgLayer r:embed="rId65">
                              <a14:imgEffect>
                                <a14:saturation sat="0"/>
                              </a14:imgEffect>
                            </a14:imgLayer>
                          </a14:imgProps>
                        </a:ext>
                      </a:extLst>
                    </a:blip>
                    <a:srcRect/>
                    <a:stretch>
                      <a:fillRect/>
                    </a:stretch>
                  </pic:blipFill>
                  <pic:spPr bwMode="auto">
                    <a:xfrm>
                      <a:off x="0" y="0"/>
                      <a:ext cx="2039959" cy="959171"/>
                    </a:xfrm>
                    <a:prstGeom prst="rect">
                      <a:avLst/>
                    </a:prstGeom>
                    <a:noFill/>
                    <a:ln w="9525">
                      <a:noFill/>
                      <a:miter lim="800000"/>
                      <a:headEnd/>
                      <a:tailEnd/>
                    </a:ln>
                  </pic:spPr>
                </pic:pic>
              </a:graphicData>
            </a:graphic>
          </wp:inline>
        </w:drawing>
      </w:r>
    </w:p>
    <w:p w14:paraId="36D4F547" w14:textId="77777777" w:rsidR="00FE2C2C" w:rsidRPr="006128E2" w:rsidRDefault="00FE2C2C" w:rsidP="00FE2C2C"/>
    <w:p w14:paraId="22D27E42" w14:textId="77777777" w:rsidR="00FE2C2C" w:rsidRPr="006128E2" w:rsidRDefault="00FE2C2C" w:rsidP="00FE2C2C">
      <w:r w:rsidRPr="006128E2">
        <w:t>Reiniciar el equipo para iniciar los servicios web automáticamente y para iniciar el servicio del motor del servidor de  mapas deberá ingresar al Panel de Control – Herramientas Administrativas – Servicios – ApacheMapGuide2.1, y luego clic derecho e inciar.</w:t>
      </w:r>
    </w:p>
    <w:p w14:paraId="00427F2D" w14:textId="77777777" w:rsidR="00FE2C2C" w:rsidRPr="006128E2" w:rsidRDefault="00FE2C2C" w:rsidP="00FE2C2C"/>
    <w:p w14:paraId="1215829E" w14:textId="77777777" w:rsidR="00FE2C2C" w:rsidRPr="006128E2" w:rsidRDefault="00FE2C2C" w:rsidP="00FE2C2C">
      <w:pPr>
        <w:jc w:val="center"/>
      </w:pPr>
      <w:r w:rsidRPr="006128E2">
        <w:rPr>
          <w:noProof/>
          <w:lang w:val="en-US" w:eastAsia="en-US"/>
        </w:rPr>
        <w:drawing>
          <wp:inline distT="0" distB="0" distL="0" distR="0" wp14:anchorId="38B8C6FA" wp14:editId="23B639F1">
            <wp:extent cx="3489350" cy="2150264"/>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3489840" cy="2150566"/>
                    </a:xfrm>
                    <a:prstGeom prst="rect">
                      <a:avLst/>
                    </a:prstGeom>
                  </pic:spPr>
                </pic:pic>
              </a:graphicData>
            </a:graphic>
          </wp:inline>
        </w:drawing>
      </w:r>
      <w:r w:rsidRPr="006128E2">
        <w:rPr>
          <w:noProof/>
          <w:lang w:val="en-US" w:eastAsia="en-US"/>
        </w:rPr>
        <w:drawing>
          <wp:inline distT="0" distB="0" distL="0" distR="0" wp14:anchorId="20D99337" wp14:editId="55F17574">
            <wp:extent cx="1831728" cy="21544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1831886" cy="2154646"/>
                    </a:xfrm>
                    <a:prstGeom prst="rect">
                      <a:avLst/>
                    </a:prstGeom>
                  </pic:spPr>
                </pic:pic>
              </a:graphicData>
            </a:graphic>
          </wp:inline>
        </w:drawing>
      </w:r>
    </w:p>
    <w:p w14:paraId="5E40B3C0" w14:textId="77777777" w:rsidR="00FE2C2C" w:rsidRPr="006128E2" w:rsidRDefault="00FE2C2C" w:rsidP="00FE2C2C"/>
    <w:p w14:paraId="733CB87A" w14:textId="77777777" w:rsidR="00FE2C2C" w:rsidRPr="006128E2" w:rsidRDefault="00FE2C2C" w:rsidP="00FE2C2C">
      <w:pPr>
        <w:rPr>
          <w:rStyle w:val="Hyperlink"/>
          <w:color w:val="595959" w:themeColor="text1" w:themeTint="A6"/>
        </w:rPr>
      </w:pPr>
      <w:r w:rsidRPr="006128E2">
        <w:t xml:space="preserve">Al finalizar la instalación verificar que el servicio Mapguide esté activo y al aire en el navegador. </w:t>
      </w:r>
      <w:hyperlink r:id="rId70" w:history="1">
        <w:r w:rsidRPr="006128E2">
          <w:rPr>
            <w:rStyle w:val="Hyperlink"/>
            <w:color w:val="595959" w:themeColor="text1" w:themeTint="A6"/>
          </w:rPr>
          <w:t>http://localhost:8008/</w:t>
        </w:r>
      </w:hyperlink>
    </w:p>
    <w:p w14:paraId="7B7E09AB" w14:textId="77777777" w:rsidR="00FE2C2C" w:rsidRPr="006128E2" w:rsidRDefault="00FE2C2C" w:rsidP="00FE2C2C"/>
    <w:p w14:paraId="2D45CDF2" w14:textId="4593388D" w:rsidR="00FE2C2C" w:rsidRPr="007E01F5" w:rsidRDefault="007E01F5" w:rsidP="007E01F5">
      <w:pPr>
        <w:pStyle w:val="Heading2"/>
      </w:pPr>
      <w:bookmarkStart w:id="24" w:name="_Toc255998101"/>
      <w:bookmarkStart w:id="25" w:name="_Toc534796451"/>
      <w:bookmarkStart w:id="26" w:name="_Toc220320601"/>
      <w:r>
        <w:t>3.</w:t>
      </w:r>
      <w:r w:rsidR="00FE2C2C" w:rsidRPr="007E01F5">
        <w:t>2. Descarga e Instalación de Mapguide Maestro</w:t>
      </w:r>
      <w:bookmarkEnd w:id="24"/>
      <w:bookmarkEnd w:id="25"/>
      <w:bookmarkEnd w:id="26"/>
    </w:p>
    <w:p w14:paraId="69FA9B3F" w14:textId="77777777" w:rsidR="00FE2C2C" w:rsidRPr="006128E2" w:rsidRDefault="00FE2C2C" w:rsidP="00FE2C2C"/>
    <w:p w14:paraId="4E22B406" w14:textId="77777777" w:rsidR="00FE2C2C" w:rsidRPr="006128E2" w:rsidRDefault="00FE2C2C" w:rsidP="00FE2C2C">
      <w:r w:rsidRPr="006128E2">
        <w:t xml:space="preserve">Desde la página </w:t>
      </w:r>
      <w:hyperlink r:id="rId71" w:history="1">
        <w:r w:rsidRPr="006128E2">
          <w:rPr>
            <w:rStyle w:val="Hyperlink"/>
            <w:color w:val="595959" w:themeColor="text1" w:themeTint="A6"/>
          </w:rPr>
          <w:t>http://trac.osgeo.org/mapguide/wiki/maestro</w:t>
        </w:r>
      </w:hyperlink>
      <w:r w:rsidRPr="006128E2">
        <w:t xml:space="preserve"> descargar el mapguide maestro y efectuar la instalación:</w:t>
      </w:r>
    </w:p>
    <w:p w14:paraId="246138DA" w14:textId="77777777" w:rsidR="00FE2C2C" w:rsidRPr="006128E2" w:rsidRDefault="00FE2C2C" w:rsidP="00FE2C2C">
      <w:hyperlink r:id="rId72" w:history="1">
        <w:r w:rsidRPr="006128E2">
          <w:rPr>
            <w:rStyle w:val="Hyperlink"/>
            <w:color w:val="595959" w:themeColor="text1" w:themeTint="A6"/>
          </w:rPr>
          <w:t>http://trac.osgeo.org/mapguide/wiki/maestro/Downloads</w:t>
        </w:r>
      </w:hyperlink>
    </w:p>
    <w:p w14:paraId="40CEC189" w14:textId="77777777" w:rsidR="00FE2C2C" w:rsidRPr="006128E2" w:rsidRDefault="00FE2C2C" w:rsidP="00FE2C2C"/>
    <w:p w14:paraId="56E38367" w14:textId="77777777" w:rsidR="00FE2C2C" w:rsidRPr="006128E2" w:rsidRDefault="00FE2C2C" w:rsidP="00FE2C2C">
      <w:pPr>
        <w:jc w:val="center"/>
      </w:pPr>
      <w:r w:rsidRPr="006128E2">
        <w:rPr>
          <w:noProof/>
          <w:lang w:val="en-US" w:eastAsia="en-US"/>
        </w:rPr>
        <w:lastRenderedPageBreak/>
        <w:drawing>
          <wp:inline distT="0" distB="0" distL="0" distR="0" wp14:anchorId="2B33C021" wp14:editId="7B5E756C">
            <wp:extent cx="2706624" cy="210515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2706496" cy="2105053"/>
                    </a:xfrm>
                    <a:prstGeom prst="rect">
                      <a:avLst/>
                    </a:prstGeom>
                  </pic:spPr>
                </pic:pic>
              </a:graphicData>
            </a:graphic>
          </wp:inline>
        </w:drawing>
      </w:r>
      <w:r w:rsidRPr="006128E2">
        <w:t xml:space="preserve"> </w:t>
      </w:r>
      <w:r w:rsidRPr="006128E2">
        <w:rPr>
          <w:noProof/>
          <w:lang w:val="en-US" w:eastAsia="en-US"/>
        </w:rPr>
        <w:drawing>
          <wp:inline distT="0" distB="0" distL="0" distR="0" wp14:anchorId="71CB9C5A" wp14:editId="2B3A2D18">
            <wp:extent cx="2706624" cy="21051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2706498" cy="2105054"/>
                    </a:xfrm>
                    <a:prstGeom prst="rect">
                      <a:avLst/>
                    </a:prstGeom>
                  </pic:spPr>
                </pic:pic>
              </a:graphicData>
            </a:graphic>
          </wp:inline>
        </w:drawing>
      </w:r>
    </w:p>
    <w:p w14:paraId="7134F010" w14:textId="77777777" w:rsidR="00FE2C2C" w:rsidRPr="006128E2" w:rsidRDefault="00FE2C2C" w:rsidP="00FE2C2C">
      <w:pPr>
        <w:jc w:val="center"/>
      </w:pPr>
    </w:p>
    <w:p w14:paraId="16EA9A5D" w14:textId="77777777" w:rsidR="00FE2C2C" w:rsidRPr="006128E2" w:rsidRDefault="00FE2C2C" w:rsidP="00FE2C2C">
      <w:pPr>
        <w:jc w:val="center"/>
      </w:pPr>
      <w:r w:rsidRPr="006128E2">
        <w:rPr>
          <w:noProof/>
          <w:lang w:val="en-US" w:eastAsia="en-US"/>
        </w:rPr>
        <w:drawing>
          <wp:inline distT="0" distB="0" distL="0" distR="0" wp14:anchorId="71E0CA0E" wp14:editId="57B48135">
            <wp:extent cx="2618842" cy="2036877"/>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2618719" cy="2036782"/>
                    </a:xfrm>
                    <a:prstGeom prst="rect">
                      <a:avLst/>
                    </a:prstGeom>
                  </pic:spPr>
                </pic:pic>
              </a:graphicData>
            </a:graphic>
          </wp:inline>
        </w:drawing>
      </w:r>
      <w:r w:rsidRPr="006128E2">
        <w:t xml:space="preserve">  </w:t>
      </w:r>
    </w:p>
    <w:p w14:paraId="4130A1B3" w14:textId="77777777" w:rsidR="00FE2C2C" w:rsidRPr="006128E2" w:rsidRDefault="00FE2C2C" w:rsidP="00FE2C2C"/>
    <w:p w14:paraId="01B8278C" w14:textId="77777777" w:rsidR="00FE2C2C" w:rsidRPr="006128E2" w:rsidRDefault="00FE2C2C" w:rsidP="00FE2C2C"/>
    <w:p w14:paraId="10D1DF55" w14:textId="7FE938E2" w:rsidR="00FE2C2C" w:rsidRPr="007E01F5" w:rsidRDefault="007E01F5" w:rsidP="007E01F5">
      <w:pPr>
        <w:pStyle w:val="Heading2"/>
      </w:pPr>
      <w:bookmarkStart w:id="27" w:name="_Toc255998102"/>
      <w:bookmarkStart w:id="28" w:name="_Toc534796452"/>
      <w:bookmarkStart w:id="29" w:name="_Toc220320602"/>
      <w:r>
        <w:t>3.</w:t>
      </w:r>
      <w:r w:rsidR="00FE2C2C" w:rsidRPr="007E01F5">
        <w:t>3. Verificación de apertura de mapguide y conexión del servicio</w:t>
      </w:r>
      <w:bookmarkEnd w:id="27"/>
      <w:bookmarkEnd w:id="28"/>
      <w:bookmarkEnd w:id="29"/>
    </w:p>
    <w:p w14:paraId="5E717F92" w14:textId="77777777" w:rsidR="00FE2C2C" w:rsidRPr="006128E2" w:rsidRDefault="00FE2C2C" w:rsidP="00FE2C2C"/>
    <w:p w14:paraId="4337DDA7" w14:textId="77777777" w:rsidR="00FE2C2C" w:rsidRPr="006128E2" w:rsidRDefault="00FE2C2C" w:rsidP="00FE2C2C">
      <w:r w:rsidRPr="006128E2">
        <w:t>Abrir el Mapguide Maestro estableciendo los parámetros de conexión</w:t>
      </w:r>
    </w:p>
    <w:p w14:paraId="513F32CC" w14:textId="77777777" w:rsidR="00FE2C2C" w:rsidRPr="006128E2" w:rsidRDefault="00FE2C2C" w:rsidP="00FE2C2C"/>
    <w:p w14:paraId="008CA1DE" w14:textId="77777777" w:rsidR="00FE2C2C" w:rsidRPr="006128E2" w:rsidRDefault="00FE2C2C" w:rsidP="00FE2C2C">
      <w:r w:rsidRPr="006128E2">
        <w:t xml:space="preserve">Servidor: </w:t>
      </w:r>
      <w:hyperlink r:id="rId79" w:history="1">
        <w:r w:rsidRPr="006128E2">
          <w:rPr>
            <w:rStyle w:val="Hyperlink"/>
            <w:color w:val="595959" w:themeColor="text1" w:themeTint="A6"/>
          </w:rPr>
          <w:t>http://localhost:8008/mapguide/mapagent/mapagent.fcgi</w:t>
        </w:r>
      </w:hyperlink>
    </w:p>
    <w:p w14:paraId="2E2A6863" w14:textId="77777777" w:rsidR="00FE2C2C" w:rsidRPr="006128E2" w:rsidRDefault="00FE2C2C" w:rsidP="00FE2C2C">
      <w:r w:rsidRPr="006128E2">
        <w:t>Usuario: Administrator</w:t>
      </w:r>
    </w:p>
    <w:p w14:paraId="2BF37449" w14:textId="77777777" w:rsidR="00FE2C2C" w:rsidRPr="006128E2" w:rsidRDefault="00FE2C2C" w:rsidP="00FE2C2C">
      <w:r w:rsidRPr="006128E2">
        <w:t>Pass: admin</w:t>
      </w:r>
    </w:p>
    <w:p w14:paraId="35C0DD17" w14:textId="77777777" w:rsidR="00FE2C2C" w:rsidRPr="006128E2" w:rsidRDefault="00FE2C2C" w:rsidP="00FE2C2C">
      <w:r w:rsidRPr="006128E2">
        <w:t>Guardar pass en equipo local: Sí</w:t>
      </w:r>
    </w:p>
    <w:p w14:paraId="42EE7EE7" w14:textId="77777777" w:rsidR="00FE2C2C" w:rsidRPr="006128E2" w:rsidRDefault="00FE2C2C" w:rsidP="00FE2C2C">
      <w:pPr>
        <w:rPr>
          <w:u w:val="single"/>
        </w:rPr>
      </w:pPr>
    </w:p>
    <w:p w14:paraId="52874746" w14:textId="77777777" w:rsidR="00FE2C2C" w:rsidRPr="006128E2" w:rsidRDefault="00FE2C2C" w:rsidP="00FE2C2C">
      <w:pPr>
        <w:jc w:val="center"/>
      </w:pPr>
      <w:r w:rsidRPr="006128E2">
        <w:rPr>
          <w:noProof/>
          <w:lang w:val="en-US" w:eastAsia="en-US"/>
        </w:rPr>
        <w:drawing>
          <wp:inline distT="0" distB="0" distL="0" distR="0" wp14:anchorId="42CDAD7D" wp14:editId="67856914">
            <wp:extent cx="2713940" cy="2092823"/>
            <wp:effectExtent l="0" t="0" r="0" b="3175"/>
            <wp:docPr id="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BEBA8EAE-BF5A-486C-A8C5-ECC9F3942E4B}">
                          <a14:imgProps xmlns:a14="http://schemas.microsoft.com/office/drawing/2010/main">
                            <a14:imgLayer r:embed="rId81">
                              <a14:imgEffect>
                                <a14:saturation sat="0"/>
                              </a14:imgEffect>
                            </a14:imgLayer>
                          </a14:imgProps>
                        </a:ext>
                      </a:extLst>
                    </a:blip>
                    <a:srcRect/>
                    <a:stretch>
                      <a:fillRect/>
                    </a:stretch>
                  </pic:blipFill>
                  <pic:spPr bwMode="auto">
                    <a:xfrm>
                      <a:off x="0" y="0"/>
                      <a:ext cx="2720457" cy="2097849"/>
                    </a:xfrm>
                    <a:prstGeom prst="rect">
                      <a:avLst/>
                    </a:prstGeom>
                    <a:noFill/>
                    <a:ln w="9525">
                      <a:noFill/>
                      <a:miter lim="800000"/>
                      <a:headEnd/>
                      <a:tailEnd/>
                    </a:ln>
                  </pic:spPr>
                </pic:pic>
              </a:graphicData>
            </a:graphic>
          </wp:inline>
        </w:drawing>
      </w:r>
      <w:r w:rsidRPr="006128E2">
        <w:t xml:space="preserve">  </w:t>
      </w:r>
      <w:r w:rsidRPr="006128E2">
        <w:rPr>
          <w:noProof/>
          <w:lang w:val="en-US" w:eastAsia="en-US"/>
        </w:rPr>
        <w:drawing>
          <wp:inline distT="0" distB="0" distL="0" distR="0" wp14:anchorId="041D07D9" wp14:editId="68C2D2AA">
            <wp:extent cx="3372307" cy="2114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BEBA8EAE-BF5A-486C-A8C5-ECC9F3942E4B}">
                          <a14:imgProps xmlns:a14="http://schemas.microsoft.com/office/drawing/2010/main">
                            <a14:imgLayer r:embed="rId83">
                              <a14:imgEffect>
                                <a14:saturation sat="0"/>
                              </a14:imgEffect>
                            </a14:imgLayer>
                          </a14:imgProps>
                        </a:ext>
                      </a:extLst>
                    </a:blip>
                    <a:stretch>
                      <a:fillRect/>
                    </a:stretch>
                  </pic:blipFill>
                  <pic:spPr>
                    <a:xfrm>
                      <a:off x="0" y="0"/>
                      <a:ext cx="3384449" cy="2122269"/>
                    </a:xfrm>
                    <a:prstGeom prst="rect">
                      <a:avLst/>
                    </a:prstGeom>
                  </pic:spPr>
                </pic:pic>
              </a:graphicData>
            </a:graphic>
          </wp:inline>
        </w:drawing>
      </w:r>
    </w:p>
    <w:p w14:paraId="2AC61CBA" w14:textId="473E5B60" w:rsidR="00FE2C2C" w:rsidRDefault="00FE2C2C" w:rsidP="00FE2C2C"/>
    <w:p w14:paraId="1758204B" w14:textId="47695099" w:rsidR="007E01F5" w:rsidRDefault="007E01F5" w:rsidP="007E01F5">
      <w:pPr>
        <w:pStyle w:val="Heading2"/>
      </w:pPr>
      <w:bookmarkStart w:id="30" w:name="_Toc534796453"/>
      <w:bookmarkStart w:id="31" w:name="_Toc220320603"/>
      <w:r>
        <w:lastRenderedPageBreak/>
        <w:t>3.</w:t>
      </w:r>
      <w:r w:rsidR="00FE2C2C" w:rsidRPr="007E01F5">
        <w:t xml:space="preserve">4. Desarrollar un proyecto SIG Web </w:t>
      </w:r>
      <w:r>
        <w:t>con Mapguide</w:t>
      </w:r>
      <w:bookmarkEnd w:id="31"/>
    </w:p>
    <w:p w14:paraId="1EFA2BCC" w14:textId="77777777" w:rsidR="007E01F5" w:rsidRDefault="007E01F5" w:rsidP="007E01F5"/>
    <w:p w14:paraId="0D48CC50" w14:textId="18B39661" w:rsidR="00FE2C2C" w:rsidRPr="007E01F5" w:rsidRDefault="007E01F5" w:rsidP="007E01F5">
      <w:r>
        <w:t>C</w:t>
      </w:r>
      <w:r w:rsidR="00FE2C2C" w:rsidRPr="007E01F5">
        <w:t>reación, configuración y administración de un paquete para Mapguide.</w:t>
      </w:r>
      <w:bookmarkEnd w:id="30"/>
    </w:p>
    <w:p w14:paraId="3CD2CA24" w14:textId="77777777" w:rsidR="00FE2C2C" w:rsidRPr="006128E2" w:rsidRDefault="00FE2C2C" w:rsidP="007E01F5"/>
    <w:p w14:paraId="7DA19FF1" w14:textId="3BB6BD5E" w:rsidR="00FE2C2C" w:rsidRPr="006128E2" w:rsidRDefault="00FE2C2C" w:rsidP="007E01F5">
      <w:r w:rsidRPr="006128E2">
        <w:t>Cree una carpeta Mapguide para el almacenamiento global del proyecto (SIG_ECI_CURSO) y dentro cree una subcarpeta para las conexiones a datos shapefile y asígnele el nombre shapefiles.</w:t>
      </w:r>
    </w:p>
    <w:p w14:paraId="3C81CABA" w14:textId="77777777" w:rsidR="00FE2C2C" w:rsidRPr="006128E2" w:rsidRDefault="00FE2C2C" w:rsidP="00FE2C2C"/>
    <w:p w14:paraId="5A4B03E1" w14:textId="77777777" w:rsidR="00FE2C2C" w:rsidRPr="006128E2" w:rsidRDefault="00FE2C2C" w:rsidP="00FE2C2C">
      <w:r w:rsidRPr="006128E2">
        <w:t>Agregue las conexiones de datos a las capas shape a publicar en el servicio web. Para ello desde Mapguide Maestro en Archivo – Nuevo – Conexión a Datos, establezca una a una las conexiones a los diferentes archivos shapefile suministrados y guarde cada uno de ellos de forma independiente mediante Archivo - Guardar.</w:t>
      </w:r>
    </w:p>
    <w:p w14:paraId="0AE0C56E" w14:textId="77777777" w:rsidR="00FE2C2C" w:rsidRPr="006128E2" w:rsidRDefault="00FE2C2C" w:rsidP="00FE2C2C"/>
    <w:p w14:paraId="6C02B5A5" w14:textId="77777777" w:rsidR="00FE2C2C" w:rsidRPr="006128E2" w:rsidRDefault="00FE2C2C" w:rsidP="00FE2C2C">
      <w:pPr>
        <w:jc w:val="center"/>
      </w:pPr>
      <w:r w:rsidRPr="006128E2">
        <w:rPr>
          <w:noProof/>
          <w:lang w:val="en-US" w:eastAsia="en-US"/>
        </w:rPr>
        <w:drawing>
          <wp:inline distT="0" distB="0" distL="0" distR="0" wp14:anchorId="1518C4DD" wp14:editId="7245047C">
            <wp:extent cx="4877700" cy="2715904"/>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BEBA8EAE-BF5A-486C-A8C5-ECC9F3942E4B}">
                          <a14:imgProps xmlns:a14="http://schemas.microsoft.com/office/drawing/2010/main">
                            <a14:imgLayer r:embed="rId85">
                              <a14:imgEffect>
                                <a14:saturation sat="0"/>
                              </a14:imgEffect>
                            </a14:imgLayer>
                          </a14:imgProps>
                        </a:ext>
                      </a:extLst>
                    </a:blip>
                    <a:stretch>
                      <a:fillRect/>
                    </a:stretch>
                  </pic:blipFill>
                  <pic:spPr>
                    <a:xfrm>
                      <a:off x="0" y="0"/>
                      <a:ext cx="4880475" cy="2717449"/>
                    </a:xfrm>
                    <a:prstGeom prst="rect">
                      <a:avLst/>
                    </a:prstGeom>
                  </pic:spPr>
                </pic:pic>
              </a:graphicData>
            </a:graphic>
          </wp:inline>
        </w:drawing>
      </w:r>
    </w:p>
    <w:p w14:paraId="3EFF6CFC" w14:textId="77777777" w:rsidR="00FE2C2C" w:rsidRPr="006128E2" w:rsidRDefault="00FE2C2C" w:rsidP="00FE2C2C"/>
    <w:p w14:paraId="6804C4B4" w14:textId="77777777" w:rsidR="00FE2C2C" w:rsidRPr="006128E2" w:rsidRDefault="00FE2C2C" w:rsidP="00FE2C2C">
      <w:pPr>
        <w:rPr>
          <w:lang w:val="es-CO"/>
        </w:rPr>
      </w:pPr>
      <w:r w:rsidRPr="006128E2">
        <w:t xml:space="preserve">Desde el navegador de internet, visualice cada capa que agregue mediante la opción Vista Preliminar del Objeto </w:t>
      </w:r>
      <w:r w:rsidRPr="006128E2">
        <w:rPr>
          <w:noProof/>
          <w:lang w:val="en-US" w:eastAsia="en-US"/>
        </w:rPr>
        <w:drawing>
          <wp:inline distT="0" distB="0" distL="0" distR="0" wp14:anchorId="5CC9FDB5" wp14:editId="4C1701EA">
            <wp:extent cx="672998" cy="23408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769" t="11005" r="57236" b="80804"/>
                    <a:stretch/>
                  </pic:blipFill>
                  <pic:spPr bwMode="auto">
                    <a:xfrm>
                      <a:off x="0" y="0"/>
                      <a:ext cx="673163" cy="234144"/>
                    </a:xfrm>
                    <a:prstGeom prst="rect">
                      <a:avLst/>
                    </a:prstGeom>
                    <a:ln>
                      <a:noFill/>
                    </a:ln>
                    <a:extLst>
                      <a:ext uri="{53640926-AAD7-44D8-BBD7-CCE9431645EC}">
                        <a14:shadowObscured xmlns:a14="http://schemas.microsoft.com/office/drawing/2010/main"/>
                      </a:ext>
                    </a:extLst>
                  </pic:spPr>
                </pic:pic>
              </a:graphicData>
            </a:graphic>
          </wp:inline>
        </w:drawing>
      </w:r>
    </w:p>
    <w:p w14:paraId="19FB2055" w14:textId="77777777" w:rsidR="00FE2C2C" w:rsidRPr="006128E2" w:rsidRDefault="00FE2C2C" w:rsidP="00FE2C2C">
      <w:pPr>
        <w:rPr>
          <w:lang w:val="es-CO"/>
        </w:rPr>
      </w:pPr>
    </w:p>
    <w:p w14:paraId="521428C8" w14:textId="77777777" w:rsidR="00FE2C2C" w:rsidRPr="006128E2" w:rsidRDefault="00FE2C2C" w:rsidP="00FE2C2C">
      <w:pPr>
        <w:rPr>
          <w:lang w:val="es-CO"/>
        </w:rPr>
      </w:pPr>
      <w:r w:rsidRPr="006128E2">
        <w:rPr>
          <w:noProof/>
          <w:lang w:val="en-US" w:eastAsia="en-US"/>
        </w:rPr>
        <w:drawing>
          <wp:inline distT="0" distB="0" distL="0" distR="0" wp14:anchorId="29B13CD6" wp14:editId="0F779485">
            <wp:extent cx="2816352" cy="1983364"/>
            <wp:effectExtent l="0" t="0" r="317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2824898" cy="1989382"/>
                    </a:xfrm>
                    <a:prstGeom prst="rect">
                      <a:avLst/>
                    </a:prstGeom>
                  </pic:spPr>
                </pic:pic>
              </a:graphicData>
            </a:graphic>
          </wp:inline>
        </w:drawing>
      </w:r>
      <w:r w:rsidRPr="006128E2">
        <w:rPr>
          <w:lang w:val="es-CO"/>
        </w:rPr>
        <w:t xml:space="preserve"> </w:t>
      </w:r>
      <w:r w:rsidRPr="006128E2">
        <w:rPr>
          <w:noProof/>
          <w:lang w:val="en-US" w:eastAsia="en-US"/>
        </w:rPr>
        <w:drawing>
          <wp:inline distT="0" distB="0" distL="0" distR="0" wp14:anchorId="79895D52" wp14:editId="25CE1D09">
            <wp:extent cx="3268909" cy="1975104"/>
            <wp:effectExtent l="0" t="0" r="8255"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3276485" cy="1979681"/>
                    </a:xfrm>
                    <a:prstGeom prst="rect">
                      <a:avLst/>
                    </a:prstGeom>
                  </pic:spPr>
                </pic:pic>
              </a:graphicData>
            </a:graphic>
          </wp:inline>
        </w:drawing>
      </w:r>
    </w:p>
    <w:p w14:paraId="6A6D5A91" w14:textId="77777777" w:rsidR="00FE2C2C" w:rsidRPr="006128E2" w:rsidRDefault="00FE2C2C" w:rsidP="00FE2C2C">
      <w:pPr>
        <w:rPr>
          <w:lang w:val="es-CO"/>
        </w:rPr>
      </w:pPr>
    </w:p>
    <w:p w14:paraId="00386BAF" w14:textId="77777777" w:rsidR="00FE2C2C" w:rsidRPr="006128E2" w:rsidRDefault="00FE2C2C" w:rsidP="00FE2C2C">
      <w:pPr>
        <w:rPr>
          <w:lang w:val="es-CO"/>
        </w:rPr>
      </w:pPr>
    </w:p>
    <w:p w14:paraId="0F87C77C" w14:textId="6DD7DFAE" w:rsidR="00FE2C2C" w:rsidRPr="006128E2" w:rsidRDefault="00FE2C2C" w:rsidP="00FE2C2C">
      <w:r w:rsidRPr="006128E2">
        <w:t>Seleccione la carpeta principal SIG_ECI_CURSO y cree una nueva carpeta para el almacenamiento de las capas web. Indique el nombre Layers. Luego seleccione la carpeta Layers y proceda a crear las capas mediante Nuevo Recurso o New Rosource  - Vector layer Definition. Inicie con la capa vectorial A11_Proteccion_laguna</w:t>
      </w:r>
    </w:p>
    <w:p w14:paraId="66FC8848" w14:textId="77777777" w:rsidR="00FE2C2C" w:rsidRPr="006128E2" w:rsidRDefault="00FE2C2C" w:rsidP="00FE2C2C"/>
    <w:p w14:paraId="01052F1F" w14:textId="77777777" w:rsidR="00FE2C2C" w:rsidRPr="006128E2" w:rsidRDefault="00FE2C2C" w:rsidP="00FE2C2C">
      <w:pPr>
        <w:jc w:val="center"/>
      </w:pPr>
      <w:r w:rsidRPr="006128E2">
        <w:rPr>
          <w:noProof/>
          <w:lang w:val="en-US" w:eastAsia="en-US"/>
        </w:rPr>
        <w:lastRenderedPageBreak/>
        <w:drawing>
          <wp:inline distT="0" distB="0" distL="0" distR="0" wp14:anchorId="6F3C9AB0" wp14:editId="03074987">
            <wp:extent cx="4759519" cy="3584448"/>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4761759" cy="3586135"/>
                    </a:xfrm>
                    <a:prstGeom prst="rect">
                      <a:avLst/>
                    </a:prstGeom>
                  </pic:spPr>
                </pic:pic>
              </a:graphicData>
            </a:graphic>
          </wp:inline>
        </w:drawing>
      </w:r>
    </w:p>
    <w:p w14:paraId="3EED72B5" w14:textId="77777777" w:rsidR="00FE2C2C" w:rsidRPr="006128E2" w:rsidRDefault="00FE2C2C" w:rsidP="00FE2C2C">
      <w:pPr>
        <w:jc w:val="center"/>
      </w:pPr>
    </w:p>
    <w:p w14:paraId="3656574F" w14:textId="77777777" w:rsidR="00FE2C2C" w:rsidRPr="006128E2" w:rsidRDefault="00FE2C2C" w:rsidP="00FE2C2C"/>
    <w:p w14:paraId="29603091" w14:textId="77777777" w:rsidR="00FE2C2C" w:rsidRPr="006128E2" w:rsidRDefault="00FE2C2C" w:rsidP="00FE2C2C">
      <w:r w:rsidRPr="006128E2">
        <w:t>Seleccione los atributos que se visualizaran en el mapa web para esta capa. En la sección de propiedades disponibles en el visor, para la capa de A11_Proteccion_laguna, seleccione MPIO_ID, P_NORMA_CL y NUSO_TIPO. Cambie los rótulos de la columna Display y guarde la capa con el mismo nombre del shape. Edite el estilo de la capa en color azul con transparencia del 85%.</w:t>
      </w:r>
    </w:p>
    <w:p w14:paraId="6A33ED5C" w14:textId="77777777" w:rsidR="00FE2C2C" w:rsidRPr="006128E2" w:rsidRDefault="00FE2C2C" w:rsidP="00FE2C2C"/>
    <w:p w14:paraId="6525D596" w14:textId="77777777" w:rsidR="00FE2C2C" w:rsidRPr="006128E2" w:rsidRDefault="00FE2C2C" w:rsidP="00FE2C2C">
      <w:pPr>
        <w:jc w:val="center"/>
      </w:pPr>
      <w:r w:rsidRPr="006128E2">
        <w:rPr>
          <w:noProof/>
          <w:lang w:val="en-US" w:eastAsia="en-US"/>
        </w:rPr>
        <w:drawing>
          <wp:inline distT="0" distB="0" distL="0" distR="0" wp14:anchorId="499C6F9F" wp14:editId="11730DB8">
            <wp:extent cx="5612130" cy="337629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5612130" cy="3376295"/>
                    </a:xfrm>
                    <a:prstGeom prst="rect">
                      <a:avLst/>
                    </a:prstGeom>
                  </pic:spPr>
                </pic:pic>
              </a:graphicData>
            </a:graphic>
          </wp:inline>
        </w:drawing>
      </w:r>
    </w:p>
    <w:p w14:paraId="777FBC4C" w14:textId="77777777" w:rsidR="00FE2C2C" w:rsidRPr="006128E2" w:rsidRDefault="00FE2C2C" w:rsidP="00FE2C2C"/>
    <w:p w14:paraId="7A67A385" w14:textId="77777777" w:rsidR="00FE2C2C" w:rsidRPr="006128E2" w:rsidRDefault="00FE2C2C" w:rsidP="00FE2C2C">
      <w:r w:rsidRPr="006128E2">
        <w:t>Siga el mismo procedimiento para las demás capas siguiendo las indicaciones del tutor.</w:t>
      </w:r>
    </w:p>
    <w:p w14:paraId="74F92584" w14:textId="77777777" w:rsidR="00FE2C2C" w:rsidRPr="006128E2" w:rsidRDefault="00FE2C2C" w:rsidP="00FE2C2C"/>
    <w:p w14:paraId="15213111" w14:textId="77777777" w:rsidR="00FE2C2C" w:rsidRPr="006128E2" w:rsidRDefault="00FE2C2C" w:rsidP="00FE2C2C">
      <w:r w:rsidRPr="006128E2">
        <w:t>Para la capa de predios urbanos se requiere mostrar el rótulo del número de predio.</w:t>
      </w:r>
    </w:p>
    <w:p w14:paraId="3564133F" w14:textId="77777777" w:rsidR="00FE2C2C" w:rsidRPr="006128E2" w:rsidRDefault="00FE2C2C" w:rsidP="00FE2C2C"/>
    <w:p w14:paraId="5B4328F5" w14:textId="77777777" w:rsidR="00FE2C2C" w:rsidRPr="006128E2" w:rsidRDefault="00FE2C2C" w:rsidP="00FE2C2C">
      <w:pPr>
        <w:jc w:val="center"/>
      </w:pPr>
      <w:r w:rsidRPr="006128E2">
        <w:rPr>
          <w:noProof/>
          <w:lang w:val="en-US" w:eastAsia="en-US"/>
        </w:rPr>
        <w:drawing>
          <wp:inline distT="0" distB="0" distL="0" distR="0" wp14:anchorId="05E205FE" wp14:editId="4B0C92F3">
            <wp:extent cx="5612130" cy="337629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BEBA8EAE-BF5A-486C-A8C5-ECC9F3942E4B}">
                          <a14:imgProps xmlns:a14="http://schemas.microsoft.com/office/drawing/2010/main">
                            <a14:imgLayer r:embed="rId96">
                              <a14:imgEffect>
                                <a14:saturation sat="0"/>
                              </a14:imgEffect>
                            </a14:imgLayer>
                          </a14:imgProps>
                        </a:ext>
                      </a:extLst>
                    </a:blip>
                    <a:stretch>
                      <a:fillRect/>
                    </a:stretch>
                  </pic:blipFill>
                  <pic:spPr>
                    <a:xfrm>
                      <a:off x="0" y="0"/>
                      <a:ext cx="5612130" cy="3376295"/>
                    </a:xfrm>
                    <a:prstGeom prst="rect">
                      <a:avLst/>
                    </a:prstGeom>
                  </pic:spPr>
                </pic:pic>
              </a:graphicData>
            </a:graphic>
          </wp:inline>
        </w:drawing>
      </w:r>
    </w:p>
    <w:p w14:paraId="3A872D60" w14:textId="77777777" w:rsidR="00FE2C2C" w:rsidRPr="006128E2" w:rsidRDefault="00FE2C2C" w:rsidP="00FE2C2C">
      <w:pPr>
        <w:jc w:val="center"/>
      </w:pPr>
    </w:p>
    <w:p w14:paraId="6EE484B4" w14:textId="77777777" w:rsidR="00FE2C2C" w:rsidRPr="006128E2" w:rsidRDefault="00FE2C2C" w:rsidP="00FE2C2C">
      <w:pPr>
        <w:jc w:val="center"/>
      </w:pPr>
      <w:r w:rsidRPr="006128E2">
        <w:rPr>
          <w:noProof/>
          <w:lang w:val="en-US" w:eastAsia="en-US"/>
        </w:rPr>
        <w:drawing>
          <wp:inline distT="0" distB="0" distL="0" distR="0" wp14:anchorId="3C6E5E87" wp14:editId="712D2A3F">
            <wp:extent cx="5612130" cy="337629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BEBA8EAE-BF5A-486C-A8C5-ECC9F3942E4B}">
                          <a14:imgProps xmlns:a14="http://schemas.microsoft.com/office/drawing/2010/main">
                            <a14:imgLayer r:embed="rId98">
                              <a14:imgEffect>
                                <a14:saturation sat="0"/>
                              </a14:imgEffect>
                            </a14:imgLayer>
                          </a14:imgProps>
                        </a:ext>
                      </a:extLst>
                    </a:blip>
                    <a:stretch>
                      <a:fillRect/>
                    </a:stretch>
                  </pic:blipFill>
                  <pic:spPr>
                    <a:xfrm>
                      <a:off x="0" y="0"/>
                      <a:ext cx="5612130" cy="3376295"/>
                    </a:xfrm>
                    <a:prstGeom prst="rect">
                      <a:avLst/>
                    </a:prstGeom>
                  </pic:spPr>
                </pic:pic>
              </a:graphicData>
            </a:graphic>
          </wp:inline>
        </w:drawing>
      </w:r>
    </w:p>
    <w:p w14:paraId="4FC3DC82" w14:textId="77777777" w:rsidR="00FE2C2C" w:rsidRPr="006128E2" w:rsidRDefault="00FE2C2C" w:rsidP="00FE2C2C"/>
    <w:p w14:paraId="27EF4F74" w14:textId="42AD3ECF" w:rsidR="00FE2C2C" w:rsidRPr="006128E2" w:rsidRDefault="00FE2C2C" w:rsidP="00FE2C2C">
      <w:r w:rsidRPr="006128E2">
        <w:t>Para crear el primer mapa que agrupará múltiples capas en una sola vista deberá seleccionar la carpeta principal del proyecto SIG_ECI_CURSO y crear una nueva carpeta denominada Mapas. Luego en Archivo – Nuevo, selecciona la opción Mapa.</w:t>
      </w:r>
    </w:p>
    <w:p w14:paraId="22C7E205" w14:textId="77777777" w:rsidR="00FE2C2C" w:rsidRPr="006128E2" w:rsidRDefault="00FE2C2C" w:rsidP="00FE2C2C"/>
    <w:p w14:paraId="69369B3A" w14:textId="77777777" w:rsidR="00FE2C2C" w:rsidRPr="006128E2" w:rsidRDefault="00FE2C2C" w:rsidP="00FE2C2C">
      <w:pPr>
        <w:jc w:val="center"/>
      </w:pPr>
      <w:r w:rsidRPr="006128E2">
        <w:rPr>
          <w:noProof/>
          <w:lang w:val="en-US" w:eastAsia="en-US"/>
        </w:rPr>
        <w:lastRenderedPageBreak/>
        <w:drawing>
          <wp:inline distT="0" distB="0" distL="0" distR="0" wp14:anchorId="6CBA9E7B" wp14:editId="4E5ECE97">
            <wp:extent cx="1836116" cy="200661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extLst>
                        <a:ext uri="{BEBA8EAE-BF5A-486C-A8C5-ECC9F3942E4B}">
                          <a14:imgProps xmlns:a14="http://schemas.microsoft.com/office/drawing/2010/main">
                            <a14:imgLayer r:embed="rId100">
                              <a14:imgEffect>
                                <a14:saturation sat="0"/>
                              </a14:imgEffect>
                            </a14:imgLayer>
                          </a14:imgProps>
                        </a:ext>
                      </a:extLst>
                    </a:blip>
                    <a:srcRect r="81747" b="66985"/>
                    <a:stretch/>
                  </pic:blipFill>
                  <pic:spPr bwMode="auto">
                    <a:xfrm>
                      <a:off x="0" y="0"/>
                      <a:ext cx="1836564" cy="2007105"/>
                    </a:xfrm>
                    <a:prstGeom prst="rect">
                      <a:avLst/>
                    </a:prstGeom>
                    <a:ln>
                      <a:noFill/>
                    </a:ln>
                    <a:extLst>
                      <a:ext uri="{53640926-AAD7-44D8-BBD7-CCE9431645EC}">
                        <a14:shadowObscured xmlns:a14="http://schemas.microsoft.com/office/drawing/2010/main"/>
                      </a:ext>
                    </a:extLst>
                  </pic:spPr>
                </pic:pic>
              </a:graphicData>
            </a:graphic>
          </wp:inline>
        </w:drawing>
      </w:r>
      <w:r w:rsidRPr="006128E2">
        <w:rPr>
          <w:noProof/>
          <w:lang w:val="en-US" w:eastAsia="en-US"/>
        </w:rPr>
        <w:drawing>
          <wp:inline distT="0" distB="0" distL="0" distR="0" wp14:anchorId="26286514" wp14:editId="76BA6B28">
            <wp:extent cx="3922370" cy="2210605"/>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BEBA8EAE-BF5A-486C-A8C5-ECC9F3942E4B}">
                          <a14:imgProps xmlns:a14="http://schemas.microsoft.com/office/drawing/2010/main">
                            <a14:imgLayer r:embed="rId102">
                              <a14:imgEffect>
                                <a14:saturation sat="0"/>
                              </a14:imgEffect>
                            </a14:imgLayer>
                          </a14:imgProps>
                        </a:ext>
                      </a:extLst>
                    </a:blip>
                    <a:stretch>
                      <a:fillRect/>
                    </a:stretch>
                  </pic:blipFill>
                  <pic:spPr>
                    <a:xfrm>
                      <a:off x="0" y="0"/>
                      <a:ext cx="3933327" cy="2216780"/>
                    </a:xfrm>
                    <a:prstGeom prst="rect">
                      <a:avLst/>
                    </a:prstGeom>
                  </pic:spPr>
                </pic:pic>
              </a:graphicData>
            </a:graphic>
          </wp:inline>
        </w:drawing>
      </w:r>
    </w:p>
    <w:p w14:paraId="6EEDEFDC" w14:textId="77777777" w:rsidR="00FE2C2C" w:rsidRPr="006128E2" w:rsidRDefault="00FE2C2C" w:rsidP="00FE2C2C"/>
    <w:p w14:paraId="3917CB6D" w14:textId="77777777" w:rsidR="00FE2C2C" w:rsidRPr="006128E2" w:rsidRDefault="00FE2C2C" w:rsidP="00FE2C2C">
      <w:r w:rsidRPr="006128E2">
        <w:t>Guarde el mapa como Mapa1 y agregue las capas de información que contendrá.</w:t>
      </w:r>
    </w:p>
    <w:p w14:paraId="60E3DBDA" w14:textId="77777777" w:rsidR="00FE2C2C" w:rsidRPr="006128E2" w:rsidRDefault="00FE2C2C" w:rsidP="00FE2C2C"/>
    <w:p w14:paraId="2076306F" w14:textId="77777777" w:rsidR="00FE2C2C" w:rsidRPr="006128E2" w:rsidRDefault="00FE2C2C" w:rsidP="00FE2C2C">
      <w:pPr>
        <w:jc w:val="center"/>
      </w:pPr>
      <w:r w:rsidRPr="006128E2">
        <w:rPr>
          <w:noProof/>
          <w:lang w:val="en-US" w:eastAsia="en-US"/>
        </w:rPr>
        <w:drawing>
          <wp:inline distT="0" distB="0" distL="0" distR="0" wp14:anchorId="68ADD4E4" wp14:editId="6FCD164D">
            <wp:extent cx="6840493" cy="4133088"/>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BEBA8EAE-BF5A-486C-A8C5-ECC9F3942E4B}">
                          <a14:imgProps xmlns:a14="http://schemas.microsoft.com/office/drawing/2010/main">
                            <a14:imgLayer r:embed="rId104">
                              <a14:imgEffect>
                                <a14:saturation sat="0"/>
                              </a14:imgEffect>
                            </a14:imgLayer>
                          </a14:imgProps>
                        </a:ext>
                      </a:extLst>
                    </a:blip>
                    <a:stretch>
                      <a:fillRect/>
                    </a:stretch>
                  </pic:blipFill>
                  <pic:spPr>
                    <a:xfrm>
                      <a:off x="0" y="0"/>
                      <a:ext cx="6846564" cy="4136756"/>
                    </a:xfrm>
                    <a:prstGeom prst="rect">
                      <a:avLst/>
                    </a:prstGeom>
                  </pic:spPr>
                </pic:pic>
              </a:graphicData>
            </a:graphic>
          </wp:inline>
        </w:drawing>
      </w:r>
    </w:p>
    <w:p w14:paraId="712CDDED" w14:textId="77777777" w:rsidR="00FE2C2C" w:rsidRPr="006128E2" w:rsidRDefault="00FE2C2C" w:rsidP="00FE2C2C"/>
    <w:p w14:paraId="614AB180" w14:textId="77777777" w:rsidR="00FE2C2C" w:rsidRPr="006128E2" w:rsidRDefault="00FE2C2C" w:rsidP="00FE2C2C">
      <w:pPr>
        <w:jc w:val="center"/>
      </w:pPr>
      <w:r w:rsidRPr="006128E2">
        <w:rPr>
          <w:noProof/>
          <w:lang w:val="en-US" w:eastAsia="en-US"/>
        </w:rPr>
        <w:lastRenderedPageBreak/>
        <w:drawing>
          <wp:inline distT="0" distB="0" distL="0" distR="0" wp14:anchorId="29DD8242" wp14:editId="31DAE23D">
            <wp:extent cx="5612130" cy="339090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BEBA8EAE-BF5A-486C-A8C5-ECC9F3942E4B}">
                          <a14:imgProps xmlns:a14="http://schemas.microsoft.com/office/drawing/2010/main">
                            <a14:imgLayer r:embed="rId106">
                              <a14:imgEffect>
                                <a14:saturation sat="0"/>
                              </a14:imgEffect>
                            </a14:imgLayer>
                          </a14:imgProps>
                        </a:ext>
                      </a:extLst>
                    </a:blip>
                    <a:stretch>
                      <a:fillRect/>
                    </a:stretch>
                  </pic:blipFill>
                  <pic:spPr>
                    <a:xfrm>
                      <a:off x="0" y="0"/>
                      <a:ext cx="5612130" cy="3390900"/>
                    </a:xfrm>
                    <a:prstGeom prst="rect">
                      <a:avLst/>
                    </a:prstGeom>
                  </pic:spPr>
                </pic:pic>
              </a:graphicData>
            </a:graphic>
          </wp:inline>
        </w:drawing>
      </w:r>
    </w:p>
    <w:p w14:paraId="098864A1" w14:textId="77777777" w:rsidR="00FE2C2C" w:rsidRPr="006128E2" w:rsidRDefault="00FE2C2C" w:rsidP="00FE2C2C"/>
    <w:p w14:paraId="508921E5" w14:textId="68209039" w:rsidR="00FE2C2C" w:rsidRPr="006128E2" w:rsidRDefault="00FE2C2C" w:rsidP="00FE2C2C">
      <w:r w:rsidRPr="006128E2">
        <w:t>Para crear una vista Layout en la que personalice las funciones que contendrá el mapa para los usuarios, primero seleccione la carpeta principal SIG_ECI_CURSO y a continuación cree un folder o carpeta con el nombre Layouts. Luego desde Archivo – Nuevo – Selecciona la opción Diseño.</w:t>
      </w:r>
    </w:p>
    <w:p w14:paraId="37E62AE1" w14:textId="77777777" w:rsidR="00FE2C2C" w:rsidRPr="006128E2" w:rsidRDefault="00FE2C2C" w:rsidP="00FE2C2C"/>
    <w:p w14:paraId="1407C7AB" w14:textId="77777777" w:rsidR="00FE2C2C" w:rsidRPr="006128E2" w:rsidRDefault="00FE2C2C" w:rsidP="00FE2C2C">
      <w:pPr>
        <w:jc w:val="center"/>
      </w:pPr>
      <w:r w:rsidRPr="006128E2">
        <w:rPr>
          <w:noProof/>
          <w:lang w:val="en-US" w:eastAsia="en-US"/>
        </w:rPr>
        <w:drawing>
          <wp:inline distT="0" distB="0" distL="0" distR="0" wp14:anchorId="352603D8" wp14:editId="0E6E4C77">
            <wp:extent cx="5992998" cy="3621024"/>
            <wp:effectExtent l="0" t="0" r="825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BEBA8EAE-BF5A-486C-A8C5-ECC9F3942E4B}">
                          <a14:imgProps xmlns:a14="http://schemas.microsoft.com/office/drawing/2010/main">
                            <a14:imgLayer r:embed="rId108">
                              <a14:imgEffect>
                                <a14:saturation sat="0"/>
                              </a14:imgEffect>
                            </a14:imgLayer>
                          </a14:imgProps>
                        </a:ext>
                      </a:extLst>
                    </a:blip>
                    <a:stretch>
                      <a:fillRect/>
                    </a:stretch>
                  </pic:blipFill>
                  <pic:spPr>
                    <a:xfrm>
                      <a:off x="0" y="0"/>
                      <a:ext cx="5994463" cy="3621909"/>
                    </a:xfrm>
                    <a:prstGeom prst="rect">
                      <a:avLst/>
                    </a:prstGeom>
                  </pic:spPr>
                </pic:pic>
              </a:graphicData>
            </a:graphic>
          </wp:inline>
        </w:drawing>
      </w:r>
    </w:p>
    <w:p w14:paraId="09839B01" w14:textId="2917B616" w:rsidR="00FE2C2C" w:rsidRDefault="00FE2C2C" w:rsidP="00FE2C2C"/>
    <w:p w14:paraId="0DB139A5" w14:textId="3CF45552" w:rsidR="007E01F5" w:rsidRDefault="007E01F5" w:rsidP="00FE2C2C"/>
    <w:p w14:paraId="047A024F" w14:textId="0313675D" w:rsidR="007E01F5" w:rsidRDefault="007E01F5" w:rsidP="00FE2C2C"/>
    <w:p w14:paraId="1A710F8A" w14:textId="053C6E2E" w:rsidR="007E01F5" w:rsidRDefault="007E01F5" w:rsidP="00FE2C2C"/>
    <w:p w14:paraId="7A5B9706" w14:textId="0C210238" w:rsidR="007E01F5" w:rsidRDefault="007E01F5" w:rsidP="00FE2C2C"/>
    <w:p w14:paraId="695ED244" w14:textId="77777777" w:rsidR="007E01F5" w:rsidRPr="006128E2" w:rsidRDefault="007E01F5" w:rsidP="00FE2C2C"/>
    <w:p w14:paraId="18DE2B77" w14:textId="6F9A67D8" w:rsidR="00FE2C2C" w:rsidRPr="007E01F5" w:rsidRDefault="007E01F5" w:rsidP="007E01F5">
      <w:pPr>
        <w:pStyle w:val="Heading2"/>
      </w:pPr>
      <w:bookmarkStart w:id="32" w:name="_Toc255998103"/>
      <w:bookmarkStart w:id="33" w:name="_Toc534796454"/>
      <w:bookmarkStart w:id="34" w:name="_Toc220320604"/>
      <w:r>
        <w:t>3.</w:t>
      </w:r>
      <w:r w:rsidR="00FE2C2C" w:rsidRPr="007E01F5">
        <w:t>5. Creación y cargue del Paquete</w:t>
      </w:r>
      <w:bookmarkEnd w:id="32"/>
      <w:r w:rsidR="00FE2C2C" w:rsidRPr="007E01F5">
        <w:t xml:space="preserve"> WEB con el mapa a publicar</w:t>
      </w:r>
      <w:bookmarkEnd w:id="33"/>
      <w:bookmarkEnd w:id="34"/>
    </w:p>
    <w:p w14:paraId="1E362D41" w14:textId="77777777" w:rsidR="00FE2C2C" w:rsidRPr="006128E2" w:rsidRDefault="00FE2C2C" w:rsidP="00FE2C2C"/>
    <w:p w14:paraId="1F72D2DC" w14:textId="77777777" w:rsidR="00FE2C2C" w:rsidRPr="006128E2" w:rsidRDefault="00FE2C2C" w:rsidP="00FE2C2C">
      <w:r w:rsidRPr="006128E2">
        <w:t>Mediante la opción paquetes de Mapguide Maestro, usted podrá crear un paquete que podrá ser administrador por el servicio web, con el objetivo de publicarlo para diferentes usuarios y contraseñas. Para ello en el Mapguide Maestro en el menú Paquetes seleccione la opción Crear Paquete. Previamente deberá seleccionar el directorio principal SIG_ECI_CURSO. Luego haga una copia del paquete creado en el directorio:</w:t>
      </w:r>
    </w:p>
    <w:p w14:paraId="130FF6E6" w14:textId="77777777" w:rsidR="00FE2C2C" w:rsidRPr="006128E2" w:rsidRDefault="00FE2C2C" w:rsidP="00FE2C2C"/>
    <w:p w14:paraId="667F9923" w14:textId="77777777" w:rsidR="00FE2C2C" w:rsidRPr="006128E2" w:rsidRDefault="00FE2C2C" w:rsidP="00FE2C2C">
      <w:pPr>
        <w:rPr>
          <w:lang w:val="en-US"/>
        </w:rPr>
      </w:pPr>
      <w:r w:rsidRPr="006128E2">
        <w:rPr>
          <w:lang w:val="en-US"/>
        </w:rPr>
        <w:t xml:space="preserve">c:/Program Files/OSGeo/MapGuide/Server/Packages/ </w:t>
      </w:r>
    </w:p>
    <w:p w14:paraId="4822CDC6" w14:textId="77777777" w:rsidR="00FE2C2C" w:rsidRPr="006128E2" w:rsidRDefault="00FE2C2C" w:rsidP="00FE2C2C">
      <w:pPr>
        <w:rPr>
          <w:lang w:val="en-US"/>
        </w:rPr>
      </w:pPr>
    </w:p>
    <w:p w14:paraId="7A3CFAA5" w14:textId="77777777" w:rsidR="00FE2C2C" w:rsidRPr="006128E2" w:rsidRDefault="00FE2C2C" w:rsidP="00FE2C2C">
      <w:pPr>
        <w:jc w:val="center"/>
      </w:pPr>
      <w:r w:rsidRPr="006128E2">
        <w:rPr>
          <w:noProof/>
          <w:lang w:val="en-US" w:eastAsia="en-US"/>
        </w:rPr>
        <w:drawing>
          <wp:inline distT="0" distB="0" distL="0" distR="0" wp14:anchorId="38782049" wp14:editId="737B6D0E">
            <wp:extent cx="2565780" cy="2257114"/>
            <wp:effectExtent l="0" t="0" r="635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BEBA8EAE-BF5A-486C-A8C5-ECC9F3942E4B}">
                          <a14:imgProps xmlns:a14="http://schemas.microsoft.com/office/drawing/2010/main">
                            <a14:imgLayer r:embed="rId110">
                              <a14:imgEffect>
                                <a14:saturation sat="0"/>
                              </a14:imgEffect>
                            </a14:imgLayer>
                          </a14:imgProps>
                        </a:ext>
                      </a:extLst>
                    </a:blip>
                    <a:stretch>
                      <a:fillRect/>
                    </a:stretch>
                  </pic:blipFill>
                  <pic:spPr>
                    <a:xfrm>
                      <a:off x="0" y="0"/>
                      <a:ext cx="2570211" cy="2261012"/>
                    </a:xfrm>
                    <a:prstGeom prst="rect">
                      <a:avLst/>
                    </a:prstGeom>
                  </pic:spPr>
                </pic:pic>
              </a:graphicData>
            </a:graphic>
          </wp:inline>
        </w:drawing>
      </w:r>
      <w:r w:rsidRPr="006128E2">
        <w:rPr>
          <w:noProof/>
          <w:lang w:val="en-US" w:eastAsia="en-US"/>
        </w:rPr>
        <w:drawing>
          <wp:inline distT="0" distB="0" distL="0" distR="0" wp14:anchorId="61139870" wp14:editId="47CBDF52">
            <wp:extent cx="3353892" cy="227387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BEBA8EAE-BF5A-486C-A8C5-ECC9F3942E4B}">
                          <a14:imgProps xmlns:a14="http://schemas.microsoft.com/office/drawing/2010/main">
                            <a14:imgLayer r:embed="rId112">
                              <a14:imgEffect>
                                <a14:saturation sat="0"/>
                              </a14:imgEffect>
                            </a14:imgLayer>
                          </a14:imgProps>
                        </a:ext>
                      </a:extLst>
                    </a:blip>
                    <a:stretch>
                      <a:fillRect/>
                    </a:stretch>
                  </pic:blipFill>
                  <pic:spPr>
                    <a:xfrm>
                      <a:off x="0" y="0"/>
                      <a:ext cx="3359035" cy="2277364"/>
                    </a:xfrm>
                    <a:prstGeom prst="rect">
                      <a:avLst/>
                    </a:prstGeom>
                  </pic:spPr>
                </pic:pic>
              </a:graphicData>
            </a:graphic>
          </wp:inline>
        </w:drawing>
      </w:r>
    </w:p>
    <w:p w14:paraId="1068845B" w14:textId="77777777" w:rsidR="00FE2C2C" w:rsidRPr="006128E2" w:rsidRDefault="00FE2C2C" w:rsidP="00FE2C2C">
      <w:pPr>
        <w:jc w:val="center"/>
      </w:pPr>
    </w:p>
    <w:p w14:paraId="14AA46A4" w14:textId="77777777" w:rsidR="00FE2C2C" w:rsidRPr="006128E2" w:rsidRDefault="00FE2C2C" w:rsidP="00FE2C2C">
      <w:pPr>
        <w:jc w:val="center"/>
      </w:pPr>
      <w:r w:rsidRPr="006128E2">
        <w:rPr>
          <w:noProof/>
          <w:lang w:val="en-US" w:eastAsia="en-US"/>
        </w:rPr>
        <w:drawing>
          <wp:inline distT="0" distB="0" distL="0" distR="0" wp14:anchorId="7343366F" wp14:editId="748C44DF">
            <wp:extent cx="5612130" cy="163830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BEBA8EAE-BF5A-486C-A8C5-ECC9F3942E4B}">
                          <a14:imgProps xmlns:a14="http://schemas.microsoft.com/office/drawing/2010/main">
                            <a14:imgLayer r:embed="rId114">
                              <a14:imgEffect>
                                <a14:saturation sat="0"/>
                              </a14:imgEffect>
                            </a14:imgLayer>
                          </a14:imgProps>
                        </a:ext>
                      </a:extLst>
                    </a:blip>
                    <a:stretch>
                      <a:fillRect/>
                    </a:stretch>
                  </pic:blipFill>
                  <pic:spPr>
                    <a:xfrm>
                      <a:off x="0" y="0"/>
                      <a:ext cx="5612130" cy="1638300"/>
                    </a:xfrm>
                    <a:prstGeom prst="rect">
                      <a:avLst/>
                    </a:prstGeom>
                  </pic:spPr>
                </pic:pic>
              </a:graphicData>
            </a:graphic>
          </wp:inline>
        </w:drawing>
      </w:r>
    </w:p>
    <w:p w14:paraId="6364C22A" w14:textId="77777777" w:rsidR="00FE2C2C" w:rsidRPr="006128E2" w:rsidRDefault="00FE2C2C" w:rsidP="00FE2C2C"/>
    <w:p w14:paraId="2B79B521" w14:textId="77777777" w:rsidR="00FE2C2C" w:rsidRPr="006128E2" w:rsidRDefault="00FE2C2C" w:rsidP="00FE2C2C">
      <w:r w:rsidRPr="006128E2">
        <w:t xml:space="preserve">Para agregar el paquete al Administrador WEB de MAPGUIDE OPEN SOURCE, abrir el Mapguide Site Administrator y cargar el proyecto .mgp creado previamente con mapguide maestro o autodesk mapguide 2010 a visualizar en web. </w:t>
      </w:r>
    </w:p>
    <w:p w14:paraId="77266DBB" w14:textId="77777777" w:rsidR="00FE2C2C" w:rsidRPr="006128E2" w:rsidRDefault="00FE2C2C" w:rsidP="00FE2C2C"/>
    <w:p w14:paraId="184C885C" w14:textId="77777777" w:rsidR="00FE2C2C" w:rsidRPr="006128E2" w:rsidRDefault="00FE2C2C" w:rsidP="00FE2C2C">
      <w:r w:rsidRPr="006128E2">
        <w:t xml:space="preserve">Ingresar al administrador web del servidor usando </w:t>
      </w:r>
      <w:hyperlink r:id="rId115" w:history="1">
        <w:r w:rsidRPr="006128E2">
          <w:rPr>
            <w:rStyle w:val="Hyperlink"/>
            <w:color w:val="595959" w:themeColor="text1" w:themeTint="A6"/>
          </w:rPr>
          <w:t>http://localhost:8008/mapguide/mapadmin/login.php</w:t>
        </w:r>
      </w:hyperlink>
      <w:r w:rsidRPr="006128E2">
        <w:t xml:space="preserve"> utilizando el usuario Administrator y el password admin</w:t>
      </w:r>
    </w:p>
    <w:p w14:paraId="4B17FAC7" w14:textId="77777777" w:rsidR="00FE2C2C" w:rsidRPr="006128E2" w:rsidRDefault="00FE2C2C" w:rsidP="00FE2C2C"/>
    <w:p w14:paraId="71FC7776" w14:textId="77777777" w:rsidR="00FE2C2C" w:rsidRPr="006128E2" w:rsidRDefault="00FE2C2C" w:rsidP="00FE2C2C">
      <w:pPr>
        <w:jc w:val="center"/>
      </w:pPr>
      <w:r w:rsidRPr="006128E2">
        <w:rPr>
          <w:noProof/>
          <w:lang w:val="en-US" w:eastAsia="en-US"/>
        </w:rPr>
        <w:lastRenderedPageBreak/>
        <w:drawing>
          <wp:inline distT="0" distB="0" distL="0" distR="0" wp14:anchorId="443B054A" wp14:editId="2746BF7A">
            <wp:extent cx="4305869" cy="2319126"/>
            <wp:effectExtent l="0" t="0" r="0" b="5080"/>
            <wp:docPr id="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saturation sat="0"/>
                              </a14:imgEffect>
                            </a14:imgLayer>
                          </a14:imgProps>
                        </a:ext>
                      </a:extLst>
                    </a:blip>
                    <a:srcRect/>
                    <a:stretch>
                      <a:fillRect/>
                    </a:stretch>
                  </pic:blipFill>
                  <pic:spPr bwMode="auto">
                    <a:xfrm>
                      <a:off x="0" y="0"/>
                      <a:ext cx="4301791" cy="2316930"/>
                    </a:xfrm>
                    <a:prstGeom prst="rect">
                      <a:avLst/>
                    </a:prstGeom>
                    <a:noFill/>
                    <a:ln w="9525">
                      <a:noFill/>
                      <a:miter lim="800000"/>
                      <a:headEnd/>
                      <a:tailEnd/>
                    </a:ln>
                  </pic:spPr>
                </pic:pic>
              </a:graphicData>
            </a:graphic>
          </wp:inline>
        </w:drawing>
      </w:r>
    </w:p>
    <w:p w14:paraId="7D7FDB88" w14:textId="77777777" w:rsidR="00FE2C2C" w:rsidRPr="006128E2" w:rsidRDefault="00FE2C2C" w:rsidP="00FE2C2C"/>
    <w:p w14:paraId="2D15DF60" w14:textId="77777777" w:rsidR="00FE2C2C" w:rsidRPr="006128E2" w:rsidRDefault="00FE2C2C" w:rsidP="00FE2C2C">
      <w:r w:rsidRPr="006128E2">
        <w:t>Ir a la sección de Manage Packages y cargar el paquete creado, verificar primero la ruta por defecto para la copia de los paquetes y copiar allí el archivo o los archivos de proyectos a cargar</w:t>
      </w:r>
    </w:p>
    <w:p w14:paraId="3B27402A" w14:textId="77777777" w:rsidR="00FE2C2C" w:rsidRPr="006128E2" w:rsidRDefault="00FE2C2C" w:rsidP="00FE2C2C"/>
    <w:p w14:paraId="6BD56060" w14:textId="77777777" w:rsidR="00FE2C2C" w:rsidRPr="006128E2" w:rsidRDefault="00FE2C2C" w:rsidP="00FE2C2C">
      <w:pPr>
        <w:jc w:val="center"/>
      </w:pPr>
      <w:r w:rsidRPr="006128E2">
        <w:rPr>
          <w:noProof/>
          <w:lang w:val="en-US" w:eastAsia="en-US"/>
        </w:rPr>
        <w:drawing>
          <wp:inline distT="0" distB="0" distL="0" distR="0" wp14:anchorId="602C6BC2" wp14:editId="232ED369">
            <wp:extent cx="4117666" cy="2217761"/>
            <wp:effectExtent l="0" t="0" r="0" b="0"/>
            <wp:docPr id="3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BEBA8EAE-BF5A-486C-A8C5-ECC9F3942E4B}">
                          <a14:imgProps xmlns:a14="http://schemas.microsoft.com/office/drawing/2010/main">
                            <a14:imgLayer r:embed="rId119">
                              <a14:imgEffect>
                                <a14:saturation sat="0"/>
                              </a14:imgEffect>
                            </a14:imgLayer>
                          </a14:imgProps>
                        </a:ext>
                      </a:extLst>
                    </a:blip>
                    <a:srcRect/>
                    <a:stretch>
                      <a:fillRect/>
                    </a:stretch>
                  </pic:blipFill>
                  <pic:spPr bwMode="auto">
                    <a:xfrm>
                      <a:off x="0" y="0"/>
                      <a:ext cx="4118804" cy="2218374"/>
                    </a:xfrm>
                    <a:prstGeom prst="rect">
                      <a:avLst/>
                    </a:prstGeom>
                    <a:noFill/>
                    <a:ln w="9525">
                      <a:noFill/>
                      <a:miter lim="800000"/>
                      <a:headEnd/>
                      <a:tailEnd/>
                    </a:ln>
                  </pic:spPr>
                </pic:pic>
              </a:graphicData>
            </a:graphic>
          </wp:inline>
        </w:drawing>
      </w:r>
    </w:p>
    <w:p w14:paraId="73DF29E6" w14:textId="77777777" w:rsidR="00FE2C2C" w:rsidRPr="006128E2" w:rsidRDefault="00FE2C2C" w:rsidP="00FE2C2C"/>
    <w:p w14:paraId="53575377" w14:textId="77777777" w:rsidR="00FE2C2C" w:rsidRPr="006128E2" w:rsidRDefault="00FE2C2C" w:rsidP="00FE2C2C">
      <w:pPr>
        <w:jc w:val="center"/>
      </w:pPr>
      <w:r w:rsidRPr="006128E2">
        <w:rPr>
          <w:noProof/>
          <w:lang w:val="en-US" w:eastAsia="en-US"/>
        </w:rPr>
        <w:drawing>
          <wp:inline distT="0" distB="0" distL="0" distR="0" wp14:anchorId="56712621" wp14:editId="4DD0A8AA">
            <wp:extent cx="6219066" cy="132405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extLst>
                        <a:ext uri="{BEBA8EAE-BF5A-486C-A8C5-ECC9F3942E4B}">
                          <a14:imgProps xmlns:a14="http://schemas.microsoft.com/office/drawing/2010/main">
                            <a14:imgLayer r:embed="rId121">
                              <a14:imgEffect>
                                <a14:saturation sat="0"/>
                              </a14:imgEffect>
                            </a14:imgLayer>
                          </a14:imgProps>
                        </a:ext>
                      </a:extLst>
                    </a:blip>
                    <a:srcRect t="48983" b="15780"/>
                    <a:stretch/>
                  </pic:blipFill>
                  <pic:spPr bwMode="auto">
                    <a:xfrm>
                      <a:off x="0" y="0"/>
                      <a:ext cx="6238103" cy="1328104"/>
                    </a:xfrm>
                    <a:prstGeom prst="rect">
                      <a:avLst/>
                    </a:prstGeom>
                    <a:ln>
                      <a:noFill/>
                    </a:ln>
                    <a:extLst>
                      <a:ext uri="{53640926-AAD7-44D8-BBD7-CCE9431645EC}">
                        <a14:shadowObscured xmlns:a14="http://schemas.microsoft.com/office/drawing/2010/main"/>
                      </a:ext>
                    </a:extLst>
                  </pic:spPr>
                </pic:pic>
              </a:graphicData>
            </a:graphic>
          </wp:inline>
        </w:drawing>
      </w:r>
    </w:p>
    <w:p w14:paraId="5829E042" w14:textId="77777777" w:rsidR="00FE2C2C" w:rsidRPr="006128E2" w:rsidRDefault="00FE2C2C" w:rsidP="00FE2C2C"/>
    <w:p w14:paraId="598D309F" w14:textId="77777777" w:rsidR="00FE2C2C" w:rsidRPr="006128E2" w:rsidRDefault="00FE2C2C" w:rsidP="00FE2C2C"/>
    <w:p w14:paraId="188F2C24" w14:textId="77777777" w:rsidR="00FE2C2C" w:rsidRPr="006128E2" w:rsidRDefault="00FE2C2C" w:rsidP="00FE2C2C">
      <w:r w:rsidRPr="006128E2">
        <w:t>Una vez copiados los archivos del proyecto en la carpeta aparecerán en la visualización web de paquetes</w:t>
      </w:r>
    </w:p>
    <w:p w14:paraId="479D1587" w14:textId="77777777" w:rsidR="00FE2C2C" w:rsidRPr="006128E2" w:rsidRDefault="00FE2C2C" w:rsidP="00FE2C2C">
      <w:pPr>
        <w:jc w:val="center"/>
      </w:pPr>
      <w:r w:rsidRPr="006128E2">
        <w:rPr>
          <w:noProof/>
          <w:lang w:val="en-US" w:eastAsia="en-US"/>
        </w:rPr>
        <w:lastRenderedPageBreak/>
        <w:drawing>
          <wp:inline distT="0" distB="0" distL="0" distR="0" wp14:anchorId="58E35214" wp14:editId="23D0BEAE">
            <wp:extent cx="5187564" cy="305043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aturation sat="0"/>
                              </a14:imgEffect>
                            </a14:imgLayer>
                          </a14:imgProps>
                        </a:ext>
                      </a:extLst>
                    </a:blip>
                    <a:stretch>
                      <a:fillRect/>
                    </a:stretch>
                  </pic:blipFill>
                  <pic:spPr>
                    <a:xfrm>
                      <a:off x="0" y="0"/>
                      <a:ext cx="5191289" cy="3052629"/>
                    </a:xfrm>
                    <a:prstGeom prst="rect">
                      <a:avLst/>
                    </a:prstGeom>
                  </pic:spPr>
                </pic:pic>
              </a:graphicData>
            </a:graphic>
          </wp:inline>
        </w:drawing>
      </w:r>
    </w:p>
    <w:p w14:paraId="704FBB93" w14:textId="77777777" w:rsidR="00FE2C2C" w:rsidRPr="006128E2" w:rsidRDefault="00FE2C2C" w:rsidP="00FE2C2C"/>
    <w:p w14:paraId="3DDBE6F2" w14:textId="77777777" w:rsidR="00FE2C2C" w:rsidRPr="006128E2" w:rsidRDefault="00FE2C2C" w:rsidP="00FE2C2C">
      <w:r w:rsidRPr="006128E2">
        <w:t>Seleccionar el paquete y oprimir en Load Package</w:t>
      </w:r>
    </w:p>
    <w:p w14:paraId="3837A529" w14:textId="77777777" w:rsidR="00FE2C2C" w:rsidRPr="006128E2" w:rsidRDefault="00FE2C2C" w:rsidP="00FE2C2C"/>
    <w:p w14:paraId="49C7E82A" w14:textId="77777777" w:rsidR="00FE2C2C" w:rsidRPr="006128E2" w:rsidRDefault="00FE2C2C" w:rsidP="00FE2C2C">
      <w:pPr>
        <w:jc w:val="center"/>
      </w:pPr>
      <w:r w:rsidRPr="006128E2">
        <w:rPr>
          <w:noProof/>
          <w:lang w:val="en-US" w:eastAsia="en-US"/>
        </w:rPr>
        <w:drawing>
          <wp:inline distT="0" distB="0" distL="0" distR="0" wp14:anchorId="1A2FE4E4" wp14:editId="3A6CC3D6">
            <wp:extent cx="3424794" cy="846895"/>
            <wp:effectExtent l="0" t="0" r="4445" b="0"/>
            <wp:docPr id="3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aturation sat="0"/>
                              </a14:imgEffect>
                            </a14:imgLayer>
                          </a14:imgProps>
                        </a:ext>
                      </a:extLst>
                    </a:blip>
                    <a:srcRect/>
                    <a:stretch>
                      <a:fillRect/>
                    </a:stretch>
                  </pic:blipFill>
                  <pic:spPr bwMode="auto">
                    <a:xfrm>
                      <a:off x="0" y="0"/>
                      <a:ext cx="3426193" cy="847241"/>
                    </a:xfrm>
                    <a:prstGeom prst="rect">
                      <a:avLst/>
                    </a:prstGeom>
                    <a:noFill/>
                    <a:ln w="9525">
                      <a:noFill/>
                      <a:miter lim="800000"/>
                      <a:headEnd/>
                      <a:tailEnd/>
                    </a:ln>
                  </pic:spPr>
                </pic:pic>
              </a:graphicData>
            </a:graphic>
          </wp:inline>
        </w:drawing>
      </w:r>
    </w:p>
    <w:p w14:paraId="15227E09" w14:textId="77777777" w:rsidR="00FE2C2C" w:rsidRPr="006128E2" w:rsidRDefault="00FE2C2C" w:rsidP="00FE2C2C"/>
    <w:p w14:paraId="6749CC86" w14:textId="77777777" w:rsidR="00FE2C2C" w:rsidRPr="006128E2" w:rsidRDefault="00FE2C2C" w:rsidP="00FE2C2C">
      <w:r w:rsidRPr="006128E2">
        <w:t>Si se carga el paquete con éxito aparecerá LOAD SUCCEEDED frente al paquete.</w:t>
      </w:r>
    </w:p>
    <w:p w14:paraId="153825CC" w14:textId="77777777" w:rsidR="00FE2C2C" w:rsidRPr="006128E2" w:rsidRDefault="00FE2C2C" w:rsidP="00FE2C2C">
      <w:pPr>
        <w:jc w:val="center"/>
      </w:pPr>
      <w:r w:rsidRPr="006128E2">
        <w:rPr>
          <w:noProof/>
          <w:lang w:val="en-US" w:eastAsia="en-US"/>
        </w:rPr>
        <w:drawing>
          <wp:inline distT="0" distB="0" distL="0" distR="0" wp14:anchorId="79A1CDBE" wp14:editId="4F5EEC88">
            <wp:extent cx="5040172" cy="2963767"/>
            <wp:effectExtent l="0" t="0" r="8255"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BEBA8EAE-BF5A-486C-A8C5-ECC9F3942E4B}">
                          <a14:imgProps xmlns:a14="http://schemas.microsoft.com/office/drawing/2010/main">
                            <a14:imgLayer r:embed="rId127">
                              <a14:imgEffect>
                                <a14:saturation sat="0"/>
                              </a14:imgEffect>
                            </a14:imgLayer>
                          </a14:imgProps>
                        </a:ext>
                      </a:extLst>
                    </a:blip>
                    <a:stretch>
                      <a:fillRect/>
                    </a:stretch>
                  </pic:blipFill>
                  <pic:spPr>
                    <a:xfrm>
                      <a:off x="0" y="0"/>
                      <a:ext cx="5041607" cy="2964611"/>
                    </a:xfrm>
                    <a:prstGeom prst="rect">
                      <a:avLst/>
                    </a:prstGeom>
                  </pic:spPr>
                </pic:pic>
              </a:graphicData>
            </a:graphic>
          </wp:inline>
        </w:drawing>
      </w:r>
    </w:p>
    <w:p w14:paraId="260EB2EA" w14:textId="77777777" w:rsidR="00FE2C2C" w:rsidRPr="006128E2" w:rsidRDefault="00FE2C2C" w:rsidP="00FE2C2C"/>
    <w:p w14:paraId="1CF29081" w14:textId="0CF2777A" w:rsidR="00FE2C2C" w:rsidRPr="007E01F5" w:rsidRDefault="007E01F5" w:rsidP="007E01F5">
      <w:pPr>
        <w:pStyle w:val="Heading2"/>
      </w:pPr>
      <w:bookmarkStart w:id="35" w:name="_Toc255998105"/>
      <w:bookmarkStart w:id="36" w:name="_Toc534796455"/>
      <w:bookmarkStart w:id="37" w:name="_Toc220320605"/>
      <w:r>
        <w:t>3.</w:t>
      </w:r>
      <w:r w:rsidR="00FE2C2C" w:rsidRPr="007E01F5">
        <w:t>6. Ajuste de máximo zoom en búsquedas</w:t>
      </w:r>
      <w:bookmarkEnd w:id="35"/>
      <w:bookmarkEnd w:id="36"/>
      <w:bookmarkEnd w:id="37"/>
    </w:p>
    <w:p w14:paraId="209E6202" w14:textId="77777777" w:rsidR="00FE2C2C" w:rsidRPr="006128E2" w:rsidRDefault="00FE2C2C" w:rsidP="00FE2C2C"/>
    <w:p w14:paraId="7722A297" w14:textId="77777777" w:rsidR="00FE2C2C" w:rsidRPr="006128E2" w:rsidRDefault="00FE2C2C" w:rsidP="00FE2C2C">
      <w:r w:rsidRPr="006128E2">
        <w:t>**** PARA EL VISOR DE AJAX Buscar en la siguiente ruta:</w:t>
      </w:r>
    </w:p>
    <w:p w14:paraId="06C48015" w14:textId="77777777" w:rsidR="00FE2C2C" w:rsidRPr="006128E2" w:rsidRDefault="00FE2C2C" w:rsidP="00FE2C2C"/>
    <w:p w14:paraId="3B72579B" w14:textId="77777777" w:rsidR="00FE2C2C" w:rsidRPr="006128E2" w:rsidRDefault="00FE2C2C" w:rsidP="00FE2C2C">
      <w:r w:rsidRPr="006128E2">
        <w:lastRenderedPageBreak/>
        <w:t>C:\Archivos de programa\OSGeo\MapGuide\Web\www\viewerfiles el archivo ajaxmappane.templ y modificar la entrada minScale = 0.001 y maxScale = 1000000000 por la mínima escala deseada</w:t>
      </w:r>
    </w:p>
    <w:p w14:paraId="2C97B512" w14:textId="77777777" w:rsidR="00FE2C2C" w:rsidRPr="006128E2" w:rsidRDefault="00FE2C2C" w:rsidP="00FE2C2C"/>
    <w:p w14:paraId="530A2C42" w14:textId="3D8456D7" w:rsidR="00FE2C2C" w:rsidRPr="006128E2" w:rsidRDefault="00FE2C2C" w:rsidP="00FE2C2C">
      <w:r w:rsidRPr="006128E2">
        <w:t xml:space="preserve">Por </w:t>
      </w:r>
      <w:r w:rsidR="007E01F5" w:rsidRPr="006128E2">
        <w:t>ejemplo,</w:t>
      </w:r>
      <w:r w:rsidRPr="006128E2">
        <w:t xml:space="preserve"> para mapas de ioanuncio.com utilizar var minScale = 500, maxScale = 100000;</w:t>
      </w:r>
    </w:p>
    <w:p w14:paraId="4850CD12" w14:textId="77777777" w:rsidR="00FE2C2C" w:rsidRPr="006128E2" w:rsidRDefault="00FE2C2C" w:rsidP="00FE2C2C"/>
    <w:p w14:paraId="5ED8175C" w14:textId="77777777" w:rsidR="00FE2C2C" w:rsidRPr="006128E2" w:rsidRDefault="00FE2C2C" w:rsidP="00FE2C2C"/>
    <w:p w14:paraId="23050CE0" w14:textId="1074F40F" w:rsidR="00FE2C2C" w:rsidRPr="007E01F5" w:rsidRDefault="007E01F5" w:rsidP="007E01F5">
      <w:pPr>
        <w:pStyle w:val="Heading2"/>
      </w:pPr>
      <w:bookmarkStart w:id="38" w:name="_Toc255998107"/>
      <w:bookmarkStart w:id="39" w:name="_Toc534796456"/>
      <w:bookmarkStart w:id="40" w:name="_Toc220320606"/>
      <w:r>
        <w:t>3.</w:t>
      </w:r>
      <w:r w:rsidR="00FE2C2C" w:rsidRPr="007E01F5">
        <w:t>7. Seguridad y Contraseñas</w:t>
      </w:r>
      <w:bookmarkEnd w:id="38"/>
      <w:bookmarkEnd w:id="39"/>
      <w:bookmarkEnd w:id="40"/>
    </w:p>
    <w:p w14:paraId="13CBA8CC" w14:textId="77777777" w:rsidR="00FE2C2C" w:rsidRPr="006128E2" w:rsidRDefault="00FE2C2C" w:rsidP="00FE2C2C"/>
    <w:p w14:paraId="07174F2A" w14:textId="77777777" w:rsidR="00FE2C2C" w:rsidRPr="006128E2" w:rsidRDefault="00FE2C2C" w:rsidP="00FE2C2C">
      <w:r w:rsidRPr="006128E2">
        <w:t>Para optimizar la seguridad y evitar que un cliente externo usando mapguide maestro o autodesk mapguide, exporte el proyecto completo vía web, se recomienda cambiar las claves de todos los usuarios administradores, de autor y de servicios wms; para ello se accede al administrador web del mapguide con el usuario por defecto (Administrator) y la clave por defecto (admin)</w:t>
      </w:r>
    </w:p>
    <w:p w14:paraId="2444A273" w14:textId="77777777" w:rsidR="00FE2C2C" w:rsidRPr="006128E2" w:rsidRDefault="00FE2C2C" w:rsidP="00FE2C2C"/>
    <w:p w14:paraId="7818E559" w14:textId="77777777" w:rsidR="00FE2C2C" w:rsidRPr="006128E2" w:rsidRDefault="00FE2C2C" w:rsidP="00FE2C2C">
      <w:pPr>
        <w:jc w:val="center"/>
      </w:pPr>
      <w:r w:rsidRPr="006128E2">
        <w:rPr>
          <w:noProof/>
          <w:lang w:val="en-US" w:eastAsia="en-US"/>
        </w:rPr>
        <w:drawing>
          <wp:inline distT="0" distB="0" distL="0" distR="0" wp14:anchorId="07A4F6A6" wp14:editId="5E96FE97">
            <wp:extent cx="3929495" cy="1804666"/>
            <wp:effectExtent l="0" t="0" r="0" b="5715"/>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saturation sat="0"/>
                              </a14:imgEffect>
                            </a14:imgLayer>
                          </a14:imgProps>
                        </a:ext>
                      </a:extLst>
                    </a:blip>
                    <a:srcRect/>
                    <a:stretch>
                      <a:fillRect/>
                    </a:stretch>
                  </pic:blipFill>
                  <pic:spPr bwMode="auto">
                    <a:xfrm>
                      <a:off x="0" y="0"/>
                      <a:ext cx="3929743" cy="1804780"/>
                    </a:xfrm>
                    <a:prstGeom prst="rect">
                      <a:avLst/>
                    </a:prstGeom>
                    <a:noFill/>
                    <a:ln w="9525">
                      <a:noFill/>
                      <a:miter lim="800000"/>
                      <a:headEnd/>
                      <a:tailEnd/>
                    </a:ln>
                  </pic:spPr>
                </pic:pic>
              </a:graphicData>
            </a:graphic>
          </wp:inline>
        </w:drawing>
      </w:r>
    </w:p>
    <w:p w14:paraId="6E2383C9" w14:textId="77777777" w:rsidR="00FE2C2C" w:rsidRPr="006128E2" w:rsidRDefault="00FE2C2C" w:rsidP="00FE2C2C"/>
    <w:p w14:paraId="6383AAFB" w14:textId="77777777" w:rsidR="00FE2C2C" w:rsidRPr="006128E2" w:rsidRDefault="00FE2C2C" w:rsidP="00FE2C2C">
      <w:r w:rsidRPr="006128E2">
        <w:t>Ingresamos a la sección Manage Users y seleccionamos cada uno de los usuarios para Editarlos (Edit User) asignando una nueva clave personal a todos ellos excepto al Anonimo (Anonymous).</w:t>
      </w:r>
    </w:p>
    <w:p w14:paraId="4D434DDA" w14:textId="77777777" w:rsidR="00FE2C2C" w:rsidRPr="006128E2" w:rsidRDefault="00FE2C2C" w:rsidP="00FE2C2C"/>
    <w:p w14:paraId="2A0E88E7" w14:textId="77777777" w:rsidR="00FE2C2C" w:rsidRPr="006128E2" w:rsidRDefault="00FE2C2C" w:rsidP="00FE2C2C"/>
    <w:p w14:paraId="0AA6BE31" w14:textId="0535C0B4" w:rsidR="00FE2C2C" w:rsidRPr="007E01F5" w:rsidRDefault="007E01F5" w:rsidP="007E01F5">
      <w:pPr>
        <w:pStyle w:val="Heading2"/>
      </w:pPr>
      <w:bookmarkStart w:id="41" w:name="_Toc255998108"/>
      <w:bookmarkStart w:id="42" w:name="_Toc534796457"/>
      <w:bookmarkStart w:id="43" w:name="_Toc220320607"/>
      <w:r>
        <w:t>3.</w:t>
      </w:r>
      <w:r w:rsidRPr="007E01F5">
        <w:t>8</w:t>
      </w:r>
      <w:r w:rsidR="00FE2C2C" w:rsidRPr="007E01F5">
        <w:t>. Accesos al mapa desde la web o desde un link</w:t>
      </w:r>
      <w:bookmarkEnd w:id="41"/>
      <w:bookmarkEnd w:id="42"/>
      <w:bookmarkEnd w:id="43"/>
    </w:p>
    <w:p w14:paraId="39DB2116" w14:textId="77777777" w:rsidR="00FE2C2C" w:rsidRPr="006128E2" w:rsidRDefault="00FE2C2C" w:rsidP="00FE2C2C"/>
    <w:p w14:paraId="2691272E" w14:textId="77777777" w:rsidR="00FE2C2C" w:rsidRPr="006128E2" w:rsidRDefault="00FE2C2C" w:rsidP="00FE2C2C">
      <w:r w:rsidRPr="006128E2">
        <w:t>Para optimizar el proceso de acceso se recomienda colocar al final de la sentencia de acceso el nombre del usuario anónimo (Anonymous) para de esta forma cargar el mapa sin requerir usuario o contraseñas</w:t>
      </w:r>
    </w:p>
    <w:p w14:paraId="2998CF8D" w14:textId="77777777" w:rsidR="00FE2C2C" w:rsidRPr="006128E2" w:rsidRDefault="00FE2C2C" w:rsidP="00FE2C2C"/>
    <w:p w14:paraId="665F24C5" w14:textId="67A00055" w:rsidR="00FE2C2C" w:rsidRPr="006128E2" w:rsidRDefault="00FE2C2C" w:rsidP="00FE2C2C">
      <w:r w:rsidRPr="006128E2">
        <w:t xml:space="preserve">Por </w:t>
      </w:r>
      <w:r w:rsidR="007E01F5" w:rsidRPr="006128E2">
        <w:t>ejemplo,</w:t>
      </w:r>
      <w:r w:rsidRPr="006128E2">
        <w:t xml:space="preserve"> para el proyecto denominado TUANUNCIO y el mapa BASICO en el servidor 190.156.241.137:8008 la instrucción será la siguiente:</w:t>
      </w:r>
    </w:p>
    <w:p w14:paraId="6B127D85" w14:textId="77777777" w:rsidR="00FE2C2C" w:rsidRPr="006128E2" w:rsidRDefault="00FE2C2C" w:rsidP="00FE2C2C"/>
    <w:p w14:paraId="3F663CFF" w14:textId="77777777" w:rsidR="00FE2C2C" w:rsidRPr="006128E2" w:rsidRDefault="00FE2C2C" w:rsidP="00FE2C2C">
      <w:hyperlink r:id="rId130" w:history="1">
        <w:r w:rsidRPr="006128E2">
          <w:rPr>
            <w:rStyle w:val="Hyperlink"/>
            <w:color w:val="595959" w:themeColor="text1" w:themeTint="A6"/>
          </w:rPr>
          <w:t>http://localhost:8008/mapguide/mapviewerajax/?WEBLAYOUT=Library%3a%2f%2fSIG_ECI_CURSO%2fLayouts%2fLayout1.WebLayout&amp;USERNAME=Anonymous</w:t>
        </w:r>
      </w:hyperlink>
      <w:r w:rsidRPr="006128E2">
        <w:t xml:space="preserve"> </w:t>
      </w:r>
    </w:p>
    <w:p w14:paraId="503EC8D8" w14:textId="77777777" w:rsidR="00FE2C2C" w:rsidRPr="006128E2" w:rsidRDefault="00FE2C2C" w:rsidP="00FE2C2C"/>
    <w:p w14:paraId="13ABE7E1" w14:textId="77777777" w:rsidR="00FE2C2C" w:rsidRPr="006128E2" w:rsidRDefault="00FE2C2C" w:rsidP="00FE2C2C">
      <w:r w:rsidRPr="006128E2">
        <w:t>En la intranet podrá reemplazar el nombre localhost por la dirección ip del equipo que contiene el mapa, en internet podrá reemplazar por el nombre del dominio o por la dirección ip pública.</w:t>
      </w:r>
    </w:p>
    <w:p w14:paraId="44EB5B4F" w14:textId="727E117E" w:rsidR="00FE2C2C" w:rsidRDefault="00FE2C2C" w:rsidP="00FE2C2C"/>
    <w:p w14:paraId="697215A5" w14:textId="7624CFF9" w:rsidR="007E5E83" w:rsidRDefault="007E5E83" w:rsidP="00FE2C2C"/>
    <w:p w14:paraId="631F0B3A" w14:textId="5A716F11" w:rsidR="007E5E83" w:rsidRDefault="007E5E83" w:rsidP="007E5E83">
      <w:pPr>
        <w:pStyle w:val="Heading2"/>
      </w:pPr>
      <w:bookmarkStart w:id="44" w:name="_Toc220320608"/>
      <w:r>
        <w:t xml:space="preserve">3.9. </w:t>
      </w:r>
      <w:r w:rsidRPr="00493CDE">
        <w:t>Visualización de imágenes ráster en el MAPGUIDE</w:t>
      </w:r>
      <w:bookmarkEnd w:id="44"/>
    </w:p>
    <w:p w14:paraId="38FE88C9" w14:textId="77777777" w:rsidR="007E5E83" w:rsidRDefault="007E5E83" w:rsidP="007E5E83">
      <w:pPr>
        <w:rPr>
          <w:lang w:val="es-CO"/>
        </w:rPr>
      </w:pPr>
    </w:p>
    <w:p w14:paraId="17D26342" w14:textId="77777777" w:rsidR="007E5E83" w:rsidRPr="00493CDE" w:rsidRDefault="007E5E83" w:rsidP="007E5E83">
      <w:pPr>
        <w:rPr>
          <w:shd w:val="clear" w:color="auto" w:fill="FFFFFF"/>
        </w:rPr>
      </w:pPr>
      <w:r w:rsidRPr="00493CDE">
        <w:rPr>
          <w:shd w:val="clear" w:color="auto" w:fill="FFFFFF"/>
        </w:rPr>
        <w:t>Para el desarrollo de este anexo es necesario que la plataforma web de mapas para Mapguide se encuentre correctamente instalada y operando.</w:t>
      </w:r>
    </w:p>
    <w:p w14:paraId="7D36A574" w14:textId="77777777" w:rsidR="007E5E83" w:rsidRPr="00493CDE" w:rsidRDefault="007E5E83" w:rsidP="007E5E83">
      <w:pPr>
        <w:rPr>
          <w:shd w:val="clear" w:color="auto" w:fill="FFFFFF"/>
        </w:rPr>
      </w:pPr>
    </w:p>
    <w:p w14:paraId="3476421C" w14:textId="538F0C38" w:rsidR="007E5E83" w:rsidRPr="007E01F5" w:rsidRDefault="007E5E83" w:rsidP="007E5E83">
      <w:pPr>
        <w:pStyle w:val="Heading3"/>
      </w:pPr>
      <w:bookmarkStart w:id="45" w:name="_Toc534796642"/>
      <w:bookmarkStart w:id="46" w:name="_Toc220320609"/>
      <w:r>
        <w:t>3.9.</w:t>
      </w:r>
      <w:r w:rsidRPr="007E01F5">
        <w:t>1. Conexión a directorio de datos del archivo Raster</w:t>
      </w:r>
      <w:bookmarkEnd w:id="45"/>
      <w:bookmarkEnd w:id="46"/>
    </w:p>
    <w:p w14:paraId="37D30676" w14:textId="77777777" w:rsidR="007E5E83" w:rsidRPr="00493CDE" w:rsidRDefault="007E5E83" w:rsidP="007E5E83"/>
    <w:p w14:paraId="35ABB1FD" w14:textId="77777777" w:rsidR="007E5E83" w:rsidRPr="00493CDE" w:rsidRDefault="007E5E83" w:rsidP="007E5E83">
      <w:pPr>
        <w:rPr>
          <w:rFonts w:cs="Calibri"/>
          <w:lang w:val="es-CO" w:eastAsia="es-CO"/>
        </w:rPr>
      </w:pPr>
      <w:r w:rsidRPr="00493CDE">
        <w:lastRenderedPageBreak/>
        <w:t xml:space="preserve">Realice una conexión desde el Adminsitrador Web de Mapguide al directorio donde se encuentra localizada la imagen Raster. Por ejemplo, para el proyecto </w:t>
      </w:r>
      <w:r w:rsidRPr="00493CDE">
        <w:rPr>
          <w:rFonts w:cs="Calibri"/>
          <w:lang w:val="es-CO" w:eastAsia="es-CO"/>
        </w:rPr>
        <w:t>2011S1TEO001 localizado en c:\ el enlace al directorio público se realiza así:</w:t>
      </w:r>
    </w:p>
    <w:p w14:paraId="16D7F793" w14:textId="77777777" w:rsidR="007E5E83" w:rsidRPr="00493CDE" w:rsidRDefault="007E5E83" w:rsidP="007E5E83">
      <w:pPr>
        <w:rPr>
          <w:rFonts w:cs="Calibri"/>
          <w:lang w:val="es-CO" w:eastAsia="es-CO"/>
        </w:rPr>
      </w:pPr>
    </w:p>
    <w:p w14:paraId="764192DF" w14:textId="77777777" w:rsidR="007E5E83" w:rsidRPr="00493CDE" w:rsidRDefault="007E5E83" w:rsidP="007E5E83">
      <w:pPr>
        <w:jc w:val="center"/>
      </w:pPr>
      <w:r w:rsidRPr="00493CDE">
        <w:rPr>
          <w:noProof/>
          <w:lang w:val="en-US" w:eastAsia="en-US"/>
        </w:rPr>
        <w:drawing>
          <wp:inline distT="0" distB="0" distL="0" distR="0" wp14:anchorId="0AC9511D" wp14:editId="68397629">
            <wp:extent cx="2553005" cy="309973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extLst>
                        <a:ext uri="{BEBA8EAE-BF5A-486C-A8C5-ECC9F3942E4B}">
                          <a14:imgProps xmlns:a14="http://schemas.microsoft.com/office/drawing/2010/main">
                            <a14:imgLayer r:embed="rId132">
                              <a14:imgEffect>
                                <a14:saturation sat="0"/>
                              </a14:imgEffect>
                            </a14:imgLayer>
                          </a14:imgProps>
                        </a:ext>
                      </a:extLst>
                    </a:blip>
                    <a:srcRect t="39216" r="68709"/>
                    <a:stretch/>
                  </pic:blipFill>
                  <pic:spPr bwMode="auto">
                    <a:xfrm>
                      <a:off x="0" y="0"/>
                      <a:ext cx="2553629" cy="3100495"/>
                    </a:xfrm>
                    <a:prstGeom prst="rect">
                      <a:avLst/>
                    </a:prstGeom>
                    <a:ln>
                      <a:noFill/>
                    </a:ln>
                    <a:extLst>
                      <a:ext uri="{53640926-AAD7-44D8-BBD7-CCE9431645EC}">
                        <a14:shadowObscured xmlns:a14="http://schemas.microsoft.com/office/drawing/2010/main"/>
                      </a:ext>
                    </a:extLst>
                  </pic:spPr>
                </pic:pic>
              </a:graphicData>
            </a:graphic>
          </wp:inline>
        </w:drawing>
      </w:r>
    </w:p>
    <w:p w14:paraId="4CAC785C" w14:textId="77777777" w:rsidR="007E5E83" w:rsidRPr="00493CDE" w:rsidRDefault="007E5E83" w:rsidP="007E5E83"/>
    <w:p w14:paraId="0F924B4D" w14:textId="77777777" w:rsidR="007E5E83" w:rsidRPr="00493CDE" w:rsidRDefault="007E5E83" w:rsidP="007E5E83">
      <w:pPr>
        <w:jc w:val="center"/>
      </w:pPr>
      <w:r w:rsidRPr="00493CDE">
        <w:rPr>
          <w:noProof/>
          <w:lang w:val="en-US" w:eastAsia="en-US"/>
        </w:rPr>
        <w:drawing>
          <wp:inline distT="0" distB="0" distL="0" distR="0" wp14:anchorId="7F76FEAC" wp14:editId="13150F63">
            <wp:extent cx="4740249" cy="3099022"/>
            <wp:effectExtent l="0" t="0" r="381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aturation sat="0"/>
                              </a14:imgEffect>
                            </a14:imgLayer>
                          </a14:imgProps>
                        </a:ext>
                      </a:extLst>
                    </a:blip>
                    <a:stretch>
                      <a:fillRect/>
                    </a:stretch>
                  </pic:blipFill>
                  <pic:spPr>
                    <a:xfrm>
                      <a:off x="0" y="0"/>
                      <a:ext cx="4741408" cy="3099780"/>
                    </a:xfrm>
                    <a:prstGeom prst="rect">
                      <a:avLst/>
                    </a:prstGeom>
                  </pic:spPr>
                </pic:pic>
              </a:graphicData>
            </a:graphic>
          </wp:inline>
        </w:drawing>
      </w:r>
    </w:p>
    <w:p w14:paraId="7A5F6F55" w14:textId="77777777" w:rsidR="007E5E83" w:rsidRPr="00493CDE" w:rsidRDefault="007E5E83" w:rsidP="007E5E83"/>
    <w:p w14:paraId="3A3F1015" w14:textId="77777777" w:rsidR="007E5E83" w:rsidRPr="00493CDE" w:rsidRDefault="007E5E83" w:rsidP="007E5E83">
      <w:r w:rsidRPr="00493CDE">
        <w:t>Verificar las cadenas de conexión de la dirección del navegador con:</w:t>
      </w:r>
    </w:p>
    <w:p w14:paraId="2058C761" w14:textId="77777777" w:rsidR="007E5E83" w:rsidRPr="00493CDE" w:rsidRDefault="007E5E83" w:rsidP="007E5E83"/>
    <w:p w14:paraId="08E58E3D" w14:textId="77777777" w:rsidR="007E5E83" w:rsidRPr="00493CDE" w:rsidRDefault="007E5E83" w:rsidP="007E5E83">
      <w:hyperlink r:id="rId135" w:history="1">
        <w:r w:rsidRPr="00493CDE">
          <w:rPr>
            <w:rStyle w:val="Hyperlink"/>
            <w:color w:val="595959" w:themeColor="text1" w:themeTint="A6"/>
          </w:rPr>
          <w:t>http://localhost:8008/mapguide/mapadmin/login.php</w:t>
        </w:r>
      </w:hyperlink>
    </w:p>
    <w:p w14:paraId="698E5DE6" w14:textId="77777777" w:rsidR="007E5E83" w:rsidRPr="00493CDE" w:rsidRDefault="007E5E83" w:rsidP="007E5E83"/>
    <w:p w14:paraId="15B5330C" w14:textId="77777777" w:rsidR="007E5E83" w:rsidRPr="00493CDE" w:rsidRDefault="007E5E83" w:rsidP="007E5E83">
      <w:r w:rsidRPr="00493CDE">
        <w:t>Luego ingresar el Administrador ID: Administrator</w:t>
      </w:r>
    </w:p>
    <w:p w14:paraId="63741BD0" w14:textId="77777777" w:rsidR="007E5E83" w:rsidRPr="00493CDE" w:rsidRDefault="007E5E83" w:rsidP="007E5E83">
      <w:r w:rsidRPr="00493CDE">
        <w:t>Password: admin</w:t>
      </w:r>
    </w:p>
    <w:p w14:paraId="785BED33" w14:textId="77777777" w:rsidR="007E5E83" w:rsidRPr="00493CDE" w:rsidRDefault="007E5E83" w:rsidP="007E5E83"/>
    <w:p w14:paraId="79A7BA48" w14:textId="77777777" w:rsidR="007E5E83" w:rsidRPr="00493CDE" w:rsidRDefault="007E5E83" w:rsidP="007E5E83">
      <w:r w:rsidRPr="00493CDE">
        <w:t>Ir a  Configure External Files | Add Alias</w:t>
      </w:r>
    </w:p>
    <w:p w14:paraId="32A246A1" w14:textId="77777777" w:rsidR="007E5E83" w:rsidRPr="00493CDE" w:rsidRDefault="007E5E83" w:rsidP="007E5E83"/>
    <w:p w14:paraId="167C6CAD" w14:textId="77777777" w:rsidR="007E5E83" w:rsidRPr="00493CDE" w:rsidRDefault="007E5E83" w:rsidP="007E5E83">
      <w:pPr>
        <w:jc w:val="center"/>
      </w:pPr>
      <w:r w:rsidRPr="00493CDE">
        <w:rPr>
          <w:noProof/>
          <w:lang w:val="en-US" w:eastAsia="en-US"/>
        </w:rPr>
        <w:lastRenderedPageBreak/>
        <w:drawing>
          <wp:inline distT="0" distB="0" distL="0" distR="0" wp14:anchorId="29FC0908" wp14:editId="44F336FF">
            <wp:extent cx="3818534" cy="320867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extLst>
                        <a:ext uri="{BEBA8EAE-BF5A-486C-A8C5-ECC9F3942E4B}">
                          <a14:imgProps xmlns:a14="http://schemas.microsoft.com/office/drawing/2010/main">
                            <a14:imgLayer r:embed="rId137">
                              <a14:imgEffect>
                                <a14:saturation sat="0"/>
                              </a14:imgEffect>
                            </a14:imgLayer>
                          </a14:imgProps>
                        </a:ext>
                      </a:extLst>
                    </a:blip>
                    <a:srcRect l="14876" t="5215" r="27510" b="17329"/>
                    <a:stretch/>
                  </pic:blipFill>
                  <pic:spPr bwMode="auto">
                    <a:xfrm>
                      <a:off x="0" y="0"/>
                      <a:ext cx="3824407" cy="3213607"/>
                    </a:xfrm>
                    <a:prstGeom prst="rect">
                      <a:avLst/>
                    </a:prstGeom>
                    <a:ln>
                      <a:noFill/>
                    </a:ln>
                    <a:extLst>
                      <a:ext uri="{53640926-AAD7-44D8-BBD7-CCE9431645EC}">
                        <a14:shadowObscured xmlns:a14="http://schemas.microsoft.com/office/drawing/2010/main"/>
                      </a:ext>
                    </a:extLst>
                  </pic:spPr>
                </pic:pic>
              </a:graphicData>
            </a:graphic>
          </wp:inline>
        </w:drawing>
      </w:r>
    </w:p>
    <w:p w14:paraId="3E61E8B0" w14:textId="77777777" w:rsidR="007E5E83" w:rsidRPr="00493CDE" w:rsidRDefault="007E5E83" w:rsidP="007E5E83"/>
    <w:p w14:paraId="4D28787C" w14:textId="77777777" w:rsidR="007E5E83" w:rsidRPr="00493CDE" w:rsidRDefault="007E5E83" w:rsidP="007E5E83">
      <w:pPr>
        <w:jc w:val="center"/>
      </w:pPr>
      <w:r w:rsidRPr="00493CDE">
        <w:rPr>
          <w:noProof/>
          <w:lang w:val="en-US" w:eastAsia="en-US"/>
        </w:rPr>
        <w:drawing>
          <wp:inline distT="0" distB="0" distL="0" distR="0" wp14:anchorId="4191AC3A" wp14:editId="0C8913E0">
            <wp:extent cx="4070535" cy="3372308"/>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BEBA8EAE-BF5A-486C-A8C5-ECC9F3942E4B}">
                          <a14:imgProps xmlns:a14="http://schemas.microsoft.com/office/drawing/2010/main">
                            <a14:imgLayer r:embed="rId139">
                              <a14:imgEffect>
                                <a14:saturation sat="0"/>
                              </a14:imgEffect>
                            </a14:imgLayer>
                          </a14:imgProps>
                        </a:ext>
                      </a:extLst>
                    </a:blip>
                    <a:stretch>
                      <a:fillRect/>
                    </a:stretch>
                  </pic:blipFill>
                  <pic:spPr>
                    <a:xfrm>
                      <a:off x="0" y="0"/>
                      <a:ext cx="4074686" cy="3375747"/>
                    </a:xfrm>
                    <a:prstGeom prst="rect">
                      <a:avLst/>
                    </a:prstGeom>
                  </pic:spPr>
                </pic:pic>
              </a:graphicData>
            </a:graphic>
          </wp:inline>
        </w:drawing>
      </w:r>
    </w:p>
    <w:p w14:paraId="24A31101" w14:textId="77777777" w:rsidR="007E5E83" w:rsidRPr="00493CDE" w:rsidRDefault="007E5E83" w:rsidP="007E5E83"/>
    <w:p w14:paraId="1ED012AE" w14:textId="77777777" w:rsidR="007E5E83" w:rsidRPr="00493CDE" w:rsidRDefault="007E5E83" w:rsidP="007E5E83">
      <w:pPr>
        <w:rPr>
          <w:rFonts w:cs="Calibri"/>
          <w:lang w:val="es-CO" w:eastAsia="es-CO"/>
        </w:rPr>
      </w:pPr>
      <w:r w:rsidRPr="00493CDE">
        <w:t>Oprimir en Add Alias e indicar el Nombre de su proyecto Ej: PROY</w:t>
      </w:r>
      <w:r w:rsidRPr="00493CDE">
        <w:rPr>
          <w:rFonts w:cs="Calibri"/>
          <w:lang w:val="es-CO" w:eastAsia="es-CO"/>
        </w:rPr>
        <w:t>2011S1TEO001 y el direccionamiento c:\PROY2011S1TEO001 (Colocar en el directorio</w:t>
      </w:r>
      <w:r>
        <w:rPr>
          <w:rFonts w:cs="Calibri"/>
          <w:lang w:val="es-CO" w:eastAsia="es-CO"/>
        </w:rPr>
        <w:t>)</w:t>
      </w:r>
    </w:p>
    <w:p w14:paraId="2F696358" w14:textId="77777777" w:rsidR="007E5E83" w:rsidRPr="00493CDE" w:rsidRDefault="007E5E83" w:rsidP="007E5E83">
      <w:pPr>
        <w:rPr>
          <w:rFonts w:cs="Calibri"/>
          <w:lang w:val="es-CO" w:eastAsia="es-CO"/>
        </w:rPr>
      </w:pPr>
    </w:p>
    <w:p w14:paraId="79150167" w14:textId="77777777" w:rsidR="007E5E83" w:rsidRPr="00493CDE" w:rsidRDefault="007E5E83" w:rsidP="007E5E83">
      <w:pPr>
        <w:jc w:val="center"/>
      </w:pPr>
      <w:r w:rsidRPr="00493CDE">
        <w:rPr>
          <w:noProof/>
          <w:lang w:val="en-US" w:eastAsia="en-US"/>
        </w:rPr>
        <w:lastRenderedPageBreak/>
        <w:drawing>
          <wp:inline distT="0" distB="0" distL="0" distR="0" wp14:anchorId="01CC33F2" wp14:editId="11F18DE7">
            <wp:extent cx="4959705" cy="381882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BEBA8EAE-BF5A-486C-A8C5-ECC9F3942E4B}">
                          <a14:imgProps xmlns:a14="http://schemas.microsoft.com/office/drawing/2010/main">
                            <a14:imgLayer r:embed="rId141">
                              <a14:imgEffect>
                                <a14:saturation sat="0"/>
                              </a14:imgEffect>
                            </a14:imgLayer>
                          </a14:imgProps>
                        </a:ext>
                      </a:extLst>
                    </a:blip>
                    <a:stretch>
                      <a:fillRect/>
                    </a:stretch>
                  </pic:blipFill>
                  <pic:spPr>
                    <a:xfrm>
                      <a:off x="0" y="0"/>
                      <a:ext cx="4961086" cy="3819889"/>
                    </a:xfrm>
                    <a:prstGeom prst="rect">
                      <a:avLst/>
                    </a:prstGeom>
                  </pic:spPr>
                </pic:pic>
              </a:graphicData>
            </a:graphic>
          </wp:inline>
        </w:drawing>
      </w:r>
    </w:p>
    <w:p w14:paraId="35E3D5D6" w14:textId="77777777" w:rsidR="007E5E83" w:rsidRPr="00493CDE" w:rsidRDefault="007E5E83" w:rsidP="007E5E83"/>
    <w:p w14:paraId="008F51AE" w14:textId="77777777" w:rsidR="007E5E83" w:rsidRPr="00493CDE" w:rsidRDefault="007E5E83" w:rsidP="007E5E83">
      <w:r w:rsidRPr="00493CDE">
        <w:t>Oprimir en Save y verificar que se haya creado la conexión</w:t>
      </w:r>
    </w:p>
    <w:p w14:paraId="153D3902" w14:textId="77777777" w:rsidR="007E5E83" w:rsidRPr="00493CDE" w:rsidRDefault="007E5E83" w:rsidP="007E5E83"/>
    <w:p w14:paraId="68C0CF6D" w14:textId="77777777" w:rsidR="007E5E83" w:rsidRPr="00493CDE" w:rsidRDefault="007E5E83" w:rsidP="007E5E83">
      <w:pPr>
        <w:jc w:val="center"/>
      </w:pPr>
      <w:r w:rsidRPr="00493CDE">
        <w:rPr>
          <w:noProof/>
          <w:lang w:val="en-US" w:eastAsia="en-US"/>
        </w:rPr>
        <w:drawing>
          <wp:inline distT="0" distB="0" distL="0" distR="0" wp14:anchorId="7ADD993B" wp14:editId="224C53C3">
            <wp:extent cx="4111142" cy="3165458"/>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BEBA8EAE-BF5A-486C-A8C5-ECC9F3942E4B}">
                          <a14:imgProps xmlns:a14="http://schemas.microsoft.com/office/drawing/2010/main">
                            <a14:imgLayer r:embed="rId143">
                              <a14:imgEffect>
                                <a14:saturation sat="0"/>
                              </a14:imgEffect>
                            </a14:imgLayer>
                          </a14:imgProps>
                        </a:ext>
                      </a:extLst>
                    </a:blip>
                    <a:stretch>
                      <a:fillRect/>
                    </a:stretch>
                  </pic:blipFill>
                  <pic:spPr>
                    <a:xfrm>
                      <a:off x="0" y="0"/>
                      <a:ext cx="4113748" cy="3167464"/>
                    </a:xfrm>
                    <a:prstGeom prst="rect">
                      <a:avLst/>
                    </a:prstGeom>
                  </pic:spPr>
                </pic:pic>
              </a:graphicData>
            </a:graphic>
          </wp:inline>
        </w:drawing>
      </w:r>
    </w:p>
    <w:p w14:paraId="47E27BCD" w14:textId="77777777" w:rsidR="007E5E83" w:rsidRPr="00493CDE" w:rsidRDefault="007E5E83" w:rsidP="007E5E83">
      <w:pPr>
        <w:jc w:val="left"/>
      </w:pPr>
    </w:p>
    <w:p w14:paraId="56B4388B" w14:textId="77777777" w:rsidR="007E5E83" w:rsidRPr="00493CDE" w:rsidRDefault="007E5E83" w:rsidP="007E5E83"/>
    <w:p w14:paraId="5AEA1ADD" w14:textId="73E7E30D" w:rsidR="007E5E83" w:rsidRPr="007E01F5" w:rsidRDefault="007E5E83" w:rsidP="007E5E83">
      <w:pPr>
        <w:pStyle w:val="Heading3"/>
      </w:pPr>
      <w:bookmarkStart w:id="47" w:name="_Toc534796643"/>
      <w:bookmarkStart w:id="48" w:name="_Toc220320610"/>
      <w:r>
        <w:t>3.9.</w:t>
      </w:r>
      <w:r w:rsidRPr="007E01F5">
        <w:t>2. Configuración desde Mapguide Maestro</w:t>
      </w:r>
      <w:bookmarkEnd w:id="47"/>
      <w:bookmarkEnd w:id="48"/>
    </w:p>
    <w:p w14:paraId="62157F7A" w14:textId="77777777" w:rsidR="007E5E83" w:rsidRPr="00493CDE" w:rsidRDefault="007E5E83" w:rsidP="007E5E83"/>
    <w:p w14:paraId="6DC85A70" w14:textId="77777777" w:rsidR="007E5E83" w:rsidRPr="00E0027F" w:rsidRDefault="007E5E83" w:rsidP="007E5E83">
      <w:pPr>
        <w:rPr>
          <w:sz w:val="32"/>
        </w:rPr>
      </w:pPr>
      <w:r w:rsidRPr="00E0027F">
        <w:rPr>
          <w:highlight w:val="cyan"/>
        </w:rPr>
        <w:t xml:space="preserve">NOTA: LOS ARCHIVOS RASTER DEBERÁN ESTAR GUARDADOS EN </w:t>
      </w:r>
      <w:r>
        <w:rPr>
          <w:highlight w:val="cyan"/>
        </w:rPr>
        <w:t>IMAGEN DE COLOR COMPUESTA</w:t>
      </w:r>
      <w:r w:rsidRPr="00E0027F">
        <w:rPr>
          <w:highlight w:val="cyan"/>
        </w:rPr>
        <w:t xml:space="preserve"> RGB y extensión .jpg para su correcta visualización en el navegador web.</w:t>
      </w:r>
    </w:p>
    <w:p w14:paraId="3A4262D7" w14:textId="77777777" w:rsidR="007E5E83" w:rsidRPr="00493CDE" w:rsidRDefault="007E5E83" w:rsidP="007E5E83"/>
    <w:p w14:paraId="1FD6982A" w14:textId="77777777" w:rsidR="007E5E83" w:rsidRPr="00493CDE" w:rsidRDefault="007E5E83" w:rsidP="007E5E83">
      <w:r w:rsidRPr="00493CDE">
        <w:t>Desde Mapguide Maestro cree las conexiones a los datos shapefile y raster así:</w:t>
      </w:r>
    </w:p>
    <w:p w14:paraId="069856BB" w14:textId="77777777" w:rsidR="007E5E83" w:rsidRPr="00493CDE" w:rsidRDefault="007E5E83" w:rsidP="007E5E83"/>
    <w:p w14:paraId="1D4404C0" w14:textId="77777777" w:rsidR="007E5E83" w:rsidRPr="00493CDE" w:rsidRDefault="007E5E83" w:rsidP="007E5E83">
      <w:r w:rsidRPr="00493CDE">
        <w:t>Cree una carpeta llamada Rasters</w:t>
      </w:r>
    </w:p>
    <w:p w14:paraId="5576F1CC" w14:textId="77777777" w:rsidR="007E5E83" w:rsidRPr="00493CDE" w:rsidRDefault="007E5E83" w:rsidP="007E5E83"/>
    <w:p w14:paraId="4F26F3DA" w14:textId="77777777" w:rsidR="007E5E83" w:rsidRPr="00493CDE" w:rsidRDefault="007E5E83" w:rsidP="007E5E83">
      <w:pPr>
        <w:jc w:val="center"/>
      </w:pPr>
      <w:r w:rsidRPr="00493CDE">
        <w:rPr>
          <w:noProof/>
          <w:lang w:val="en-US" w:eastAsia="en-US"/>
        </w:rPr>
        <w:drawing>
          <wp:inline distT="0" distB="0" distL="0" distR="0" wp14:anchorId="653625E5" wp14:editId="6958BC06">
            <wp:extent cx="5201107" cy="244401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BEBA8EAE-BF5A-486C-A8C5-ECC9F3942E4B}">
                          <a14:imgProps xmlns:a14="http://schemas.microsoft.com/office/drawing/2010/main">
                            <a14:imgLayer r:embed="rId145">
                              <a14:imgEffect>
                                <a14:saturation sat="0"/>
                              </a14:imgEffect>
                            </a14:imgLayer>
                          </a14:imgProps>
                        </a:ext>
                      </a:extLst>
                    </a:blip>
                    <a:stretch>
                      <a:fillRect/>
                    </a:stretch>
                  </pic:blipFill>
                  <pic:spPr>
                    <a:xfrm>
                      <a:off x="0" y="0"/>
                      <a:ext cx="5202379" cy="2444612"/>
                    </a:xfrm>
                    <a:prstGeom prst="rect">
                      <a:avLst/>
                    </a:prstGeom>
                  </pic:spPr>
                </pic:pic>
              </a:graphicData>
            </a:graphic>
          </wp:inline>
        </w:drawing>
      </w:r>
    </w:p>
    <w:p w14:paraId="2465DCBF" w14:textId="77777777" w:rsidR="007E5E83" w:rsidRPr="00493CDE" w:rsidRDefault="007E5E83" w:rsidP="007E5E83"/>
    <w:p w14:paraId="72D24A19" w14:textId="77777777" w:rsidR="007E5E83" w:rsidRPr="00493CDE" w:rsidRDefault="007E5E83" w:rsidP="007E5E83">
      <w:r w:rsidRPr="00493CDE">
        <w:t>En la carpeta Raster cree una conexión a datos en formato FDO Raster Provider for GDAL</w:t>
      </w:r>
    </w:p>
    <w:p w14:paraId="0871A290" w14:textId="77777777" w:rsidR="007E5E83" w:rsidRPr="00493CDE" w:rsidRDefault="007E5E83" w:rsidP="007E5E83"/>
    <w:p w14:paraId="0A761CFF" w14:textId="77777777" w:rsidR="007E5E83" w:rsidRPr="00493CDE" w:rsidRDefault="007E5E83" w:rsidP="007E5E83">
      <w:pPr>
        <w:jc w:val="center"/>
      </w:pPr>
      <w:r w:rsidRPr="00493CDE">
        <w:rPr>
          <w:noProof/>
          <w:lang w:val="en-US" w:eastAsia="en-US"/>
        </w:rPr>
        <w:drawing>
          <wp:inline distT="0" distB="0" distL="0" distR="0" wp14:anchorId="0C32195C" wp14:editId="79039677">
            <wp:extent cx="2092147" cy="2892086"/>
            <wp:effectExtent l="0" t="0" r="381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BEBA8EAE-BF5A-486C-A8C5-ECC9F3942E4B}">
                          <a14:imgProps xmlns:a14="http://schemas.microsoft.com/office/drawing/2010/main">
                            <a14:imgLayer r:embed="rId147">
                              <a14:imgEffect>
                                <a14:saturation sat="0"/>
                              </a14:imgEffect>
                            </a14:imgLayer>
                          </a14:imgProps>
                        </a:ext>
                      </a:extLst>
                    </a:blip>
                    <a:stretch>
                      <a:fillRect/>
                    </a:stretch>
                  </pic:blipFill>
                  <pic:spPr>
                    <a:xfrm>
                      <a:off x="0" y="0"/>
                      <a:ext cx="2093133" cy="2893449"/>
                    </a:xfrm>
                    <a:prstGeom prst="rect">
                      <a:avLst/>
                    </a:prstGeom>
                  </pic:spPr>
                </pic:pic>
              </a:graphicData>
            </a:graphic>
          </wp:inline>
        </w:drawing>
      </w:r>
    </w:p>
    <w:p w14:paraId="70431C54" w14:textId="77777777" w:rsidR="007E5E83" w:rsidRPr="00493CDE" w:rsidRDefault="007E5E83" w:rsidP="007E5E83"/>
    <w:p w14:paraId="59A2BD79" w14:textId="77777777" w:rsidR="007E5E83" w:rsidRPr="00493CDE" w:rsidRDefault="007E5E83" w:rsidP="007E5E83">
      <w:r w:rsidRPr="00493CDE">
        <w:t>Especifique el archivo raster a conectar</w:t>
      </w:r>
    </w:p>
    <w:p w14:paraId="534BA7A4" w14:textId="77777777" w:rsidR="007E5E83" w:rsidRPr="00493CDE" w:rsidRDefault="007E5E83" w:rsidP="007E5E83"/>
    <w:p w14:paraId="186B32DF" w14:textId="77777777" w:rsidR="007E5E83" w:rsidRPr="00493CDE" w:rsidRDefault="007E5E83" w:rsidP="007E5E83">
      <w:pPr>
        <w:jc w:val="center"/>
      </w:pPr>
      <w:r w:rsidRPr="00493CDE">
        <w:rPr>
          <w:noProof/>
          <w:lang w:val="en-US" w:eastAsia="en-US"/>
        </w:rPr>
        <w:lastRenderedPageBreak/>
        <w:drawing>
          <wp:inline distT="0" distB="0" distL="0" distR="0" wp14:anchorId="19B04E57" wp14:editId="1BBA23DE">
            <wp:extent cx="4825411" cy="40233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BEBA8EAE-BF5A-486C-A8C5-ECC9F3942E4B}">
                          <a14:imgProps xmlns:a14="http://schemas.microsoft.com/office/drawing/2010/main">
                            <a14:imgLayer r:embed="rId149">
                              <a14:imgEffect>
                                <a14:saturation sat="0"/>
                              </a14:imgEffect>
                            </a14:imgLayer>
                          </a14:imgProps>
                        </a:ext>
                      </a:extLst>
                    </a:blip>
                    <a:stretch>
                      <a:fillRect/>
                    </a:stretch>
                  </pic:blipFill>
                  <pic:spPr>
                    <a:xfrm>
                      <a:off x="0" y="0"/>
                      <a:ext cx="4826591" cy="4024344"/>
                    </a:xfrm>
                    <a:prstGeom prst="rect">
                      <a:avLst/>
                    </a:prstGeom>
                  </pic:spPr>
                </pic:pic>
              </a:graphicData>
            </a:graphic>
          </wp:inline>
        </w:drawing>
      </w:r>
    </w:p>
    <w:p w14:paraId="638B44E4" w14:textId="77777777" w:rsidR="007E5E83" w:rsidRPr="00493CDE" w:rsidRDefault="007E5E83" w:rsidP="007E5E83"/>
    <w:p w14:paraId="70DEBB49" w14:textId="77777777" w:rsidR="007E5E83" w:rsidRPr="00493CDE" w:rsidRDefault="007E5E83" w:rsidP="007E5E83">
      <w:r w:rsidRPr="00493CDE">
        <w:t>Guardar en la carpeta de rasters de Mapguide Maestro como Imagen1</w:t>
      </w:r>
    </w:p>
    <w:p w14:paraId="2BC3E545" w14:textId="77777777" w:rsidR="007E5E83" w:rsidRPr="00493CDE" w:rsidRDefault="007E5E83" w:rsidP="007E5E83"/>
    <w:p w14:paraId="153F4463" w14:textId="77777777" w:rsidR="007E5E83" w:rsidRPr="00493CDE" w:rsidRDefault="007E5E83" w:rsidP="007E5E83">
      <w:pPr>
        <w:jc w:val="center"/>
      </w:pPr>
      <w:r w:rsidRPr="00493CDE">
        <w:rPr>
          <w:noProof/>
          <w:lang w:val="en-US" w:eastAsia="en-US"/>
        </w:rPr>
        <w:drawing>
          <wp:inline distT="0" distB="0" distL="0" distR="0" wp14:anchorId="4EFEC155" wp14:editId="1E4BB0DF">
            <wp:extent cx="3503980" cy="2921569"/>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BEBA8EAE-BF5A-486C-A8C5-ECC9F3942E4B}">
                          <a14:imgProps xmlns:a14="http://schemas.microsoft.com/office/drawing/2010/main">
                            <a14:imgLayer r:embed="rId151">
                              <a14:imgEffect>
                                <a14:saturation sat="0"/>
                              </a14:imgEffect>
                            </a14:imgLayer>
                          </a14:imgProps>
                        </a:ext>
                      </a:extLst>
                    </a:blip>
                    <a:stretch>
                      <a:fillRect/>
                    </a:stretch>
                  </pic:blipFill>
                  <pic:spPr>
                    <a:xfrm>
                      <a:off x="0" y="0"/>
                      <a:ext cx="3504836" cy="2922283"/>
                    </a:xfrm>
                    <a:prstGeom prst="rect">
                      <a:avLst/>
                    </a:prstGeom>
                  </pic:spPr>
                </pic:pic>
              </a:graphicData>
            </a:graphic>
          </wp:inline>
        </w:drawing>
      </w:r>
    </w:p>
    <w:p w14:paraId="372F45E9" w14:textId="77777777" w:rsidR="007E5E83" w:rsidRPr="00493CDE" w:rsidRDefault="007E5E83" w:rsidP="007E5E83"/>
    <w:p w14:paraId="2B99BB1C" w14:textId="77777777" w:rsidR="007E5E83" w:rsidRPr="00493CDE" w:rsidRDefault="007E5E83" w:rsidP="007E5E83">
      <w:r w:rsidRPr="00493CDE">
        <w:t>Crear la conexión a un archivo shapefile que este sobre el área del raster. Para el caso de nuestro ejemplo es el correspondiente  a la UGAs. Esta conexión permitirá definir la extensión del mapa a mostrar en WEB.</w:t>
      </w:r>
    </w:p>
    <w:p w14:paraId="43ABF53E" w14:textId="77777777" w:rsidR="007E5E83" w:rsidRPr="00493CDE" w:rsidRDefault="007E5E83" w:rsidP="007E5E83"/>
    <w:p w14:paraId="36EC1DB8" w14:textId="77777777" w:rsidR="007E5E83" w:rsidRPr="00493CDE" w:rsidRDefault="007E5E83" w:rsidP="007E5E83">
      <w:pPr>
        <w:jc w:val="center"/>
      </w:pPr>
      <w:r w:rsidRPr="00493CDE">
        <w:rPr>
          <w:noProof/>
          <w:lang w:val="en-US" w:eastAsia="en-US"/>
        </w:rPr>
        <w:lastRenderedPageBreak/>
        <w:drawing>
          <wp:inline distT="0" distB="0" distL="0" distR="0" wp14:anchorId="58CD306E" wp14:editId="52C7C87F">
            <wp:extent cx="5612130" cy="312991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aturation sat="0"/>
                              </a14:imgEffect>
                            </a14:imgLayer>
                          </a14:imgProps>
                        </a:ext>
                      </a:extLst>
                    </a:blip>
                    <a:stretch>
                      <a:fillRect/>
                    </a:stretch>
                  </pic:blipFill>
                  <pic:spPr>
                    <a:xfrm>
                      <a:off x="0" y="0"/>
                      <a:ext cx="5612130" cy="3129915"/>
                    </a:xfrm>
                    <a:prstGeom prst="rect">
                      <a:avLst/>
                    </a:prstGeom>
                  </pic:spPr>
                </pic:pic>
              </a:graphicData>
            </a:graphic>
          </wp:inline>
        </w:drawing>
      </w:r>
    </w:p>
    <w:p w14:paraId="1B3CFFA7" w14:textId="77777777" w:rsidR="007E5E83" w:rsidRPr="00493CDE" w:rsidRDefault="007E5E83" w:rsidP="007E5E83"/>
    <w:p w14:paraId="0E285B0D" w14:textId="77777777" w:rsidR="007E5E83" w:rsidRPr="00493CDE" w:rsidRDefault="007E5E83" w:rsidP="007E5E83">
      <w:pPr>
        <w:jc w:val="left"/>
      </w:pPr>
    </w:p>
    <w:p w14:paraId="3D39A9BC" w14:textId="77777777" w:rsidR="007E5E83" w:rsidRPr="00493CDE" w:rsidRDefault="007E5E83" w:rsidP="007E5E83">
      <w:r w:rsidRPr="00493CDE">
        <w:t>Para la imagen Cree un layer o capa en la carpeta layers indicando como recursoe la imagen 1.</w:t>
      </w:r>
    </w:p>
    <w:p w14:paraId="68316AFC" w14:textId="77777777" w:rsidR="007E5E83" w:rsidRPr="00493CDE" w:rsidRDefault="007E5E83" w:rsidP="007E5E83"/>
    <w:p w14:paraId="4AE22FA5" w14:textId="77777777" w:rsidR="007E5E83" w:rsidRPr="00493CDE" w:rsidRDefault="007E5E83" w:rsidP="007E5E83">
      <w:pPr>
        <w:jc w:val="center"/>
      </w:pPr>
      <w:r w:rsidRPr="00493CDE">
        <w:rPr>
          <w:noProof/>
          <w:lang w:val="en-US" w:eastAsia="en-US"/>
        </w:rPr>
        <w:drawing>
          <wp:inline distT="0" distB="0" distL="0" distR="0" wp14:anchorId="5563967D" wp14:editId="689117E5">
            <wp:extent cx="4330598" cy="3610791"/>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BEBA8EAE-BF5A-486C-A8C5-ECC9F3942E4B}">
                          <a14:imgProps xmlns:a14="http://schemas.microsoft.com/office/drawing/2010/main">
                            <a14:imgLayer r:embed="rId155">
                              <a14:imgEffect>
                                <a14:saturation sat="0"/>
                              </a14:imgEffect>
                            </a14:imgLayer>
                          </a14:imgProps>
                        </a:ext>
                      </a:extLst>
                    </a:blip>
                    <a:stretch>
                      <a:fillRect/>
                    </a:stretch>
                  </pic:blipFill>
                  <pic:spPr>
                    <a:xfrm>
                      <a:off x="0" y="0"/>
                      <a:ext cx="4333473" cy="3613188"/>
                    </a:xfrm>
                    <a:prstGeom prst="rect">
                      <a:avLst/>
                    </a:prstGeom>
                  </pic:spPr>
                </pic:pic>
              </a:graphicData>
            </a:graphic>
          </wp:inline>
        </w:drawing>
      </w:r>
    </w:p>
    <w:p w14:paraId="624AAE92" w14:textId="77777777" w:rsidR="007E5E83" w:rsidRPr="00493CDE" w:rsidRDefault="007E5E83" w:rsidP="007E5E83">
      <w:pPr>
        <w:jc w:val="center"/>
      </w:pPr>
    </w:p>
    <w:p w14:paraId="66180AE0" w14:textId="77777777" w:rsidR="007E5E83" w:rsidRPr="00493CDE" w:rsidRDefault="007E5E83" w:rsidP="007E5E83">
      <w:pPr>
        <w:jc w:val="left"/>
      </w:pPr>
      <w:r w:rsidRPr="00493CDE">
        <w:t>Guarde en Layers como Imagen1</w:t>
      </w:r>
    </w:p>
    <w:p w14:paraId="43662C89" w14:textId="77777777" w:rsidR="007E5E83" w:rsidRPr="00493CDE" w:rsidRDefault="007E5E83" w:rsidP="007E5E83">
      <w:pPr>
        <w:jc w:val="left"/>
      </w:pPr>
    </w:p>
    <w:p w14:paraId="41C75298" w14:textId="77777777" w:rsidR="007E5E83" w:rsidRPr="00493CDE" w:rsidRDefault="007E5E83" w:rsidP="007E5E83">
      <w:pPr>
        <w:jc w:val="center"/>
      </w:pPr>
      <w:r w:rsidRPr="00493CDE">
        <w:rPr>
          <w:noProof/>
          <w:lang w:val="en-US" w:eastAsia="en-US"/>
        </w:rPr>
        <w:lastRenderedPageBreak/>
        <w:drawing>
          <wp:inline distT="0" distB="0" distL="0" distR="0" wp14:anchorId="214E87E8" wp14:editId="5CC08F58">
            <wp:extent cx="5612130" cy="2513330"/>
            <wp:effectExtent l="0" t="0" r="762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BEBA8EAE-BF5A-486C-A8C5-ECC9F3942E4B}">
                          <a14:imgProps xmlns:a14="http://schemas.microsoft.com/office/drawing/2010/main">
                            <a14:imgLayer r:embed="rId157">
                              <a14:imgEffect>
                                <a14:saturation sat="0"/>
                              </a14:imgEffect>
                            </a14:imgLayer>
                          </a14:imgProps>
                        </a:ext>
                      </a:extLst>
                    </a:blip>
                    <a:stretch>
                      <a:fillRect/>
                    </a:stretch>
                  </pic:blipFill>
                  <pic:spPr>
                    <a:xfrm>
                      <a:off x="0" y="0"/>
                      <a:ext cx="5612130" cy="2513330"/>
                    </a:xfrm>
                    <a:prstGeom prst="rect">
                      <a:avLst/>
                    </a:prstGeom>
                  </pic:spPr>
                </pic:pic>
              </a:graphicData>
            </a:graphic>
          </wp:inline>
        </w:drawing>
      </w:r>
    </w:p>
    <w:p w14:paraId="16B86E5C" w14:textId="77777777" w:rsidR="007E5E83" w:rsidRPr="00493CDE" w:rsidRDefault="007E5E83" w:rsidP="007E5E83"/>
    <w:p w14:paraId="3C6E6A6E" w14:textId="77777777" w:rsidR="007E5E83" w:rsidRPr="00493CDE" w:rsidRDefault="007E5E83" w:rsidP="007E5E83">
      <w:r w:rsidRPr="00493CDE">
        <w:t>Cree a configuración del layer o capa de UGAs usando el mismo procedimiento</w:t>
      </w:r>
    </w:p>
    <w:p w14:paraId="72F5E1D6" w14:textId="77777777" w:rsidR="007E5E83" w:rsidRPr="00493CDE" w:rsidRDefault="007E5E83" w:rsidP="007E5E83"/>
    <w:p w14:paraId="5DE5D3D0" w14:textId="77777777" w:rsidR="007E5E83" w:rsidRPr="00493CDE" w:rsidRDefault="007E5E83" w:rsidP="007E5E83">
      <w:pPr>
        <w:jc w:val="center"/>
      </w:pPr>
      <w:r w:rsidRPr="00493CDE">
        <w:rPr>
          <w:noProof/>
          <w:lang w:val="en-US" w:eastAsia="en-US"/>
        </w:rPr>
        <w:drawing>
          <wp:inline distT="0" distB="0" distL="0" distR="0" wp14:anchorId="6248086B" wp14:editId="0077EED4">
            <wp:extent cx="5612130" cy="315023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BEBA8EAE-BF5A-486C-A8C5-ECC9F3942E4B}">
                          <a14:imgProps xmlns:a14="http://schemas.microsoft.com/office/drawing/2010/main">
                            <a14:imgLayer r:embed="rId159">
                              <a14:imgEffect>
                                <a14:saturation sat="0"/>
                              </a14:imgEffect>
                            </a14:imgLayer>
                          </a14:imgProps>
                        </a:ext>
                      </a:extLst>
                    </a:blip>
                    <a:stretch>
                      <a:fillRect/>
                    </a:stretch>
                  </pic:blipFill>
                  <pic:spPr>
                    <a:xfrm>
                      <a:off x="0" y="0"/>
                      <a:ext cx="5612130" cy="3150235"/>
                    </a:xfrm>
                    <a:prstGeom prst="rect">
                      <a:avLst/>
                    </a:prstGeom>
                  </pic:spPr>
                </pic:pic>
              </a:graphicData>
            </a:graphic>
          </wp:inline>
        </w:drawing>
      </w:r>
    </w:p>
    <w:p w14:paraId="54FBC32E" w14:textId="77777777" w:rsidR="007E5E83" w:rsidRPr="00493CDE" w:rsidRDefault="007E5E83" w:rsidP="007E5E83"/>
    <w:p w14:paraId="597B95C6" w14:textId="77777777" w:rsidR="007E5E83" w:rsidRPr="00493CDE" w:rsidRDefault="007E5E83" w:rsidP="007E5E83">
      <w:r w:rsidRPr="00493CDE">
        <w:t>Establezca sin color de relleno las UGAs, con rótulo de datos UGAID (Usando sombra o Ghosted en tamaño 8)</w:t>
      </w:r>
    </w:p>
    <w:p w14:paraId="752DB381" w14:textId="77777777" w:rsidR="007E5E83" w:rsidRPr="00493CDE" w:rsidRDefault="007E5E83" w:rsidP="007E5E83">
      <w:pPr>
        <w:jc w:val="center"/>
      </w:pPr>
      <w:r w:rsidRPr="00493CDE">
        <w:rPr>
          <w:noProof/>
          <w:lang w:val="en-US" w:eastAsia="en-US"/>
        </w:rPr>
        <w:lastRenderedPageBreak/>
        <w:drawing>
          <wp:inline distT="0" distB="0" distL="0" distR="0" wp14:anchorId="1411FB75" wp14:editId="10E87314">
            <wp:extent cx="2710465" cy="4182528"/>
            <wp:effectExtent l="0" t="0" r="0" b="889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BEBA8EAE-BF5A-486C-A8C5-ECC9F3942E4B}">
                          <a14:imgProps xmlns:a14="http://schemas.microsoft.com/office/drawing/2010/main">
                            <a14:imgLayer r:embed="rId161">
                              <a14:imgEffect>
                                <a14:saturation sat="0"/>
                              </a14:imgEffect>
                            </a14:imgLayer>
                          </a14:imgProps>
                        </a:ext>
                      </a:extLst>
                    </a:blip>
                    <a:stretch>
                      <a:fillRect/>
                    </a:stretch>
                  </pic:blipFill>
                  <pic:spPr>
                    <a:xfrm>
                      <a:off x="0" y="0"/>
                      <a:ext cx="2712647" cy="4185895"/>
                    </a:xfrm>
                    <a:prstGeom prst="rect">
                      <a:avLst/>
                    </a:prstGeom>
                  </pic:spPr>
                </pic:pic>
              </a:graphicData>
            </a:graphic>
          </wp:inline>
        </w:drawing>
      </w:r>
      <w:r w:rsidRPr="00493CDE">
        <w:rPr>
          <w:noProof/>
          <w:lang w:val="en-US" w:eastAsia="en-US"/>
        </w:rPr>
        <w:drawing>
          <wp:inline distT="0" distB="0" distL="0" distR="0" wp14:anchorId="40936E64" wp14:editId="72FEC349">
            <wp:extent cx="2138626" cy="4183998"/>
            <wp:effectExtent l="0" t="0" r="0"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BEBA8EAE-BF5A-486C-A8C5-ECC9F3942E4B}">
                          <a14:imgProps xmlns:a14="http://schemas.microsoft.com/office/drawing/2010/main">
                            <a14:imgLayer r:embed="rId163">
                              <a14:imgEffect>
                                <a14:saturation sat="0"/>
                              </a14:imgEffect>
                            </a14:imgLayer>
                          </a14:imgProps>
                        </a:ext>
                      </a:extLst>
                    </a:blip>
                    <a:stretch>
                      <a:fillRect/>
                    </a:stretch>
                  </pic:blipFill>
                  <pic:spPr>
                    <a:xfrm>
                      <a:off x="0" y="0"/>
                      <a:ext cx="2138366" cy="4183490"/>
                    </a:xfrm>
                    <a:prstGeom prst="rect">
                      <a:avLst/>
                    </a:prstGeom>
                  </pic:spPr>
                </pic:pic>
              </a:graphicData>
            </a:graphic>
          </wp:inline>
        </w:drawing>
      </w:r>
    </w:p>
    <w:p w14:paraId="754C4F40" w14:textId="77777777" w:rsidR="007E5E83" w:rsidRPr="00493CDE" w:rsidRDefault="007E5E83" w:rsidP="007E5E83"/>
    <w:p w14:paraId="0B893FF7" w14:textId="77777777" w:rsidR="007E5E83" w:rsidRPr="00493CDE" w:rsidRDefault="007E5E83" w:rsidP="007E5E83">
      <w:r w:rsidRPr="00493CDE">
        <w:t>Cree un mapa con las dos capas o layer colocando imagen1 debajo y UGAs encima. Luego seleccione la capa de UGAs desde la ventana de capas del Mapa y oprima en Set vista incial de mapa para definir los límites espaciales del mapa a mostrar.</w:t>
      </w:r>
    </w:p>
    <w:p w14:paraId="2B67A7FF" w14:textId="77777777" w:rsidR="007E5E83" w:rsidRPr="00493CDE" w:rsidRDefault="007E5E83" w:rsidP="007E5E83"/>
    <w:p w14:paraId="42A49D21" w14:textId="77777777" w:rsidR="007E5E83" w:rsidRPr="00493CDE" w:rsidRDefault="007E5E83" w:rsidP="007E5E83">
      <w:pPr>
        <w:jc w:val="center"/>
      </w:pPr>
      <w:r w:rsidRPr="00493CDE">
        <w:rPr>
          <w:noProof/>
          <w:lang w:val="en-US" w:eastAsia="en-US"/>
        </w:rPr>
        <w:drawing>
          <wp:inline distT="0" distB="0" distL="0" distR="0" wp14:anchorId="3296BEA8" wp14:editId="5C1D05AD">
            <wp:extent cx="4740249" cy="2660825"/>
            <wp:effectExtent l="0" t="0" r="381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BEBA8EAE-BF5A-486C-A8C5-ECC9F3942E4B}">
                          <a14:imgProps xmlns:a14="http://schemas.microsoft.com/office/drawing/2010/main">
                            <a14:imgLayer r:embed="rId165">
                              <a14:imgEffect>
                                <a14:saturation sat="0"/>
                              </a14:imgEffect>
                            </a14:imgLayer>
                          </a14:imgProps>
                        </a:ext>
                      </a:extLst>
                    </a:blip>
                    <a:stretch>
                      <a:fillRect/>
                    </a:stretch>
                  </pic:blipFill>
                  <pic:spPr>
                    <a:xfrm>
                      <a:off x="0" y="0"/>
                      <a:ext cx="4741408" cy="2661476"/>
                    </a:xfrm>
                    <a:prstGeom prst="rect">
                      <a:avLst/>
                    </a:prstGeom>
                  </pic:spPr>
                </pic:pic>
              </a:graphicData>
            </a:graphic>
          </wp:inline>
        </w:drawing>
      </w:r>
    </w:p>
    <w:p w14:paraId="402CDD5F" w14:textId="77777777" w:rsidR="007E5E83" w:rsidRPr="00493CDE" w:rsidRDefault="007E5E83" w:rsidP="007E5E83"/>
    <w:p w14:paraId="14354BF3" w14:textId="77777777" w:rsidR="007E5E83" w:rsidRPr="00493CDE" w:rsidRDefault="007E5E83" w:rsidP="007E5E83">
      <w:pPr>
        <w:jc w:val="center"/>
      </w:pPr>
      <w:r w:rsidRPr="00493CDE">
        <w:rPr>
          <w:noProof/>
          <w:lang w:val="en-US" w:eastAsia="en-US"/>
        </w:rPr>
        <w:lastRenderedPageBreak/>
        <w:drawing>
          <wp:inline distT="0" distB="0" distL="0" distR="0" wp14:anchorId="606FA519" wp14:editId="361D9576">
            <wp:extent cx="5303520" cy="297700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BEBA8EAE-BF5A-486C-A8C5-ECC9F3942E4B}">
                          <a14:imgProps xmlns:a14="http://schemas.microsoft.com/office/drawing/2010/main">
                            <a14:imgLayer r:embed="rId167">
                              <a14:imgEffect>
                                <a14:saturation sat="0"/>
                              </a14:imgEffect>
                            </a14:imgLayer>
                          </a14:imgProps>
                        </a:ext>
                      </a:extLst>
                    </a:blip>
                    <a:stretch>
                      <a:fillRect/>
                    </a:stretch>
                  </pic:blipFill>
                  <pic:spPr>
                    <a:xfrm>
                      <a:off x="0" y="0"/>
                      <a:ext cx="5304817" cy="2977732"/>
                    </a:xfrm>
                    <a:prstGeom prst="rect">
                      <a:avLst/>
                    </a:prstGeom>
                  </pic:spPr>
                </pic:pic>
              </a:graphicData>
            </a:graphic>
          </wp:inline>
        </w:drawing>
      </w:r>
    </w:p>
    <w:p w14:paraId="5BAF52DC" w14:textId="77777777" w:rsidR="007E5E83" w:rsidRPr="00493CDE" w:rsidRDefault="007E5E83" w:rsidP="007E5E83"/>
    <w:p w14:paraId="700ABADB" w14:textId="77777777" w:rsidR="007E5E83" w:rsidRPr="00493CDE" w:rsidRDefault="007E5E83" w:rsidP="007E5E83">
      <w:r w:rsidRPr="00493CDE">
        <w:t>Guarde y visualice el resultado en el navegador.</w:t>
      </w:r>
    </w:p>
    <w:p w14:paraId="66AF43D7" w14:textId="77777777" w:rsidR="007E5E83" w:rsidRPr="00493CDE" w:rsidRDefault="007E5E83" w:rsidP="007E5E83"/>
    <w:p w14:paraId="6CCA78AD" w14:textId="77777777" w:rsidR="007E5E83" w:rsidRPr="00493CDE" w:rsidRDefault="007E5E83" w:rsidP="007E5E83">
      <w:pPr>
        <w:jc w:val="center"/>
      </w:pPr>
      <w:r w:rsidRPr="00493CDE">
        <w:rPr>
          <w:noProof/>
          <w:lang w:val="en-US" w:eastAsia="en-US"/>
        </w:rPr>
        <w:drawing>
          <wp:inline distT="0" distB="0" distL="0" distR="0" wp14:anchorId="27FBA07E" wp14:editId="7B48C654">
            <wp:extent cx="5612130" cy="3422015"/>
            <wp:effectExtent l="0" t="0" r="762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612130" cy="3422015"/>
                    </a:xfrm>
                    <a:prstGeom prst="rect">
                      <a:avLst/>
                    </a:prstGeom>
                  </pic:spPr>
                </pic:pic>
              </a:graphicData>
            </a:graphic>
          </wp:inline>
        </w:drawing>
      </w:r>
    </w:p>
    <w:p w14:paraId="2E84826E" w14:textId="77777777" w:rsidR="007E5E83" w:rsidRPr="00493CDE" w:rsidRDefault="007E5E83" w:rsidP="007E5E83"/>
    <w:p w14:paraId="2C8C79EC" w14:textId="77777777" w:rsidR="007E5E83" w:rsidRPr="00493CDE" w:rsidRDefault="007E5E83" w:rsidP="007E5E83">
      <w:r w:rsidRPr="00493CDE">
        <w:rPr>
          <w:noProof/>
          <w:lang w:val="en-US" w:eastAsia="en-US"/>
        </w:rPr>
        <w:lastRenderedPageBreak/>
        <w:drawing>
          <wp:inline distT="0" distB="0" distL="0" distR="0" wp14:anchorId="31ED8C70" wp14:editId="01316B59">
            <wp:extent cx="6598341" cy="402336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6599954" cy="4024344"/>
                    </a:xfrm>
                    <a:prstGeom prst="rect">
                      <a:avLst/>
                    </a:prstGeom>
                  </pic:spPr>
                </pic:pic>
              </a:graphicData>
            </a:graphic>
          </wp:inline>
        </w:drawing>
      </w:r>
    </w:p>
    <w:p w14:paraId="242E22E9" w14:textId="77777777" w:rsidR="007E5E83" w:rsidRPr="00493CDE" w:rsidRDefault="007E5E83" w:rsidP="007E5E83"/>
    <w:p w14:paraId="18FE05C3" w14:textId="77777777" w:rsidR="007E5E83" w:rsidRPr="00493CDE" w:rsidRDefault="007E5E83" w:rsidP="007E5E83"/>
    <w:p w14:paraId="61FEF99F" w14:textId="72DAE588" w:rsidR="00FE2C2C" w:rsidRPr="007E01F5" w:rsidRDefault="007E01F5" w:rsidP="007E5E83">
      <w:pPr>
        <w:pStyle w:val="Heading2"/>
      </w:pPr>
      <w:bookmarkStart w:id="49" w:name="_Toc255998109"/>
      <w:bookmarkStart w:id="50" w:name="_Toc534796458"/>
      <w:bookmarkStart w:id="51" w:name="_Toc220320611"/>
      <w:r>
        <w:t>3.</w:t>
      </w:r>
      <w:r w:rsidR="007E5E83">
        <w:t>10</w:t>
      </w:r>
      <w:r w:rsidR="00FE2C2C" w:rsidRPr="007E01F5">
        <w:t xml:space="preserve">. </w:t>
      </w:r>
      <w:bookmarkEnd w:id="49"/>
      <w:bookmarkEnd w:id="50"/>
      <w:r>
        <w:t>Notas</w:t>
      </w:r>
      <w:bookmarkEnd w:id="51"/>
    </w:p>
    <w:p w14:paraId="0DBB3077" w14:textId="77777777" w:rsidR="00FE2C2C" w:rsidRPr="006128E2" w:rsidRDefault="00FE2C2C" w:rsidP="00FE2C2C"/>
    <w:p w14:paraId="613F07B1" w14:textId="47AFEAD7" w:rsidR="00FE2C2C" w:rsidRPr="006128E2" w:rsidRDefault="007E01F5" w:rsidP="007E01F5">
      <w:pPr>
        <w:pStyle w:val="Heading3"/>
      </w:pPr>
      <w:bookmarkStart w:id="52" w:name="_Toc255998110"/>
      <w:bookmarkStart w:id="53" w:name="_Toc220320612"/>
      <w:r>
        <w:t>3.</w:t>
      </w:r>
      <w:r w:rsidR="007E5E83">
        <w:t>10</w:t>
      </w:r>
      <w:r w:rsidR="00FE2C2C" w:rsidRPr="006128E2">
        <w:t>.1. Modificación de los archivos de ayuda</w:t>
      </w:r>
      <w:bookmarkEnd w:id="52"/>
      <w:bookmarkEnd w:id="53"/>
    </w:p>
    <w:p w14:paraId="4A16EF8F" w14:textId="77777777" w:rsidR="00FE2C2C" w:rsidRPr="006128E2" w:rsidRDefault="00FE2C2C" w:rsidP="00FE2C2C"/>
    <w:p w14:paraId="6CF12E1E" w14:textId="77777777" w:rsidR="00FE2C2C" w:rsidRPr="006128E2" w:rsidRDefault="00FE2C2C" w:rsidP="00FE2C2C">
      <w:r w:rsidRPr="006128E2">
        <w:t>Podrá con un editor de archivos web como Eclipse, editar los archivos .html correspondientes a las ayudas del mapa publicado.</w:t>
      </w:r>
    </w:p>
    <w:p w14:paraId="7B8327AF" w14:textId="77777777" w:rsidR="00FE2C2C" w:rsidRPr="006128E2" w:rsidRDefault="00FE2C2C" w:rsidP="00FE2C2C"/>
    <w:p w14:paraId="71966F44" w14:textId="77777777" w:rsidR="00FE2C2C" w:rsidRPr="006128E2" w:rsidRDefault="00FE2C2C" w:rsidP="00FE2C2C">
      <w:r w:rsidRPr="006128E2">
        <w:t>C:\Archivos de programa\Autodesk\MapGuideEnterprise2010\WebServerExtensions\www\localized\help\en</w:t>
      </w:r>
    </w:p>
    <w:p w14:paraId="333765EF" w14:textId="77777777" w:rsidR="00FE2C2C" w:rsidRPr="006128E2" w:rsidRDefault="00FE2C2C" w:rsidP="00FE2C2C">
      <w:r w:rsidRPr="006128E2">
        <w:t>C:\Archivos de programa\OSGeo\MapGuide\Web\www\localized\help\es</w:t>
      </w:r>
    </w:p>
    <w:p w14:paraId="6F4E60C1" w14:textId="77777777" w:rsidR="00FE2C2C" w:rsidRPr="006128E2" w:rsidRDefault="00FE2C2C" w:rsidP="00FE2C2C"/>
    <w:p w14:paraId="2CE2D1A3" w14:textId="77777777" w:rsidR="00FE2C2C" w:rsidRPr="006128E2" w:rsidRDefault="00FE2C2C" w:rsidP="00FE2C2C"/>
    <w:p w14:paraId="14912811" w14:textId="1AAE0C82" w:rsidR="00FE2C2C" w:rsidRPr="006128E2" w:rsidRDefault="007E01F5" w:rsidP="007E01F5">
      <w:pPr>
        <w:pStyle w:val="Heading3"/>
      </w:pPr>
      <w:bookmarkStart w:id="54" w:name="_Toc255998111"/>
      <w:bookmarkStart w:id="55" w:name="_Toc220320613"/>
      <w:r>
        <w:t>3.</w:t>
      </w:r>
      <w:r w:rsidR="007E5E83">
        <w:t>10</w:t>
      </w:r>
      <w:r w:rsidR="00FE2C2C" w:rsidRPr="006128E2">
        <w:t>.2. Buscar dentro de campos</w:t>
      </w:r>
      <w:bookmarkEnd w:id="54"/>
      <w:bookmarkEnd w:id="55"/>
    </w:p>
    <w:p w14:paraId="1FBAE374" w14:textId="77777777" w:rsidR="00FE2C2C" w:rsidRPr="006128E2" w:rsidRDefault="00FE2C2C" w:rsidP="00FE2C2C"/>
    <w:p w14:paraId="5FB4935C" w14:textId="77777777" w:rsidR="00FE2C2C" w:rsidRPr="006128E2" w:rsidRDefault="00FE2C2C" w:rsidP="00FE2C2C">
      <w:r w:rsidRPr="006128E2">
        <w:t>BUSCAR SITIOS DE INTERES POR DOS CAMPOS DIFERENTES</w:t>
      </w:r>
    </w:p>
    <w:p w14:paraId="2D860F6F" w14:textId="77777777" w:rsidR="00FE2C2C" w:rsidRPr="006128E2" w:rsidRDefault="00FE2C2C" w:rsidP="00FE2C2C"/>
    <w:p w14:paraId="0B0AD517" w14:textId="77777777" w:rsidR="00FE2C2C" w:rsidRPr="006128E2" w:rsidRDefault="00FE2C2C" w:rsidP="00FE2C2C">
      <w:r w:rsidRPr="006128E2">
        <w:t>EL % sirve para buscar sin importar si inicia o termina con el parametro de busqueda, busca cualquier elemento que contenga la entrada, por ejemplo:  SINT_TIPO    LIKE    '%$USER_VARIABLE%'   OR  SITIOS_INT    LIKE   '%$USER_VARIABLE%'</w:t>
      </w:r>
    </w:p>
    <w:p w14:paraId="399D9CF0" w14:textId="77777777" w:rsidR="00FE2C2C" w:rsidRPr="006128E2" w:rsidRDefault="00FE2C2C" w:rsidP="00FE2C2C"/>
    <w:p w14:paraId="6E9A64E6" w14:textId="77777777" w:rsidR="00FE2C2C" w:rsidRPr="006128E2" w:rsidRDefault="00FE2C2C" w:rsidP="00FE2C2C"/>
    <w:p w14:paraId="341DB0DC" w14:textId="24396643" w:rsidR="00FE2C2C" w:rsidRPr="006128E2" w:rsidRDefault="007E01F5" w:rsidP="007E01F5">
      <w:pPr>
        <w:pStyle w:val="Heading3"/>
      </w:pPr>
      <w:bookmarkStart w:id="56" w:name="_Toc255998112"/>
      <w:bookmarkStart w:id="57" w:name="_Toc220320614"/>
      <w:r>
        <w:t>3.</w:t>
      </w:r>
      <w:r w:rsidR="007E5E83">
        <w:t>10</w:t>
      </w:r>
      <w:r w:rsidR="00FE2C2C" w:rsidRPr="006128E2">
        <w:t>.3. Buscar en predios</w:t>
      </w:r>
      <w:bookmarkEnd w:id="56"/>
      <w:bookmarkEnd w:id="57"/>
    </w:p>
    <w:p w14:paraId="7216B193" w14:textId="77777777" w:rsidR="00FE2C2C" w:rsidRPr="006128E2" w:rsidRDefault="00FE2C2C" w:rsidP="00FE2C2C"/>
    <w:p w14:paraId="6BA74372" w14:textId="77777777" w:rsidR="00FE2C2C" w:rsidRPr="006128E2" w:rsidRDefault="00FE2C2C" w:rsidP="00FE2C2C">
      <w:r w:rsidRPr="006128E2">
        <w:t>Ejemplo 1: Buscar en predios por diferentes criterios</w:t>
      </w:r>
    </w:p>
    <w:p w14:paraId="0AD34DC0" w14:textId="77777777" w:rsidR="00FE2C2C" w:rsidRPr="006128E2" w:rsidRDefault="00FE2C2C" w:rsidP="00FE2C2C"/>
    <w:p w14:paraId="675A706D" w14:textId="77777777" w:rsidR="00FE2C2C" w:rsidRPr="006128E2" w:rsidRDefault="00FE2C2C" w:rsidP="00FE2C2C">
      <w:pPr>
        <w:jc w:val="left"/>
        <w:rPr>
          <w:lang w:val="en-US"/>
        </w:rPr>
      </w:pPr>
      <w:r w:rsidRPr="006128E2">
        <w:rPr>
          <w:lang w:val="es-CO"/>
        </w:rPr>
        <w:lastRenderedPageBreak/>
        <w:t xml:space="preserve"> </w:t>
      </w:r>
      <w:r w:rsidRPr="006128E2">
        <w:rPr>
          <w:lang w:val="en-US"/>
        </w:rPr>
        <w:t xml:space="preserve">PREDIO_ID  LIKE  '%$USER_VARIABLE%'  OR PROPIETAR   LIKE  '%$USER_VARIABLE%'  OR DIRECCION    LIKE  '%$USER_VARIABLE%'   OR  ToString (  CEDULA_NIT  )    LIKE  '%$USER_VARIABLE%' </w:t>
      </w:r>
    </w:p>
    <w:p w14:paraId="1397EFD9" w14:textId="77777777" w:rsidR="00FE2C2C" w:rsidRPr="006128E2" w:rsidRDefault="00FE2C2C" w:rsidP="00FE2C2C">
      <w:pPr>
        <w:rPr>
          <w:lang w:val="en-US"/>
        </w:rPr>
      </w:pPr>
    </w:p>
    <w:p w14:paraId="46D92109" w14:textId="77777777" w:rsidR="00FE2C2C" w:rsidRPr="006128E2" w:rsidRDefault="00FE2C2C" w:rsidP="00FE2C2C">
      <w:r w:rsidRPr="006128E2">
        <w:t>Ejemplo 2: Buscar en sitios de interés</w:t>
      </w:r>
    </w:p>
    <w:p w14:paraId="12D541DF" w14:textId="77777777" w:rsidR="00FE2C2C" w:rsidRPr="006128E2" w:rsidRDefault="00FE2C2C" w:rsidP="00FE2C2C"/>
    <w:p w14:paraId="1A4CB532" w14:textId="2202103B" w:rsidR="00FE2C2C" w:rsidRDefault="00FE2C2C" w:rsidP="00FE2C2C">
      <w:pPr>
        <w:rPr>
          <w:lang w:val="en-US"/>
        </w:rPr>
      </w:pPr>
      <w:r w:rsidRPr="006128E2">
        <w:rPr>
          <w:lang w:val="es-CO"/>
        </w:rPr>
        <w:t xml:space="preserve"> </w:t>
      </w:r>
      <w:r w:rsidRPr="006128E2">
        <w:rPr>
          <w:lang w:val="en-US"/>
        </w:rPr>
        <w:t>SINT_TIPO    LIKE    '%$USER_VARIABLE%'   OR  SITIOS_INT    LIKE   '%$USER_VARIABLE%'   OR  SINT_LOCAL  LIKE '%$USER_VARIABLE%'</w:t>
      </w:r>
    </w:p>
    <w:p w14:paraId="44357775" w14:textId="36D06861" w:rsidR="007E01F5" w:rsidRDefault="007E01F5" w:rsidP="00FE2C2C">
      <w:pPr>
        <w:rPr>
          <w:lang w:val="en-US"/>
        </w:rPr>
      </w:pPr>
    </w:p>
    <w:p w14:paraId="74411BB7" w14:textId="77777777" w:rsidR="007E01F5" w:rsidRPr="006128E2" w:rsidRDefault="007E01F5" w:rsidP="00FE2C2C">
      <w:pPr>
        <w:rPr>
          <w:lang w:val="en-US"/>
        </w:rPr>
      </w:pPr>
    </w:p>
    <w:p w14:paraId="0BD006F3" w14:textId="797470F2" w:rsidR="00FE2C2C" w:rsidRPr="006128E2" w:rsidRDefault="007E01F5" w:rsidP="007E01F5">
      <w:pPr>
        <w:pStyle w:val="Heading3"/>
      </w:pPr>
      <w:bookmarkStart w:id="58" w:name="_Toc255998113"/>
      <w:bookmarkStart w:id="59" w:name="_Toc220320615"/>
      <w:r>
        <w:t>3.</w:t>
      </w:r>
      <w:r w:rsidR="007E5E83">
        <w:t>10</w:t>
      </w:r>
      <w:r w:rsidR="00FE2C2C" w:rsidRPr="006128E2">
        <w:t xml:space="preserve">.4. </w:t>
      </w:r>
      <w:bookmarkEnd w:id="58"/>
      <w:r w:rsidR="004B31ED" w:rsidRPr="004B31ED">
        <w:t>Mostrar datos al colocar puntero del mouse sobre elementos del mapa, map tips</w:t>
      </w:r>
      <w:bookmarkEnd w:id="59"/>
      <w:r w:rsidR="00FE2C2C" w:rsidRPr="006128E2">
        <w:t xml:space="preserve"> </w:t>
      </w:r>
    </w:p>
    <w:p w14:paraId="4F69D21E" w14:textId="77777777" w:rsidR="007E01F5" w:rsidRDefault="007E01F5" w:rsidP="00FE2C2C">
      <w:pPr>
        <w:jc w:val="left"/>
      </w:pPr>
    </w:p>
    <w:p w14:paraId="7D7D69CD" w14:textId="77777777" w:rsidR="007E01F5" w:rsidRDefault="007E01F5" w:rsidP="00FE2C2C">
      <w:pPr>
        <w:jc w:val="left"/>
      </w:pPr>
    </w:p>
    <w:p w14:paraId="46A74C34" w14:textId="5BA9004D" w:rsidR="00FE2C2C" w:rsidRPr="006128E2" w:rsidRDefault="00FE2C2C" w:rsidP="00FE2C2C">
      <w:pPr>
        <w:jc w:val="left"/>
      </w:pPr>
      <w:r w:rsidRPr="006128E2">
        <w:t xml:space="preserve">concat('  &lt;p align="center"&gt;&lt;font color="#800000"&gt;&lt;u&gt;&lt;b&gt;FICHA PREDIAL&lt;/b&gt;&lt;/u&gt;&lt;/font&gt;&lt;/p&gt; \nCédula Catastral: ' , </w:t>
      </w:r>
      <w:r w:rsidRPr="006128E2">
        <w:cr/>
        <w:t xml:space="preserve">concat(PREDIO_ID, </w:t>
      </w:r>
      <w:r w:rsidRPr="006128E2">
        <w:cr/>
        <w:t xml:space="preserve">concat('\nDireccion: ', </w:t>
      </w:r>
      <w:r w:rsidRPr="006128E2">
        <w:cr/>
        <w:t>concat(DIRECCION,</w:t>
      </w:r>
      <w:r w:rsidRPr="006128E2">
        <w:cr/>
        <w:t xml:space="preserve">concat('\nPropietario: ', </w:t>
      </w:r>
      <w:r w:rsidRPr="006128E2">
        <w:cr/>
        <w:t>concat( PROPIETAR ,</w:t>
      </w:r>
      <w:r w:rsidRPr="006128E2">
        <w:cr/>
        <w:t>concat('\nVigencia: ',</w:t>
      </w:r>
      <w:r w:rsidRPr="006128E2">
        <w:cr/>
        <w:t>concat(  ANO_VIGEN  , '\n \n Desarrollo Web: &lt;a href="http://mastersystem.col.nu/"&gt;http://mastersystem.col.nu/&lt;/a&gt; \n mastersys2000@gmail.com '))))))))</w:t>
      </w:r>
    </w:p>
    <w:p w14:paraId="1B233C03" w14:textId="77777777" w:rsidR="00FE2C2C" w:rsidRPr="006128E2" w:rsidRDefault="00FE2C2C" w:rsidP="00FE2C2C"/>
    <w:p w14:paraId="31C1FFC1" w14:textId="77777777" w:rsidR="00FE2C2C" w:rsidRPr="007E01F5" w:rsidRDefault="00FE2C2C" w:rsidP="00FE2C2C">
      <w:pPr>
        <w:rPr>
          <w:u w:val="single"/>
        </w:rPr>
      </w:pPr>
      <w:r w:rsidRPr="007E01F5">
        <w:rPr>
          <w:u w:val="single"/>
        </w:rPr>
        <w:t>TABLA EN INFORMACIÓN DE UN PREDIO</w:t>
      </w:r>
    </w:p>
    <w:p w14:paraId="7A7D5F95" w14:textId="77777777" w:rsidR="00FE2C2C" w:rsidRPr="006128E2" w:rsidRDefault="00FE2C2C" w:rsidP="00FE2C2C"/>
    <w:p w14:paraId="36C8DA7B" w14:textId="77777777" w:rsidR="00FE2C2C" w:rsidRPr="006128E2" w:rsidRDefault="00FE2C2C" w:rsidP="00FE2C2C">
      <w:pPr>
        <w:jc w:val="left"/>
      </w:pPr>
      <w:r w:rsidRPr="006128E2">
        <w:t>concat('Registro Predial\nCédula Catastral: ', concat(PREDIO_ID, concat('\nDirección: ',DIRECCION)))</w:t>
      </w:r>
    </w:p>
    <w:p w14:paraId="52726431" w14:textId="77777777" w:rsidR="00FE2C2C" w:rsidRPr="006128E2" w:rsidRDefault="00FE2C2C" w:rsidP="00FE2C2C">
      <w:pPr>
        <w:jc w:val="left"/>
      </w:pPr>
    </w:p>
    <w:p w14:paraId="097A9EE5" w14:textId="77777777" w:rsidR="00FE2C2C" w:rsidRPr="006128E2" w:rsidRDefault="00FE2C2C" w:rsidP="00FE2C2C">
      <w:pPr>
        <w:jc w:val="left"/>
      </w:pPr>
    </w:p>
    <w:p w14:paraId="402E6AAB" w14:textId="77777777" w:rsidR="00FE2C2C" w:rsidRPr="006128E2" w:rsidRDefault="00FE2C2C" w:rsidP="00FE2C2C">
      <w:pPr>
        <w:jc w:val="left"/>
        <w:rPr>
          <w:lang w:val="en-US"/>
        </w:rPr>
      </w:pPr>
      <w:r w:rsidRPr="006128E2">
        <w:rPr>
          <w:lang w:val="en-US"/>
        </w:rPr>
        <w:t>&lt;img border="0" src="file:///C:/Archivos%20de%20programa/MapGuideOpenSource2.0/Server/Packages/EscudoTocancipa.PNG" width="80" height="43"&gt;</w:t>
      </w:r>
    </w:p>
    <w:p w14:paraId="4FBEF3CB" w14:textId="77777777" w:rsidR="00FE2C2C" w:rsidRPr="006128E2" w:rsidRDefault="00FE2C2C" w:rsidP="00FE2C2C">
      <w:pPr>
        <w:jc w:val="left"/>
        <w:rPr>
          <w:lang w:val="en-US"/>
        </w:rPr>
      </w:pPr>
    </w:p>
    <w:p w14:paraId="6B9B8C22" w14:textId="77777777" w:rsidR="00FE2C2C" w:rsidRPr="006128E2" w:rsidRDefault="00FE2C2C" w:rsidP="00FE2C2C">
      <w:pPr>
        <w:jc w:val="left"/>
        <w:rPr>
          <w:lang w:val="en-US"/>
        </w:rPr>
      </w:pPr>
      <w:r w:rsidRPr="006128E2">
        <w:rPr>
          <w:lang w:val="en-US"/>
        </w:rPr>
        <w:t>concat('&lt;p align="center"&gt;</w:t>
      </w:r>
    </w:p>
    <w:p w14:paraId="495BE8F1" w14:textId="77777777" w:rsidR="00FE2C2C" w:rsidRPr="006128E2" w:rsidRDefault="00FE2C2C" w:rsidP="00FE2C2C">
      <w:pPr>
        <w:jc w:val="left"/>
        <w:rPr>
          <w:lang w:val="en-US"/>
        </w:rPr>
      </w:pPr>
      <w:r w:rsidRPr="006128E2">
        <w:rPr>
          <w:lang w:val="en-US"/>
        </w:rPr>
        <w:t>&lt;img border="0" src="C:/Archivos de programa/MapGuideOpenSource2.0/Server/Packages/EscudoTocancipa.PNG" width="80" height="43"&gt;&lt;/p&gt;',</w:t>
      </w:r>
    </w:p>
    <w:p w14:paraId="6604314D" w14:textId="77777777" w:rsidR="00FE2C2C" w:rsidRPr="006128E2" w:rsidRDefault="00FE2C2C" w:rsidP="00FE2C2C">
      <w:pPr>
        <w:jc w:val="left"/>
      </w:pPr>
      <w:r w:rsidRPr="006128E2">
        <w:t xml:space="preserve">concat('&lt;center&gt;&lt;b&gt; Ficha de Registro Predial&lt;/b&gt;&lt;/center&gt;\nCédula Catastral: ', </w:t>
      </w:r>
    </w:p>
    <w:p w14:paraId="49E44950" w14:textId="77777777" w:rsidR="00FE2C2C" w:rsidRPr="006128E2" w:rsidRDefault="00FE2C2C" w:rsidP="00FE2C2C">
      <w:pPr>
        <w:jc w:val="left"/>
      </w:pPr>
      <w:r w:rsidRPr="006128E2">
        <w:t xml:space="preserve">concat(PREDIO_ID, </w:t>
      </w:r>
    </w:p>
    <w:p w14:paraId="55DD62F2" w14:textId="77777777" w:rsidR="00FE2C2C" w:rsidRPr="006128E2" w:rsidRDefault="00FE2C2C" w:rsidP="00FE2C2C">
      <w:pPr>
        <w:jc w:val="left"/>
      </w:pPr>
      <w:r w:rsidRPr="006128E2">
        <w:t>concat('\nDirección: ',</w:t>
      </w:r>
    </w:p>
    <w:p w14:paraId="2929B26F" w14:textId="77777777" w:rsidR="00FE2C2C" w:rsidRPr="006128E2" w:rsidRDefault="00FE2C2C" w:rsidP="00FE2C2C">
      <w:pPr>
        <w:jc w:val="left"/>
      </w:pPr>
      <w:r w:rsidRPr="006128E2">
        <w:t>concat("DIRECCION",</w:t>
      </w:r>
    </w:p>
    <w:p w14:paraId="3FAF21F8" w14:textId="77777777" w:rsidR="00FE2C2C" w:rsidRPr="006128E2" w:rsidRDefault="00FE2C2C" w:rsidP="00FE2C2C">
      <w:pPr>
        <w:jc w:val="left"/>
      </w:pPr>
      <w:r w:rsidRPr="006128E2">
        <w:t>concat('\nPropietario: ',PROPIETAR))))))</w:t>
      </w:r>
    </w:p>
    <w:p w14:paraId="3CB6F22C" w14:textId="77777777" w:rsidR="00FE2C2C" w:rsidRPr="006128E2" w:rsidRDefault="00FE2C2C" w:rsidP="00FE2C2C"/>
    <w:p w14:paraId="51755BF9" w14:textId="77777777" w:rsidR="00FE2C2C" w:rsidRPr="006128E2" w:rsidRDefault="00FE2C2C" w:rsidP="00FE2C2C">
      <w:r w:rsidRPr="006128E2">
        <w:t>tienes que incluir un texto en html igual al que utilizarías ena página</w:t>
      </w:r>
    </w:p>
    <w:p w14:paraId="1E563F11" w14:textId="77777777" w:rsidR="00FE2C2C" w:rsidRPr="006128E2" w:rsidRDefault="00FE2C2C" w:rsidP="00FE2C2C">
      <w:pPr>
        <w:rPr>
          <w:lang w:val="en-US"/>
        </w:rPr>
      </w:pPr>
      <w:r w:rsidRPr="006128E2">
        <w:rPr>
          <w:lang w:val="en-US"/>
        </w:rPr>
        <w:t>*.htm.</w:t>
      </w:r>
    </w:p>
    <w:p w14:paraId="6DBE4052" w14:textId="77777777" w:rsidR="00FE2C2C" w:rsidRPr="006128E2" w:rsidRDefault="00FE2C2C" w:rsidP="00FE2C2C">
      <w:pPr>
        <w:rPr>
          <w:lang w:val="en-US"/>
        </w:rPr>
      </w:pPr>
    </w:p>
    <w:p w14:paraId="36B67F21" w14:textId="77777777" w:rsidR="00FE2C2C" w:rsidRPr="006128E2" w:rsidRDefault="00FE2C2C" w:rsidP="00FE2C2C">
      <w:pPr>
        <w:rPr>
          <w:lang w:val="en-US"/>
        </w:rPr>
      </w:pPr>
      <w:r w:rsidRPr="006128E2">
        <w:rPr>
          <w:lang w:val="en-US"/>
        </w:rPr>
        <w:t>Por ejemplo,</w:t>
      </w:r>
    </w:p>
    <w:p w14:paraId="1237D9DA" w14:textId="77777777" w:rsidR="00FE2C2C" w:rsidRPr="006128E2" w:rsidRDefault="00FE2C2C" w:rsidP="00FE2C2C">
      <w:pPr>
        <w:rPr>
          <w:lang w:val="en-US"/>
        </w:rPr>
      </w:pPr>
    </w:p>
    <w:p w14:paraId="03AD30E7" w14:textId="77777777" w:rsidR="00FE2C2C" w:rsidRPr="006128E2" w:rsidRDefault="00FE2C2C" w:rsidP="00FE2C2C">
      <w:pPr>
        <w:jc w:val="left"/>
        <w:rPr>
          <w:lang w:val="en-US"/>
        </w:rPr>
      </w:pPr>
      <w:r w:rsidRPr="006128E2">
        <w:rPr>
          <w:lang w:val="en-US"/>
        </w:rPr>
        <w:t>concat('&lt;br&gt;&lt;div id=PADALimage&gt;&lt;table width="300" border="0" cellspacing="0"&gt;&lt;tr&gt;&lt;td valign="top"&gt;',</w:t>
      </w:r>
    </w:p>
    <w:p w14:paraId="2639C3F1" w14:textId="77777777" w:rsidR="00FE2C2C" w:rsidRPr="006128E2" w:rsidRDefault="00FE2C2C" w:rsidP="00FE2C2C">
      <w:pPr>
        <w:jc w:val="left"/>
        <w:rPr>
          <w:lang w:val="en-US"/>
        </w:rPr>
      </w:pPr>
      <w:r w:rsidRPr="006128E2">
        <w:rPr>
          <w:lang w:val="en-US"/>
        </w:rPr>
        <w:t>concat('&lt;img src="../vcp/images/',</w:t>
      </w:r>
    </w:p>
    <w:p w14:paraId="111ECCF8" w14:textId="77777777" w:rsidR="00FE2C2C" w:rsidRPr="006128E2" w:rsidRDefault="00FE2C2C" w:rsidP="00FE2C2C">
      <w:pPr>
        <w:jc w:val="left"/>
        <w:rPr>
          <w:lang w:val="en-US"/>
        </w:rPr>
      </w:pPr>
      <w:r w:rsidRPr="006128E2">
        <w:rPr>
          <w:lang w:val="en-US"/>
        </w:rPr>
        <w:t>concat("FMCUENTA",</w:t>
      </w:r>
    </w:p>
    <w:p w14:paraId="65AA0675" w14:textId="77777777" w:rsidR="00FE2C2C" w:rsidRPr="006128E2" w:rsidRDefault="00FE2C2C" w:rsidP="00FE2C2C">
      <w:pPr>
        <w:jc w:val="left"/>
        <w:rPr>
          <w:lang w:val="en-US"/>
        </w:rPr>
      </w:pPr>
      <w:r w:rsidRPr="006128E2">
        <w:rPr>
          <w:lang w:val="en-US"/>
        </w:rPr>
        <w:t>concat('.jpg" alt="foto" style=width:150px;height:113px /&gt;&lt;/td&gt;&lt;td&gt;',</w:t>
      </w:r>
    </w:p>
    <w:p w14:paraId="46C69177" w14:textId="77777777" w:rsidR="00FE2C2C" w:rsidRPr="006128E2" w:rsidRDefault="00FE2C2C" w:rsidP="00FE2C2C">
      <w:pPr>
        <w:jc w:val="left"/>
        <w:rPr>
          <w:lang w:val="en-US"/>
        </w:rPr>
      </w:pPr>
      <w:r w:rsidRPr="006128E2">
        <w:rPr>
          <w:lang w:val="en-US"/>
        </w:rPr>
        <w:t>concat('&lt;table border="0" cellspacing="0" style="font-family:Verdana, Arial, Helvetica, sans-serif; font-size:10px"&gt;&lt;tr&gt;&lt;td&gt;Parcela:', concat("FMCUENTA",</w:t>
      </w:r>
    </w:p>
    <w:p w14:paraId="4AC76FB3" w14:textId="77777777" w:rsidR="00FE2C2C" w:rsidRPr="006128E2" w:rsidRDefault="00FE2C2C" w:rsidP="00FE2C2C">
      <w:pPr>
        <w:jc w:val="left"/>
      </w:pPr>
      <w:r w:rsidRPr="006128E2">
        <w:lastRenderedPageBreak/>
        <w:t>concat('&lt;/td&gt;&lt;/tr&gt;&lt;tr&gt;&lt;td&gt;Domicilio:',</w:t>
      </w:r>
    </w:p>
    <w:p w14:paraId="60150E53" w14:textId="77777777" w:rsidR="00FE2C2C" w:rsidRPr="006128E2" w:rsidRDefault="00FE2C2C" w:rsidP="00FE2C2C">
      <w:pPr>
        <w:jc w:val="left"/>
      </w:pPr>
      <w:r w:rsidRPr="006128E2">
        <w:t>concat("FMDOMICI",</w:t>
      </w:r>
    </w:p>
    <w:p w14:paraId="22D3805D" w14:textId="77777777" w:rsidR="00FE2C2C" w:rsidRPr="006128E2" w:rsidRDefault="00FE2C2C" w:rsidP="00FE2C2C">
      <w:pPr>
        <w:jc w:val="left"/>
      </w:pPr>
      <w:r w:rsidRPr="006128E2">
        <w:t>concat('&lt;/td&gt;&lt;/tr&gt;&lt;tr&gt;&lt;td&gt;Propietario: ',</w:t>
      </w:r>
    </w:p>
    <w:p w14:paraId="26F02D14" w14:textId="77777777" w:rsidR="00FE2C2C" w:rsidRPr="006128E2" w:rsidRDefault="00FE2C2C" w:rsidP="00FE2C2C">
      <w:pPr>
        <w:jc w:val="left"/>
        <w:rPr>
          <w:lang w:val="en-US"/>
        </w:rPr>
      </w:pPr>
      <w:r w:rsidRPr="006128E2">
        <w:rPr>
          <w:lang w:val="en-US"/>
        </w:rPr>
        <w:t>concat("FMNOMBRE", '&lt;/td&gt;&lt;/tr&gt;&lt;/table&gt;&lt;/td&gt;&lt;/tr&gt;&lt;/table&gt;&lt;/div&gt;'))))))))))</w:t>
      </w:r>
    </w:p>
    <w:p w14:paraId="66FE2211" w14:textId="77777777" w:rsidR="00FE2C2C" w:rsidRPr="006128E2" w:rsidRDefault="00FE2C2C" w:rsidP="00FE2C2C">
      <w:pPr>
        <w:rPr>
          <w:lang w:val="en-US"/>
        </w:rPr>
      </w:pPr>
    </w:p>
    <w:p w14:paraId="3E6DE328" w14:textId="77777777" w:rsidR="00FE2C2C" w:rsidRPr="006128E2" w:rsidRDefault="00FE2C2C" w:rsidP="00FE2C2C">
      <w:r w:rsidRPr="006128E2">
        <w:t>concat es una función que te permite concatenar dos expresiones.</w:t>
      </w:r>
    </w:p>
    <w:p w14:paraId="18B04E79" w14:textId="77777777" w:rsidR="00FE2C2C" w:rsidRPr="006128E2" w:rsidRDefault="00FE2C2C" w:rsidP="00FE2C2C"/>
    <w:p w14:paraId="3EBF42BC" w14:textId="77777777" w:rsidR="00FE2C2C" w:rsidRPr="006128E2" w:rsidRDefault="00FE2C2C" w:rsidP="00FE2C2C">
      <w:r w:rsidRPr="006128E2">
        <w:t>El ejemplo utiliza una imagen que se encuentra en el directorio ="../vcp/images/ y que se llama FMCUENTA que es uno de los atributos del feature; en este caso una identificación catastral. La imagen se encuentra dentro una tabla la cual también incluye constantes y expresiones extraídas de los atributos del feature. Para que lo veas claramente, te transcribo cuál es el resultado de la expresión:</w:t>
      </w:r>
    </w:p>
    <w:p w14:paraId="4A700AC7" w14:textId="77777777" w:rsidR="00FE2C2C" w:rsidRPr="006128E2" w:rsidRDefault="00FE2C2C" w:rsidP="00FE2C2C"/>
    <w:p w14:paraId="475A3E06" w14:textId="77777777" w:rsidR="00FE2C2C" w:rsidRPr="006128E2" w:rsidRDefault="00FE2C2C" w:rsidP="00FE2C2C">
      <w:pPr>
        <w:jc w:val="left"/>
        <w:rPr>
          <w:lang w:val="en-US"/>
        </w:rPr>
      </w:pPr>
      <w:r w:rsidRPr="006128E2">
        <w:t xml:space="preserve"> </w:t>
      </w:r>
      <w:r w:rsidRPr="006128E2">
        <w:rPr>
          <w:lang w:val="en-US"/>
        </w:rPr>
        <w:t>&lt;br&gt;&lt;div id=PADALimage&gt;</w:t>
      </w:r>
    </w:p>
    <w:p w14:paraId="6C0A3BD3" w14:textId="77777777" w:rsidR="00FE2C2C" w:rsidRPr="006128E2" w:rsidRDefault="00FE2C2C" w:rsidP="00FE2C2C">
      <w:pPr>
        <w:jc w:val="left"/>
        <w:rPr>
          <w:lang w:val="en-US"/>
        </w:rPr>
      </w:pPr>
      <w:r w:rsidRPr="006128E2">
        <w:rPr>
          <w:lang w:val="en-US"/>
        </w:rPr>
        <w:t>&lt;table width="300" border="0" cellspacing="0"&gt;</w:t>
      </w:r>
    </w:p>
    <w:p w14:paraId="5FA61113" w14:textId="77777777" w:rsidR="00FE2C2C" w:rsidRPr="006128E2" w:rsidRDefault="00FE2C2C" w:rsidP="00FE2C2C">
      <w:pPr>
        <w:jc w:val="left"/>
        <w:rPr>
          <w:lang w:val="en-US"/>
        </w:rPr>
      </w:pPr>
      <w:r w:rsidRPr="006128E2">
        <w:rPr>
          <w:lang w:val="en-US"/>
        </w:rPr>
        <w:t xml:space="preserve">   &lt;tr&gt;</w:t>
      </w:r>
    </w:p>
    <w:p w14:paraId="00E9F6D3" w14:textId="77777777" w:rsidR="00FE2C2C" w:rsidRPr="006128E2" w:rsidRDefault="00FE2C2C" w:rsidP="00FE2C2C">
      <w:pPr>
        <w:jc w:val="left"/>
        <w:rPr>
          <w:lang w:val="en-US"/>
        </w:rPr>
      </w:pPr>
      <w:r w:rsidRPr="006128E2">
        <w:rPr>
          <w:lang w:val="en-US"/>
        </w:rPr>
        <w:t xml:space="preserve">      &lt;td valign="top"&gt;&lt;img src="../vcp/images/FMCUENTA.jpg" alt="foto"</w:t>
      </w:r>
    </w:p>
    <w:p w14:paraId="2AAEA5DD" w14:textId="77777777" w:rsidR="00FE2C2C" w:rsidRPr="006128E2" w:rsidRDefault="00FE2C2C" w:rsidP="00FE2C2C">
      <w:pPr>
        <w:jc w:val="left"/>
        <w:rPr>
          <w:lang w:val="en-US"/>
        </w:rPr>
      </w:pPr>
      <w:r w:rsidRPr="006128E2">
        <w:rPr>
          <w:lang w:val="en-US"/>
        </w:rPr>
        <w:t>style=width:150px;height:113px /&gt;&lt;/td&gt;</w:t>
      </w:r>
    </w:p>
    <w:p w14:paraId="091DE562" w14:textId="77777777" w:rsidR="00FE2C2C" w:rsidRPr="006128E2" w:rsidRDefault="00FE2C2C" w:rsidP="00FE2C2C">
      <w:pPr>
        <w:jc w:val="left"/>
        <w:rPr>
          <w:lang w:val="en-US"/>
        </w:rPr>
      </w:pPr>
      <w:r w:rsidRPr="006128E2">
        <w:rPr>
          <w:lang w:val="en-US"/>
        </w:rPr>
        <w:t xml:space="preserve">      &lt;td&gt;&lt;table border="0" cellspacing="0" style="font-family:Verdana,</w:t>
      </w:r>
    </w:p>
    <w:p w14:paraId="5AF59443" w14:textId="77777777" w:rsidR="00FE2C2C" w:rsidRPr="006128E2" w:rsidRDefault="00FE2C2C" w:rsidP="00FE2C2C">
      <w:pPr>
        <w:jc w:val="left"/>
        <w:rPr>
          <w:lang w:val="en-US"/>
        </w:rPr>
      </w:pPr>
      <w:r w:rsidRPr="006128E2">
        <w:rPr>
          <w:lang w:val="en-US"/>
        </w:rPr>
        <w:t>Arial, Helvetica, sans-serif; font-size:10px"&gt;</w:t>
      </w:r>
    </w:p>
    <w:p w14:paraId="1A45C49E" w14:textId="77777777" w:rsidR="00FE2C2C" w:rsidRPr="006128E2" w:rsidRDefault="00FE2C2C" w:rsidP="00FE2C2C">
      <w:pPr>
        <w:jc w:val="left"/>
      </w:pPr>
      <w:r w:rsidRPr="006128E2">
        <w:rPr>
          <w:lang w:val="en-US"/>
        </w:rPr>
        <w:t xml:space="preserve">                 </w:t>
      </w:r>
      <w:r w:rsidRPr="006128E2">
        <w:t>&lt;tr&gt;&lt;td&gt;Parcela:FMCUENTA&lt;/td&gt;&lt;/tr&gt;</w:t>
      </w:r>
    </w:p>
    <w:p w14:paraId="01949D58" w14:textId="77777777" w:rsidR="00FE2C2C" w:rsidRPr="006128E2" w:rsidRDefault="00FE2C2C" w:rsidP="00FE2C2C">
      <w:pPr>
        <w:jc w:val="left"/>
      </w:pPr>
      <w:r w:rsidRPr="006128E2">
        <w:t xml:space="preserve">                 &lt;tr&gt;&lt;td&gt;Domicilio:FMDOMICI&lt;/td&gt;&lt;/tr&gt;</w:t>
      </w:r>
    </w:p>
    <w:p w14:paraId="3D64F86F" w14:textId="77777777" w:rsidR="00FE2C2C" w:rsidRPr="006128E2" w:rsidRDefault="00FE2C2C" w:rsidP="00FE2C2C">
      <w:pPr>
        <w:jc w:val="left"/>
      </w:pPr>
      <w:r w:rsidRPr="006128E2">
        <w:t xml:space="preserve">                 &lt;tr&gt;&lt;td&gt;Propietario: FMNOMBRE&lt;/td&gt;&lt;/tr&gt;</w:t>
      </w:r>
    </w:p>
    <w:p w14:paraId="659B8E65" w14:textId="77777777" w:rsidR="00FE2C2C" w:rsidRPr="006128E2" w:rsidRDefault="00FE2C2C" w:rsidP="00FE2C2C">
      <w:pPr>
        <w:jc w:val="left"/>
        <w:rPr>
          <w:lang w:val="en-US"/>
        </w:rPr>
      </w:pPr>
      <w:r w:rsidRPr="006128E2">
        <w:t xml:space="preserve">      </w:t>
      </w:r>
      <w:r w:rsidRPr="006128E2">
        <w:rPr>
          <w:lang w:val="en-US"/>
        </w:rPr>
        <w:t>&lt;/table&gt;&lt;/td&gt;</w:t>
      </w:r>
    </w:p>
    <w:p w14:paraId="1BB2965B" w14:textId="77777777" w:rsidR="00FE2C2C" w:rsidRPr="006128E2" w:rsidRDefault="00FE2C2C" w:rsidP="00FE2C2C">
      <w:pPr>
        <w:jc w:val="left"/>
        <w:rPr>
          <w:lang w:val="en-US"/>
        </w:rPr>
      </w:pPr>
      <w:r w:rsidRPr="006128E2">
        <w:rPr>
          <w:lang w:val="en-US"/>
        </w:rPr>
        <w:t xml:space="preserve">   &lt;/tr&gt;</w:t>
      </w:r>
    </w:p>
    <w:p w14:paraId="2D3ED67C" w14:textId="77777777" w:rsidR="00FE2C2C" w:rsidRPr="006128E2" w:rsidRDefault="00FE2C2C" w:rsidP="00FE2C2C">
      <w:pPr>
        <w:jc w:val="left"/>
        <w:rPr>
          <w:lang w:val="en-US"/>
        </w:rPr>
      </w:pPr>
      <w:r w:rsidRPr="006128E2">
        <w:rPr>
          <w:lang w:val="en-US"/>
        </w:rPr>
        <w:t>&lt;/table&gt;</w:t>
      </w:r>
    </w:p>
    <w:p w14:paraId="5EB71A14" w14:textId="77777777" w:rsidR="00FE2C2C" w:rsidRPr="006128E2" w:rsidRDefault="00FE2C2C" w:rsidP="00FE2C2C">
      <w:pPr>
        <w:jc w:val="left"/>
        <w:rPr>
          <w:lang w:val="en-US"/>
        </w:rPr>
      </w:pPr>
      <w:r w:rsidRPr="006128E2">
        <w:rPr>
          <w:lang w:val="en-US"/>
        </w:rPr>
        <w:t>&lt;/div&gt;</w:t>
      </w:r>
    </w:p>
    <w:p w14:paraId="31705299" w14:textId="77777777" w:rsidR="00FE2C2C" w:rsidRPr="006128E2" w:rsidRDefault="00FE2C2C" w:rsidP="00FE2C2C">
      <w:pPr>
        <w:jc w:val="left"/>
        <w:rPr>
          <w:lang w:val="en-US"/>
        </w:rPr>
      </w:pPr>
    </w:p>
    <w:p w14:paraId="3D1D8F8C" w14:textId="77777777" w:rsidR="00FE2C2C" w:rsidRPr="006128E2" w:rsidRDefault="00FE2C2C" w:rsidP="00FE2C2C">
      <w:r w:rsidRPr="006128E2">
        <w:t>donde FMCUENTA,FMDOMICI,FMNOMBRE son atributos del feature.</w:t>
      </w:r>
    </w:p>
    <w:p w14:paraId="3218D124" w14:textId="77777777" w:rsidR="00FE2C2C" w:rsidRPr="006128E2" w:rsidRDefault="00FE2C2C" w:rsidP="00FE2C2C"/>
    <w:p w14:paraId="7D1C1F67" w14:textId="77777777" w:rsidR="00FE2C2C" w:rsidRPr="006128E2" w:rsidRDefault="00FE2C2C" w:rsidP="00FE2C2C"/>
    <w:p w14:paraId="3AED9DA4" w14:textId="0E88AD8D" w:rsidR="00FE2C2C" w:rsidRPr="006128E2" w:rsidRDefault="007E01F5" w:rsidP="007E01F5">
      <w:pPr>
        <w:pStyle w:val="Heading3"/>
      </w:pPr>
      <w:bookmarkStart w:id="60" w:name="_Toc255998114"/>
      <w:bookmarkStart w:id="61" w:name="_Toc220320616"/>
      <w:r>
        <w:t>3.</w:t>
      </w:r>
      <w:r w:rsidR="007E5E83">
        <w:t>10</w:t>
      </w:r>
      <w:r w:rsidR="00FE2C2C" w:rsidRPr="006128E2">
        <w:t>.5. Acceso a servicios web de mapguide en GNU y en versión comercial Autodesk</w:t>
      </w:r>
      <w:bookmarkEnd w:id="60"/>
      <w:bookmarkEnd w:id="61"/>
    </w:p>
    <w:p w14:paraId="48C573B8" w14:textId="77777777" w:rsidR="00FE2C2C" w:rsidRPr="006128E2" w:rsidRDefault="00FE2C2C" w:rsidP="00FE2C2C"/>
    <w:p w14:paraId="59F53D33" w14:textId="77777777" w:rsidR="00FE2C2C" w:rsidRPr="006128E2" w:rsidRDefault="00FE2C2C" w:rsidP="00FE2C2C">
      <w:r w:rsidRPr="006128E2">
        <w:t>ACCESO A SERVIDORES DE MAPGUIDE</w:t>
      </w:r>
    </w:p>
    <w:p w14:paraId="3039A1D3" w14:textId="77777777" w:rsidR="00FE2C2C" w:rsidRPr="006128E2" w:rsidRDefault="00FE2C2C" w:rsidP="00FE2C2C"/>
    <w:p w14:paraId="2E01DC64" w14:textId="77777777" w:rsidR="00FE2C2C" w:rsidRPr="006128E2" w:rsidRDefault="00FE2C2C" w:rsidP="00FE2C2C">
      <w:r w:rsidRPr="006128E2">
        <w:t>VERSION GNU MAPGUIDE</w:t>
      </w:r>
    </w:p>
    <w:p w14:paraId="1870BFC6" w14:textId="77777777" w:rsidR="00FE2C2C" w:rsidRPr="006128E2" w:rsidRDefault="00FE2C2C" w:rsidP="00FE2C2C">
      <w:r w:rsidRPr="006128E2">
        <w:t>http://localhost:8008/mapguide/mapagent/mapagent.fcgi</w:t>
      </w:r>
    </w:p>
    <w:p w14:paraId="3879C16F" w14:textId="77777777" w:rsidR="00FE2C2C" w:rsidRPr="006128E2" w:rsidRDefault="00FE2C2C" w:rsidP="00FE2C2C"/>
    <w:p w14:paraId="31FE8323" w14:textId="77777777" w:rsidR="00FE2C2C" w:rsidRPr="006128E2" w:rsidRDefault="00FE2C2C" w:rsidP="00FE2C2C">
      <w:pPr>
        <w:rPr>
          <w:lang w:val="en-US"/>
        </w:rPr>
      </w:pPr>
      <w:r w:rsidRPr="006128E2">
        <w:rPr>
          <w:lang w:val="en-US"/>
        </w:rPr>
        <w:t>VERSION GNU AUTODESK 2010</w:t>
      </w:r>
    </w:p>
    <w:p w14:paraId="0BF997F4" w14:textId="77777777" w:rsidR="00FE2C2C" w:rsidRPr="006128E2" w:rsidRDefault="00FE2C2C" w:rsidP="00FE2C2C">
      <w:pPr>
        <w:rPr>
          <w:lang w:val="en-US"/>
        </w:rPr>
      </w:pPr>
      <w:r w:rsidRPr="006128E2">
        <w:rPr>
          <w:lang w:val="en-US"/>
        </w:rPr>
        <w:t>http://localhost:8008/mapguide2010/mapadmin/login.php</w:t>
      </w:r>
    </w:p>
    <w:p w14:paraId="01473500" w14:textId="77777777" w:rsidR="00FE2C2C" w:rsidRPr="006128E2" w:rsidRDefault="00FE2C2C" w:rsidP="00FE2C2C">
      <w:r w:rsidRPr="006128E2">
        <w:t>http://localhost:8008/mapguide2010</w:t>
      </w:r>
    </w:p>
    <w:p w14:paraId="23C8EDCF" w14:textId="77777777" w:rsidR="00FE2C2C" w:rsidRPr="006128E2" w:rsidRDefault="00FE2C2C" w:rsidP="00FE2C2C"/>
    <w:p w14:paraId="6E57E980" w14:textId="77777777" w:rsidR="00FE2C2C" w:rsidRPr="006128E2" w:rsidRDefault="00FE2C2C" w:rsidP="00FE2C2C"/>
    <w:p w14:paraId="3DA5CDE5" w14:textId="77777777" w:rsidR="00FE2C2C" w:rsidRPr="006128E2" w:rsidRDefault="00FE2C2C" w:rsidP="00FE2C2C">
      <w:pPr>
        <w:rPr>
          <w:shd w:val="clear" w:color="auto" w:fill="FFFFFF"/>
        </w:rPr>
      </w:pPr>
    </w:p>
    <w:p w14:paraId="45A38824" w14:textId="77777777" w:rsidR="00503BFD" w:rsidRDefault="007E01F5" w:rsidP="00503BFD">
      <w:r>
        <w:rPr>
          <w:shd w:val="clear" w:color="auto" w:fill="FFFFFF"/>
        </w:rPr>
        <w:br w:type="page"/>
      </w:r>
    </w:p>
    <w:p w14:paraId="53907A4B" w14:textId="77777777" w:rsidR="00044C81" w:rsidRPr="000072F9" w:rsidRDefault="00044C81" w:rsidP="00044C81">
      <w:pPr>
        <w:rPr>
          <w:lang w:val="es-CO"/>
        </w:rPr>
      </w:pPr>
    </w:p>
    <w:p w14:paraId="68B06AA8" w14:textId="77777777" w:rsidR="00044C81" w:rsidRPr="000072F9" w:rsidRDefault="00044C81" w:rsidP="00044C81">
      <w:pPr>
        <w:rPr>
          <w:lang w:val="es-CO"/>
        </w:rPr>
      </w:pPr>
    </w:p>
    <w:p w14:paraId="52F89FF3" w14:textId="77777777" w:rsidR="00044C81" w:rsidRPr="000072F9" w:rsidRDefault="00044C81" w:rsidP="00044C81">
      <w:pPr>
        <w:rPr>
          <w:lang w:val="es-CO"/>
        </w:rPr>
      </w:pPr>
    </w:p>
    <w:p w14:paraId="271CFCDA" w14:textId="77777777" w:rsidR="00044C81" w:rsidRPr="000072F9" w:rsidRDefault="00044C81" w:rsidP="00044C81">
      <w:pPr>
        <w:rPr>
          <w:lang w:val="es-CO"/>
        </w:rPr>
      </w:pPr>
    </w:p>
    <w:p w14:paraId="1E1D0D4A" w14:textId="77777777" w:rsidR="00044C81" w:rsidRPr="000072F9" w:rsidRDefault="00044C81" w:rsidP="00044C81">
      <w:pPr>
        <w:rPr>
          <w:lang w:val="es-CO"/>
        </w:rPr>
      </w:pPr>
    </w:p>
    <w:p w14:paraId="5B939E68" w14:textId="77777777" w:rsidR="00044C81" w:rsidRPr="000072F9" w:rsidRDefault="00044C81" w:rsidP="00044C81">
      <w:pPr>
        <w:rPr>
          <w:lang w:val="es-CO"/>
        </w:rPr>
      </w:pPr>
    </w:p>
    <w:p w14:paraId="4930E368" w14:textId="77777777" w:rsidR="00044C81" w:rsidRPr="000072F9" w:rsidRDefault="00044C81" w:rsidP="00044C81">
      <w:pPr>
        <w:rPr>
          <w:lang w:val="es-CO"/>
        </w:rPr>
      </w:pPr>
    </w:p>
    <w:p w14:paraId="7390EEA3" w14:textId="77777777" w:rsidR="00044C81" w:rsidRPr="000072F9" w:rsidRDefault="00044C81" w:rsidP="00044C81">
      <w:pPr>
        <w:rPr>
          <w:lang w:val="es-CO"/>
        </w:rPr>
      </w:pPr>
    </w:p>
    <w:p w14:paraId="1A1FC599" w14:textId="77777777" w:rsidR="00044C81" w:rsidRPr="000072F9" w:rsidRDefault="00044C81" w:rsidP="00044C81">
      <w:pPr>
        <w:rPr>
          <w:lang w:val="es-CO"/>
        </w:rPr>
      </w:pPr>
    </w:p>
    <w:p w14:paraId="4FEC4517" w14:textId="77777777" w:rsidR="00044C81" w:rsidRPr="000072F9" w:rsidRDefault="00044C81" w:rsidP="00044C81">
      <w:pPr>
        <w:rPr>
          <w:lang w:val="es-CO"/>
        </w:rPr>
      </w:pPr>
    </w:p>
    <w:p w14:paraId="36235A46" w14:textId="77777777" w:rsidR="00044C81" w:rsidRPr="000072F9" w:rsidRDefault="00044C81" w:rsidP="00044C81">
      <w:pPr>
        <w:rPr>
          <w:lang w:val="es-CO"/>
        </w:rPr>
      </w:pPr>
    </w:p>
    <w:p w14:paraId="054AFDE2" w14:textId="77777777" w:rsidR="00044C81" w:rsidRPr="000072F9" w:rsidRDefault="00044C81" w:rsidP="00044C81">
      <w:pPr>
        <w:rPr>
          <w:lang w:val="es-CO"/>
        </w:rPr>
      </w:pPr>
    </w:p>
    <w:p w14:paraId="28FA8166" w14:textId="77777777" w:rsidR="00044C81" w:rsidRPr="000072F9" w:rsidRDefault="00044C81" w:rsidP="00044C81">
      <w:pPr>
        <w:rPr>
          <w:lang w:val="es-CO"/>
        </w:rPr>
      </w:pPr>
    </w:p>
    <w:p w14:paraId="2D42E5AC" w14:textId="77777777" w:rsidR="00044C81" w:rsidRDefault="00044C81" w:rsidP="00044C81">
      <w:pPr>
        <w:rPr>
          <w:lang w:val="es-CO"/>
        </w:rPr>
      </w:pPr>
    </w:p>
    <w:p w14:paraId="7A71B320" w14:textId="77777777" w:rsidR="00044C81" w:rsidRDefault="00044C81" w:rsidP="00044C81">
      <w:pPr>
        <w:rPr>
          <w:lang w:val="es-CO"/>
        </w:rPr>
      </w:pPr>
    </w:p>
    <w:p w14:paraId="76F1C2F1" w14:textId="77777777" w:rsidR="00044C81" w:rsidRDefault="00044C81" w:rsidP="00044C81">
      <w:pPr>
        <w:rPr>
          <w:lang w:val="es-CO"/>
        </w:rPr>
      </w:pPr>
    </w:p>
    <w:p w14:paraId="33D07C2E" w14:textId="77777777" w:rsidR="00044C81" w:rsidRDefault="00044C81" w:rsidP="00044C81">
      <w:pPr>
        <w:rPr>
          <w:lang w:val="es-CO"/>
        </w:rPr>
      </w:pPr>
    </w:p>
    <w:p w14:paraId="6038C873" w14:textId="77777777" w:rsidR="00044C81" w:rsidRDefault="00044C81" w:rsidP="00044C81">
      <w:pPr>
        <w:rPr>
          <w:lang w:val="es-CO"/>
        </w:rPr>
      </w:pPr>
    </w:p>
    <w:p w14:paraId="7D6ED883" w14:textId="77777777" w:rsidR="00044C81" w:rsidRDefault="00044C81" w:rsidP="00044C81">
      <w:pPr>
        <w:rPr>
          <w:lang w:val="es-CO"/>
        </w:rPr>
      </w:pPr>
    </w:p>
    <w:p w14:paraId="207519A5" w14:textId="77777777" w:rsidR="00044C81" w:rsidRDefault="00044C81" w:rsidP="00044C81">
      <w:pPr>
        <w:rPr>
          <w:lang w:val="es-CO"/>
        </w:rPr>
      </w:pPr>
    </w:p>
    <w:p w14:paraId="476592C0" w14:textId="77777777" w:rsidR="00044C81" w:rsidRDefault="00044C81" w:rsidP="00044C81">
      <w:pPr>
        <w:rPr>
          <w:lang w:val="es-CO"/>
        </w:rPr>
      </w:pPr>
    </w:p>
    <w:p w14:paraId="1EBBB85A" w14:textId="77777777" w:rsidR="00044C81" w:rsidRDefault="00044C81" w:rsidP="00044C81">
      <w:pPr>
        <w:rPr>
          <w:lang w:val="es-CO"/>
        </w:rPr>
      </w:pPr>
    </w:p>
    <w:p w14:paraId="229C1E0D" w14:textId="77777777" w:rsidR="00044C81" w:rsidRDefault="00044C81" w:rsidP="00044C81">
      <w:pPr>
        <w:rPr>
          <w:lang w:val="es-CO"/>
        </w:rPr>
      </w:pPr>
    </w:p>
    <w:p w14:paraId="5A39ABE4" w14:textId="77777777" w:rsidR="00044C81" w:rsidRDefault="00044C81" w:rsidP="00044C81">
      <w:pPr>
        <w:rPr>
          <w:lang w:val="es-CO"/>
        </w:rPr>
      </w:pPr>
    </w:p>
    <w:p w14:paraId="71843B7E" w14:textId="77777777" w:rsidR="00044C81" w:rsidRPr="000072F9" w:rsidRDefault="00044C81" w:rsidP="00044C81">
      <w:pPr>
        <w:rPr>
          <w:lang w:val="es-CO"/>
        </w:rPr>
      </w:pPr>
      <w:bookmarkStart w:id="62" w:name="_Hlk3446858"/>
      <w:bookmarkStart w:id="63" w:name="_Hlk3446971"/>
    </w:p>
    <w:p w14:paraId="78EB3FAA" w14:textId="77777777" w:rsidR="00044C81" w:rsidRPr="000072F9" w:rsidRDefault="00044C81" w:rsidP="00044C81">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044C81" w:rsidRPr="00CA137F" w14:paraId="70AED48D" w14:textId="77777777" w:rsidTr="008E24DA">
        <w:trPr>
          <w:jc w:val="center"/>
        </w:trPr>
        <w:tc>
          <w:tcPr>
            <w:tcW w:w="9962" w:type="dxa"/>
          </w:tcPr>
          <w:p w14:paraId="73F6565D" w14:textId="77777777" w:rsidR="00044C81" w:rsidRPr="00CA137F" w:rsidRDefault="00044C81" w:rsidP="008E24DA">
            <w:pPr>
              <w:jc w:val="center"/>
              <w:rPr>
                <w:rFonts w:cs="Segoe UI Light"/>
                <w:lang w:val="es-CO" w:eastAsia="es-CO"/>
              </w:rPr>
            </w:pPr>
            <w:bookmarkStart w:id="64"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4C5C267F" w14:textId="77777777" w:rsidR="00044C81" w:rsidRDefault="00044C81" w:rsidP="008E24DA">
            <w:pPr>
              <w:jc w:val="center"/>
              <w:rPr>
                <w:rFonts w:cs="Segoe UI Light"/>
                <w:lang w:val="es-CO" w:eastAsia="es-CO"/>
              </w:rPr>
            </w:pPr>
            <w:hyperlink r:id="rId170" w:history="1">
              <w:r w:rsidRPr="005508AB">
                <w:rPr>
                  <w:rStyle w:val="Hyperlink"/>
                  <w:rFonts w:cs="Segoe UI Light"/>
                  <w:noProof w:val="0"/>
                  <w:lang w:val="es-CO" w:eastAsia="es-CO"/>
                </w:rPr>
                <w:t>https://github.com/rcfdtools</w:t>
              </w:r>
            </w:hyperlink>
          </w:p>
          <w:p w14:paraId="063DA198" w14:textId="77777777" w:rsidR="00044C81" w:rsidRDefault="00044C81" w:rsidP="008E24DA">
            <w:pPr>
              <w:jc w:val="center"/>
              <w:rPr>
                <w:rFonts w:cs="Segoe UI Light"/>
                <w:lang w:val="es-CO" w:eastAsia="es-CO"/>
              </w:rPr>
            </w:pPr>
          </w:p>
          <w:p w14:paraId="056CF454" w14:textId="77777777" w:rsidR="00044C81" w:rsidRPr="00CA137F" w:rsidRDefault="00044C81"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3FE5DF28" w14:textId="77777777" w:rsidR="00044C81" w:rsidRPr="00CA137F" w:rsidRDefault="00044C81" w:rsidP="008E24DA">
            <w:pPr>
              <w:jc w:val="center"/>
              <w:rPr>
                <w:rFonts w:cs="Segoe UI Light"/>
                <w:lang w:val="es-CO"/>
              </w:rPr>
            </w:pPr>
            <w:hyperlink r:id="rId171" w:history="1">
              <w:r w:rsidRPr="005508AB">
                <w:rPr>
                  <w:rStyle w:val="Hyperlink"/>
                  <w:rFonts w:cs="Segoe UI Light"/>
                  <w:noProof w:val="0"/>
                </w:rPr>
                <w:t>https://github.com/rcfdtools/R.HydroTools/wiki/License</w:t>
              </w:r>
            </w:hyperlink>
          </w:p>
        </w:tc>
      </w:tr>
      <w:tr w:rsidR="00044C81" w:rsidRPr="00CA137F" w14:paraId="3AED497D" w14:textId="77777777" w:rsidTr="008E24DA">
        <w:trPr>
          <w:jc w:val="center"/>
        </w:trPr>
        <w:tc>
          <w:tcPr>
            <w:tcW w:w="9962" w:type="dxa"/>
          </w:tcPr>
          <w:p w14:paraId="7E1D08F3" w14:textId="77777777" w:rsidR="00044C81" w:rsidRPr="00CA137F" w:rsidRDefault="00044C81" w:rsidP="008E24DA">
            <w:pPr>
              <w:jc w:val="center"/>
              <w:rPr>
                <w:rFonts w:eastAsiaTheme="minorEastAsia" w:cs="Segoe UI Light"/>
                <w:kern w:val="24"/>
                <w:lang w:val="es-CO" w:eastAsia="es-CO"/>
              </w:rPr>
            </w:pPr>
          </w:p>
        </w:tc>
      </w:tr>
    </w:tbl>
    <w:bookmarkEnd w:id="62"/>
    <w:bookmarkEnd w:id="63"/>
    <w:bookmarkEnd w:id="64"/>
    <w:p w14:paraId="3C2919F3" w14:textId="77777777" w:rsidR="00044C81" w:rsidRDefault="00044C81" w:rsidP="00044C81">
      <w:pPr>
        <w:jc w:val="center"/>
        <w:rPr>
          <w:lang w:val="es-CO"/>
        </w:rPr>
      </w:pPr>
      <w:r>
        <w:rPr>
          <w:noProof/>
          <w:lang w:val="es-CO"/>
        </w:rPr>
        <w:drawing>
          <wp:inline distT="0" distB="0" distL="0" distR="0" wp14:anchorId="0FD55B71" wp14:editId="0721C191">
            <wp:extent cx="2700000" cy="2700000"/>
            <wp:effectExtent l="0" t="0" r="5715" b="5715"/>
            <wp:docPr id="89" name="Picture 8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900230" w14:textId="77777777" w:rsidR="007E01F5" w:rsidRDefault="007E01F5" w:rsidP="00044C81">
      <w:pPr>
        <w:rPr>
          <w:shd w:val="clear" w:color="auto" w:fill="FFFFFF"/>
        </w:rPr>
      </w:pPr>
    </w:p>
    <w:sectPr w:rsidR="007E01F5" w:rsidSect="002B6DA9">
      <w:headerReference w:type="even" r:id="rId173"/>
      <w:headerReference w:type="default" r:id="rId174"/>
      <w:footerReference w:type="even" r:id="rId175"/>
      <w:footerReference w:type="default" r:id="rId176"/>
      <w:headerReference w:type="first" r:id="rId177"/>
      <w:footerReference w:type="first" r:id="rId178"/>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D7565D" w14:textId="77777777" w:rsidR="00F850BD" w:rsidRDefault="00F850BD">
      <w:r>
        <w:separator/>
      </w:r>
      <w:r>
        <w:cr/>
      </w:r>
    </w:p>
  </w:endnote>
  <w:endnote w:type="continuationSeparator" w:id="0">
    <w:p w14:paraId="20A04C57" w14:textId="77777777" w:rsidR="00F850BD" w:rsidRDefault="00F850BD">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F31DD0" w:rsidRDefault="00F31DD0">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F31DD0" w:rsidRPr="005D5463" w14:paraId="2A17B998" w14:textId="77777777" w:rsidTr="002954CF">
      <w:trPr>
        <w:jc w:val="center"/>
      </w:trPr>
      <w:tc>
        <w:tcPr>
          <w:tcW w:w="4250" w:type="pct"/>
          <w:vAlign w:val="center"/>
        </w:tcPr>
        <w:p w14:paraId="6E4DE5B8" w14:textId="12D9B553" w:rsidR="00F31DD0" w:rsidRPr="005D5463" w:rsidRDefault="00C117AB" w:rsidP="002954CF">
          <w:pPr>
            <w:jc w:val="left"/>
            <w:rPr>
              <w:sz w:val="12"/>
              <w:szCs w:val="12"/>
              <w:lang w:val="es-CO"/>
            </w:rPr>
          </w:pPr>
          <w:r w:rsidRPr="00D323A7">
            <w:rPr>
              <w:sz w:val="12"/>
              <w:szCs w:val="12"/>
              <w:lang w:val="es-CO"/>
            </w:rPr>
            <w:t>Sistemas de información geográfica aplicados</w:t>
          </w:r>
        </w:p>
      </w:tc>
      <w:tc>
        <w:tcPr>
          <w:tcW w:w="750" w:type="pct"/>
          <w:vAlign w:val="center"/>
        </w:tcPr>
        <w:p w14:paraId="4D82B2F2" w14:textId="63478BC0" w:rsidR="00F31DD0" w:rsidRPr="005D5463" w:rsidRDefault="00F31DD0"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F31DD0" w:rsidRDefault="00F31DD0"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F31DD0" w:rsidRPr="00646BF4" w:rsidRDefault="00F31DD0"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F31DD0" w:rsidRPr="00646BF4" w:rsidRDefault="00F31DD0" w:rsidP="00B95D98">
                    <w:pPr>
                      <w:jc w:val="right"/>
                      <w:rPr>
                        <w:color w:val="7F7F7F" w:themeColor="text1" w:themeTint="80"/>
                        <w:sz w:val="14"/>
                        <w:szCs w:val="14"/>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7644A" w14:textId="77777777" w:rsidR="007635E7" w:rsidRDefault="007635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B45BA" w14:textId="77777777" w:rsidR="00F850BD" w:rsidRDefault="00F850BD">
      <w:r>
        <w:separator/>
      </w:r>
      <w:r>
        <w:cr/>
      </w:r>
    </w:p>
  </w:footnote>
  <w:footnote w:type="continuationSeparator" w:id="0">
    <w:p w14:paraId="250A5976" w14:textId="77777777" w:rsidR="00F850BD" w:rsidRDefault="00F850BD">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9617A" w14:textId="77777777" w:rsidR="007635E7" w:rsidRDefault="007635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F31DD0" w:rsidRPr="005D5463" w14:paraId="74434740" w14:textId="77777777" w:rsidTr="00375455">
      <w:trPr>
        <w:jc w:val="center"/>
      </w:trPr>
      <w:tc>
        <w:tcPr>
          <w:tcW w:w="2375" w:type="pct"/>
          <w:vAlign w:val="center"/>
        </w:tcPr>
        <w:p w14:paraId="50B5D288" w14:textId="0E6435A7" w:rsidR="00F31DD0" w:rsidRPr="005D5463" w:rsidRDefault="00A50B1B" w:rsidP="008001C9">
          <w:pPr>
            <w:jc w:val="left"/>
            <w:rPr>
              <w:sz w:val="12"/>
              <w:szCs w:val="12"/>
              <w:lang w:val="es-CO"/>
            </w:rPr>
          </w:pPr>
          <w:bookmarkStart w:id="65" w:name="_Hlk534720586"/>
          <w:bookmarkStart w:id="66" w:name="_Hlk534720587"/>
          <w:r>
            <w:rPr>
              <w:noProof/>
              <w:sz w:val="12"/>
              <w:szCs w:val="12"/>
              <w:lang w:val="es-CO"/>
            </w:rPr>
            <w:drawing>
              <wp:inline distT="0" distB="0" distL="0" distR="0" wp14:anchorId="356AF54D" wp14:editId="32F383D5">
                <wp:extent cx="449679" cy="450000"/>
                <wp:effectExtent l="0" t="0" r="7620" b="7620"/>
                <wp:docPr id="88" name="Picture 8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E9E8C69" w:rsidR="00F31DD0" w:rsidRPr="005D5463" w:rsidRDefault="00F31DD0" w:rsidP="008001C9">
          <w:pPr>
            <w:jc w:val="right"/>
            <w:rPr>
              <w:sz w:val="12"/>
              <w:szCs w:val="12"/>
              <w:lang w:val="es-CO"/>
            </w:rPr>
          </w:pPr>
        </w:p>
      </w:tc>
      <w:tc>
        <w:tcPr>
          <w:tcW w:w="2375" w:type="pct"/>
          <w:vAlign w:val="center"/>
        </w:tcPr>
        <w:p w14:paraId="2173008B" w14:textId="66C913FA" w:rsidR="00F31DD0" w:rsidRPr="009B33BB" w:rsidRDefault="00C117AB" w:rsidP="00FE2C2C">
          <w:pPr>
            <w:jc w:val="right"/>
            <w:rPr>
              <w:sz w:val="12"/>
              <w:szCs w:val="12"/>
              <w:lang w:val="es-CO"/>
            </w:rPr>
          </w:pPr>
          <w:r w:rsidRPr="00FE2C2C">
            <w:rPr>
              <w:sz w:val="12"/>
              <w:szCs w:val="12"/>
              <w:lang w:val="es-CO"/>
            </w:rPr>
            <w:t>Mapas cartográficos, plantillas y mapas distribuibles</w:t>
          </w:r>
        </w:p>
        <w:p w14:paraId="1B3A091F" w14:textId="53E68EA8" w:rsidR="00F31DD0" w:rsidRPr="009B33BB" w:rsidRDefault="00A50B1B"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7635E7">
            <w:rPr>
              <w:noProof/>
              <w:sz w:val="12"/>
              <w:szCs w:val="12"/>
              <w:lang w:val="es-CO"/>
            </w:rPr>
            <w:t>Requerimientos para el desarrollo</w:t>
          </w:r>
          <w:r>
            <w:rPr>
              <w:sz w:val="12"/>
              <w:szCs w:val="12"/>
              <w:lang w:val="es-CO"/>
            </w:rPr>
            <w:fldChar w:fldCharType="end"/>
          </w:r>
        </w:p>
        <w:p w14:paraId="1C7CA143" w14:textId="3AF00CDD" w:rsidR="00F31DD0" w:rsidRPr="005D5463" w:rsidRDefault="00F31DD0" w:rsidP="008001C9">
          <w:pPr>
            <w:jc w:val="right"/>
            <w:rPr>
              <w:sz w:val="12"/>
              <w:szCs w:val="12"/>
            </w:rPr>
          </w:pPr>
          <w:r w:rsidRPr="009B33BB">
            <w:rPr>
              <w:sz w:val="12"/>
              <w:szCs w:val="12"/>
              <w:lang w:val="es-CO"/>
            </w:rPr>
            <w:t>v.</w:t>
          </w:r>
          <w:r>
            <w:rPr>
              <w:sz w:val="12"/>
              <w:szCs w:val="12"/>
              <w:lang w:val="es-CO"/>
            </w:rPr>
            <w:t>202</w:t>
          </w:r>
          <w:r w:rsidR="007635E7">
            <w:rPr>
              <w:sz w:val="12"/>
              <w:szCs w:val="12"/>
              <w:lang w:val="es-CO"/>
            </w:rPr>
            <w:t>60126</w:t>
          </w:r>
        </w:p>
      </w:tc>
    </w:tr>
  </w:tbl>
  <w:bookmarkEnd w:id="65"/>
  <w:bookmarkEnd w:id="66"/>
  <w:p w14:paraId="33890AB8" w14:textId="64D6DD88" w:rsidR="00F31DD0" w:rsidRDefault="00F31DD0">
    <w:pPr>
      <w:pStyle w:val="Header"/>
    </w:pPr>
    <w:r>
      <w:rPr>
        <w:noProof/>
      </w:rPr>
      <w:drawing>
        <wp:anchor distT="0" distB="0" distL="114300" distR="114300" simplePos="0" relativeHeight="251663360" behindDoc="0" locked="0" layoutInCell="1" allowOverlap="1" wp14:anchorId="65888016" wp14:editId="52FF3DDD">
          <wp:simplePos x="0" y="0"/>
          <wp:positionH relativeFrom="page">
            <wp:align>right</wp:align>
          </wp:positionH>
          <wp:positionV relativeFrom="paragraph">
            <wp:posOffset>-730783</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08C40" w14:textId="77777777" w:rsidR="007635E7" w:rsidRDefault="007635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C46915"/>
    <w:multiLevelType w:val="hybridMultilevel"/>
    <w:tmpl w:val="391E7DA6"/>
    <w:lvl w:ilvl="0" w:tplc="E320F68E">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B551D96"/>
    <w:multiLevelType w:val="hybridMultilevel"/>
    <w:tmpl w:val="5872865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AB60A79"/>
    <w:multiLevelType w:val="hybridMultilevel"/>
    <w:tmpl w:val="CC660A5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739206349">
    <w:abstractNumId w:val="0"/>
  </w:num>
  <w:num w:numId="2" w16cid:durableId="1920751767">
    <w:abstractNumId w:val="1"/>
  </w:num>
  <w:num w:numId="3" w16cid:durableId="61409476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9EA"/>
    <w:rsid w:val="00013BAE"/>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19DE"/>
    <w:rsid w:val="00042A4A"/>
    <w:rsid w:val="00044292"/>
    <w:rsid w:val="000442E2"/>
    <w:rsid w:val="00044844"/>
    <w:rsid w:val="00044C81"/>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AC5"/>
    <w:rsid w:val="000D40A5"/>
    <w:rsid w:val="000D5203"/>
    <w:rsid w:val="000D6F7A"/>
    <w:rsid w:val="000E04F6"/>
    <w:rsid w:val="000E18A0"/>
    <w:rsid w:val="000E3A49"/>
    <w:rsid w:val="000E54D4"/>
    <w:rsid w:val="000E599B"/>
    <w:rsid w:val="000F0395"/>
    <w:rsid w:val="000F0515"/>
    <w:rsid w:val="000F485E"/>
    <w:rsid w:val="000F5B6F"/>
    <w:rsid w:val="000F7F69"/>
    <w:rsid w:val="001004BC"/>
    <w:rsid w:val="00102F7C"/>
    <w:rsid w:val="001050AB"/>
    <w:rsid w:val="0010646C"/>
    <w:rsid w:val="00107D12"/>
    <w:rsid w:val="00112D76"/>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6242D"/>
    <w:rsid w:val="001634B2"/>
    <w:rsid w:val="0016368B"/>
    <w:rsid w:val="00164255"/>
    <w:rsid w:val="00164B06"/>
    <w:rsid w:val="00164CE2"/>
    <w:rsid w:val="001650E6"/>
    <w:rsid w:val="00167883"/>
    <w:rsid w:val="00167E38"/>
    <w:rsid w:val="00171D46"/>
    <w:rsid w:val="00173E85"/>
    <w:rsid w:val="00175816"/>
    <w:rsid w:val="0017759B"/>
    <w:rsid w:val="00182F93"/>
    <w:rsid w:val="00183DF6"/>
    <w:rsid w:val="00184D81"/>
    <w:rsid w:val="001859B8"/>
    <w:rsid w:val="0018795C"/>
    <w:rsid w:val="00187B22"/>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351"/>
    <w:rsid w:val="001F0E13"/>
    <w:rsid w:val="001F0FC6"/>
    <w:rsid w:val="001F200F"/>
    <w:rsid w:val="001F2CF1"/>
    <w:rsid w:val="001F3DF8"/>
    <w:rsid w:val="001F57C9"/>
    <w:rsid w:val="001F61C3"/>
    <w:rsid w:val="001F6251"/>
    <w:rsid w:val="001F67CE"/>
    <w:rsid w:val="001F7B69"/>
    <w:rsid w:val="002000D1"/>
    <w:rsid w:val="00202839"/>
    <w:rsid w:val="00207FBA"/>
    <w:rsid w:val="00211407"/>
    <w:rsid w:val="002114B0"/>
    <w:rsid w:val="0021382C"/>
    <w:rsid w:val="00213DAF"/>
    <w:rsid w:val="002150F1"/>
    <w:rsid w:val="00216DD3"/>
    <w:rsid w:val="00223CB9"/>
    <w:rsid w:val="00224344"/>
    <w:rsid w:val="00224D75"/>
    <w:rsid w:val="00227954"/>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6204"/>
    <w:rsid w:val="002C65D4"/>
    <w:rsid w:val="002D1D53"/>
    <w:rsid w:val="002D571A"/>
    <w:rsid w:val="002D5A28"/>
    <w:rsid w:val="002D6D06"/>
    <w:rsid w:val="002D7ABA"/>
    <w:rsid w:val="002E3BB7"/>
    <w:rsid w:val="002E53FA"/>
    <w:rsid w:val="002E58E6"/>
    <w:rsid w:val="002F038F"/>
    <w:rsid w:val="002F0F01"/>
    <w:rsid w:val="002F1920"/>
    <w:rsid w:val="002F1A2E"/>
    <w:rsid w:val="002F2E04"/>
    <w:rsid w:val="002F3949"/>
    <w:rsid w:val="002F567F"/>
    <w:rsid w:val="00301265"/>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2803"/>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83E"/>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596C"/>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69AF"/>
    <w:rsid w:val="004311E3"/>
    <w:rsid w:val="00431250"/>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1ED"/>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FC7"/>
    <w:rsid w:val="004E7B19"/>
    <w:rsid w:val="004F02E6"/>
    <w:rsid w:val="004F1074"/>
    <w:rsid w:val="004F1194"/>
    <w:rsid w:val="004F1EB4"/>
    <w:rsid w:val="004F2133"/>
    <w:rsid w:val="004F2185"/>
    <w:rsid w:val="004F2ADB"/>
    <w:rsid w:val="004F4BA8"/>
    <w:rsid w:val="004F50BD"/>
    <w:rsid w:val="00502AEC"/>
    <w:rsid w:val="00503611"/>
    <w:rsid w:val="00503BFD"/>
    <w:rsid w:val="005049A2"/>
    <w:rsid w:val="00504B5E"/>
    <w:rsid w:val="00505D89"/>
    <w:rsid w:val="0050753E"/>
    <w:rsid w:val="00507F19"/>
    <w:rsid w:val="005100C7"/>
    <w:rsid w:val="0051064C"/>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A37"/>
    <w:rsid w:val="00534E82"/>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21E2"/>
    <w:rsid w:val="0059365A"/>
    <w:rsid w:val="005967E1"/>
    <w:rsid w:val="005A1190"/>
    <w:rsid w:val="005A18E6"/>
    <w:rsid w:val="005A200A"/>
    <w:rsid w:val="005A3AB7"/>
    <w:rsid w:val="005A4C25"/>
    <w:rsid w:val="005A5182"/>
    <w:rsid w:val="005B0C7A"/>
    <w:rsid w:val="005B2677"/>
    <w:rsid w:val="005B7A12"/>
    <w:rsid w:val="005B7A64"/>
    <w:rsid w:val="005C167A"/>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5A84"/>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5DFF"/>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4B8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35E7"/>
    <w:rsid w:val="0076576A"/>
    <w:rsid w:val="00765AA5"/>
    <w:rsid w:val="007706E7"/>
    <w:rsid w:val="00770B7D"/>
    <w:rsid w:val="00770BFC"/>
    <w:rsid w:val="007728A0"/>
    <w:rsid w:val="0077488C"/>
    <w:rsid w:val="00774D24"/>
    <w:rsid w:val="00775598"/>
    <w:rsid w:val="00775723"/>
    <w:rsid w:val="00775994"/>
    <w:rsid w:val="00776BEE"/>
    <w:rsid w:val="00777C42"/>
    <w:rsid w:val="007812B8"/>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1F5"/>
    <w:rsid w:val="007E093A"/>
    <w:rsid w:val="007E0A42"/>
    <w:rsid w:val="007E16FF"/>
    <w:rsid w:val="007E371E"/>
    <w:rsid w:val="007E38E5"/>
    <w:rsid w:val="007E3C87"/>
    <w:rsid w:val="007E4357"/>
    <w:rsid w:val="007E4542"/>
    <w:rsid w:val="007E5E83"/>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1F64"/>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35ED9"/>
    <w:rsid w:val="00841F1E"/>
    <w:rsid w:val="00842356"/>
    <w:rsid w:val="00842D76"/>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895"/>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0D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60B1"/>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2D0"/>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33CA"/>
    <w:rsid w:val="009A4564"/>
    <w:rsid w:val="009A4664"/>
    <w:rsid w:val="009A551E"/>
    <w:rsid w:val="009A5C83"/>
    <w:rsid w:val="009A7561"/>
    <w:rsid w:val="009B2003"/>
    <w:rsid w:val="009B2A6D"/>
    <w:rsid w:val="009B33BB"/>
    <w:rsid w:val="009B3B0D"/>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26FE"/>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3A6"/>
    <w:rsid w:val="00A279BF"/>
    <w:rsid w:val="00A304BB"/>
    <w:rsid w:val="00A309AF"/>
    <w:rsid w:val="00A35BBC"/>
    <w:rsid w:val="00A35FD7"/>
    <w:rsid w:val="00A40BA9"/>
    <w:rsid w:val="00A42BE4"/>
    <w:rsid w:val="00A43065"/>
    <w:rsid w:val="00A44186"/>
    <w:rsid w:val="00A44826"/>
    <w:rsid w:val="00A50B1B"/>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439D"/>
    <w:rsid w:val="00AD4907"/>
    <w:rsid w:val="00AD4C47"/>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1653D"/>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57C0"/>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87C4B"/>
    <w:rsid w:val="00B90639"/>
    <w:rsid w:val="00B91849"/>
    <w:rsid w:val="00B932A3"/>
    <w:rsid w:val="00B945F0"/>
    <w:rsid w:val="00B95D98"/>
    <w:rsid w:val="00B97EDE"/>
    <w:rsid w:val="00BA09C1"/>
    <w:rsid w:val="00BA2424"/>
    <w:rsid w:val="00BA2A1B"/>
    <w:rsid w:val="00BA3418"/>
    <w:rsid w:val="00BA4923"/>
    <w:rsid w:val="00BA6969"/>
    <w:rsid w:val="00BA6F06"/>
    <w:rsid w:val="00BA76CF"/>
    <w:rsid w:val="00BA7C44"/>
    <w:rsid w:val="00BB101A"/>
    <w:rsid w:val="00BB118F"/>
    <w:rsid w:val="00BB20A1"/>
    <w:rsid w:val="00BB2D80"/>
    <w:rsid w:val="00BB39A9"/>
    <w:rsid w:val="00BB4D4E"/>
    <w:rsid w:val="00BB5053"/>
    <w:rsid w:val="00BB5641"/>
    <w:rsid w:val="00BB59FC"/>
    <w:rsid w:val="00BB6E90"/>
    <w:rsid w:val="00BB6FE5"/>
    <w:rsid w:val="00BB7876"/>
    <w:rsid w:val="00BC0371"/>
    <w:rsid w:val="00BC053A"/>
    <w:rsid w:val="00BC1ADD"/>
    <w:rsid w:val="00BC23C6"/>
    <w:rsid w:val="00BC2D6D"/>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484A"/>
    <w:rsid w:val="00BE51A8"/>
    <w:rsid w:val="00BE58F4"/>
    <w:rsid w:val="00BE71CE"/>
    <w:rsid w:val="00BF10EC"/>
    <w:rsid w:val="00BF17E8"/>
    <w:rsid w:val="00BF62D9"/>
    <w:rsid w:val="00BF703D"/>
    <w:rsid w:val="00C00177"/>
    <w:rsid w:val="00C0215A"/>
    <w:rsid w:val="00C02867"/>
    <w:rsid w:val="00C04B42"/>
    <w:rsid w:val="00C0516F"/>
    <w:rsid w:val="00C05A39"/>
    <w:rsid w:val="00C05E5E"/>
    <w:rsid w:val="00C065F7"/>
    <w:rsid w:val="00C117AB"/>
    <w:rsid w:val="00C12834"/>
    <w:rsid w:val="00C1295C"/>
    <w:rsid w:val="00C15029"/>
    <w:rsid w:val="00C167F4"/>
    <w:rsid w:val="00C23B29"/>
    <w:rsid w:val="00C23E34"/>
    <w:rsid w:val="00C24755"/>
    <w:rsid w:val="00C24AEF"/>
    <w:rsid w:val="00C25CC9"/>
    <w:rsid w:val="00C26FF6"/>
    <w:rsid w:val="00C313CE"/>
    <w:rsid w:val="00C31DC9"/>
    <w:rsid w:val="00C40006"/>
    <w:rsid w:val="00C40B68"/>
    <w:rsid w:val="00C40F93"/>
    <w:rsid w:val="00C40FE2"/>
    <w:rsid w:val="00C44671"/>
    <w:rsid w:val="00C46CCC"/>
    <w:rsid w:val="00C5019F"/>
    <w:rsid w:val="00C51CB8"/>
    <w:rsid w:val="00C52952"/>
    <w:rsid w:val="00C553C2"/>
    <w:rsid w:val="00C56A06"/>
    <w:rsid w:val="00C575C7"/>
    <w:rsid w:val="00C57DA6"/>
    <w:rsid w:val="00C61C0C"/>
    <w:rsid w:val="00C638AA"/>
    <w:rsid w:val="00C64806"/>
    <w:rsid w:val="00C64B15"/>
    <w:rsid w:val="00C6746B"/>
    <w:rsid w:val="00C67740"/>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4559"/>
    <w:rsid w:val="00CE652B"/>
    <w:rsid w:val="00CF349D"/>
    <w:rsid w:val="00CF411C"/>
    <w:rsid w:val="00CF774D"/>
    <w:rsid w:val="00CF7F8B"/>
    <w:rsid w:val="00D00D76"/>
    <w:rsid w:val="00D02474"/>
    <w:rsid w:val="00D0257B"/>
    <w:rsid w:val="00D04158"/>
    <w:rsid w:val="00D058FF"/>
    <w:rsid w:val="00D059F0"/>
    <w:rsid w:val="00D05ABB"/>
    <w:rsid w:val="00D07B6F"/>
    <w:rsid w:val="00D101E7"/>
    <w:rsid w:val="00D11A08"/>
    <w:rsid w:val="00D11DE4"/>
    <w:rsid w:val="00D12791"/>
    <w:rsid w:val="00D12A26"/>
    <w:rsid w:val="00D12FDB"/>
    <w:rsid w:val="00D1310E"/>
    <w:rsid w:val="00D13ED4"/>
    <w:rsid w:val="00D14926"/>
    <w:rsid w:val="00D1496B"/>
    <w:rsid w:val="00D17588"/>
    <w:rsid w:val="00D203D7"/>
    <w:rsid w:val="00D21CA1"/>
    <w:rsid w:val="00D2342B"/>
    <w:rsid w:val="00D25748"/>
    <w:rsid w:val="00D2653C"/>
    <w:rsid w:val="00D27454"/>
    <w:rsid w:val="00D27ECB"/>
    <w:rsid w:val="00D30E8C"/>
    <w:rsid w:val="00D3222C"/>
    <w:rsid w:val="00D323A7"/>
    <w:rsid w:val="00D326EE"/>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97D49"/>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44B0"/>
    <w:rsid w:val="00E53159"/>
    <w:rsid w:val="00E5321D"/>
    <w:rsid w:val="00E5542E"/>
    <w:rsid w:val="00E569C9"/>
    <w:rsid w:val="00E6134D"/>
    <w:rsid w:val="00E65C30"/>
    <w:rsid w:val="00E66F87"/>
    <w:rsid w:val="00E67A9F"/>
    <w:rsid w:val="00E700DA"/>
    <w:rsid w:val="00E7057A"/>
    <w:rsid w:val="00E71B81"/>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E67"/>
    <w:rsid w:val="00EC65E0"/>
    <w:rsid w:val="00EC6DB5"/>
    <w:rsid w:val="00EC7F19"/>
    <w:rsid w:val="00ED36A7"/>
    <w:rsid w:val="00ED3905"/>
    <w:rsid w:val="00ED6843"/>
    <w:rsid w:val="00ED760C"/>
    <w:rsid w:val="00ED7924"/>
    <w:rsid w:val="00ED7D26"/>
    <w:rsid w:val="00EE204C"/>
    <w:rsid w:val="00EE2187"/>
    <w:rsid w:val="00EE242B"/>
    <w:rsid w:val="00EE24F8"/>
    <w:rsid w:val="00EE416B"/>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642B"/>
    <w:rsid w:val="00F17B65"/>
    <w:rsid w:val="00F211D9"/>
    <w:rsid w:val="00F211DA"/>
    <w:rsid w:val="00F22CBF"/>
    <w:rsid w:val="00F266A9"/>
    <w:rsid w:val="00F27355"/>
    <w:rsid w:val="00F30026"/>
    <w:rsid w:val="00F308F7"/>
    <w:rsid w:val="00F31DD0"/>
    <w:rsid w:val="00F3222C"/>
    <w:rsid w:val="00F35DF1"/>
    <w:rsid w:val="00F408C6"/>
    <w:rsid w:val="00F41F3E"/>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850BD"/>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2C2C"/>
    <w:rsid w:val="00FE3258"/>
    <w:rsid w:val="00FE3A45"/>
    <w:rsid w:val="00FE536B"/>
    <w:rsid w:val="00FE68FB"/>
    <w:rsid w:val="00FE74D5"/>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740"/>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C67740"/>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47.wdp"/><Relationship Id="rId21" Type="http://schemas.openxmlformats.org/officeDocument/2006/relationships/image" Target="media/image10.png"/><Relationship Id="rId42" Type="http://schemas.microsoft.com/office/2007/relationships/hdphoto" Target="media/hdphoto13.wdp"/><Relationship Id="rId63" Type="http://schemas.microsoft.com/office/2007/relationships/hdphoto" Target="media/hdphoto23.wdp"/><Relationship Id="rId84" Type="http://schemas.openxmlformats.org/officeDocument/2006/relationships/image" Target="media/image39.png"/><Relationship Id="rId138" Type="http://schemas.openxmlformats.org/officeDocument/2006/relationships/image" Target="media/image65.png"/><Relationship Id="rId159" Type="http://schemas.microsoft.com/office/2007/relationships/hdphoto" Target="media/hdphoto67.wdp"/><Relationship Id="rId170" Type="http://schemas.openxmlformats.org/officeDocument/2006/relationships/hyperlink" Target="https://github.com/rcfdtools" TargetMode="External"/><Relationship Id="rId107" Type="http://schemas.openxmlformats.org/officeDocument/2006/relationships/image" Target="media/image51.png"/><Relationship Id="rId11" Type="http://schemas.openxmlformats.org/officeDocument/2006/relationships/image" Target="media/image2.png"/><Relationship Id="rId32" Type="http://schemas.microsoft.com/office/2007/relationships/hdphoto" Target="media/hdphoto8.wdp"/><Relationship Id="rId53" Type="http://schemas.microsoft.com/office/2007/relationships/hdphoto" Target="media/hdphoto18.wdp"/><Relationship Id="rId74" Type="http://schemas.microsoft.com/office/2007/relationships/hdphoto" Target="media/hdphoto27.wdp"/><Relationship Id="rId128" Type="http://schemas.openxmlformats.org/officeDocument/2006/relationships/image" Target="media/image61.png"/><Relationship Id="rId149" Type="http://schemas.microsoft.com/office/2007/relationships/hdphoto" Target="media/hdphoto62.wdp"/><Relationship Id="rId5" Type="http://schemas.openxmlformats.org/officeDocument/2006/relationships/webSettings" Target="webSettings.xml"/><Relationship Id="rId95" Type="http://schemas.openxmlformats.org/officeDocument/2006/relationships/image" Target="media/image45.png"/><Relationship Id="rId160" Type="http://schemas.openxmlformats.org/officeDocument/2006/relationships/image" Target="media/image76.png"/><Relationship Id="rId22" Type="http://schemas.microsoft.com/office/2007/relationships/hdphoto" Target="media/hdphoto3.wdp"/><Relationship Id="rId43" Type="http://schemas.openxmlformats.org/officeDocument/2006/relationships/image" Target="media/image21.png"/><Relationship Id="rId64" Type="http://schemas.openxmlformats.org/officeDocument/2006/relationships/image" Target="media/image31.png"/><Relationship Id="rId118" Type="http://schemas.openxmlformats.org/officeDocument/2006/relationships/image" Target="media/image56.png"/><Relationship Id="rId139" Type="http://schemas.microsoft.com/office/2007/relationships/hdphoto" Target="media/hdphoto57.wdp"/><Relationship Id="rId85" Type="http://schemas.microsoft.com/office/2007/relationships/hdphoto" Target="media/hdphoto32.wdp"/><Relationship Id="rId150" Type="http://schemas.openxmlformats.org/officeDocument/2006/relationships/image" Target="media/image71.png"/><Relationship Id="rId171" Type="http://schemas.openxmlformats.org/officeDocument/2006/relationships/hyperlink" Target="https://github.com/rcfdtools/R.HydroTools/wiki/License" TargetMode="External"/><Relationship Id="rId12" Type="http://schemas.openxmlformats.org/officeDocument/2006/relationships/image" Target="media/image3.png"/><Relationship Id="rId33" Type="http://schemas.openxmlformats.org/officeDocument/2006/relationships/image" Target="media/image16.png"/><Relationship Id="rId108" Type="http://schemas.microsoft.com/office/2007/relationships/hdphoto" Target="media/hdphoto43.wdp"/><Relationship Id="rId129" Type="http://schemas.microsoft.com/office/2007/relationships/hdphoto" Target="media/hdphoto53.wdp"/><Relationship Id="rId54" Type="http://schemas.openxmlformats.org/officeDocument/2006/relationships/image" Target="media/image26.png"/><Relationship Id="rId75" Type="http://schemas.openxmlformats.org/officeDocument/2006/relationships/image" Target="media/image35.png"/><Relationship Id="rId96" Type="http://schemas.microsoft.com/office/2007/relationships/hdphoto" Target="media/hdphoto37.wdp"/><Relationship Id="rId140" Type="http://schemas.openxmlformats.org/officeDocument/2006/relationships/image" Target="media/image66.png"/><Relationship Id="rId161" Type="http://schemas.microsoft.com/office/2007/relationships/hdphoto" Target="media/hdphoto68.wdp"/><Relationship Id="rId6" Type="http://schemas.openxmlformats.org/officeDocument/2006/relationships/footnotes" Target="footnotes.xml"/><Relationship Id="rId23" Type="http://schemas.openxmlformats.org/officeDocument/2006/relationships/image" Target="media/image11.png"/><Relationship Id="rId28" Type="http://schemas.microsoft.com/office/2007/relationships/hdphoto" Target="media/hdphoto6.wdp"/><Relationship Id="rId49" Type="http://schemas.openxmlformats.org/officeDocument/2006/relationships/hyperlink" Target="http://mapguide.osgeo.org/download/releases/2.2.0" TargetMode="External"/><Relationship Id="rId114" Type="http://schemas.microsoft.com/office/2007/relationships/hdphoto" Target="media/hdphoto46.wdp"/><Relationship Id="rId119" Type="http://schemas.microsoft.com/office/2007/relationships/hdphoto" Target="media/hdphoto48.wdp"/><Relationship Id="rId44" Type="http://schemas.microsoft.com/office/2007/relationships/hdphoto" Target="media/hdphoto14.wdp"/><Relationship Id="rId60" Type="http://schemas.openxmlformats.org/officeDocument/2006/relationships/image" Target="media/image29.png"/><Relationship Id="rId65" Type="http://schemas.microsoft.com/office/2007/relationships/hdphoto" Target="media/hdphoto24.wdp"/><Relationship Id="rId81" Type="http://schemas.microsoft.com/office/2007/relationships/hdphoto" Target="media/hdphoto30.wdp"/><Relationship Id="rId86" Type="http://schemas.openxmlformats.org/officeDocument/2006/relationships/image" Target="media/image40.png"/><Relationship Id="rId130" Type="http://schemas.openxmlformats.org/officeDocument/2006/relationships/hyperlink" Target="http://localhost:8008/mapguide/mapviewerajax/?WEBLAYOUT=Library%3a%2f%2fSIG_ECI_CURSO%2fLayouts%2fLayout1.WebLayout&amp;USERNAME=Anonymous" TargetMode="External"/><Relationship Id="rId135" Type="http://schemas.openxmlformats.org/officeDocument/2006/relationships/hyperlink" Target="http://localhost:8008/mapguide/mapadmin/login.php" TargetMode="External"/><Relationship Id="rId151" Type="http://schemas.microsoft.com/office/2007/relationships/hdphoto" Target="media/hdphoto63.wdp"/><Relationship Id="rId156" Type="http://schemas.openxmlformats.org/officeDocument/2006/relationships/image" Target="media/image74.png"/><Relationship Id="rId177" Type="http://schemas.openxmlformats.org/officeDocument/2006/relationships/header" Target="header3.xml"/><Relationship Id="rId172" Type="http://schemas.openxmlformats.org/officeDocument/2006/relationships/image" Target="media/image82.png"/><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19.png"/><Relationship Id="rId109" Type="http://schemas.openxmlformats.org/officeDocument/2006/relationships/image" Target="media/image52.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9.wdp"/><Relationship Id="rId76" Type="http://schemas.microsoft.com/office/2007/relationships/hdphoto" Target="media/hdphoto28.wdp"/><Relationship Id="rId97" Type="http://schemas.openxmlformats.org/officeDocument/2006/relationships/image" Target="media/image46.png"/><Relationship Id="rId104" Type="http://schemas.microsoft.com/office/2007/relationships/hdphoto" Target="media/hdphoto41.wdp"/><Relationship Id="rId120" Type="http://schemas.openxmlformats.org/officeDocument/2006/relationships/image" Target="media/image57.png"/><Relationship Id="rId125" Type="http://schemas.microsoft.com/office/2007/relationships/hdphoto" Target="media/hdphoto51.wdp"/><Relationship Id="rId141" Type="http://schemas.microsoft.com/office/2007/relationships/hdphoto" Target="media/hdphoto58.wdp"/><Relationship Id="rId146" Type="http://schemas.openxmlformats.org/officeDocument/2006/relationships/image" Target="media/image69.png"/><Relationship Id="rId167" Type="http://schemas.microsoft.com/office/2007/relationships/hdphoto" Target="media/hdphoto71.wdp"/><Relationship Id="rId7" Type="http://schemas.openxmlformats.org/officeDocument/2006/relationships/endnotes" Target="endnotes.xml"/><Relationship Id="rId71" Type="http://schemas.openxmlformats.org/officeDocument/2006/relationships/hyperlink" Target="http://trac.osgeo.org/mapguide/wiki/maestro" TargetMode="External"/><Relationship Id="rId92" Type="http://schemas.microsoft.com/office/2007/relationships/hdphoto" Target="media/hdphoto35.wdp"/><Relationship Id="rId16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22.png"/><Relationship Id="rId66" Type="http://schemas.openxmlformats.org/officeDocument/2006/relationships/image" Target="media/image32.png"/><Relationship Id="rId87" Type="http://schemas.openxmlformats.org/officeDocument/2006/relationships/image" Target="media/image41.png"/><Relationship Id="rId110" Type="http://schemas.microsoft.com/office/2007/relationships/hdphoto" Target="media/hdphoto44.wdp"/><Relationship Id="rId115" Type="http://schemas.openxmlformats.org/officeDocument/2006/relationships/hyperlink" Target="http://localhost:8008/mapguide/mapadmin/login.php" TargetMode="External"/><Relationship Id="rId131" Type="http://schemas.openxmlformats.org/officeDocument/2006/relationships/image" Target="media/image62.png"/><Relationship Id="rId136" Type="http://schemas.openxmlformats.org/officeDocument/2006/relationships/image" Target="media/image64.png"/><Relationship Id="rId157" Type="http://schemas.microsoft.com/office/2007/relationships/hdphoto" Target="media/hdphoto66.wdp"/><Relationship Id="rId178" Type="http://schemas.openxmlformats.org/officeDocument/2006/relationships/footer" Target="footer3.xml"/><Relationship Id="rId61" Type="http://schemas.microsoft.com/office/2007/relationships/hdphoto" Target="media/hdphoto22.wdp"/><Relationship Id="rId82" Type="http://schemas.openxmlformats.org/officeDocument/2006/relationships/image" Target="media/image38.png"/><Relationship Id="rId152" Type="http://schemas.openxmlformats.org/officeDocument/2006/relationships/image" Target="media/image72.png"/><Relationship Id="rId173"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7.wdp"/><Relationship Id="rId35" Type="http://schemas.openxmlformats.org/officeDocument/2006/relationships/image" Target="media/image17.png"/><Relationship Id="rId56" Type="http://schemas.openxmlformats.org/officeDocument/2006/relationships/image" Target="media/image27.png"/><Relationship Id="rId77" Type="http://schemas.openxmlformats.org/officeDocument/2006/relationships/image" Target="media/image36.png"/><Relationship Id="rId100" Type="http://schemas.microsoft.com/office/2007/relationships/hdphoto" Target="media/hdphoto39.wdp"/><Relationship Id="rId105" Type="http://schemas.openxmlformats.org/officeDocument/2006/relationships/image" Target="media/image50.png"/><Relationship Id="rId126" Type="http://schemas.openxmlformats.org/officeDocument/2006/relationships/image" Target="media/image60.png"/><Relationship Id="rId147" Type="http://schemas.microsoft.com/office/2007/relationships/hdphoto" Target="media/hdphoto61.wdp"/><Relationship Id="rId168" Type="http://schemas.openxmlformats.org/officeDocument/2006/relationships/image" Target="media/image80.png"/><Relationship Id="rId8" Type="http://schemas.openxmlformats.org/officeDocument/2006/relationships/hyperlink" Target="https://github.com/rcfdtools/R.TSIG" TargetMode="External"/><Relationship Id="rId51" Type="http://schemas.microsoft.com/office/2007/relationships/hdphoto" Target="media/hdphoto17.wdp"/><Relationship Id="rId72" Type="http://schemas.openxmlformats.org/officeDocument/2006/relationships/hyperlink" Target="http://trac.osgeo.org/mapguide/wiki/maestro/Downloads" TargetMode="External"/><Relationship Id="rId93" Type="http://schemas.openxmlformats.org/officeDocument/2006/relationships/image" Target="media/image44.png"/><Relationship Id="rId98" Type="http://schemas.microsoft.com/office/2007/relationships/hdphoto" Target="media/hdphoto38.wdp"/><Relationship Id="rId121" Type="http://schemas.microsoft.com/office/2007/relationships/hdphoto" Target="media/hdphoto49.wdp"/><Relationship Id="rId142" Type="http://schemas.openxmlformats.org/officeDocument/2006/relationships/image" Target="media/image67.png"/><Relationship Id="rId163" Type="http://schemas.microsoft.com/office/2007/relationships/hdphoto" Target="media/hdphoto69.wdp"/><Relationship Id="rId3" Type="http://schemas.openxmlformats.org/officeDocument/2006/relationships/styles" Target="styles.xml"/><Relationship Id="rId25" Type="http://schemas.openxmlformats.org/officeDocument/2006/relationships/image" Target="media/image12.png"/><Relationship Id="rId46" Type="http://schemas.microsoft.com/office/2007/relationships/hdphoto" Target="media/hdphoto15.wdp"/><Relationship Id="rId67" Type="http://schemas.microsoft.com/office/2007/relationships/hdphoto" Target="media/hdphoto25.wdp"/><Relationship Id="rId116" Type="http://schemas.openxmlformats.org/officeDocument/2006/relationships/image" Target="media/image55.png"/><Relationship Id="rId137" Type="http://schemas.microsoft.com/office/2007/relationships/hdphoto" Target="media/hdphoto56.wdp"/><Relationship Id="rId158" Type="http://schemas.openxmlformats.org/officeDocument/2006/relationships/image" Target="media/image75.png"/><Relationship Id="rId20" Type="http://schemas.microsoft.com/office/2007/relationships/hdphoto" Target="media/hdphoto2.wdp"/><Relationship Id="rId41" Type="http://schemas.openxmlformats.org/officeDocument/2006/relationships/image" Target="media/image20.png"/><Relationship Id="rId62" Type="http://schemas.openxmlformats.org/officeDocument/2006/relationships/image" Target="media/image30.png"/><Relationship Id="rId83" Type="http://schemas.microsoft.com/office/2007/relationships/hdphoto" Target="media/hdphoto31.wdp"/><Relationship Id="rId88" Type="http://schemas.microsoft.com/office/2007/relationships/hdphoto" Target="media/hdphoto33.wdp"/><Relationship Id="rId111" Type="http://schemas.openxmlformats.org/officeDocument/2006/relationships/image" Target="media/image53.png"/><Relationship Id="rId132" Type="http://schemas.microsoft.com/office/2007/relationships/hdphoto" Target="media/hdphoto54.wdp"/><Relationship Id="rId153" Type="http://schemas.microsoft.com/office/2007/relationships/hdphoto" Target="media/hdphoto64.wdp"/><Relationship Id="rId174" Type="http://schemas.openxmlformats.org/officeDocument/2006/relationships/header" Target="header2.xml"/><Relationship Id="rId179" Type="http://schemas.openxmlformats.org/officeDocument/2006/relationships/fontTable" Target="fontTable.xml"/><Relationship Id="rId15" Type="http://schemas.openxmlformats.org/officeDocument/2006/relationships/image" Target="media/image6.png"/><Relationship Id="rId36" Type="http://schemas.microsoft.com/office/2007/relationships/hdphoto" Target="media/hdphoto10.wdp"/><Relationship Id="rId57" Type="http://schemas.microsoft.com/office/2007/relationships/hdphoto" Target="media/hdphoto20.wdp"/><Relationship Id="rId106" Type="http://schemas.microsoft.com/office/2007/relationships/hdphoto" Target="media/hdphoto42.wdp"/><Relationship Id="rId127" Type="http://schemas.microsoft.com/office/2007/relationships/hdphoto" Target="media/hdphoto52.wdp"/><Relationship Id="rId10" Type="http://schemas.openxmlformats.org/officeDocument/2006/relationships/image" Target="media/image1.png"/><Relationship Id="rId31" Type="http://schemas.openxmlformats.org/officeDocument/2006/relationships/image" Target="media/image15.png"/><Relationship Id="rId52" Type="http://schemas.openxmlformats.org/officeDocument/2006/relationships/image" Target="media/image25.png"/><Relationship Id="rId73" Type="http://schemas.openxmlformats.org/officeDocument/2006/relationships/image" Target="media/image34.png"/><Relationship Id="rId78" Type="http://schemas.microsoft.com/office/2007/relationships/hdphoto" Target="media/hdphoto29.wdp"/><Relationship Id="rId94" Type="http://schemas.microsoft.com/office/2007/relationships/hdphoto" Target="media/hdphoto36.wdp"/><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58.png"/><Relationship Id="rId143" Type="http://schemas.microsoft.com/office/2007/relationships/hdphoto" Target="media/hdphoto59.wdp"/><Relationship Id="rId148" Type="http://schemas.openxmlformats.org/officeDocument/2006/relationships/image" Target="media/image70.png"/><Relationship Id="rId164" Type="http://schemas.openxmlformats.org/officeDocument/2006/relationships/image" Target="media/image78.png"/><Relationship Id="rId169"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yperlink" Target="http://www.esri.com/software/arcgis/arcreader/download.html" TargetMode="External"/><Relationship Id="rId180" Type="http://schemas.openxmlformats.org/officeDocument/2006/relationships/theme" Target="theme/theme1.xml"/><Relationship Id="rId26" Type="http://schemas.microsoft.com/office/2007/relationships/hdphoto" Target="media/hdphoto5.wdp"/><Relationship Id="rId47" Type="http://schemas.openxmlformats.org/officeDocument/2006/relationships/image" Target="media/image23.png"/><Relationship Id="rId68" Type="http://schemas.openxmlformats.org/officeDocument/2006/relationships/image" Target="media/image33.png"/><Relationship Id="rId89" Type="http://schemas.openxmlformats.org/officeDocument/2006/relationships/image" Target="media/image42.png"/><Relationship Id="rId112" Type="http://schemas.microsoft.com/office/2007/relationships/hdphoto" Target="media/hdphoto45.wdp"/><Relationship Id="rId133" Type="http://schemas.openxmlformats.org/officeDocument/2006/relationships/image" Target="media/image63.png"/><Relationship Id="rId154" Type="http://schemas.openxmlformats.org/officeDocument/2006/relationships/image" Target="media/image73.png"/><Relationship Id="rId175"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18.png"/><Relationship Id="rId58" Type="http://schemas.openxmlformats.org/officeDocument/2006/relationships/image" Target="media/image28.png"/><Relationship Id="rId79" Type="http://schemas.openxmlformats.org/officeDocument/2006/relationships/hyperlink" Target="http://localhost:8008/mapguide/mapagent/mapagent.fcgi" TargetMode="External"/><Relationship Id="rId102" Type="http://schemas.microsoft.com/office/2007/relationships/hdphoto" Target="media/hdphoto40.wdp"/><Relationship Id="rId123" Type="http://schemas.microsoft.com/office/2007/relationships/hdphoto" Target="media/hdphoto50.wdp"/><Relationship Id="rId144" Type="http://schemas.openxmlformats.org/officeDocument/2006/relationships/image" Target="media/image68.png"/><Relationship Id="rId90" Type="http://schemas.microsoft.com/office/2007/relationships/hdphoto" Target="media/hdphoto34.wdp"/><Relationship Id="rId165" Type="http://schemas.microsoft.com/office/2007/relationships/hdphoto" Target="media/hdphoto70.wdp"/><Relationship Id="rId27" Type="http://schemas.openxmlformats.org/officeDocument/2006/relationships/image" Target="media/image13.png"/><Relationship Id="rId48" Type="http://schemas.microsoft.com/office/2007/relationships/hdphoto" Target="media/hdphoto16.wdp"/><Relationship Id="rId69" Type="http://schemas.microsoft.com/office/2007/relationships/hdphoto" Target="media/hdphoto26.wdp"/><Relationship Id="rId113" Type="http://schemas.openxmlformats.org/officeDocument/2006/relationships/image" Target="media/image54.png"/><Relationship Id="rId134" Type="http://schemas.microsoft.com/office/2007/relationships/hdphoto" Target="media/hdphoto55.wdp"/><Relationship Id="rId80" Type="http://schemas.openxmlformats.org/officeDocument/2006/relationships/image" Target="media/image37.png"/><Relationship Id="rId155" Type="http://schemas.microsoft.com/office/2007/relationships/hdphoto" Target="media/hdphoto65.wdp"/><Relationship Id="rId176" Type="http://schemas.openxmlformats.org/officeDocument/2006/relationships/footer" Target="footer2.xml"/><Relationship Id="rId17" Type="http://schemas.openxmlformats.org/officeDocument/2006/relationships/image" Target="media/image8.png"/><Relationship Id="rId38" Type="http://schemas.microsoft.com/office/2007/relationships/hdphoto" Target="media/hdphoto11.wdp"/><Relationship Id="rId59" Type="http://schemas.microsoft.com/office/2007/relationships/hdphoto" Target="media/hdphoto21.wdp"/><Relationship Id="rId103" Type="http://schemas.openxmlformats.org/officeDocument/2006/relationships/image" Target="media/image49.png"/><Relationship Id="rId124" Type="http://schemas.openxmlformats.org/officeDocument/2006/relationships/image" Target="media/image59.png"/><Relationship Id="rId70" Type="http://schemas.openxmlformats.org/officeDocument/2006/relationships/hyperlink" Target="http://localhost:8008/" TargetMode="External"/><Relationship Id="rId91" Type="http://schemas.openxmlformats.org/officeDocument/2006/relationships/image" Target="media/image43.png"/><Relationship Id="rId145" Type="http://schemas.microsoft.com/office/2007/relationships/hdphoto" Target="media/hdphoto60.wdp"/><Relationship Id="rId166" Type="http://schemas.openxmlformats.org/officeDocument/2006/relationships/image" Target="media/image79.png"/><Relationship Id="rId1" Type="http://schemas.openxmlformats.org/officeDocument/2006/relationships/customXml" Target="../customXml/item1.xml"/></Relationships>
</file>

<file path=word/_rels/header2.xml.rels><?xml version="1.0" encoding="UTF-8" standalone="yes"?>
<Relationships xmlns="http://schemas.openxmlformats.org/package/2006/relationships"><Relationship Id="rId2" Type="http://schemas.openxmlformats.org/officeDocument/2006/relationships/image" Target="media/image84.png"/><Relationship Id="rId1"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23DF3B-7647-4425-8121-1855FAF8C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214</TotalTime>
  <Pages>37</Pages>
  <Words>4081</Words>
  <Characters>23263</Characters>
  <Application>Microsoft Office Word</Application>
  <DocSecurity>0</DocSecurity>
  <Lines>193</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TSIG_Taller8</vt:lpstr>
      <vt:lpstr>Fecha:</vt:lpstr>
    </vt:vector>
  </TitlesOfParts>
  <Company>Santagostino Publicidad</Company>
  <LinksUpToDate>false</LinksUpToDate>
  <CharactersWithSpaces>27290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TSIG_Taller8</dc:title>
  <dc:creator>ESCUELA COL DE INGENIERIA</dc:creator>
  <cp:lastModifiedBy>WILLIAM RICARDO AGUILAR PIÑA</cp:lastModifiedBy>
  <cp:revision>42</cp:revision>
  <cp:lastPrinted>2021-11-22T21:19:00Z</cp:lastPrinted>
  <dcterms:created xsi:type="dcterms:W3CDTF">2019-03-01T15:04:00Z</dcterms:created>
  <dcterms:modified xsi:type="dcterms:W3CDTF">2026-01-26T16:49:00Z</dcterms:modified>
</cp:coreProperties>
</file>